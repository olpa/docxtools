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0.0.1.0 -->
  <w:body>
    <w:tbl>
      <w:tblPr>
        <w:tblStyle w:val="TableNormal"/>
        <w:tblW w:w="6350" w:type="dxa"/>
        <w:tblBorders>
          <w:top w:val="single" w:sz="4" w:space="0" w:color="3366FF"/>
          <w:left w:val="nil"/>
          <w:bottom w:val="nil"/>
          <w:right w:val="nil"/>
          <w:insideH w:val="nil"/>
          <w:insideV w:val="nil"/>
        </w:tblBorders>
        <w:tblLayout w:type="fixed"/>
        <w:tblCellMar>
          <w:left w:w="0" w:type="dxa"/>
          <w:right w:w="0" w:type="dxa"/>
        </w:tblCellMar>
        <w:tblLook w:val="01E0"/>
      </w:tblPr>
      <w:tblGrid>
        <w:gridCol w:w="6350"/>
      </w:tblGrid>
      <w:tr w:rsidTr="00892AEE">
        <w:tblPrEx>
          <w:tblW w:w="6350" w:type="dxa"/>
          <w:tblBorders>
            <w:top w:val="single" w:sz="4" w:space="0" w:color="3366FF"/>
            <w:left w:val="nil"/>
            <w:bottom w:val="nil"/>
            <w:right w:val="nil"/>
            <w:insideH w:val="nil"/>
            <w:insideV w:val="nil"/>
          </w:tblBorders>
          <w:tblLayout w:type="fixed"/>
          <w:tblCellMar>
            <w:left w:w="0" w:type="dxa"/>
            <w:right w:w="0" w:type="dxa"/>
          </w:tblCellMar>
          <w:tblLook w:val="01E0"/>
        </w:tblPrEx>
        <w:trPr>
          <w:trHeight w:hRule="exact" w:val="964"/>
        </w:trPr>
        <w:tc>
          <w:tcPr>
            <w:tcW w:w="6350" w:type="dxa"/>
          </w:tcPr>
          <w:p w:rsidR="002F1148" w:rsidRPr="002E0FF7" w:rsidP="002F1148"/>
        </w:tc>
      </w:tr>
    </w:tbl>
    <w:p w:rsidR="00554846" w:rsidRPr="00F26055" w:rsidP="00554846">
      <w:pPr>
        <w:pStyle w:val="Heading1"/>
        <w:rPr/>
      </w:pPr>
      <w:r w:rsidRPr="00F26055">
        <w:rPr/>
        <w:t>Die letzte Lebensphase</w:t>
      </w:r>
    </w:p>
    <w:p w:rsidR="002F1148" w:rsidP="003F7AEB">
      <w:pPr>
        <w:pStyle w:val="Autor"/>
        <w:spacing w:after="8000"/>
        <w:ind w:left="369"/>
      </w:pPr>
      <w:r w:rsidRPr="00F26055" w:rsidR="00554846">
        <w:rPr/>
        <w:t xml:space="preserve">Martina </w:t>
      </w:r>
      <w:r w:rsidRPr="00E84EFC" w:rsidR="00554846">
        <w:rPr/>
        <w:t>Schmidl</w:t>
      </w:r>
      <w:r w:rsidRPr="00F26055" w:rsidR="00554846">
        <w:rPr/>
        <w:t>, Marina Kojer</w:t>
      </w:r>
    </w:p>
    <w:p w:rsidR="002F1148" w:rsidP="00B2704D"/>
    <w:p w:rsidR="002F1148" w:rsidP="002F1148">
      <w:pPr>
        <w:pStyle w:val="Abbildung"/>
        <w:keepNext w:val="0"/>
        <w:keepLines w:val="0"/>
        <w:framePr w:w="6373" w:wrap="around" w:vAnchor="margin" w:hAnchor="margin" w:xAlign="center" w:yAlign="center"/>
        <w:spacing w:before="0" w:after="0"/>
        <w:contextualSpacing w:v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411pt;width:318pt" o:preferrelative="t" filled="f" stroked="f">
            <v:fill o:detectmouseclick="f"/>
            <v:imagedata r:id="rId4" o:title=""/>
            <o:lock v:ext="edit" aspectratio="t"/>
          </v:shape>
        </w:pict>
      </w:r>
    </w:p>
    <w:p w:rsidR="002F1148" w:rsidP="00B2704D"/>
    <w:p w:rsidR="00E84EFC" w:rsidP="002F1148">
      <w:pPr>
        <w:sectPr w:rsidSect="00A41948">
          <w:headerReference w:type="default" r:id="rId5"/>
          <w:headerReference w:type="first" r:id="rId6"/>
          <w:pgSz w:w="9247" w:h="13788"/>
          <w:pgMar w:top="1418" w:right="1701" w:bottom="1588" w:left="1191" w:header="907" w:footer="851" w:gutter="0"/>
          <w:pgNumType w:start="103"/>
          <w:cols w:space="708"/>
          <w:noEndnote/>
          <w:titlePg/>
          <w:docGrid w:linePitch="360"/>
        </w:sectPr>
      </w:pPr>
    </w:p>
    <w:p w:rsidR="00E84EFC" w:rsidRPr="00E84EFC" w:rsidP="00F26055">
      <w:pPr>
        <w:pStyle w:val="Heading2"/>
        <w:spacing w:before="0" w:after="320"/>
      </w:pPr>
      <w:bookmarkStart w:id="0" w:name="tm_letex_dest_1"/>
      <w:r w:rsidR="009064D9">
        <w:fldChar w:fldCharType="begin"/>
      </w:r>
      <w:r w:rsidR="009064D9">
        <w:rPr/>
        <w:instrText xml:space="preserve"> PRINT \p Group " [ /Dest /4_section_4.1. /View [ /XYZ 91 618  null ] /DEST pdfmark " </w:instrText>
      </w:r>
      <w:r w:rsidR="009064D9">
        <w:fldChar w:fldCharType="end"/>
      </w:r>
      <w:r w:rsidRPr="00E84EFC">
        <w:rPr/>
        <w:t>Wann beginnt die letzte Lebensphase?</w:t>
      </w:r>
      <w:bookmarkEnd w:id="0"/>
    </w:p>
    <w:p w:rsidR="0013069C" w:rsidP="00F26055">
      <w:pPr>
        <w:spacing w:after="300" w:line="258" w:lineRule="exact"/>
      </w:pPr>
      <w:r w:rsidRPr="00F207C9" w:rsidR="00E57C46">
        <w:rPr/>
        <w:t>Die</w:t>
      </w:r>
      <w:r w:rsidRPr="00F26055" w:rsidR="00E57C46">
        <w:rPr>
          <w:rStyle w:val="verdichtet025"/>
        </w:rPr>
        <w:t xml:space="preserve"> </w:t>
      </w:r>
      <w:r w:rsidRPr="00F207C9" w:rsidR="00E57C46">
        <w:rPr/>
        <w:t>letzte</w:t>
      </w:r>
      <w:r w:rsidRPr="00F26055" w:rsidR="00E57C46">
        <w:rPr>
          <w:rStyle w:val="verdichtet025"/>
        </w:rPr>
        <w:t xml:space="preserve"> </w:t>
      </w:r>
      <w:r w:rsidRPr="00F207C9" w:rsidR="00E57C46">
        <w:rPr/>
        <w:t>Lebensphase</w:t>
      </w:r>
      <w:r w:rsidRPr="00F26055" w:rsidR="00E57C46">
        <w:rPr>
          <w:rStyle w:val="verdichtet025"/>
        </w:rPr>
        <w:t xml:space="preserve"> </w:t>
      </w:r>
      <w:r w:rsidRPr="00F207C9" w:rsidR="00E57C46">
        <w:rPr/>
        <w:t>wird</w:t>
      </w:r>
      <w:r w:rsidRPr="00F26055" w:rsidR="00E57C46">
        <w:rPr>
          <w:rStyle w:val="verdichtet025"/>
        </w:rPr>
        <w:t xml:space="preserve"> </w:t>
      </w:r>
      <w:r w:rsidRPr="00F207C9" w:rsidR="00E57C46">
        <w:rPr/>
        <w:t>oftmals</w:t>
      </w:r>
      <w:r w:rsidRPr="00F26055" w:rsidR="00E57C46">
        <w:rPr>
          <w:rStyle w:val="verdichtet025"/>
        </w:rPr>
        <w:t xml:space="preserve"> </w:t>
      </w:r>
      <w:r w:rsidRPr="00F207C9" w:rsidR="00E57C46">
        <w:rPr/>
        <w:t>mit</w:t>
      </w:r>
      <w:r w:rsidRPr="00F26055" w:rsidR="00E57C46">
        <w:rPr>
          <w:rStyle w:val="verdichtet025"/>
        </w:rPr>
        <w:t xml:space="preserve"> </w:t>
      </w:r>
      <w:r w:rsidRPr="00F207C9" w:rsidR="00E57C46">
        <w:rPr/>
        <w:t>der</w:t>
      </w:r>
      <w:r w:rsidRPr="00F26055" w:rsidR="00E57C46">
        <w:rPr>
          <w:rStyle w:val="verdichtet025"/>
        </w:rPr>
        <w:t xml:space="preserve"> </w:t>
      </w:r>
      <w:r w:rsidRPr="00F207C9" w:rsidR="00E57C46">
        <w:rPr/>
        <w:t>Zeit</w:t>
      </w:r>
      <w:r w:rsidRPr="00F26055" w:rsidR="00E57C46">
        <w:rPr>
          <w:rStyle w:val="verdichtet025"/>
        </w:rPr>
        <w:t xml:space="preserve"> </w:t>
      </w:r>
      <w:r w:rsidRPr="00F207C9" w:rsidR="00E57C46">
        <w:rPr/>
        <w:t>der</w:t>
      </w:r>
      <w:r w:rsidRPr="00F26055" w:rsidR="00E57C46">
        <w:rPr>
          <w:rStyle w:val="verdichtet025"/>
        </w:rPr>
        <w:t xml:space="preserve"> </w:t>
      </w:r>
      <w:r w:rsidRPr="00F207C9" w:rsidR="00E57C46">
        <w:rPr/>
        <w:t>Palliativbedürfti</w:t>
      </w:r>
      <w:r w:rsidRPr="00F207C9" w:rsidR="00E57C46">
        <w:rPr/>
        <w:t>g</w:t>
      </w:r>
      <w:r w:rsidRPr="00F207C9" w:rsidR="00E57C46">
        <w:rPr/>
        <w:t>keit</w:t>
      </w:r>
      <w:r w:rsidRPr="00F26055" w:rsidR="00E57C46">
        <w:rPr>
          <w:rStyle w:val="verdichtet025"/>
        </w:rPr>
        <w:t xml:space="preserve"> </w:t>
      </w:r>
      <w:r w:rsidRPr="00F207C9" w:rsidR="00E57C46">
        <w:rPr/>
        <w:t>gleichgesetzt.</w:t>
      </w:r>
      <w:r w:rsidRPr="00F26055" w:rsidR="00E57C46">
        <w:rPr>
          <w:rStyle w:val="verdichtet025"/>
        </w:rPr>
        <w:t xml:space="preserve"> </w:t>
      </w:r>
      <w:r w:rsidRPr="00F207C9" w:rsidR="00E57C46">
        <w:rPr/>
        <w:t>Es</w:t>
      </w:r>
      <w:r w:rsidRPr="00F26055" w:rsidR="00E57C46">
        <w:rPr>
          <w:rStyle w:val="verdichtet025"/>
        </w:rPr>
        <w:t xml:space="preserve"> </w:t>
      </w:r>
      <w:r w:rsidRPr="00F207C9" w:rsidR="00E57C46">
        <w:rPr/>
        <w:t>wird</w:t>
      </w:r>
      <w:r w:rsidRPr="00F26055" w:rsidR="00E57C46">
        <w:rPr>
          <w:rStyle w:val="verdichtet025"/>
        </w:rPr>
        <w:t xml:space="preserve"> </w:t>
      </w:r>
      <w:r w:rsidRPr="00F207C9" w:rsidR="00E57C46">
        <w:rPr/>
        <w:t>immer</w:t>
      </w:r>
      <w:r w:rsidRPr="00F26055" w:rsidR="00E57C46">
        <w:rPr>
          <w:rStyle w:val="verdichtet025"/>
        </w:rPr>
        <w:t xml:space="preserve"> </w:t>
      </w:r>
      <w:r w:rsidRPr="00F207C9" w:rsidR="00E57C46">
        <w:rPr/>
        <w:t>wieder</w:t>
      </w:r>
      <w:r w:rsidRPr="00F26055" w:rsidR="00E57C46">
        <w:rPr>
          <w:rStyle w:val="verdichtet025"/>
        </w:rPr>
        <w:t xml:space="preserve"> </w:t>
      </w:r>
      <w:r w:rsidRPr="00F207C9" w:rsidR="00E57C46">
        <w:rPr/>
        <w:t>versucht</w:t>
      </w:r>
      <w:r w:rsidRPr="00F207C9" w:rsidR="009C0522">
        <w:rPr/>
        <w:t>,</w:t>
      </w:r>
      <w:r w:rsidRPr="00F26055" w:rsidR="00E57C46">
        <w:rPr>
          <w:rStyle w:val="verdichtet025"/>
        </w:rPr>
        <w:t xml:space="preserve"> </w:t>
      </w:r>
      <w:r w:rsidRPr="00F207C9" w:rsidR="009C0522">
        <w:rPr/>
        <w:t>diese</w:t>
      </w:r>
      <w:r w:rsidRPr="00F26055" w:rsidR="009C0522">
        <w:rPr>
          <w:rStyle w:val="verdichtet025"/>
        </w:rPr>
        <w:t xml:space="preserve"> </w:t>
      </w:r>
      <w:r w:rsidRPr="00F207C9" w:rsidR="009C0522">
        <w:rPr/>
        <w:t>Zeit</w:t>
      </w:r>
      <w:r w:rsidRPr="00F26055" w:rsidR="009C0522">
        <w:rPr>
          <w:rStyle w:val="verdichtet025"/>
        </w:rPr>
        <w:t xml:space="preserve"> </w:t>
      </w:r>
      <w:r w:rsidRPr="00F207C9" w:rsidR="009C0522">
        <w:rPr/>
        <w:t>bei</w:t>
      </w:r>
      <w:r w:rsidRPr="00F26055" w:rsidR="009C0522">
        <w:rPr>
          <w:rStyle w:val="verdichtet025"/>
        </w:rPr>
        <w:t xml:space="preserve"> </w:t>
      </w:r>
      <w:r w:rsidRPr="00F207C9" w:rsidR="009C0522">
        <w:rPr/>
        <w:t>Hoc</w:t>
      </w:r>
      <w:r w:rsidRPr="00F207C9" w:rsidR="009C0522">
        <w:rPr/>
        <w:t>h</w:t>
      </w:r>
      <w:r w:rsidRPr="00F207C9" w:rsidR="009C0522">
        <w:rPr/>
        <w:t>betagten</w:t>
      </w:r>
      <w:r w:rsidRPr="00F26055" w:rsidR="009C0522">
        <w:rPr>
          <w:rStyle w:val="verdichtet025"/>
        </w:rPr>
        <w:t xml:space="preserve"> </w:t>
      </w:r>
      <w:r w:rsidRPr="00F207C9" w:rsidR="009C0522">
        <w:rPr/>
        <w:t>anh</w:t>
      </w:r>
      <w:r w:rsidRPr="00F207C9" w:rsidR="00E57C46">
        <w:rPr/>
        <w:t>and</w:t>
      </w:r>
      <w:r w:rsidRPr="00F26055" w:rsidR="00E57C46">
        <w:rPr>
          <w:rStyle w:val="verdichtet025"/>
        </w:rPr>
        <w:t xml:space="preserve"> </w:t>
      </w:r>
      <w:r w:rsidRPr="00F207C9" w:rsidR="00E57C46">
        <w:rPr/>
        <w:t>medizinischer</w:t>
      </w:r>
      <w:r w:rsidRPr="00F26055" w:rsidR="00E57C46">
        <w:rPr>
          <w:rStyle w:val="verdichtet025"/>
        </w:rPr>
        <w:t xml:space="preserve"> </w:t>
      </w:r>
      <w:r w:rsidRPr="00F207C9" w:rsidR="00E57C46">
        <w:rPr/>
        <w:t>Parameter</w:t>
      </w:r>
      <w:r w:rsidRPr="00F26055" w:rsidR="00E57C46">
        <w:rPr>
          <w:rStyle w:val="verdichtet025"/>
        </w:rPr>
        <w:t xml:space="preserve"> </w:t>
      </w:r>
      <w:r w:rsidRPr="00F207C9" w:rsidR="00E57C46">
        <w:rPr/>
        <w:t>schärfer</w:t>
      </w:r>
      <w:r w:rsidRPr="00F26055" w:rsidR="00E57C46">
        <w:rPr>
          <w:rStyle w:val="verdichtet025"/>
        </w:rPr>
        <w:t xml:space="preserve"> </w:t>
      </w:r>
      <w:r w:rsidRPr="00F207C9" w:rsidR="00E57C46">
        <w:rPr/>
        <w:t>zu</w:t>
      </w:r>
      <w:r w:rsidRPr="00F26055" w:rsidR="00E57C46">
        <w:rPr>
          <w:rStyle w:val="verdichtet025"/>
        </w:rPr>
        <w:t xml:space="preserve"> </w:t>
      </w:r>
      <w:r w:rsidRPr="00F207C9" w:rsidR="00E57C46">
        <w:rPr/>
        <w:t>fassen</w:t>
      </w:r>
      <w:r w:rsidRPr="00F26055" w:rsidR="00E57C46">
        <w:rPr>
          <w:rStyle w:val="verdichtet025"/>
        </w:rPr>
        <w:t xml:space="preserve"> </w:t>
      </w:r>
      <w:r w:rsidRPr="00F207C9" w:rsidR="00E57C46">
        <w:rPr/>
        <w:t>und</w:t>
      </w:r>
      <w:r w:rsidRPr="00F26055" w:rsidR="00E57C46">
        <w:rPr>
          <w:rStyle w:val="verdichtet025"/>
        </w:rPr>
        <w:t xml:space="preserve"> </w:t>
      </w:r>
      <w:r w:rsidRPr="00F207C9" w:rsidR="00E57C46">
        <w:rPr/>
        <w:t>auf</w:t>
      </w:r>
      <w:r w:rsidRPr="00F26055" w:rsidR="00E57C46">
        <w:rPr>
          <w:rStyle w:val="verdichtet025"/>
        </w:rPr>
        <w:t xml:space="preserve"> </w:t>
      </w:r>
      <w:r w:rsidRPr="00934DC8" w:rsidR="00E57C46">
        <w:rPr>
          <w:noProof/>
        </w:rPr>
        <w:t>einen</w:t>
      </w:r>
      <w:r w:rsidRPr="00F26055" w:rsidR="00E57C46">
        <w:rPr>
          <w:rStyle w:val="verdichtet025"/>
        </w:rPr>
        <w:t xml:space="preserve"> </w:t>
      </w:r>
      <w:r w:rsidRPr="00F207C9" w:rsidR="00E57C46">
        <w:rPr/>
        <w:t>Zeitraum</w:t>
      </w:r>
      <w:r w:rsidRPr="00F26055" w:rsidR="00E57C46">
        <w:rPr>
          <w:rStyle w:val="verdichtet025"/>
        </w:rPr>
        <w:t xml:space="preserve"> </w:t>
      </w:r>
      <w:r w:rsidRPr="00F207C9" w:rsidR="00E57C46">
        <w:rPr/>
        <w:t>einzuengen,</w:t>
      </w:r>
      <w:r w:rsidRPr="00F26055" w:rsidR="00E57C46">
        <w:rPr>
          <w:rStyle w:val="verdichtet025"/>
        </w:rPr>
        <w:t xml:space="preserve"> </w:t>
      </w:r>
      <w:r w:rsidRPr="00752E5F" w:rsidR="00752E5F">
        <w:rPr/>
        <w:t>z.</w:t>
      </w:r>
      <w:r w:rsidRPr="00752E5F" w:rsidR="00752E5F">
        <w:rPr>
          <w:rStyle w:val="Valunit"/>
        </w:rPr>
        <w:t> </w:t>
      </w:r>
      <w:r w:rsidRPr="00752E5F" w:rsidR="00752E5F">
        <w:rPr/>
        <w:t>B.</w:t>
      </w:r>
      <w:r w:rsidRPr="00F26055" w:rsidR="00E57C46">
        <w:rPr>
          <w:rStyle w:val="verdichtet025"/>
        </w:rPr>
        <w:t xml:space="preserve"> </w:t>
      </w:r>
      <w:r w:rsidRPr="00F207C9" w:rsidR="00E57C46">
        <w:rPr/>
        <w:t>auf</w:t>
      </w:r>
      <w:r w:rsidRPr="00F26055" w:rsidR="00E57C46">
        <w:rPr>
          <w:rStyle w:val="verdichtet025"/>
        </w:rPr>
        <w:t xml:space="preserve"> </w:t>
      </w:r>
      <w:r w:rsidRPr="00F207C9" w:rsidR="00E57C46">
        <w:rPr/>
        <w:t>die</w:t>
      </w:r>
      <w:r w:rsidRPr="00F26055" w:rsidR="00E57C46">
        <w:rPr>
          <w:rStyle w:val="verdichtet025"/>
        </w:rPr>
        <w:t xml:space="preserve"> </w:t>
      </w:r>
      <w:r w:rsidRPr="00F207C9" w:rsidR="00E57C46">
        <w:rPr/>
        <w:t>6-Monats</w:t>
      </w:r>
      <w:r w:rsidRPr="00F207C9" w:rsidR="009C0522">
        <w:rPr/>
        <w:t>-M</w:t>
      </w:r>
      <w:r w:rsidRPr="00F207C9" w:rsidR="00E57C46">
        <w:rPr/>
        <w:t>ortalität</w:t>
      </w:r>
      <w:r w:rsidRPr="00F26055" w:rsidR="00E57C46">
        <w:rPr>
          <w:rStyle w:val="verdichtet025"/>
        </w:rPr>
        <w:t xml:space="preserve"> </w:t>
      </w:r>
      <w:r w:rsidRPr="00F207C9" w:rsidR="00E57C46">
        <w:rPr/>
        <w:t>nach</w:t>
      </w:r>
      <w:r w:rsidRPr="00F26055" w:rsidR="00E57C46">
        <w:rPr>
          <w:rStyle w:val="verdichtet025"/>
        </w:rPr>
        <w:t xml:space="preserve"> </w:t>
      </w:r>
      <w:r w:rsidRPr="00F207C9" w:rsidR="00E57C46">
        <w:rPr/>
        <w:t>dem</w:t>
      </w:r>
      <w:r w:rsidRPr="00F26055" w:rsidR="00E57C46">
        <w:rPr>
          <w:rStyle w:val="verdichtet025"/>
        </w:rPr>
        <w:t xml:space="preserve"> </w:t>
      </w:r>
      <w:r w:rsidRPr="00F207C9" w:rsidR="00E57C46">
        <w:rPr/>
        <w:t>Auftreten</w:t>
      </w:r>
      <w:r w:rsidRPr="00F26055" w:rsidR="00E57C46">
        <w:rPr>
          <w:rStyle w:val="verdichtet025"/>
        </w:rPr>
        <w:t xml:space="preserve"> </w:t>
      </w:r>
      <w:r w:rsidRPr="00F207C9" w:rsidR="00E57C46">
        <w:rPr/>
        <w:t>von</w:t>
      </w:r>
      <w:r w:rsidRPr="00F26055" w:rsidR="00E57C46">
        <w:rPr>
          <w:rStyle w:val="verdichtet025"/>
        </w:rPr>
        <w:t xml:space="preserve"> </w:t>
      </w:r>
      <w:r w:rsidRPr="00F207C9" w:rsidR="00E57C46">
        <w:rPr/>
        <w:t>Bettlägerigkeit,</w:t>
      </w:r>
      <w:r w:rsidRPr="00F26055" w:rsidR="00E57C46">
        <w:rPr>
          <w:rStyle w:val="verdichtet025"/>
        </w:rPr>
        <w:t xml:space="preserve"> </w:t>
      </w:r>
      <w:r w:rsidRPr="00F207C9" w:rsidR="00E57C46">
        <w:rPr/>
        <w:t>ernsthaften</w:t>
      </w:r>
      <w:r w:rsidRPr="00F26055" w:rsidR="00E57C46">
        <w:rPr>
          <w:rStyle w:val="verdichtet025"/>
        </w:rPr>
        <w:t xml:space="preserve"> </w:t>
      </w:r>
      <w:r w:rsidRPr="00F207C9" w:rsidR="00E57C46">
        <w:rPr/>
        <w:t>E</w:t>
      </w:r>
      <w:r w:rsidR="000D4BC1">
        <w:rPr/>
        <w:t>ss</w:t>
      </w:r>
      <w:r w:rsidR="002015B8">
        <w:rPr/>
        <w:t>s</w:t>
      </w:r>
      <w:r w:rsidRPr="00F207C9" w:rsidR="00E57C46">
        <w:rPr/>
        <w:t>chwierigkeiten</w:t>
      </w:r>
      <w:r w:rsidRPr="00F26055" w:rsidR="00E57C46">
        <w:rPr>
          <w:rStyle w:val="verdichtet025"/>
        </w:rPr>
        <w:t xml:space="preserve"> </w:t>
      </w:r>
      <w:r w:rsidRPr="00F207C9" w:rsidR="00E57C46">
        <w:rPr/>
        <w:t>mit</w:t>
      </w:r>
      <w:r w:rsidRPr="00F26055" w:rsidR="00E57C46">
        <w:rPr>
          <w:rStyle w:val="verdichtet025"/>
        </w:rPr>
        <w:t xml:space="preserve"> </w:t>
      </w:r>
      <w:r w:rsidRPr="00F207C9" w:rsidR="00E57C46">
        <w:rPr/>
        <w:t>G</w:t>
      </w:r>
      <w:r w:rsidRPr="00F207C9" w:rsidR="00E57C46">
        <w:rPr/>
        <w:t>e</w:t>
      </w:r>
      <w:r w:rsidRPr="00F207C9" w:rsidR="00E57C46">
        <w:rPr/>
        <w:t>wichtsverlust,</w:t>
      </w:r>
      <w:r w:rsidRPr="00F26055" w:rsidR="00E57C46">
        <w:rPr>
          <w:rStyle w:val="verdichtet025"/>
        </w:rPr>
        <w:t xml:space="preserve"> </w:t>
      </w:r>
      <w:r w:rsidRPr="00F207C9" w:rsidR="00E57C46">
        <w:rPr/>
        <w:t>wiederholten</w:t>
      </w:r>
      <w:r w:rsidRPr="00F26055" w:rsidR="00E57C46">
        <w:rPr>
          <w:rStyle w:val="verdichtet025"/>
        </w:rPr>
        <w:t xml:space="preserve"> </w:t>
      </w:r>
      <w:r w:rsidRPr="00F207C9" w:rsidR="00E57C46">
        <w:rPr/>
        <w:t>febrilen</w:t>
      </w:r>
      <w:r w:rsidRPr="00F26055" w:rsidR="00E57C46">
        <w:rPr>
          <w:rStyle w:val="verdichtet025"/>
        </w:rPr>
        <w:t xml:space="preserve"> </w:t>
      </w:r>
      <w:r w:rsidRPr="00F207C9" w:rsidR="00E57C46">
        <w:rPr/>
        <w:t>Episoden</w:t>
      </w:r>
      <w:r w:rsidRPr="00F26055" w:rsidR="00E57C46">
        <w:rPr>
          <w:rStyle w:val="verdichtet025"/>
        </w:rPr>
        <w:t xml:space="preserve"> </w:t>
      </w:r>
      <w:r w:rsidRPr="00934DC8" w:rsidR="00E57C46">
        <w:rPr>
          <w:noProof/>
        </w:rPr>
        <w:t>oder</w:t>
      </w:r>
      <w:r w:rsidRPr="00F26055" w:rsidR="00E57C46">
        <w:rPr>
          <w:rStyle w:val="verdichtet025"/>
        </w:rPr>
        <w:t xml:space="preserve"> </w:t>
      </w:r>
      <w:r w:rsidRPr="00934DC8" w:rsidR="00E57C46">
        <w:rPr>
          <w:noProof/>
        </w:rPr>
        <w:t>einer</w:t>
      </w:r>
      <w:r w:rsidRPr="00F26055" w:rsidR="00E57C46">
        <w:rPr>
          <w:rStyle w:val="verdichtet025"/>
        </w:rPr>
        <w:t xml:space="preserve"> </w:t>
      </w:r>
      <w:r w:rsidRPr="00F207C9" w:rsidR="00E57C46">
        <w:rPr/>
        <w:t>Pneum</w:t>
      </w:r>
      <w:r w:rsidRPr="00F207C9" w:rsidR="00E57C46">
        <w:rPr/>
        <w:t>o</w:t>
      </w:r>
      <w:r w:rsidRPr="00F207C9" w:rsidR="00E57C46">
        <w:rPr/>
        <w:t>nie</w:t>
      </w:r>
      <w:r w:rsidRPr="00F26055" w:rsidR="00E57C46">
        <w:rPr>
          <w:rStyle w:val="verdichtet025"/>
        </w:rPr>
        <w:t xml:space="preserve"> </w:t>
      </w:r>
      <w:r w:rsidRPr="00F207C9" w:rsidR="00E57C46">
        <w:rPr/>
        <w:t>(Mitchell</w:t>
      </w:r>
      <w:r w:rsidRPr="00F26055" w:rsidR="00E57C46">
        <w:rPr>
          <w:rStyle w:val="verdichtet025"/>
        </w:rPr>
        <w:t xml:space="preserve"> </w:t>
      </w:r>
      <w:r w:rsidR="00B41D1E">
        <w:rPr/>
        <w:t>et al.</w:t>
      </w:r>
      <w:r w:rsidRPr="00F207C9" w:rsidR="00E57C46">
        <w:rPr/>
        <w:t>,</w:t>
      </w:r>
      <w:r w:rsidRPr="00F26055" w:rsidR="00E57C46">
        <w:rPr>
          <w:rStyle w:val="verdichtet025"/>
        </w:rPr>
        <w:t xml:space="preserve"> </w:t>
      </w:r>
      <w:r w:rsidRPr="00F207C9" w:rsidR="00E57C46">
        <w:rPr/>
        <w:t>2009</w:t>
      </w:r>
      <w:r w:rsidR="00392897">
        <w:rPr/>
        <w:t>;</w:t>
      </w:r>
      <w:r w:rsidRPr="00F26055" w:rsidR="00E57C46">
        <w:rPr>
          <w:rStyle w:val="verdichtet025"/>
        </w:rPr>
        <w:t xml:space="preserve"> </w:t>
      </w:r>
      <w:r w:rsidRPr="00F207C9" w:rsidR="00E57C46">
        <w:rPr/>
        <w:t>Mitchell</w:t>
      </w:r>
      <w:r w:rsidRPr="00F26055" w:rsidR="00E57C46">
        <w:rPr>
          <w:rStyle w:val="verdichtet025"/>
        </w:rPr>
        <w:t xml:space="preserve"> </w:t>
      </w:r>
      <w:r w:rsidR="00B41D1E">
        <w:rPr/>
        <w:t>et al.</w:t>
      </w:r>
      <w:r w:rsidRPr="00F207C9" w:rsidR="00E57C46">
        <w:rPr/>
        <w:t>,</w:t>
      </w:r>
      <w:r w:rsidRPr="00F26055" w:rsidR="00E57C46">
        <w:rPr>
          <w:rStyle w:val="verdichtet025"/>
        </w:rPr>
        <w:t xml:space="preserve"> </w:t>
      </w:r>
      <w:r w:rsidRPr="00F207C9" w:rsidR="00E57C46">
        <w:rPr/>
        <w:t>2010).</w:t>
      </w:r>
      <w:r w:rsidRPr="00F26055" w:rsidR="00E57C46">
        <w:rPr>
          <w:rStyle w:val="verdichtet025"/>
        </w:rPr>
        <w:t xml:space="preserve"> </w:t>
      </w:r>
      <w:r w:rsidRPr="00F207C9" w:rsidR="00E57C46">
        <w:rPr/>
        <w:t>Wir</w:t>
      </w:r>
      <w:r w:rsidRPr="00F26055" w:rsidR="00E57C46">
        <w:rPr>
          <w:rStyle w:val="verdichtet025"/>
        </w:rPr>
        <w:t xml:space="preserve"> </w:t>
      </w:r>
      <w:r w:rsidRPr="00F207C9" w:rsidR="00E57C46">
        <w:rPr/>
        <w:t>möchten</w:t>
      </w:r>
      <w:r w:rsidRPr="00F26055" w:rsidR="00E57C46">
        <w:rPr>
          <w:rStyle w:val="verdichtet025"/>
        </w:rPr>
        <w:t xml:space="preserve"> </w:t>
      </w:r>
      <w:r w:rsidRPr="00F207C9" w:rsidR="00E57C46">
        <w:rPr/>
        <w:t>von</w:t>
      </w:r>
      <w:r w:rsidRPr="00F26055" w:rsidR="00E57C46">
        <w:rPr>
          <w:rStyle w:val="verdichtet025"/>
        </w:rPr>
        <w:t xml:space="preserve"> </w:t>
      </w:r>
      <w:r w:rsidRPr="00F207C9" w:rsidR="00E57C46">
        <w:rPr/>
        <w:t>dieser</w:t>
      </w:r>
      <w:r w:rsidRPr="00F26055" w:rsidR="00E57C46">
        <w:rPr>
          <w:rStyle w:val="verdichtet025"/>
        </w:rPr>
        <w:t xml:space="preserve"> </w:t>
      </w:r>
      <w:r w:rsidRPr="00F207C9" w:rsidR="00E57C46">
        <w:rPr/>
        <w:t>au</w:t>
      </w:r>
      <w:r w:rsidRPr="00F207C9" w:rsidR="00E57C46">
        <w:rPr/>
        <w:t>s</w:t>
      </w:r>
      <w:r w:rsidRPr="00F207C9" w:rsidR="00E57C46">
        <w:rPr/>
        <w:t>schließlich</w:t>
      </w:r>
      <w:r w:rsidRPr="00F26055" w:rsidR="00E57C46">
        <w:rPr>
          <w:rStyle w:val="verdichtet025"/>
        </w:rPr>
        <w:t xml:space="preserve"> </w:t>
      </w:r>
      <w:r w:rsidRPr="00F207C9" w:rsidR="00E57C46">
        <w:rPr/>
        <w:t>krankheitsbezogenen,</w:t>
      </w:r>
      <w:r w:rsidRPr="00F26055" w:rsidR="00E57C46">
        <w:rPr>
          <w:rStyle w:val="verdichtet025"/>
        </w:rPr>
        <w:t xml:space="preserve"> </w:t>
      </w:r>
      <w:r w:rsidRPr="00F207C9" w:rsidR="00E57C46">
        <w:rPr/>
        <w:t>auf</w:t>
      </w:r>
      <w:r w:rsidRPr="00F26055" w:rsidR="00E57C46">
        <w:rPr>
          <w:rStyle w:val="verdichtet025"/>
        </w:rPr>
        <w:t xml:space="preserve"> </w:t>
      </w:r>
      <w:r w:rsidRPr="00F207C9" w:rsidR="00E57C46">
        <w:rPr/>
        <w:t>die</w:t>
      </w:r>
      <w:r w:rsidRPr="00F26055" w:rsidR="00E57C46">
        <w:rPr>
          <w:rStyle w:val="verdichtet025"/>
        </w:rPr>
        <w:t xml:space="preserve"> </w:t>
      </w:r>
      <w:r w:rsidRPr="00F207C9" w:rsidR="00E57C46">
        <w:rPr/>
        <w:t>letzten</w:t>
      </w:r>
      <w:r w:rsidRPr="00F26055" w:rsidR="00E57C46">
        <w:rPr>
          <w:rStyle w:val="verdichtet025"/>
        </w:rPr>
        <w:t xml:space="preserve"> </w:t>
      </w:r>
      <w:r w:rsidRPr="00F207C9" w:rsidR="00E57C46">
        <w:rPr/>
        <w:t>Monate</w:t>
      </w:r>
      <w:r w:rsidRPr="00F26055" w:rsidR="00E57C46">
        <w:rPr>
          <w:rStyle w:val="verdichtet025"/>
        </w:rPr>
        <w:t xml:space="preserve"> </w:t>
      </w:r>
      <w:r w:rsidRPr="00F207C9" w:rsidR="00E57C46">
        <w:rPr/>
        <w:t>und</w:t>
      </w:r>
      <w:r w:rsidRPr="00F26055" w:rsidR="00E57C46">
        <w:rPr>
          <w:rStyle w:val="verdichtet025"/>
        </w:rPr>
        <w:t xml:space="preserve"> </w:t>
      </w:r>
      <w:r w:rsidRPr="00F207C9" w:rsidR="00E57C46">
        <w:rPr/>
        <w:t>W</w:t>
      </w:r>
      <w:r w:rsidRPr="00F207C9" w:rsidR="00E57C46">
        <w:rPr/>
        <w:t>o</w:t>
      </w:r>
      <w:r w:rsidRPr="00F207C9" w:rsidR="00E57C46">
        <w:rPr/>
        <w:t>chen</w:t>
      </w:r>
      <w:r w:rsidRPr="00F26055" w:rsidR="00E57C46">
        <w:rPr>
          <w:rStyle w:val="verdichtet025"/>
        </w:rPr>
        <w:t xml:space="preserve"> </w:t>
      </w:r>
      <w:r w:rsidRPr="00F207C9" w:rsidR="00E57C46">
        <w:rPr/>
        <w:t>fokussierten</w:t>
      </w:r>
      <w:r w:rsidRPr="00F26055" w:rsidR="00E57C46">
        <w:rPr>
          <w:rStyle w:val="verdichtet025"/>
        </w:rPr>
        <w:t xml:space="preserve"> </w:t>
      </w:r>
      <w:r w:rsidRPr="00F207C9" w:rsidR="00E57C46">
        <w:rPr/>
        <w:t>Sicht</w:t>
      </w:r>
      <w:r w:rsidRPr="00F26055" w:rsidR="00E57C46">
        <w:rPr>
          <w:rStyle w:val="verdichtet025"/>
        </w:rPr>
        <w:t xml:space="preserve"> </w:t>
      </w:r>
      <w:r w:rsidRPr="00F207C9" w:rsidR="00E57C46">
        <w:rPr/>
        <w:t>abweichen.</w:t>
      </w:r>
      <w:r w:rsidRPr="00F26055" w:rsidR="00E57C46">
        <w:rPr>
          <w:rStyle w:val="verdichtet025"/>
        </w:rPr>
        <w:t xml:space="preserve"> </w:t>
      </w:r>
      <w:r w:rsidRPr="00F207C9" w:rsidR="00E57C46">
        <w:rPr/>
        <w:t>Nach</w:t>
      </w:r>
      <w:r w:rsidRPr="00F26055" w:rsidR="00E57C46">
        <w:rPr>
          <w:rStyle w:val="verdichtet025"/>
        </w:rPr>
        <w:t xml:space="preserve"> </w:t>
      </w:r>
      <w:r w:rsidRPr="00F207C9" w:rsidR="00E57C46">
        <w:rPr/>
        <w:t>unserer</w:t>
      </w:r>
      <w:r w:rsidRPr="00F26055" w:rsidR="00E57C46">
        <w:rPr>
          <w:rStyle w:val="verdichtet025"/>
        </w:rPr>
        <w:t xml:space="preserve"> </w:t>
      </w:r>
      <w:r w:rsidRPr="00F207C9" w:rsidR="00E57C46">
        <w:rPr/>
        <w:t>Schau</w:t>
      </w:r>
      <w:r w:rsidRPr="00F26055" w:rsidR="00E57C46">
        <w:rPr>
          <w:rStyle w:val="verdichtet025"/>
        </w:rPr>
        <w:t xml:space="preserve"> </w:t>
      </w:r>
      <w:r w:rsidRPr="00F207C9" w:rsidR="00E57C46">
        <w:rPr/>
        <w:t>u</w:t>
      </w:r>
      <w:r w:rsidRPr="00F207C9" w:rsidR="00E57C46">
        <w:rPr/>
        <w:t>m</w:t>
      </w:r>
      <w:r w:rsidRPr="00F207C9" w:rsidR="00E57C46">
        <w:rPr/>
        <w:t>fasst</w:t>
      </w:r>
      <w:r w:rsidRPr="00F26055" w:rsidR="00E57C46">
        <w:rPr>
          <w:rStyle w:val="verdichtet025"/>
        </w:rPr>
        <w:t xml:space="preserve"> </w:t>
      </w:r>
      <w:r w:rsidRPr="00F207C9" w:rsidR="00E57C46">
        <w:rPr/>
        <w:t>die</w:t>
      </w:r>
      <w:r w:rsidRPr="00F26055" w:rsidR="00E57C46">
        <w:rPr>
          <w:rStyle w:val="verdichtet025"/>
        </w:rPr>
        <w:t xml:space="preserve"> </w:t>
      </w:r>
      <w:r w:rsidRPr="00F207C9" w:rsidR="00E57C46">
        <w:rPr/>
        <w:t>letzte</w:t>
      </w:r>
      <w:r w:rsidRPr="00F26055" w:rsidR="00E57C46">
        <w:rPr>
          <w:rStyle w:val="verdichtet025"/>
        </w:rPr>
        <w:t xml:space="preserve"> </w:t>
      </w:r>
      <w:r w:rsidRPr="00F207C9" w:rsidR="00E57C46">
        <w:rPr/>
        <w:t>Phase</w:t>
      </w:r>
      <w:r w:rsidRPr="00F26055" w:rsidR="00E57C46">
        <w:rPr>
          <w:rStyle w:val="verdichtet025"/>
        </w:rPr>
        <w:t xml:space="preserve"> </w:t>
      </w:r>
      <w:r w:rsidRPr="00F207C9" w:rsidR="00E57C46">
        <w:rPr/>
        <w:t>des</w:t>
      </w:r>
      <w:r w:rsidRPr="00F26055" w:rsidR="00E57C46">
        <w:rPr>
          <w:rStyle w:val="verdichtet025"/>
        </w:rPr>
        <w:t xml:space="preserve"> </w:t>
      </w:r>
      <w:r w:rsidRPr="00F207C9" w:rsidR="00E57C46">
        <w:rPr/>
        <w:t>Lebens</w:t>
      </w:r>
      <w:r w:rsidRPr="00F26055" w:rsidR="00E57C46">
        <w:rPr>
          <w:rStyle w:val="verdichtet025"/>
        </w:rPr>
        <w:t xml:space="preserve"> </w:t>
      </w:r>
      <w:r w:rsidRPr="00F207C9" w:rsidR="00E57C46">
        <w:rPr/>
        <w:t>den</w:t>
      </w:r>
      <w:r w:rsidRPr="00F26055" w:rsidR="00E57C46">
        <w:rPr>
          <w:rStyle w:val="verdichtet025"/>
        </w:rPr>
        <w:t xml:space="preserve"> </w:t>
      </w:r>
      <w:r w:rsidRPr="00F207C9" w:rsidR="00E57C46">
        <w:rPr/>
        <w:t>gesamten</w:t>
      </w:r>
      <w:r w:rsidRPr="00F26055" w:rsidR="00E57C46">
        <w:rPr>
          <w:rStyle w:val="verdichtet025"/>
        </w:rPr>
        <w:t xml:space="preserve"> </w:t>
      </w:r>
      <w:r w:rsidRPr="00F207C9" w:rsidR="00E57C46">
        <w:rPr/>
        <w:t>Zeitraum</w:t>
      </w:r>
      <w:r w:rsidRPr="00F26055" w:rsidR="00E57C46">
        <w:rPr>
          <w:rStyle w:val="verdichtet025"/>
        </w:rPr>
        <w:t xml:space="preserve"> </w:t>
      </w:r>
      <w:r w:rsidRPr="00F207C9" w:rsidR="00E57C46">
        <w:rPr/>
        <w:t>der</w:t>
      </w:r>
      <w:r w:rsidRPr="00F26055" w:rsidR="00E57C46">
        <w:rPr>
          <w:rStyle w:val="verdichtet025"/>
        </w:rPr>
        <w:t xml:space="preserve"> </w:t>
      </w:r>
      <w:r w:rsidRPr="00F207C9" w:rsidR="00E57C46">
        <w:rPr/>
        <w:t>besonderen</w:t>
      </w:r>
      <w:r w:rsidRPr="00F26055" w:rsidR="00E57C46">
        <w:rPr>
          <w:rStyle w:val="verdichtet025"/>
        </w:rPr>
        <w:t xml:space="preserve"> </w:t>
      </w:r>
      <w:r w:rsidRPr="00F207C9" w:rsidR="00E57C46">
        <w:rPr/>
        <w:t>„C</w:t>
      </w:r>
      <w:r w:rsidRPr="00F207C9" w:rsidR="00E57C46">
        <w:rPr/>
        <w:t>a</w:t>
      </w:r>
      <w:r w:rsidRPr="00F207C9" w:rsidR="00E57C46">
        <w:rPr/>
        <w:t>re-Bedürftigkeit“</w:t>
      </w:r>
      <w:r>
        <w:fldChar w:fldCharType="begin"/>
      </w:r>
      <w:r w:rsidRPr="00F207C9" w:rsidR="001973D6">
        <w:rPr/>
        <w:instrText xml:space="preserve"> XE "Care-Bedürftigkeit" </w:instrText>
      </w:r>
      <w:r>
        <w:fldChar w:fldCharType="end"/>
      </w:r>
      <w:r w:rsidRPr="00F26055" w:rsidR="00E57C46">
        <w:rPr>
          <w:rStyle w:val="verdichtet025"/>
        </w:rPr>
        <w:t xml:space="preserve"> </w:t>
      </w:r>
      <w:r w:rsidRPr="00F207C9" w:rsidR="00E57C46">
        <w:rPr/>
        <w:t>im</w:t>
      </w:r>
      <w:r w:rsidRPr="00F26055" w:rsidR="00E57C46">
        <w:rPr>
          <w:rStyle w:val="verdichtet025"/>
        </w:rPr>
        <w:t xml:space="preserve"> </w:t>
      </w:r>
      <w:r w:rsidRPr="00F207C9" w:rsidR="00E57C46">
        <w:rPr/>
        <w:t>hohen</w:t>
      </w:r>
      <w:r w:rsidRPr="00F26055" w:rsidR="00E57C46">
        <w:rPr>
          <w:rStyle w:val="verdichtet025"/>
        </w:rPr>
        <w:t xml:space="preserve"> </w:t>
      </w:r>
      <w:r w:rsidRPr="00F207C9" w:rsidR="00E57C46">
        <w:rPr/>
        <w:t>Alter</w:t>
      </w:r>
      <w:r w:rsidRPr="00F26055" w:rsidR="00E57C46">
        <w:rPr>
          <w:rStyle w:val="verdichtet025"/>
        </w:rPr>
        <w:t xml:space="preserve"> </w:t>
      </w:r>
      <w:r w:rsidRPr="00F207C9" w:rsidR="00E57C46">
        <w:rPr/>
        <w:t>(vgl.</w:t>
      </w:r>
      <w:r w:rsidRPr="00F26055" w:rsidR="00E57C46">
        <w:rPr>
          <w:rStyle w:val="verdichtet025"/>
        </w:rPr>
        <w:t xml:space="preserve"> </w:t>
      </w:r>
      <w:r w:rsidRPr="00F207C9" w:rsidR="00E57C46">
        <w:rPr/>
        <w:t>Kojer</w:t>
      </w:r>
      <w:r w:rsidRPr="00F26055" w:rsidR="00E57C46">
        <w:rPr>
          <w:rStyle w:val="verdichtet025"/>
        </w:rPr>
        <w:t xml:space="preserve"> </w:t>
      </w:r>
      <w:r w:rsidRPr="00F207C9" w:rsidR="00E57C46">
        <w:rPr/>
        <w:t>und</w:t>
      </w:r>
      <w:r w:rsidRPr="00F26055" w:rsidR="00E57C46">
        <w:rPr>
          <w:rStyle w:val="verdichtet025"/>
        </w:rPr>
        <w:t xml:space="preserve"> </w:t>
      </w:r>
      <w:r w:rsidRPr="00F207C9" w:rsidR="00E57C46">
        <w:rPr/>
        <w:t>Heimerl,</w:t>
      </w:r>
      <w:r w:rsidRPr="00F26055" w:rsidR="00E57C46">
        <w:rPr>
          <w:rStyle w:val="verdichtet025"/>
        </w:rPr>
        <w:t xml:space="preserve"> </w:t>
      </w:r>
      <w:r w:rsidRPr="00F207C9" w:rsidR="00E57C46">
        <w:rPr/>
        <w:t>2009)</w:t>
      </w:r>
      <w:r w:rsidRPr="00F26055" w:rsidR="00E57C46">
        <w:rPr>
          <w:rStyle w:val="verdichtet025"/>
        </w:rPr>
        <w:t xml:space="preserve"> </w:t>
      </w:r>
      <w:r w:rsidRPr="00F207C9" w:rsidR="00E57C46">
        <w:rPr/>
        <w:t>und</w:t>
      </w:r>
      <w:r w:rsidRPr="00F26055" w:rsidR="00E57C46">
        <w:rPr>
          <w:rStyle w:val="verdichtet025"/>
        </w:rPr>
        <w:t xml:space="preserve"> </w:t>
      </w:r>
      <w:r w:rsidRPr="00F207C9" w:rsidR="00E57C46">
        <w:rPr/>
        <w:t>bezieht</w:t>
      </w:r>
      <w:r w:rsidRPr="00F26055" w:rsidR="00E57C46">
        <w:rPr>
          <w:rStyle w:val="verdichtet025"/>
        </w:rPr>
        <w:t xml:space="preserve"> </w:t>
      </w:r>
      <w:r w:rsidRPr="00F207C9" w:rsidR="00E57C46">
        <w:rPr/>
        <w:t>dabei</w:t>
      </w:r>
      <w:r w:rsidRPr="00F26055" w:rsidR="00E57C46">
        <w:rPr>
          <w:rStyle w:val="verdichtet025"/>
        </w:rPr>
        <w:t xml:space="preserve"> </w:t>
      </w:r>
      <w:r w:rsidRPr="00F207C9" w:rsidR="00E57C46">
        <w:rPr/>
        <w:t>auch</w:t>
      </w:r>
      <w:r w:rsidRPr="00F26055" w:rsidR="00E57C46">
        <w:rPr>
          <w:rStyle w:val="verdichtet025"/>
        </w:rPr>
        <w:t xml:space="preserve"> </w:t>
      </w:r>
      <w:r w:rsidRPr="00F207C9" w:rsidR="00E57C46">
        <w:rPr/>
        <w:t>einschneidende</w:t>
      </w:r>
      <w:r w:rsidRPr="00F26055" w:rsidR="00E57C46">
        <w:rPr>
          <w:rStyle w:val="verdichtet025"/>
        </w:rPr>
        <w:t xml:space="preserve"> </w:t>
      </w:r>
      <w:r w:rsidRPr="00F207C9" w:rsidR="00E57C46">
        <w:rPr/>
        <w:t>lebensgeschichtliche</w:t>
      </w:r>
      <w:r w:rsidRPr="00F26055" w:rsidR="00E57C46">
        <w:rPr>
          <w:rStyle w:val="verdichtet025"/>
        </w:rPr>
        <w:t xml:space="preserve"> </w:t>
      </w:r>
      <w:r w:rsidRPr="00F207C9" w:rsidR="00E57C46">
        <w:rPr/>
        <w:t>Fakt</w:t>
      </w:r>
      <w:r w:rsidRPr="00F207C9" w:rsidR="00E57C46">
        <w:rPr/>
        <w:t>o</w:t>
      </w:r>
      <w:r w:rsidRPr="00F207C9" w:rsidR="00E57C46">
        <w:rPr/>
        <w:t>ren</w:t>
      </w:r>
      <w:r w:rsidRPr="00F26055" w:rsidR="00E57C46">
        <w:rPr>
          <w:rStyle w:val="verdichtet025"/>
        </w:rPr>
        <w:t xml:space="preserve"> </w:t>
      </w:r>
      <w:r w:rsidRPr="00F207C9" w:rsidR="00E57C46">
        <w:rPr/>
        <w:t>mit</w:t>
      </w:r>
      <w:r w:rsidRPr="00F26055" w:rsidR="00E57C46">
        <w:rPr>
          <w:rStyle w:val="verdichtet025"/>
        </w:rPr>
        <w:t xml:space="preserve"> </w:t>
      </w:r>
      <w:r w:rsidRPr="00F207C9" w:rsidR="00E57C46">
        <w:rPr/>
        <w:t>ein.</w:t>
      </w:r>
      <w:r w:rsidRPr="00F26055" w:rsidR="00E57C46">
        <w:rPr>
          <w:rStyle w:val="verdichtet025"/>
        </w:rPr>
        <w:t xml:space="preserve"> </w:t>
      </w:r>
      <w:r w:rsidRPr="00F207C9" w:rsidR="00E57C46">
        <w:rPr/>
        <w:t>An</w:t>
      </w:r>
      <w:r w:rsidRPr="00F26055" w:rsidR="00E57C46">
        <w:rPr>
          <w:rStyle w:val="verdichtet025"/>
        </w:rPr>
        <w:t xml:space="preserve"> </w:t>
      </w:r>
      <w:r w:rsidRPr="00F207C9" w:rsidR="00E57C46">
        <w:rPr/>
        <w:t>die</w:t>
      </w:r>
      <w:r w:rsidRPr="00F26055" w:rsidR="00E57C46">
        <w:rPr>
          <w:rStyle w:val="verdichtet025"/>
        </w:rPr>
        <w:t xml:space="preserve"> </w:t>
      </w:r>
      <w:r w:rsidRPr="00F207C9" w:rsidR="00E57C46">
        <w:rPr/>
        <w:t>großen</w:t>
      </w:r>
      <w:r w:rsidRPr="00F26055" w:rsidR="00E57C46">
        <w:rPr>
          <w:rStyle w:val="verdichtet025"/>
        </w:rPr>
        <w:t xml:space="preserve"> </w:t>
      </w:r>
      <w:r w:rsidRPr="00F207C9" w:rsidR="00E57C46">
        <w:rPr/>
        <w:t>Abschnitte</w:t>
      </w:r>
      <w:r w:rsidRPr="00F26055" w:rsidR="00E57C46">
        <w:rPr>
          <w:rStyle w:val="verdichtet025"/>
        </w:rPr>
        <w:t xml:space="preserve"> </w:t>
      </w:r>
      <w:r w:rsidRPr="00F207C9" w:rsidR="00E57C46">
        <w:rPr/>
        <w:t>des</w:t>
      </w:r>
      <w:r w:rsidRPr="00F26055" w:rsidR="00E57C46">
        <w:rPr>
          <w:rStyle w:val="verdichtet025"/>
        </w:rPr>
        <w:t xml:space="preserve"> </w:t>
      </w:r>
      <w:r w:rsidRPr="00F207C9" w:rsidR="00E57C46">
        <w:rPr/>
        <w:t>Lebens</w:t>
      </w:r>
      <w:r w:rsidRPr="00F26055" w:rsidR="00E57C46">
        <w:rPr>
          <w:rStyle w:val="verdichtet025"/>
        </w:rPr>
        <w:t xml:space="preserve"> </w:t>
      </w:r>
      <w:r w:rsidRPr="00F207C9" w:rsidR="00E57C46">
        <w:rPr/>
        <w:t>(Kindheit,</w:t>
      </w:r>
      <w:r w:rsidRPr="00F26055" w:rsidR="00E57C46">
        <w:rPr>
          <w:rStyle w:val="verdichtet025"/>
        </w:rPr>
        <w:t xml:space="preserve"> </w:t>
      </w:r>
      <w:r w:rsidRPr="00F207C9" w:rsidR="00E57C46">
        <w:rPr/>
        <w:t>Jugend,</w:t>
      </w:r>
      <w:r w:rsidRPr="00F26055" w:rsidR="00E57C46">
        <w:rPr>
          <w:rStyle w:val="verdichtet025"/>
        </w:rPr>
        <w:t xml:space="preserve"> </w:t>
      </w:r>
      <w:r w:rsidRPr="00F207C9" w:rsidR="00E57C46">
        <w:rPr/>
        <w:t>reifes</w:t>
      </w:r>
      <w:r w:rsidRPr="00F26055" w:rsidR="00E57C46">
        <w:rPr>
          <w:rStyle w:val="verdichtet025"/>
        </w:rPr>
        <w:t xml:space="preserve"> </w:t>
      </w:r>
      <w:r w:rsidRPr="00F207C9" w:rsidR="00E57C46">
        <w:rPr/>
        <w:t>Erwachs</w:t>
      </w:r>
      <w:r w:rsidRPr="00F207C9" w:rsidR="00E57C46">
        <w:rPr/>
        <w:t>e</w:t>
      </w:r>
      <w:r w:rsidRPr="00F207C9" w:rsidR="00E57C46">
        <w:rPr/>
        <w:t>nendasein,</w:t>
      </w:r>
      <w:r w:rsidRPr="00F26055" w:rsidR="00256AB0">
        <w:rPr>
          <w:rStyle w:val="verdichtet025"/>
        </w:rPr>
        <w:t xml:space="preserve"> </w:t>
      </w:r>
      <w:r w:rsidRPr="00F207C9" w:rsidR="00256AB0">
        <w:rPr/>
        <w:t>Zeit</w:t>
      </w:r>
      <w:r w:rsidRPr="00F26055" w:rsidR="00256AB0">
        <w:rPr>
          <w:rStyle w:val="verdichtet025"/>
        </w:rPr>
        <w:t xml:space="preserve"> </w:t>
      </w:r>
      <w:r w:rsidRPr="00F207C9" w:rsidR="00256AB0">
        <w:rPr/>
        <w:t>des</w:t>
      </w:r>
      <w:r w:rsidRPr="00F26055" w:rsidR="00256AB0">
        <w:rPr>
          <w:rStyle w:val="verdichtet025"/>
        </w:rPr>
        <w:t xml:space="preserve"> </w:t>
      </w:r>
      <w:r w:rsidRPr="00F207C9" w:rsidR="00256AB0">
        <w:rPr/>
        <w:t>Alterns</w:t>
      </w:r>
      <w:r w:rsidRPr="00F26055" w:rsidR="00256AB0">
        <w:rPr>
          <w:rStyle w:val="verdichtet025"/>
        </w:rPr>
        <w:t xml:space="preserve"> </w:t>
      </w:r>
      <w:r w:rsidRPr="00F207C9" w:rsidR="00256AB0">
        <w:rPr/>
        <w:t>und</w:t>
      </w:r>
      <w:r w:rsidRPr="00F26055" w:rsidR="00256AB0">
        <w:rPr>
          <w:rStyle w:val="verdichtet025"/>
        </w:rPr>
        <w:t xml:space="preserve"> </w:t>
      </w:r>
      <w:r w:rsidRPr="00F207C9" w:rsidR="00256AB0">
        <w:rPr/>
        <w:t>Altseins)</w:t>
      </w:r>
      <w:r w:rsidRPr="00F26055" w:rsidR="00E57C46">
        <w:rPr>
          <w:rStyle w:val="verdichtet025"/>
        </w:rPr>
        <w:t xml:space="preserve"> </w:t>
      </w:r>
      <w:r w:rsidRPr="00F207C9" w:rsidR="00E57C46">
        <w:rPr/>
        <w:t>schließt</w:t>
      </w:r>
      <w:r w:rsidRPr="00F26055" w:rsidR="00E57C46">
        <w:rPr>
          <w:rStyle w:val="verdichtet025"/>
        </w:rPr>
        <w:t xml:space="preserve"> </w:t>
      </w:r>
      <w:r w:rsidRPr="00F207C9" w:rsidR="00E57C46">
        <w:rPr/>
        <w:t>nach</w:t>
      </w:r>
      <w:r w:rsidRPr="00F26055" w:rsidR="00E57C46">
        <w:rPr>
          <w:rStyle w:val="verdichtet025"/>
        </w:rPr>
        <w:t xml:space="preserve"> </w:t>
      </w:r>
      <w:r w:rsidRPr="00F207C9" w:rsidR="00E57C46">
        <w:rPr/>
        <w:t>zah</w:t>
      </w:r>
      <w:r w:rsidRPr="00F207C9" w:rsidR="00E57C46">
        <w:rPr/>
        <w:t>l</w:t>
      </w:r>
      <w:r w:rsidRPr="00F207C9" w:rsidR="00E57C46">
        <w:rPr/>
        <w:t>reichen</w:t>
      </w:r>
      <w:r w:rsidRPr="00F26055" w:rsidR="00E57C46">
        <w:rPr>
          <w:rStyle w:val="verdichtet025"/>
        </w:rPr>
        <w:t xml:space="preserve"> </w:t>
      </w:r>
      <w:r w:rsidRPr="00F207C9" w:rsidR="00E57C46">
        <w:rPr/>
        <w:t>Leistungseinbußen</w:t>
      </w:r>
      <w:r w:rsidRPr="00F26055" w:rsidR="00E57C46">
        <w:rPr>
          <w:rStyle w:val="verdichtet025"/>
        </w:rPr>
        <w:t xml:space="preserve"> </w:t>
      </w:r>
      <w:r w:rsidRPr="00F207C9" w:rsidR="00E57C46">
        <w:rPr/>
        <w:t>und</w:t>
      </w:r>
      <w:r w:rsidRPr="00F26055" w:rsidR="00E57C46">
        <w:rPr>
          <w:rStyle w:val="verdichtet025"/>
        </w:rPr>
        <w:t xml:space="preserve"> </w:t>
      </w:r>
      <w:r w:rsidRPr="00F207C9" w:rsidR="00E57C46">
        <w:rPr/>
        <w:t>Ve</w:t>
      </w:r>
      <w:r w:rsidRPr="00F207C9" w:rsidR="00E57C46">
        <w:rPr/>
        <w:t>r</w:t>
      </w:r>
      <w:r w:rsidRPr="00F207C9" w:rsidR="00E57C46">
        <w:rPr/>
        <w:t>lusten</w:t>
      </w:r>
      <w:r w:rsidRPr="00F26055" w:rsidR="00E57C46">
        <w:rPr>
          <w:rStyle w:val="verdichtet025"/>
        </w:rPr>
        <w:t xml:space="preserve"> </w:t>
      </w:r>
      <w:r w:rsidRPr="00F207C9" w:rsidR="00E57C46">
        <w:rPr/>
        <w:t>bei</w:t>
      </w:r>
      <w:r w:rsidRPr="00F26055" w:rsidR="00E57C46">
        <w:rPr>
          <w:rStyle w:val="verdichtet025"/>
        </w:rPr>
        <w:t xml:space="preserve"> </w:t>
      </w:r>
      <w:r w:rsidRPr="00934DC8" w:rsidR="00E57C46">
        <w:rPr>
          <w:noProof/>
        </w:rPr>
        <w:t>einem</w:t>
      </w:r>
      <w:r w:rsidRPr="00F26055" w:rsidR="00E57C46">
        <w:rPr>
          <w:rStyle w:val="verdichtet025"/>
        </w:rPr>
        <w:t xml:space="preserve"> </w:t>
      </w:r>
      <w:r w:rsidRPr="00F207C9" w:rsidR="00E57C46">
        <w:rPr/>
        <w:t>großen</w:t>
      </w:r>
      <w:r w:rsidRPr="00F26055" w:rsidR="00E57C46">
        <w:rPr>
          <w:rStyle w:val="verdichtet025"/>
        </w:rPr>
        <w:t xml:space="preserve"> </w:t>
      </w:r>
      <w:r w:rsidRPr="00F207C9" w:rsidR="00E57C46">
        <w:rPr/>
        <w:t>Teil</w:t>
      </w:r>
      <w:r w:rsidRPr="00F26055" w:rsidR="00E57C46">
        <w:rPr>
          <w:rStyle w:val="verdichtet025"/>
        </w:rPr>
        <w:t xml:space="preserve"> </w:t>
      </w:r>
      <w:r w:rsidRPr="00F207C9" w:rsidR="00E57C46">
        <w:rPr/>
        <w:t>der</w:t>
      </w:r>
      <w:r w:rsidRPr="00F26055" w:rsidR="00E57C46">
        <w:rPr>
          <w:rStyle w:val="verdichtet025"/>
        </w:rPr>
        <w:t xml:space="preserve"> </w:t>
      </w:r>
      <w:r w:rsidRPr="00F207C9" w:rsidR="00E57C46">
        <w:rPr/>
        <w:t>Menschen</w:t>
      </w:r>
      <w:r w:rsidRPr="00F26055" w:rsidR="00E57C46">
        <w:rPr>
          <w:rStyle w:val="verdichtet025"/>
        </w:rPr>
        <w:t xml:space="preserve"> </w:t>
      </w:r>
      <w:r w:rsidRPr="00F207C9" w:rsidR="00E57C46">
        <w:rPr/>
        <w:t>ein</w:t>
      </w:r>
      <w:r w:rsidRPr="00F26055" w:rsidR="00E57C46">
        <w:rPr>
          <w:rStyle w:val="verdichtet025"/>
        </w:rPr>
        <w:t xml:space="preserve"> </w:t>
      </w:r>
      <w:r w:rsidRPr="00F207C9" w:rsidR="00E57C46">
        <w:rPr/>
        <w:t>variabel</w:t>
      </w:r>
      <w:r w:rsidRPr="00F26055" w:rsidR="00E57C46">
        <w:rPr>
          <w:rStyle w:val="verdichtet025"/>
        </w:rPr>
        <w:t xml:space="preserve"> </w:t>
      </w:r>
      <w:r w:rsidRPr="00F207C9" w:rsidR="00E57C46">
        <w:rPr/>
        <w:t>langer</w:t>
      </w:r>
      <w:r w:rsidRPr="00F26055" w:rsidR="00E57C46">
        <w:rPr>
          <w:rStyle w:val="verdichtet025"/>
        </w:rPr>
        <w:t xml:space="preserve"> </w:t>
      </w:r>
      <w:r w:rsidRPr="00F207C9" w:rsidR="00E57C46">
        <w:rPr/>
        <w:t>Abschnitt</w:t>
      </w:r>
      <w:r w:rsidRPr="00F26055" w:rsidR="00E57C46">
        <w:rPr>
          <w:rStyle w:val="verdichtet025"/>
        </w:rPr>
        <w:t xml:space="preserve"> </w:t>
      </w:r>
      <w:r w:rsidRPr="00F207C9" w:rsidR="00E57C46">
        <w:rPr/>
        <w:t>an,</w:t>
      </w:r>
      <w:r w:rsidRPr="00F26055" w:rsidR="00E57C46">
        <w:rPr>
          <w:rStyle w:val="verdichtet025"/>
        </w:rPr>
        <w:t xml:space="preserve"> </w:t>
      </w:r>
      <w:r w:rsidRPr="00F207C9" w:rsidR="00E57C46">
        <w:rPr/>
        <w:t>der</w:t>
      </w:r>
      <w:r w:rsidRPr="00F26055" w:rsidR="00E57C46">
        <w:rPr>
          <w:rStyle w:val="verdichtet025"/>
        </w:rPr>
        <w:t xml:space="preserve"> </w:t>
      </w:r>
      <w:r w:rsidRPr="00F207C9" w:rsidR="00E57C46">
        <w:rPr/>
        <w:t>durch</w:t>
      </w:r>
      <w:r w:rsidRPr="00F26055" w:rsidR="00E57C46">
        <w:rPr>
          <w:rStyle w:val="verdichtet025"/>
        </w:rPr>
        <w:t xml:space="preserve"> </w:t>
      </w:r>
      <w:r w:rsidRPr="00F207C9" w:rsidR="00E57C46">
        <w:rPr/>
        <w:t>seine</w:t>
      </w:r>
      <w:r w:rsidRPr="00F26055" w:rsidR="00E57C46">
        <w:rPr>
          <w:rStyle w:val="verdichtet025"/>
        </w:rPr>
        <w:t xml:space="preserve"> </w:t>
      </w:r>
      <w:r w:rsidRPr="00F207C9" w:rsidR="00E57C46">
        <w:rPr/>
        <w:t>hohe</w:t>
      </w:r>
      <w:r w:rsidRPr="00F26055" w:rsidR="00E57C46">
        <w:rPr>
          <w:rStyle w:val="verdichtet025"/>
        </w:rPr>
        <w:t xml:space="preserve"> </w:t>
      </w:r>
      <w:r w:rsidRPr="00F207C9" w:rsidR="00E57C46">
        <w:rPr/>
        <w:t>Le</w:t>
      </w:r>
      <w:r w:rsidRPr="00F207C9" w:rsidR="00E57C46">
        <w:rPr/>
        <w:t>i</w:t>
      </w:r>
      <w:r w:rsidRPr="00F207C9" w:rsidR="00E57C46">
        <w:rPr/>
        <w:t>denslast</w:t>
      </w:r>
      <w:r w:rsidRPr="00F26055" w:rsidR="00E57C46">
        <w:rPr>
          <w:rStyle w:val="verdichtet025"/>
        </w:rPr>
        <w:t xml:space="preserve"> </w:t>
      </w:r>
      <w:r w:rsidRPr="00F207C9" w:rsidR="00E57C46">
        <w:rPr/>
        <w:t>für</w:t>
      </w:r>
      <w:r w:rsidRPr="00F26055" w:rsidR="00E57C46">
        <w:rPr>
          <w:rStyle w:val="verdichtet025"/>
        </w:rPr>
        <w:t xml:space="preserve"> </w:t>
      </w:r>
      <w:r w:rsidRPr="00F207C9" w:rsidR="00E57C46">
        <w:rPr/>
        <w:t>Betroffene</w:t>
      </w:r>
      <w:r w:rsidRPr="00F26055" w:rsidR="00E57C46">
        <w:rPr>
          <w:rStyle w:val="verdichtet025"/>
        </w:rPr>
        <w:t xml:space="preserve"> </w:t>
      </w:r>
      <w:r w:rsidRPr="00F207C9" w:rsidR="00E57C46">
        <w:rPr/>
        <w:t>und</w:t>
      </w:r>
      <w:r w:rsidRPr="00F26055" w:rsidR="00E57C46">
        <w:rPr>
          <w:rStyle w:val="verdichtet025"/>
        </w:rPr>
        <w:t xml:space="preserve"> </w:t>
      </w:r>
      <w:r w:rsidRPr="00F207C9" w:rsidR="00E57C46">
        <w:rPr/>
        <w:t>Angehörige</w:t>
      </w:r>
      <w:r w:rsidRPr="00F26055" w:rsidR="00E57C46">
        <w:rPr>
          <w:rStyle w:val="verdichtet025"/>
        </w:rPr>
        <w:t xml:space="preserve"> </w:t>
      </w:r>
      <w:r w:rsidRPr="00F207C9" w:rsidR="00E57C46">
        <w:rPr/>
        <w:t>gekennzeichnet</w:t>
      </w:r>
      <w:r w:rsidRPr="00F26055" w:rsidR="00E57C46">
        <w:rPr>
          <w:rStyle w:val="verdichtet025"/>
        </w:rPr>
        <w:t xml:space="preserve"> </w:t>
      </w:r>
      <w:r w:rsidRPr="00F207C9" w:rsidR="00E57C46">
        <w:rPr/>
        <w:t>ist.</w:t>
      </w:r>
      <w:r w:rsidRPr="00F26055" w:rsidR="00E57C46">
        <w:rPr>
          <w:rStyle w:val="verdichtet025"/>
        </w:rPr>
        <w:t xml:space="preserve"> </w:t>
      </w:r>
      <w:r w:rsidRPr="00F207C9" w:rsidR="00E57C46">
        <w:rPr/>
        <w:t>Weit</w:t>
      </w:r>
      <w:r w:rsidRPr="00F26055" w:rsidR="00E57C46">
        <w:rPr>
          <w:rStyle w:val="verdichtet025"/>
        </w:rPr>
        <w:t xml:space="preserve"> </w:t>
      </w:r>
      <w:r w:rsidRPr="00F207C9" w:rsidR="00E57C46">
        <w:rPr/>
        <w:t>for</w:t>
      </w:r>
      <w:r w:rsidRPr="00F207C9" w:rsidR="00E57C46">
        <w:rPr/>
        <w:t>t</w:t>
      </w:r>
      <w:r w:rsidRPr="00F207C9" w:rsidR="00E57C46">
        <w:rPr/>
        <w:t>geschrittene</w:t>
      </w:r>
      <w:r w:rsidRPr="00F26055" w:rsidR="00E57C46">
        <w:rPr>
          <w:rStyle w:val="verdichtet025"/>
        </w:rPr>
        <w:t xml:space="preserve"> </w:t>
      </w:r>
      <w:r w:rsidRPr="00F207C9" w:rsidR="00E57C46">
        <w:rPr/>
        <w:t>Multimorbidität</w:t>
      </w:r>
      <w:r>
        <w:fldChar w:fldCharType="begin"/>
      </w:r>
      <w:r w:rsidRPr="00F207C9" w:rsidR="001973D6">
        <w:rPr/>
        <w:instrText xml:space="preserve"> XE "Multimorb</w:instrText>
      </w:r>
      <w:r w:rsidRPr="00F207C9" w:rsidR="001973D6">
        <w:rPr/>
        <w:instrText>i</w:instrText>
      </w:r>
      <w:r w:rsidRPr="00F207C9" w:rsidR="001973D6">
        <w:rPr/>
        <w:instrText xml:space="preserve">dität" </w:instrText>
      </w:r>
      <w:r>
        <w:fldChar w:fldCharType="end"/>
      </w:r>
      <w:r w:rsidRPr="00F207C9" w:rsidR="00E57C46">
        <w:rPr/>
        <w:t>,</w:t>
      </w:r>
      <w:r w:rsidRPr="00F26055" w:rsidR="00E57C46">
        <w:rPr>
          <w:rStyle w:val="verdichtet025"/>
        </w:rPr>
        <w:t xml:space="preserve"> </w:t>
      </w:r>
      <w:r w:rsidRPr="00F207C9" w:rsidR="00E57C46">
        <w:rPr/>
        <w:t>steigende</w:t>
      </w:r>
      <w:r w:rsidRPr="00F26055" w:rsidR="00E57C46">
        <w:rPr>
          <w:rStyle w:val="verdichtet025"/>
        </w:rPr>
        <w:t xml:space="preserve"> </w:t>
      </w:r>
      <w:r w:rsidRPr="00F207C9" w:rsidR="00E57C46">
        <w:rPr/>
        <w:t>Hilfsbedürftigkeit</w:t>
      </w:r>
      <w:r w:rsidRPr="00F26055" w:rsidR="00E57C46">
        <w:rPr>
          <w:rStyle w:val="verdichtet025"/>
        </w:rPr>
        <w:t xml:space="preserve"> </w:t>
      </w:r>
      <w:r w:rsidRPr="00F207C9" w:rsidR="00E57C46">
        <w:rPr/>
        <w:t>und</w:t>
      </w:r>
      <w:r w:rsidRPr="00F26055" w:rsidR="00E57C46">
        <w:rPr>
          <w:rStyle w:val="verdichtet025"/>
        </w:rPr>
        <w:t xml:space="preserve"> </w:t>
      </w:r>
      <w:r w:rsidRPr="00F207C9" w:rsidR="00E57C46">
        <w:rPr/>
        <w:t>D</w:t>
      </w:r>
      <w:r w:rsidRPr="00F207C9" w:rsidR="00E57C46">
        <w:rPr/>
        <w:t>e</w:t>
      </w:r>
      <w:r w:rsidRPr="00F207C9" w:rsidR="00E57C46">
        <w:rPr/>
        <w:t>menz</w:t>
      </w:r>
      <w:r w:rsidRPr="00F26055" w:rsidR="00E57C46">
        <w:rPr>
          <w:rStyle w:val="verdichtet025"/>
        </w:rPr>
        <w:t xml:space="preserve"> </w:t>
      </w:r>
      <w:r w:rsidRPr="00F207C9" w:rsidR="00E57C46">
        <w:rPr/>
        <w:t>machen</w:t>
      </w:r>
      <w:r w:rsidRPr="00F26055" w:rsidR="00E57C46">
        <w:rPr>
          <w:rStyle w:val="verdichtet025"/>
        </w:rPr>
        <w:t xml:space="preserve"> </w:t>
      </w:r>
      <w:r w:rsidRPr="00F207C9" w:rsidR="00E57C46">
        <w:rPr/>
        <w:t>die</w:t>
      </w:r>
      <w:r w:rsidRPr="00F26055" w:rsidR="00E57C46">
        <w:rPr>
          <w:rStyle w:val="verdichtet025"/>
        </w:rPr>
        <w:t xml:space="preserve"> </w:t>
      </w:r>
      <w:r w:rsidRPr="00F207C9" w:rsidR="00E57C46">
        <w:rPr/>
        <w:t>Bewältigung</w:t>
      </w:r>
      <w:r w:rsidRPr="00F26055" w:rsidR="00E57C46">
        <w:rPr>
          <w:rStyle w:val="verdichtet025"/>
        </w:rPr>
        <w:t xml:space="preserve"> </w:t>
      </w:r>
      <w:r w:rsidRPr="00F207C9" w:rsidR="00E57C46">
        <w:rPr/>
        <w:t>des</w:t>
      </w:r>
      <w:r w:rsidRPr="00F26055" w:rsidR="00E57C46">
        <w:rPr>
          <w:rStyle w:val="verdichtet025"/>
        </w:rPr>
        <w:t xml:space="preserve"> </w:t>
      </w:r>
      <w:r w:rsidRPr="00F207C9" w:rsidR="00E57C46">
        <w:rPr/>
        <w:t>Alltags</w:t>
      </w:r>
      <w:r w:rsidRPr="00F26055" w:rsidR="00E57C46">
        <w:rPr>
          <w:rStyle w:val="verdichtet025"/>
        </w:rPr>
        <w:t xml:space="preserve"> </w:t>
      </w:r>
      <w:r w:rsidRPr="00F207C9" w:rsidR="00E57C46">
        <w:rPr/>
        <w:t>immer</w:t>
      </w:r>
      <w:r w:rsidRPr="00F26055" w:rsidR="00E57C46">
        <w:rPr>
          <w:rStyle w:val="verdichtet025"/>
        </w:rPr>
        <w:t xml:space="preserve"> </w:t>
      </w:r>
      <w:r w:rsidRPr="00F207C9" w:rsidR="00E57C46">
        <w:rPr/>
        <w:t>schwerer.</w:t>
      </w:r>
      <w:r w:rsidRPr="00F26055" w:rsidR="00E57C46">
        <w:rPr>
          <w:rStyle w:val="verdichtet025"/>
        </w:rPr>
        <w:t xml:space="preserve"> </w:t>
      </w:r>
      <w:r w:rsidRPr="00F207C9" w:rsidR="00E57C46">
        <w:rPr/>
        <w:t>Lebensgeschichtlich</w:t>
      </w:r>
      <w:r w:rsidRPr="00F26055" w:rsidR="00E57C46">
        <w:rPr>
          <w:rStyle w:val="verdichtet025"/>
        </w:rPr>
        <w:t xml:space="preserve"> </w:t>
      </w:r>
      <w:r w:rsidRPr="00F207C9" w:rsidR="00E57C46">
        <w:rPr/>
        <w:t>ist</w:t>
      </w:r>
      <w:r w:rsidRPr="00F26055" w:rsidR="00E57C46">
        <w:rPr>
          <w:rStyle w:val="verdichtet025"/>
        </w:rPr>
        <w:t xml:space="preserve"> </w:t>
      </w:r>
      <w:r w:rsidRPr="00F207C9" w:rsidR="00E57C46">
        <w:rPr/>
        <w:t>dies</w:t>
      </w:r>
      <w:r w:rsidRPr="00F26055" w:rsidR="00E57C46">
        <w:rPr>
          <w:rStyle w:val="verdichtet025"/>
        </w:rPr>
        <w:t xml:space="preserve"> </w:t>
      </w:r>
      <w:r w:rsidRPr="00F207C9" w:rsidR="00E57C46">
        <w:rPr/>
        <w:t>die</w:t>
      </w:r>
      <w:r w:rsidRPr="00F26055" w:rsidR="00E57C46">
        <w:rPr>
          <w:rStyle w:val="verdichtet025"/>
        </w:rPr>
        <w:t xml:space="preserve"> </w:t>
      </w:r>
      <w:r w:rsidRPr="00F207C9" w:rsidR="00E57C46">
        <w:rPr/>
        <w:t>Zeit,</w:t>
      </w:r>
      <w:r w:rsidRPr="00F26055" w:rsidR="00E57C46">
        <w:rPr>
          <w:rStyle w:val="verdichtet025"/>
        </w:rPr>
        <w:t xml:space="preserve"> </w:t>
      </w:r>
      <w:r w:rsidRPr="00F207C9" w:rsidR="00E57C46">
        <w:rPr/>
        <w:t>in</w:t>
      </w:r>
      <w:r w:rsidRPr="00F26055" w:rsidR="00E57C46">
        <w:rPr>
          <w:rStyle w:val="verdichtet025"/>
        </w:rPr>
        <w:t xml:space="preserve"> </w:t>
      </w:r>
      <w:r w:rsidRPr="00F207C9" w:rsidR="00E57C46">
        <w:rPr/>
        <w:t>der</w:t>
      </w:r>
      <w:r w:rsidRPr="00F26055" w:rsidR="00E57C46">
        <w:rPr>
          <w:rStyle w:val="verdichtet025"/>
        </w:rPr>
        <w:t xml:space="preserve"> </w:t>
      </w:r>
      <w:r w:rsidRPr="00F207C9" w:rsidR="00E57C46">
        <w:rPr/>
        <w:t>die</w:t>
      </w:r>
      <w:r w:rsidRPr="00F26055" w:rsidR="00E57C46">
        <w:rPr>
          <w:rStyle w:val="verdichtet025"/>
        </w:rPr>
        <w:t xml:space="preserve"> </w:t>
      </w:r>
      <w:r w:rsidRPr="00F207C9" w:rsidR="00E57C46">
        <w:rPr/>
        <w:t>So</w:t>
      </w:r>
      <w:r w:rsidRPr="00F207C9" w:rsidR="00E57C46">
        <w:rPr/>
        <w:t>r</w:t>
      </w:r>
      <w:r w:rsidRPr="00F207C9" w:rsidR="00E57C46">
        <w:rPr/>
        <w:t>ge</w:t>
      </w:r>
      <w:r w:rsidRPr="00F26055" w:rsidR="00E57C46">
        <w:rPr>
          <w:rStyle w:val="verdichtet025"/>
        </w:rPr>
        <w:t xml:space="preserve"> </w:t>
      </w:r>
      <w:r w:rsidRPr="00F207C9" w:rsidR="00E57C46">
        <w:rPr/>
        <w:t>um</w:t>
      </w:r>
      <w:r w:rsidRPr="00F26055" w:rsidR="00E57C46">
        <w:rPr>
          <w:rStyle w:val="verdichtet025"/>
        </w:rPr>
        <w:t xml:space="preserve"> </w:t>
      </w:r>
      <w:r w:rsidRPr="00F207C9" w:rsidR="00E57C46">
        <w:rPr/>
        <w:t>den</w:t>
      </w:r>
      <w:r w:rsidRPr="00F26055" w:rsidR="00E57C46">
        <w:rPr>
          <w:rStyle w:val="verdichtet025"/>
        </w:rPr>
        <w:t xml:space="preserve"> </w:t>
      </w:r>
      <w:r w:rsidRPr="00F207C9" w:rsidR="00E57C46">
        <w:rPr/>
        <w:t>Verlauf</w:t>
      </w:r>
      <w:r w:rsidRPr="00F26055" w:rsidR="00E57C46">
        <w:rPr>
          <w:rStyle w:val="verdichtet025"/>
        </w:rPr>
        <w:t xml:space="preserve"> </w:t>
      </w:r>
      <w:r w:rsidRPr="00F207C9" w:rsidR="00E57C46">
        <w:rPr/>
        <w:t>der</w:t>
      </w:r>
      <w:r w:rsidRPr="00F26055" w:rsidR="00E57C46">
        <w:rPr>
          <w:rStyle w:val="verdichtet025"/>
        </w:rPr>
        <w:t xml:space="preserve"> </w:t>
      </w:r>
      <w:r w:rsidRPr="00F207C9" w:rsidR="00E57C46">
        <w:rPr/>
        <w:t>begrenzten</w:t>
      </w:r>
      <w:r w:rsidRPr="00F207C9" w:rsidR="00256AB0">
        <w:rPr/>
        <w:t>,</w:t>
      </w:r>
      <w:r w:rsidRPr="00F26055" w:rsidR="00E57C46">
        <w:rPr>
          <w:rStyle w:val="verdichtet025"/>
        </w:rPr>
        <w:t xml:space="preserve"> </w:t>
      </w:r>
      <w:r w:rsidRPr="00F207C9" w:rsidR="00E57C46">
        <w:rPr/>
        <w:t>noch</w:t>
      </w:r>
      <w:r w:rsidRPr="00F26055" w:rsidR="00E57C46">
        <w:rPr>
          <w:rStyle w:val="verdichtet025"/>
        </w:rPr>
        <w:t xml:space="preserve"> </w:t>
      </w:r>
      <w:r w:rsidRPr="00F207C9" w:rsidR="00E57C46">
        <w:rPr/>
        <w:t>bis</w:t>
      </w:r>
      <w:r w:rsidRPr="00F26055" w:rsidR="00E57C46">
        <w:rPr>
          <w:rStyle w:val="verdichtet025"/>
        </w:rPr>
        <w:t xml:space="preserve"> </w:t>
      </w:r>
      <w:r w:rsidRPr="00F207C9" w:rsidR="00E57C46">
        <w:rPr/>
        <w:t>zum</w:t>
      </w:r>
      <w:r w:rsidRPr="00F26055" w:rsidR="00E57C46">
        <w:rPr>
          <w:rStyle w:val="verdichtet025"/>
        </w:rPr>
        <w:t xml:space="preserve"> </w:t>
      </w:r>
      <w:r w:rsidRPr="00F207C9" w:rsidR="00E57C46">
        <w:rPr/>
        <w:t>Tod</w:t>
      </w:r>
      <w:r w:rsidRPr="00F26055" w:rsidR="00E57C46">
        <w:rPr>
          <w:rStyle w:val="verdichtet025"/>
        </w:rPr>
        <w:t xml:space="preserve"> </w:t>
      </w:r>
      <w:r w:rsidRPr="00F207C9" w:rsidR="00E57C46">
        <w:rPr/>
        <w:t>verbleibenden</w:t>
      </w:r>
      <w:r w:rsidRPr="00F26055" w:rsidR="00E57C46">
        <w:rPr>
          <w:rStyle w:val="verdichtet025"/>
        </w:rPr>
        <w:t xml:space="preserve"> </w:t>
      </w:r>
      <w:r w:rsidRPr="00F207C9" w:rsidR="00E57C46">
        <w:rPr/>
        <w:t>Wegstrecke</w:t>
      </w:r>
      <w:r w:rsidRPr="00F26055" w:rsidR="00E57C46">
        <w:rPr>
          <w:rStyle w:val="verdichtet025"/>
        </w:rPr>
        <w:t xml:space="preserve"> </w:t>
      </w:r>
      <w:r w:rsidRPr="00F207C9" w:rsidR="00E57C46">
        <w:rPr/>
        <w:t>besti</w:t>
      </w:r>
      <w:r w:rsidRPr="00F207C9" w:rsidR="00E57C46">
        <w:rPr/>
        <w:t>m</w:t>
      </w:r>
      <w:r w:rsidRPr="00F207C9" w:rsidR="00E57C46">
        <w:rPr/>
        <w:t>mend</w:t>
      </w:r>
      <w:r w:rsidRPr="00F26055" w:rsidR="00E57C46">
        <w:rPr>
          <w:rStyle w:val="verdichtet025"/>
        </w:rPr>
        <w:t xml:space="preserve"> </w:t>
      </w:r>
      <w:r w:rsidRPr="00F207C9" w:rsidR="00E57C46">
        <w:rPr/>
        <w:t>für</w:t>
      </w:r>
      <w:r w:rsidRPr="00F26055" w:rsidR="00E57C46">
        <w:rPr>
          <w:rStyle w:val="verdichtet025"/>
        </w:rPr>
        <w:t xml:space="preserve"> </w:t>
      </w:r>
      <w:r w:rsidRPr="00F207C9" w:rsidR="00E57C46">
        <w:rPr/>
        <w:t>den</w:t>
      </w:r>
      <w:r w:rsidRPr="00F26055" w:rsidR="00E57C46">
        <w:rPr>
          <w:rStyle w:val="verdichtet025"/>
        </w:rPr>
        <w:t xml:space="preserve"> </w:t>
      </w:r>
      <w:r w:rsidRPr="00F207C9" w:rsidR="00E57C46">
        <w:rPr/>
        <w:t>Lebensablauf</w:t>
      </w:r>
      <w:r w:rsidRPr="00F26055" w:rsidR="00E57C46">
        <w:rPr>
          <w:rStyle w:val="verdichtet025"/>
        </w:rPr>
        <w:t xml:space="preserve"> </w:t>
      </w:r>
      <w:r w:rsidRPr="00F207C9" w:rsidR="00E57C46">
        <w:rPr/>
        <w:t>wird.</w:t>
      </w:r>
      <w:r w:rsidRPr="00F26055" w:rsidR="00E57C46">
        <w:rPr>
          <w:rStyle w:val="verdichtet025"/>
        </w:rPr>
        <w:t xml:space="preserve"> </w:t>
      </w:r>
      <w:r w:rsidRPr="00F207C9" w:rsidR="00E57C46">
        <w:rPr/>
        <w:t>Der</w:t>
      </w:r>
      <w:r w:rsidRPr="00F26055" w:rsidR="00E57C46">
        <w:rPr>
          <w:rStyle w:val="verdichtet025"/>
        </w:rPr>
        <w:t xml:space="preserve"> </w:t>
      </w:r>
      <w:r w:rsidRPr="00F207C9" w:rsidR="00E57C46">
        <w:rPr/>
        <w:t>Planungszeitraum</w:t>
      </w:r>
      <w:r w:rsidRPr="00F26055" w:rsidR="00E57C46">
        <w:rPr>
          <w:rStyle w:val="verdichtet025"/>
        </w:rPr>
        <w:t xml:space="preserve"> </w:t>
      </w:r>
      <w:r w:rsidRPr="00F207C9" w:rsidR="00E57C46">
        <w:rPr/>
        <w:t>für</w:t>
      </w:r>
      <w:r w:rsidRPr="00F26055" w:rsidR="00E57C46">
        <w:rPr>
          <w:rStyle w:val="verdichtet025"/>
        </w:rPr>
        <w:t xml:space="preserve"> </w:t>
      </w:r>
      <w:r w:rsidRPr="00F207C9" w:rsidR="00E57C46">
        <w:rPr/>
        <w:t>die</w:t>
      </w:r>
      <w:r w:rsidRPr="00F26055" w:rsidR="00E57C46">
        <w:rPr>
          <w:rStyle w:val="verdichtet025"/>
        </w:rPr>
        <w:t xml:space="preserve"> </w:t>
      </w:r>
      <w:r w:rsidRPr="00F207C9" w:rsidR="00E57C46">
        <w:rPr/>
        <w:t>Betroffenen</w:t>
      </w:r>
      <w:r w:rsidRPr="00F26055" w:rsidR="00E57C46">
        <w:rPr>
          <w:rStyle w:val="verdichtet025"/>
        </w:rPr>
        <w:t xml:space="preserve"> </w:t>
      </w:r>
      <w:r w:rsidRPr="00F207C9" w:rsidR="00E57C46">
        <w:rPr/>
        <w:t>–</w:t>
      </w:r>
      <w:r w:rsidRPr="00F26055" w:rsidR="00E57C46">
        <w:rPr>
          <w:rStyle w:val="verdichtet025"/>
        </w:rPr>
        <w:t xml:space="preserve"> </w:t>
      </w:r>
      <w:r w:rsidRPr="00F207C9" w:rsidR="00E57C46">
        <w:rPr/>
        <w:t>soweit</w:t>
      </w:r>
      <w:r w:rsidRPr="00F26055" w:rsidR="00E57C46">
        <w:rPr>
          <w:rStyle w:val="verdichtet025"/>
        </w:rPr>
        <w:t xml:space="preserve"> </w:t>
      </w:r>
      <w:r w:rsidRPr="00F207C9" w:rsidR="00E57C46">
        <w:rPr/>
        <w:t>sie</w:t>
      </w:r>
      <w:r w:rsidRPr="00F26055" w:rsidR="00E57C46">
        <w:rPr>
          <w:rStyle w:val="verdichtet025"/>
        </w:rPr>
        <w:t xml:space="preserve"> </w:t>
      </w:r>
      <w:r w:rsidRPr="00F207C9" w:rsidR="00E57C46">
        <w:rPr/>
        <w:t>noch</w:t>
      </w:r>
      <w:r w:rsidRPr="00F26055" w:rsidR="00E57C46">
        <w:rPr>
          <w:rStyle w:val="verdichtet025"/>
        </w:rPr>
        <w:t xml:space="preserve"> </w:t>
      </w:r>
      <w:r w:rsidRPr="00F207C9" w:rsidR="00E57C46">
        <w:rPr/>
        <w:t>selbst</w:t>
      </w:r>
      <w:r w:rsidRPr="00F26055" w:rsidR="00E57C46">
        <w:rPr>
          <w:rStyle w:val="verdichtet025"/>
        </w:rPr>
        <w:t xml:space="preserve"> </w:t>
      </w:r>
      <w:r w:rsidRPr="00F207C9" w:rsidR="00E57C46">
        <w:rPr/>
        <w:t>pl</w:t>
      </w:r>
      <w:r w:rsidRPr="00F207C9" w:rsidR="00E57C46">
        <w:rPr/>
        <w:t>a</w:t>
      </w:r>
      <w:r w:rsidRPr="00F207C9" w:rsidR="00E57C46">
        <w:rPr/>
        <w:t>nen</w:t>
      </w:r>
      <w:r w:rsidRPr="00F26055" w:rsidR="00E57C46">
        <w:rPr>
          <w:rStyle w:val="verdichtet025"/>
        </w:rPr>
        <w:t xml:space="preserve"> </w:t>
      </w:r>
      <w:r w:rsidRPr="00F207C9" w:rsidR="00E57C46">
        <w:rPr/>
        <w:t>können</w:t>
      </w:r>
      <w:r w:rsidRPr="00F26055" w:rsidR="00E57C46">
        <w:rPr>
          <w:rStyle w:val="verdichtet025"/>
        </w:rPr>
        <w:t xml:space="preserve"> </w:t>
      </w:r>
      <w:r w:rsidRPr="00F207C9" w:rsidR="00E57C46">
        <w:rPr/>
        <w:t>–</w:t>
      </w:r>
      <w:r w:rsidRPr="00F26055" w:rsidR="00E57C46">
        <w:rPr>
          <w:rStyle w:val="verdichtet025"/>
        </w:rPr>
        <w:t xml:space="preserve"> </w:t>
      </w:r>
      <w:r w:rsidRPr="00F207C9" w:rsidR="00E57C46">
        <w:rPr/>
        <w:t>lautet</w:t>
      </w:r>
      <w:r w:rsidRPr="00F26055" w:rsidR="00E57C46">
        <w:rPr>
          <w:rStyle w:val="verdichtet025"/>
        </w:rPr>
        <w:t xml:space="preserve"> </w:t>
      </w:r>
      <w:r w:rsidRPr="00F207C9" w:rsidR="00E57C46">
        <w:rPr/>
        <w:t>jetzt</w:t>
      </w:r>
      <w:r w:rsidRPr="00F26055" w:rsidR="00E57C46">
        <w:rPr>
          <w:rStyle w:val="verdichtet025"/>
        </w:rPr>
        <w:t xml:space="preserve"> </w:t>
      </w:r>
      <w:r w:rsidRPr="00F207C9" w:rsidR="00E57C46">
        <w:rPr/>
        <w:t>nicht</w:t>
      </w:r>
      <w:r w:rsidRPr="00F26055" w:rsidR="00E57C46">
        <w:rPr>
          <w:rStyle w:val="verdichtet025"/>
        </w:rPr>
        <w:t xml:space="preserve"> </w:t>
      </w:r>
      <w:r w:rsidRPr="00F207C9" w:rsidR="00E57C46">
        <w:rPr/>
        <w:t>mehr</w:t>
      </w:r>
      <w:r w:rsidRPr="00F26055" w:rsidR="00E57C46">
        <w:rPr>
          <w:rStyle w:val="verdichtet025"/>
        </w:rPr>
        <w:t xml:space="preserve"> </w:t>
      </w:r>
      <w:r w:rsidRPr="00F207C9" w:rsidR="00E57C46">
        <w:rPr/>
        <w:t>„bis</w:t>
      </w:r>
      <w:r w:rsidRPr="00F26055" w:rsidR="00E57C46">
        <w:rPr>
          <w:rStyle w:val="verdichtet025"/>
        </w:rPr>
        <w:t xml:space="preserve"> </w:t>
      </w:r>
      <w:r w:rsidRPr="00F207C9" w:rsidR="00E57C46">
        <w:rPr/>
        <w:t>in</w:t>
      </w:r>
      <w:r w:rsidRPr="00F26055" w:rsidR="00E57C46">
        <w:rPr>
          <w:rStyle w:val="verdichtet025"/>
        </w:rPr>
        <w:t xml:space="preserve"> </w:t>
      </w:r>
      <w:r w:rsidRPr="00934DC8" w:rsidR="00E57C46">
        <w:rPr>
          <w:noProof/>
        </w:rPr>
        <w:t>einem</w:t>
      </w:r>
      <w:r w:rsidRPr="00F26055" w:rsidR="00E57C46">
        <w:rPr>
          <w:rStyle w:val="verdichtet025"/>
        </w:rPr>
        <w:t xml:space="preserve"> </w:t>
      </w:r>
      <w:r w:rsidRPr="00F207C9" w:rsidR="00E57C46">
        <w:rPr/>
        <w:t>Jahr“</w:t>
      </w:r>
      <w:r w:rsidRPr="00F26055" w:rsidR="00E57C46">
        <w:rPr>
          <w:rStyle w:val="verdichtet025"/>
        </w:rPr>
        <w:t xml:space="preserve"> </w:t>
      </w:r>
      <w:r w:rsidRPr="00934DC8" w:rsidR="00E57C46">
        <w:rPr>
          <w:noProof/>
        </w:rPr>
        <w:t>oder</w:t>
      </w:r>
      <w:r w:rsidRPr="00F26055" w:rsidR="00E57C46">
        <w:rPr>
          <w:rStyle w:val="verdichtet025"/>
        </w:rPr>
        <w:t xml:space="preserve"> </w:t>
      </w:r>
      <w:r w:rsidRPr="00F207C9" w:rsidR="00E57C46">
        <w:rPr/>
        <w:t>„in</w:t>
      </w:r>
      <w:r w:rsidRPr="00F26055" w:rsidR="00E57C46">
        <w:rPr>
          <w:rStyle w:val="verdichtet025"/>
        </w:rPr>
        <w:t xml:space="preserve"> </w:t>
      </w:r>
      <w:r w:rsidRPr="00F207C9" w:rsidR="00E57C46">
        <w:rPr/>
        <w:t>mehr</w:t>
      </w:r>
      <w:r w:rsidRPr="00F207C9" w:rsidR="00E57C46">
        <w:rPr/>
        <w:t>e</w:t>
      </w:r>
      <w:r w:rsidRPr="00F207C9" w:rsidR="00E57C46">
        <w:rPr/>
        <w:t>ren</w:t>
      </w:r>
      <w:r w:rsidRPr="00F26055" w:rsidR="00E57C46">
        <w:rPr>
          <w:rStyle w:val="verdichtet025"/>
        </w:rPr>
        <w:t xml:space="preserve"> </w:t>
      </w:r>
      <w:r w:rsidRPr="00F207C9" w:rsidR="00E57C46">
        <w:rPr/>
        <w:t>Monaten“</w:t>
      </w:r>
      <w:r w:rsidRPr="00F207C9" w:rsidR="00256AB0">
        <w:rPr/>
        <w:t>,</w:t>
      </w:r>
      <w:r w:rsidRPr="00F26055" w:rsidR="00050905">
        <w:rPr>
          <w:rStyle w:val="verdichtet025"/>
        </w:rPr>
        <w:t xml:space="preserve"> </w:t>
      </w:r>
      <w:r w:rsidRPr="00F207C9" w:rsidR="00E57C46">
        <w:rPr/>
        <w:t>sondern</w:t>
      </w:r>
      <w:r w:rsidRPr="00F26055" w:rsidR="00E57C46">
        <w:rPr>
          <w:rStyle w:val="verdichtet025"/>
        </w:rPr>
        <w:t xml:space="preserve"> </w:t>
      </w:r>
      <w:r w:rsidRPr="00F207C9" w:rsidR="00E57C46">
        <w:rPr/>
        <w:t>„bis</w:t>
      </w:r>
      <w:r w:rsidRPr="00F26055" w:rsidR="00E57C46">
        <w:rPr>
          <w:rStyle w:val="verdichtet025"/>
        </w:rPr>
        <w:t xml:space="preserve"> </w:t>
      </w:r>
      <w:r w:rsidRPr="00F207C9" w:rsidR="00E57C46">
        <w:rPr/>
        <w:t>zuletzt“.</w:t>
      </w:r>
      <w:r w:rsidRPr="00F26055" w:rsidR="00E57C46">
        <w:rPr>
          <w:rStyle w:val="verdichtet025"/>
        </w:rPr>
        <w:t xml:space="preserve"> </w:t>
      </w:r>
      <w:r w:rsidRPr="00F207C9" w:rsidR="00E57C46">
        <w:rPr/>
        <w:t>Kann</w:t>
      </w:r>
      <w:r w:rsidRPr="00F26055" w:rsidR="00E57C46">
        <w:rPr>
          <w:rStyle w:val="verdichtet025"/>
        </w:rPr>
        <w:t xml:space="preserve"> </w:t>
      </w:r>
      <w:r w:rsidRPr="00F207C9" w:rsidR="00E57C46">
        <w:rPr/>
        <w:t>ich</w:t>
      </w:r>
      <w:r w:rsidRPr="00F26055" w:rsidR="00E57C46">
        <w:rPr>
          <w:rStyle w:val="verdichtet025"/>
        </w:rPr>
        <w:t xml:space="preserve"> </w:t>
      </w:r>
      <w:r w:rsidRPr="00F207C9" w:rsidR="00E57C46">
        <w:rPr/>
        <w:t>bis</w:t>
      </w:r>
      <w:r w:rsidRPr="00F26055" w:rsidR="00E57C46">
        <w:rPr>
          <w:rStyle w:val="verdichtet025"/>
        </w:rPr>
        <w:t xml:space="preserve"> </w:t>
      </w:r>
      <w:r w:rsidRPr="00F207C9" w:rsidR="00E57C46">
        <w:rPr/>
        <w:t>zuletzt</w:t>
      </w:r>
      <w:r w:rsidRPr="00F26055" w:rsidR="00E57C46">
        <w:rPr>
          <w:rStyle w:val="verdichtet025"/>
        </w:rPr>
        <w:t xml:space="preserve"> </w:t>
      </w:r>
      <w:r w:rsidRPr="00F207C9" w:rsidR="00E57C46">
        <w:rPr/>
        <w:t>in</w:t>
      </w:r>
      <w:r w:rsidRPr="00F26055" w:rsidR="00E57C46">
        <w:rPr>
          <w:rStyle w:val="verdichtet025"/>
        </w:rPr>
        <w:t xml:space="preserve"> </w:t>
      </w:r>
      <w:r w:rsidRPr="00F207C9" w:rsidR="00E57C46">
        <w:rPr/>
        <w:t>meiner</w:t>
      </w:r>
      <w:r w:rsidRPr="00F26055" w:rsidR="00E57C46">
        <w:rPr>
          <w:rStyle w:val="verdichtet025"/>
        </w:rPr>
        <w:t xml:space="preserve"> </w:t>
      </w:r>
      <w:r w:rsidRPr="00F207C9" w:rsidR="00E57C46">
        <w:rPr/>
        <w:t>Wo</w:t>
      </w:r>
      <w:r w:rsidRPr="00F207C9" w:rsidR="00E57C46">
        <w:rPr/>
        <w:t>h</w:t>
      </w:r>
      <w:r w:rsidRPr="00F207C9" w:rsidR="00E57C46">
        <w:rPr/>
        <w:t>n</w:t>
      </w:r>
      <w:r w:rsidRPr="00F207C9" w:rsidR="00256AB0">
        <w:rPr/>
        <w:t>ung</w:t>
      </w:r>
      <w:r w:rsidRPr="00F26055" w:rsidR="00256AB0">
        <w:rPr>
          <w:rStyle w:val="verdichtet025"/>
        </w:rPr>
        <w:t xml:space="preserve"> </w:t>
      </w:r>
      <w:r w:rsidRPr="00F207C9" w:rsidR="00256AB0">
        <w:rPr/>
        <w:t>bleiben</w:t>
      </w:r>
      <w:r w:rsidRPr="00F26055" w:rsidR="00256AB0">
        <w:rPr>
          <w:rStyle w:val="verdichtet025"/>
        </w:rPr>
        <w:t xml:space="preserve"> </w:t>
      </w:r>
      <w:r w:rsidRPr="00934DC8" w:rsidR="00256AB0">
        <w:rPr>
          <w:noProof/>
        </w:rPr>
        <w:t>oder</w:t>
      </w:r>
      <w:r w:rsidRPr="00F26055" w:rsidR="00256AB0">
        <w:rPr>
          <w:rStyle w:val="verdichtet025"/>
        </w:rPr>
        <w:t xml:space="preserve"> </w:t>
      </w:r>
      <w:r w:rsidRPr="00F207C9" w:rsidR="00256AB0">
        <w:rPr/>
        <w:t>muss</w:t>
      </w:r>
      <w:r w:rsidRPr="00F26055" w:rsidR="00256AB0">
        <w:rPr>
          <w:rStyle w:val="verdichtet025"/>
        </w:rPr>
        <w:t xml:space="preserve"> </w:t>
      </w:r>
      <w:r w:rsidRPr="00F207C9" w:rsidR="00256AB0">
        <w:rPr/>
        <w:t>ich</w:t>
      </w:r>
      <w:r w:rsidRPr="00F26055" w:rsidR="00256AB0">
        <w:rPr>
          <w:rStyle w:val="verdichtet025"/>
        </w:rPr>
        <w:t xml:space="preserve"> </w:t>
      </w:r>
      <w:r w:rsidRPr="00F207C9" w:rsidR="00256AB0">
        <w:rPr/>
        <w:t>mein</w:t>
      </w:r>
      <w:r w:rsidRPr="00F26055" w:rsidR="00256AB0">
        <w:rPr>
          <w:rStyle w:val="verdichtet025"/>
        </w:rPr>
        <w:t xml:space="preserve"> </w:t>
      </w:r>
      <w:r w:rsidRPr="00F207C9" w:rsidR="00256AB0">
        <w:rPr/>
        <w:t>Z</w:t>
      </w:r>
      <w:r w:rsidRPr="00F207C9" w:rsidR="00E57C46">
        <w:rPr/>
        <w:t>u</w:t>
      </w:r>
      <w:r w:rsidRPr="00F207C9" w:rsidR="00256AB0">
        <w:rPr/>
        <w:t>h</w:t>
      </w:r>
      <w:r w:rsidRPr="00F207C9" w:rsidR="00E57C46">
        <w:rPr/>
        <w:t>ause</w:t>
      </w:r>
      <w:r w:rsidRPr="00F26055" w:rsidR="00E57C46">
        <w:rPr>
          <w:rStyle w:val="verdichtet025"/>
        </w:rPr>
        <w:t xml:space="preserve"> </w:t>
      </w:r>
      <w:r w:rsidRPr="00F207C9" w:rsidR="00E57C46">
        <w:rPr/>
        <w:t>aufgeben?</w:t>
      </w:r>
      <w:r w:rsidRPr="00F26055" w:rsidR="00E57C46">
        <w:rPr>
          <w:rStyle w:val="verdichtet025"/>
        </w:rPr>
        <w:t xml:space="preserve"> </w:t>
      </w:r>
      <w:r w:rsidRPr="00F207C9" w:rsidR="00E57C46">
        <w:rPr/>
        <w:t>Was</w:t>
      </w:r>
      <w:r w:rsidRPr="00F26055" w:rsidR="00E57C46">
        <w:rPr>
          <w:rStyle w:val="verdichtet025"/>
        </w:rPr>
        <w:t xml:space="preserve"> </w:t>
      </w:r>
      <w:r w:rsidRPr="00F207C9" w:rsidR="00E57C46">
        <w:rPr/>
        <w:t>darf</w:t>
      </w:r>
      <w:r w:rsidRPr="00F26055" w:rsidR="00E57C46">
        <w:rPr>
          <w:rStyle w:val="verdichtet025"/>
        </w:rPr>
        <w:t xml:space="preserve"> </w:t>
      </w:r>
      <w:r w:rsidRPr="00F207C9" w:rsidR="00E57C46">
        <w:rPr/>
        <w:t>bis</w:t>
      </w:r>
      <w:r w:rsidRPr="00F26055" w:rsidR="00E57C46">
        <w:rPr>
          <w:rStyle w:val="verdichtet025"/>
        </w:rPr>
        <w:t xml:space="preserve"> </w:t>
      </w:r>
      <w:r w:rsidRPr="00F207C9" w:rsidR="00E57C46">
        <w:rPr/>
        <w:t>zuletzt</w:t>
      </w:r>
      <w:r w:rsidRPr="00F26055" w:rsidR="00E57C46">
        <w:rPr>
          <w:rStyle w:val="verdichtet025"/>
        </w:rPr>
        <w:t xml:space="preserve"> </w:t>
      </w:r>
      <w:r w:rsidRPr="00F207C9" w:rsidR="00E57C46">
        <w:rPr/>
        <w:t>auf</w:t>
      </w:r>
      <w:r w:rsidRPr="00F26055" w:rsidR="00E57C46">
        <w:rPr>
          <w:rStyle w:val="verdichtet025"/>
        </w:rPr>
        <w:t xml:space="preserve"> </w:t>
      </w:r>
      <w:r w:rsidRPr="00F207C9" w:rsidR="00E57C46">
        <w:rPr/>
        <w:t>keinen</w:t>
      </w:r>
      <w:r w:rsidRPr="00F26055" w:rsidR="00E57C46">
        <w:rPr>
          <w:rStyle w:val="verdichtet025"/>
        </w:rPr>
        <w:t xml:space="preserve"> </w:t>
      </w:r>
      <w:r w:rsidRPr="00F207C9" w:rsidR="00E57C46">
        <w:rPr/>
        <w:t>Fall</w:t>
      </w:r>
      <w:r w:rsidRPr="00F26055" w:rsidR="00E57C46">
        <w:rPr>
          <w:rStyle w:val="verdichtet025"/>
        </w:rPr>
        <w:t xml:space="preserve"> </w:t>
      </w:r>
      <w:r w:rsidRPr="00F207C9" w:rsidR="00E57C46">
        <w:rPr/>
        <w:t>gesch</w:t>
      </w:r>
      <w:r w:rsidRPr="00F207C9" w:rsidR="00E57C46">
        <w:rPr/>
        <w:t>e</w:t>
      </w:r>
      <w:r w:rsidRPr="00F207C9" w:rsidR="00E57C46">
        <w:rPr/>
        <w:t>hen?</w:t>
      </w:r>
      <w:r w:rsidRPr="00F26055" w:rsidR="00E57C46">
        <w:rPr>
          <w:rStyle w:val="verdichtet025"/>
        </w:rPr>
        <w:t xml:space="preserve"> </w:t>
      </w:r>
      <w:r w:rsidRPr="00F207C9" w:rsidR="00E57C46">
        <w:rPr/>
        <w:t>Wenn</w:t>
      </w:r>
      <w:r w:rsidRPr="00F26055" w:rsidR="00E57C46">
        <w:rPr>
          <w:rStyle w:val="verdichtet025"/>
        </w:rPr>
        <w:t xml:space="preserve"> </w:t>
      </w:r>
      <w:r w:rsidRPr="00F207C9" w:rsidR="00E57C46">
        <w:rPr/>
        <w:t>Mutter</w:t>
      </w:r>
      <w:r w:rsidRPr="00F26055" w:rsidR="00E57C46">
        <w:rPr>
          <w:rStyle w:val="verdichtet025"/>
        </w:rPr>
        <w:t xml:space="preserve"> </w:t>
      </w:r>
      <w:r w:rsidRPr="00934DC8" w:rsidR="00E57C46">
        <w:rPr>
          <w:noProof/>
        </w:rPr>
        <w:t>oder</w:t>
      </w:r>
      <w:r w:rsidRPr="00F26055" w:rsidR="00E57C46">
        <w:rPr>
          <w:rStyle w:val="verdichtet025"/>
        </w:rPr>
        <w:t xml:space="preserve"> </w:t>
      </w:r>
      <w:r w:rsidRPr="00F207C9" w:rsidR="00E57C46">
        <w:rPr/>
        <w:t>Vater</w:t>
      </w:r>
      <w:r w:rsidRPr="00F26055" w:rsidR="00E57C46">
        <w:rPr>
          <w:rStyle w:val="verdichtet025"/>
        </w:rPr>
        <w:t xml:space="preserve"> </w:t>
      </w:r>
      <w:r w:rsidRPr="00F207C9" w:rsidR="00E57C46">
        <w:rPr/>
        <w:t>an</w:t>
      </w:r>
      <w:r w:rsidRPr="00F26055" w:rsidR="00E57C46">
        <w:rPr>
          <w:rStyle w:val="verdichtet025"/>
        </w:rPr>
        <w:t xml:space="preserve"> </w:t>
      </w:r>
      <w:r w:rsidRPr="00F207C9" w:rsidR="00E57C46">
        <w:rPr/>
        <w:t>Demenz</w:t>
      </w:r>
      <w:r w:rsidRPr="00F26055" w:rsidR="00E57C46">
        <w:rPr>
          <w:rStyle w:val="verdichtet025"/>
        </w:rPr>
        <w:t xml:space="preserve"> </w:t>
      </w:r>
      <w:r w:rsidRPr="00F207C9" w:rsidR="00E57C46">
        <w:rPr/>
        <w:t>erkrankt</w:t>
      </w:r>
      <w:r w:rsidRPr="00F26055" w:rsidR="00E57C46">
        <w:rPr>
          <w:rStyle w:val="verdichtet025"/>
        </w:rPr>
        <w:t xml:space="preserve"> </w:t>
      </w:r>
      <w:r w:rsidRPr="00F207C9" w:rsidR="00E57C46">
        <w:rPr/>
        <w:t>sind,</w:t>
      </w:r>
      <w:r w:rsidRPr="00F26055" w:rsidR="00E57C46">
        <w:rPr>
          <w:rStyle w:val="verdichtet025"/>
        </w:rPr>
        <w:t xml:space="preserve"> </w:t>
      </w:r>
      <w:r w:rsidRPr="00F207C9" w:rsidR="00E57C46">
        <w:rPr/>
        <w:t>plant</w:t>
      </w:r>
      <w:r w:rsidRPr="00F26055" w:rsidR="00E57C46">
        <w:rPr>
          <w:rStyle w:val="verdichtet025"/>
        </w:rPr>
        <w:t xml:space="preserve"> </w:t>
      </w:r>
      <w:r w:rsidRPr="00F207C9" w:rsidR="00E57C46">
        <w:rPr/>
        <w:t>die</w:t>
      </w:r>
      <w:r w:rsidRPr="00F26055" w:rsidR="00E57C46">
        <w:rPr>
          <w:rStyle w:val="verdichtet025"/>
        </w:rPr>
        <w:t xml:space="preserve"> </w:t>
      </w:r>
      <w:r w:rsidRPr="00F207C9" w:rsidR="00E57C46">
        <w:rPr/>
        <w:t>F</w:t>
      </w:r>
      <w:r w:rsidRPr="00F207C9" w:rsidR="00E57C46">
        <w:rPr/>
        <w:t>a</w:t>
      </w:r>
      <w:r w:rsidRPr="00F207C9" w:rsidR="00E57C46">
        <w:rPr/>
        <w:t>milie</w:t>
      </w:r>
      <w:r w:rsidRPr="00F26055" w:rsidR="00E57C46">
        <w:rPr>
          <w:rStyle w:val="verdichtet025"/>
        </w:rPr>
        <w:t xml:space="preserve"> </w:t>
      </w:r>
      <w:r w:rsidRPr="00F207C9" w:rsidR="00E57C46">
        <w:rPr/>
        <w:t>„</w:t>
      </w:r>
      <w:r w:rsidR="000D4BC1">
        <w:rPr/>
        <w:t>…</w:t>
      </w:r>
      <w:r w:rsidR="000D4BC1">
        <w:rPr>
          <w:rStyle w:val="verdichtet025"/>
        </w:rPr>
        <w:t> </w:t>
      </w:r>
      <w:r w:rsidRPr="00F207C9" w:rsidR="00E57C46">
        <w:rPr/>
        <w:t>bis</w:t>
      </w:r>
      <w:r w:rsidRPr="00F26055" w:rsidR="00E57C46">
        <w:rPr>
          <w:rStyle w:val="verdichtet025"/>
        </w:rPr>
        <w:t xml:space="preserve"> </w:t>
      </w:r>
      <w:r w:rsidRPr="00F207C9" w:rsidR="00E57C46">
        <w:rPr/>
        <w:t>zuletzt“.</w:t>
      </w:r>
      <w:r w:rsidRPr="00F26055" w:rsidR="00E57C46">
        <w:rPr>
          <w:rStyle w:val="verdichtet025"/>
        </w:rPr>
        <w:t xml:space="preserve"> </w:t>
      </w:r>
      <w:r w:rsidRPr="00F207C9" w:rsidR="00E57C46">
        <w:rPr/>
        <w:t>Können</w:t>
      </w:r>
      <w:r w:rsidRPr="00F26055" w:rsidR="00E57C46">
        <w:rPr>
          <w:rStyle w:val="verdichtet025"/>
        </w:rPr>
        <w:t xml:space="preserve"> </w:t>
      </w:r>
      <w:r w:rsidRPr="00F207C9" w:rsidR="00E57C46">
        <w:rPr/>
        <w:t>wir</w:t>
      </w:r>
      <w:r w:rsidRPr="00F26055" w:rsidR="00E57C46">
        <w:rPr>
          <w:rStyle w:val="verdichtet025"/>
        </w:rPr>
        <w:t xml:space="preserve"> </w:t>
      </w:r>
      <w:r w:rsidRPr="00F207C9" w:rsidR="00E57C46">
        <w:rPr/>
        <w:t>Mutter</w:t>
      </w:r>
      <w:r w:rsidRPr="00F26055" w:rsidR="00E57C46">
        <w:rPr>
          <w:rStyle w:val="verdichtet025"/>
        </w:rPr>
        <w:t xml:space="preserve"> </w:t>
      </w:r>
      <w:r w:rsidRPr="00934DC8" w:rsidR="00E57C46">
        <w:rPr>
          <w:noProof/>
        </w:rPr>
        <w:t>oder</w:t>
      </w:r>
      <w:r w:rsidRPr="00F26055" w:rsidR="00E57C46">
        <w:rPr>
          <w:rStyle w:val="verdichtet025"/>
        </w:rPr>
        <w:t xml:space="preserve"> </w:t>
      </w:r>
      <w:r w:rsidRPr="00F207C9" w:rsidR="00E57C46">
        <w:rPr/>
        <w:t>Vater</w:t>
      </w:r>
      <w:r w:rsidRPr="00F26055" w:rsidR="00E57C46">
        <w:rPr>
          <w:rStyle w:val="verdichtet025"/>
        </w:rPr>
        <w:t xml:space="preserve"> </w:t>
      </w:r>
      <w:r w:rsidRPr="00F207C9" w:rsidR="00E57C46">
        <w:rPr/>
        <w:t>bis</w:t>
      </w:r>
      <w:r w:rsidRPr="00F26055" w:rsidR="00E57C46">
        <w:rPr>
          <w:rStyle w:val="verdichtet025"/>
        </w:rPr>
        <w:t xml:space="preserve"> </w:t>
      </w:r>
      <w:r w:rsidRPr="00F207C9" w:rsidR="00E57C46">
        <w:rPr/>
        <w:t>zuletzt</w:t>
      </w:r>
      <w:r w:rsidRPr="00F26055" w:rsidR="00E57C46">
        <w:rPr>
          <w:rStyle w:val="verdichtet025"/>
        </w:rPr>
        <w:t xml:space="preserve"> </w:t>
      </w:r>
      <w:r w:rsidRPr="00F207C9" w:rsidR="00E57C46">
        <w:rPr/>
        <w:t>gut</w:t>
      </w:r>
      <w:r w:rsidRPr="00F26055" w:rsidR="00E57C46">
        <w:rPr>
          <w:rStyle w:val="verdichtet025"/>
        </w:rPr>
        <w:t xml:space="preserve"> </w:t>
      </w:r>
      <w:r w:rsidRPr="00F207C9" w:rsidR="00E57C46">
        <w:rPr/>
        <w:t>zu</w:t>
      </w:r>
      <w:r w:rsidRPr="00F26055" w:rsidR="00E57C46">
        <w:rPr>
          <w:rStyle w:val="verdichtet025"/>
        </w:rPr>
        <w:t xml:space="preserve"> </w:t>
      </w:r>
      <w:r w:rsidRPr="00F207C9" w:rsidR="00E57C46">
        <w:rPr/>
        <w:t>Hause</w:t>
      </w:r>
      <w:r w:rsidRPr="00F26055" w:rsidR="00E57C46">
        <w:rPr>
          <w:rStyle w:val="verdichtet025"/>
        </w:rPr>
        <w:t xml:space="preserve"> </w:t>
      </w:r>
      <w:r w:rsidRPr="00F207C9" w:rsidR="00E57C46">
        <w:rPr/>
        <w:t>versorgen?</w:t>
      </w:r>
      <w:r w:rsidRPr="00F26055" w:rsidR="00E57C46">
        <w:rPr>
          <w:rStyle w:val="verdichtet025"/>
        </w:rPr>
        <w:t xml:space="preserve"> </w:t>
      </w:r>
      <w:r w:rsidRPr="00F207C9" w:rsidR="00E57C46">
        <w:rPr/>
        <w:t>Können</w:t>
      </w:r>
      <w:r w:rsidRPr="00F26055" w:rsidR="00E57C46">
        <w:rPr>
          <w:rStyle w:val="verdichtet025"/>
        </w:rPr>
        <w:t xml:space="preserve"> </w:t>
      </w:r>
      <w:r w:rsidRPr="00F207C9" w:rsidR="00E57C46">
        <w:rPr/>
        <w:t>und</w:t>
      </w:r>
      <w:r w:rsidRPr="00F26055" w:rsidR="00E57C46">
        <w:rPr>
          <w:rStyle w:val="verdichtet025"/>
        </w:rPr>
        <w:t xml:space="preserve"> </w:t>
      </w:r>
      <w:r w:rsidRPr="00F207C9" w:rsidR="00E57C46">
        <w:rPr/>
        <w:t>wollen</w:t>
      </w:r>
      <w:r w:rsidRPr="00F26055" w:rsidR="00E57C46">
        <w:rPr>
          <w:rStyle w:val="verdichtet025"/>
        </w:rPr>
        <w:t xml:space="preserve"> </w:t>
      </w:r>
      <w:r w:rsidRPr="00F207C9" w:rsidR="00E57C46">
        <w:rPr/>
        <w:t>wir</w:t>
      </w:r>
      <w:r w:rsidRPr="00F26055" w:rsidR="00E57C46">
        <w:rPr>
          <w:rStyle w:val="verdichtet025"/>
        </w:rPr>
        <w:t xml:space="preserve"> </w:t>
      </w:r>
      <w:r w:rsidRPr="00F207C9" w:rsidR="00E57C46">
        <w:rPr/>
        <w:t>uns</w:t>
      </w:r>
      <w:r w:rsidRPr="00F26055" w:rsidR="00E57C46">
        <w:rPr>
          <w:rStyle w:val="verdichtet025"/>
        </w:rPr>
        <w:t xml:space="preserve"> </w:t>
      </w:r>
      <w:r w:rsidRPr="00F207C9" w:rsidR="00E57C46">
        <w:rPr/>
        <w:t>das</w:t>
      </w:r>
      <w:r w:rsidRPr="00F26055" w:rsidR="00E57C46">
        <w:rPr>
          <w:rStyle w:val="verdichtet025"/>
        </w:rPr>
        <w:t xml:space="preserve"> </w:t>
      </w:r>
      <w:r w:rsidRPr="00F207C9" w:rsidR="00E57C46">
        <w:rPr/>
        <w:t>abve</w:t>
      </w:r>
      <w:r w:rsidRPr="00F207C9" w:rsidR="00E57C46">
        <w:rPr/>
        <w:t>r</w:t>
      </w:r>
      <w:r w:rsidRPr="00F207C9" w:rsidR="00E57C46">
        <w:rPr/>
        <w:t>langen?</w:t>
      </w:r>
      <w:r w:rsidRPr="00F26055" w:rsidR="00E57C46">
        <w:rPr>
          <w:rStyle w:val="verdichtet025"/>
        </w:rPr>
        <w:t xml:space="preserve"> </w:t>
      </w:r>
      <w:r w:rsidRPr="00F207C9" w:rsidR="00E57C46">
        <w:rPr/>
        <w:t>(vgl.</w:t>
      </w:r>
      <w:r w:rsidRPr="00F26055" w:rsidR="00E57C46">
        <w:rPr>
          <w:rStyle w:val="verdichtet025"/>
        </w:rPr>
        <w:t xml:space="preserve"> </w:t>
      </w:r>
      <w:r w:rsidR="00E84EFC">
        <w:rPr/>
        <w:t>S. </w:t>
      </w:r>
      <w:r w:rsidR="003B004D">
        <w:rPr/>
        <w:t>367</w:t>
      </w:r>
      <w:r w:rsidRPr="00A06F05" w:rsidR="00E84EFC">
        <w:rPr>
          <w:rStyle w:val="Valunit"/>
        </w:rPr>
        <w:t> </w:t>
      </w:r>
      <w:r w:rsidRPr="004D4D52" w:rsidR="00E84EFC">
        <w:rPr/>
        <w:t>ff.</w:t>
      </w:r>
      <w:r w:rsidRPr="00F207C9" w:rsidR="00E57C46">
        <w:rPr/>
        <w:t>).</w:t>
      </w:r>
      <w:r w:rsidRPr="00F26055" w:rsidR="00E57C46">
        <w:rPr>
          <w:rStyle w:val="verdichtet025"/>
        </w:rPr>
        <w:t xml:space="preserve"> </w:t>
      </w:r>
      <w:r w:rsidRPr="00F207C9" w:rsidR="00E57C46">
        <w:rPr/>
        <w:t>Welches</w:t>
      </w:r>
      <w:r w:rsidRPr="00F26055" w:rsidR="00E57C46">
        <w:rPr>
          <w:rStyle w:val="verdichtet025"/>
        </w:rPr>
        <w:t xml:space="preserve"> </w:t>
      </w:r>
      <w:r w:rsidRPr="00F207C9" w:rsidR="00E57C46">
        <w:rPr/>
        <w:t>Heim</w:t>
      </w:r>
      <w:r w:rsidRPr="00F26055" w:rsidR="00E57C46">
        <w:rPr>
          <w:rStyle w:val="verdichtet025"/>
        </w:rPr>
        <w:t xml:space="preserve"> </w:t>
      </w:r>
      <w:r w:rsidRPr="00F207C9" w:rsidR="00E57C46">
        <w:rPr/>
        <w:t>bietet</w:t>
      </w:r>
      <w:r w:rsidRPr="00F26055" w:rsidR="00E57C46">
        <w:rPr>
          <w:rStyle w:val="verdichtet025"/>
        </w:rPr>
        <w:t xml:space="preserve"> </w:t>
      </w:r>
      <w:r w:rsidRPr="00F207C9" w:rsidR="00E57C46">
        <w:rPr/>
        <w:t>unserer</w:t>
      </w:r>
      <w:r w:rsidRPr="00F26055" w:rsidR="00E57C46">
        <w:rPr>
          <w:rStyle w:val="verdichtet025"/>
        </w:rPr>
        <w:t xml:space="preserve"> </w:t>
      </w:r>
      <w:r w:rsidRPr="00F207C9" w:rsidR="00E57C46">
        <w:rPr/>
        <w:t>Mutter</w:t>
      </w:r>
      <w:r w:rsidRPr="00F26055" w:rsidR="00E57C46">
        <w:rPr>
          <w:rStyle w:val="verdichtet025"/>
        </w:rPr>
        <w:t xml:space="preserve"> </w:t>
      </w:r>
      <w:r w:rsidRPr="00F207C9" w:rsidR="00E57C46">
        <w:rPr/>
        <w:t>die</w:t>
      </w:r>
      <w:r w:rsidRPr="00F26055" w:rsidR="00E57C46">
        <w:rPr>
          <w:rStyle w:val="verdichtet025"/>
        </w:rPr>
        <w:t xml:space="preserve"> </w:t>
      </w:r>
      <w:r w:rsidRPr="00F207C9" w:rsidR="00E57C46">
        <w:rPr/>
        <w:t>notwendigen</w:t>
      </w:r>
      <w:r w:rsidRPr="00F26055" w:rsidR="00E57C46">
        <w:rPr>
          <w:rStyle w:val="verdichtet025"/>
        </w:rPr>
        <w:t xml:space="preserve"> </w:t>
      </w:r>
      <w:r w:rsidRPr="00F207C9" w:rsidR="00E57C46">
        <w:rPr/>
        <w:t>Vo</w:t>
      </w:r>
      <w:r w:rsidRPr="00F207C9" w:rsidR="00E57C46">
        <w:rPr/>
        <w:t>r</w:t>
      </w:r>
      <w:r w:rsidRPr="00F207C9" w:rsidR="00E57C46">
        <w:rPr/>
        <w:t>aussetzungen</w:t>
      </w:r>
      <w:r w:rsidRPr="00F26055" w:rsidR="00E57C46">
        <w:rPr>
          <w:rStyle w:val="verdichtet025"/>
        </w:rPr>
        <w:t xml:space="preserve"> </w:t>
      </w:r>
      <w:r w:rsidRPr="00F207C9" w:rsidR="00E57C46">
        <w:rPr/>
        <w:t>für</w:t>
      </w:r>
      <w:r w:rsidRPr="00F26055" w:rsidR="00E57C46">
        <w:rPr>
          <w:rStyle w:val="verdichtet025"/>
        </w:rPr>
        <w:t xml:space="preserve"> </w:t>
      </w:r>
      <w:r w:rsidRPr="00F207C9" w:rsidR="00E57C46">
        <w:rPr/>
        <w:t>ein</w:t>
      </w:r>
      <w:r w:rsidRPr="00F26055" w:rsidR="00E57C46">
        <w:rPr>
          <w:rStyle w:val="verdichtet025"/>
        </w:rPr>
        <w:t xml:space="preserve"> </w:t>
      </w:r>
      <w:r w:rsidRPr="00F207C9" w:rsidR="00E57C46">
        <w:rPr/>
        <w:t>gutes</w:t>
      </w:r>
      <w:r w:rsidRPr="00F26055" w:rsidR="00E57C46">
        <w:rPr>
          <w:rStyle w:val="verdichtet025"/>
        </w:rPr>
        <w:t xml:space="preserve"> </w:t>
      </w:r>
      <w:r w:rsidRPr="00F207C9" w:rsidR="00E57C46">
        <w:rPr/>
        <w:t>Leben</w:t>
      </w:r>
      <w:r w:rsidRPr="00F26055" w:rsidR="00E57C46">
        <w:rPr>
          <w:rStyle w:val="verdichtet025"/>
        </w:rPr>
        <w:t xml:space="preserve"> </w:t>
      </w:r>
      <w:r w:rsidRPr="00F207C9" w:rsidR="00E57C46">
        <w:rPr/>
        <w:t>und</w:t>
      </w:r>
      <w:r w:rsidRPr="00F26055" w:rsidR="00E57C46">
        <w:rPr>
          <w:rStyle w:val="verdichtet025"/>
        </w:rPr>
        <w:t xml:space="preserve"> </w:t>
      </w:r>
      <w:r w:rsidRPr="00F207C9" w:rsidR="00E57C46">
        <w:rPr/>
        <w:t>ein</w:t>
      </w:r>
      <w:r w:rsidRPr="00F26055" w:rsidR="00E57C46">
        <w:rPr>
          <w:rStyle w:val="verdichtet025"/>
        </w:rPr>
        <w:t xml:space="preserve"> </w:t>
      </w:r>
      <w:r w:rsidRPr="00F207C9" w:rsidR="00E57C46">
        <w:rPr/>
        <w:t>gutes</w:t>
      </w:r>
      <w:r w:rsidRPr="00F26055" w:rsidR="00E57C46">
        <w:rPr>
          <w:rStyle w:val="verdichtet025"/>
        </w:rPr>
        <w:t xml:space="preserve"> </w:t>
      </w:r>
      <w:r w:rsidRPr="00F207C9" w:rsidR="00E57C46">
        <w:rPr/>
        <w:t>Ste</w:t>
      </w:r>
      <w:r w:rsidRPr="00F207C9" w:rsidR="00E57C46">
        <w:rPr/>
        <w:t>r</w:t>
      </w:r>
      <w:r w:rsidRPr="00F207C9" w:rsidR="00E57C46">
        <w:rPr/>
        <w:t>ben?</w:t>
      </w:r>
    </w:p>
    <w:p w:rsidR="0013069C" w:rsidP="00F26055">
      <w:pPr>
        <w:spacing w:after="220" w:line="257" w:lineRule="exact"/>
      </w:pPr>
      <w:r w:rsidRPr="00F207C9" w:rsidR="00E57C46">
        <w:rPr/>
        <w:t>Die</w:t>
      </w:r>
      <w:r w:rsidRPr="00F26055" w:rsidR="00E57C46">
        <w:rPr>
          <w:rStyle w:val="erweitert05"/>
        </w:rPr>
        <w:t xml:space="preserve"> </w:t>
      </w:r>
      <w:r w:rsidRPr="00F207C9" w:rsidR="00E57C46">
        <w:rPr/>
        <w:t>letzte</w:t>
      </w:r>
      <w:r w:rsidRPr="00F26055" w:rsidR="00E57C46">
        <w:rPr>
          <w:rStyle w:val="erweitert05"/>
        </w:rPr>
        <w:t xml:space="preserve"> </w:t>
      </w:r>
      <w:r w:rsidRPr="00F207C9" w:rsidR="00E57C46">
        <w:rPr/>
        <w:t>Lebensphase</w:t>
      </w:r>
      <w:r>
        <w:fldChar w:fldCharType="begin"/>
      </w:r>
      <w:r w:rsidR="00B20F97">
        <w:rPr/>
        <w:instrText xml:space="preserve"> XE "letzte Lebensphase" </w:instrText>
      </w:r>
      <w:r>
        <w:fldChar w:fldCharType="end"/>
      </w:r>
      <w:r w:rsidRPr="00F26055" w:rsidR="00E57C46">
        <w:rPr>
          <w:rStyle w:val="erweitert05"/>
        </w:rPr>
        <w:t xml:space="preserve"> </w:t>
      </w:r>
      <w:r w:rsidRPr="00F207C9" w:rsidR="00E57C46">
        <w:rPr/>
        <w:t>demenzkranker</w:t>
      </w:r>
      <w:r w:rsidRPr="00F26055" w:rsidR="00E57C46">
        <w:rPr>
          <w:rStyle w:val="erweitert05"/>
        </w:rPr>
        <w:t xml:space="preserve"> </w:t>
      </w:r>
      <w:r w:rsidRPr="00F207C9" w:rsidR="00E57C46">
        <w:rPr/>
        <w:t>Menschen</w:t>
      </w:r>
      <w:r w:rsidRPr="00F26055" w:rsidR="00E57C46">
        <w:rPr>
          <w:rStyle w:val="erweitert05"/>
        </w:rPr>
        <w:t xml:space="preserve"> </w:t>
      </w:r>
      <w:r w:rsidRPr="00F207C9" w:rsidR="00E57C46">
        <w:rPr/>
        <w:t>beginnt</w:t>
      </w:r>
      <w:r w:rsidRPr="00F26055" w:rsidR="00E57C46">
        <w:rPr>
          <w:rStyle w:val="erweitert05"/>
        </w:rPr>
        <w:t xml:space="preserve"> </w:t>
      </w:r>
      <w:r w:rsidRPr="00F207C9" w:rsidR="00E57C46">
        <w:rPr/>
        <w:t>späte</w:t>
      </w:r>
      <w:r w:rsidRPr="00F207C9" w:rsidR="00E57C46">
        <w:rPr/>
        <w:t>s</w:t>
      </w:r>
      <w:r w:rsidRPr="00F207C9" w:rsidR="00E57C46">
        <w:rPr/>
        <w:t>tens</w:t>
      </w:r>
      <w:r w:rsidRPr="00F26055" w:rsidR="00E57C46">
        <w:rPr>
          <w:rStyle w:val="erweitert05"/>
        </w:rPr>
        <w:t xml:space="preserve"> </w:t>
      </w:r>
      <w:r w:rsidRPr="00F207C9" w:rsidR="00E57C46">
        <w:rPr/>
        <w:t>dann,</w:t>
      </w:r>
      <w:r w:rsidRPr="00F26055" w:rsidR="00E57C46">
        <w:rPr>
          <w:rStyle w:val="erweitert05"/>
        </w:rPr>
        <w:t xml:space="preserve"> </w:t>
      </w:r>
      <w:r w:rsidRPr="00F207C9" w:rsidR="00E57C46">
        <w:rPr/>
        <w:t>wenn</w:t>
      </w:r>
      <w:r w:rsidRPr="00F26055" w:rsidR="00E57C46">
        <w:rPr>
          <w:rStyle w:val="erweitert05"/>
        </w:rPr>
        <w:t xml:space="preserve"> </w:t>
      </w:r>
      <w:r w:rsidRPr="00F207C9" w:rsidR="00E57C46">
        <w:rPr/>
        <w:t>sie</w:t>
      </w:r>
      <w:r w:rsidRPr="00F26055" w:rsidR="00E57C46">
        <w:rPr>
          <w:rStyle w:val="erweitert05"/>
        </w:rPr>
        <w:t xml:space="preserve"> </w:t>
      </w:r>
      <w:r w:rsidRPr="00F207C9" w:rsidR="00E57C46">
        <w:rPr/>
        <w:t>in</w:t>
      </w:r>
      <w:r w:rsidRPr="00F26055" w:rsidR="00E57C46">
        <w:rPr>
          <w:rStyle w:val="erweitert05"/>
        </w:rPr>
        <w:t xml:space="preserve"> </w:t>
      </w:r>
      <w:r w:rsidRPr="00934DC8" w:rsidR="00E57C46">
        <w:rPr>
          <w:noProof/>
        </w:rPr>
        <w:t>einem</w:t>
      </w:r>
      <w:r w:rsidRPr="00F26055" w:rsidR="00E57C46">
        <w:rPr>
          <w:rStyle w:val="erweitert05"/>
        </w:rPr>
        <w:t xml:space="preserve"> </w:t>
      </w:r>
      <w:r w:rsidRPr="00F207C9" w:rsidR="00E57C46">
        <w:rPr/>
        <w:t>Pfleg</w:t>
      </w:r>
      <w:r w:rsidRPr="00F207C9" w:rsidR="00E57C46">
        <w:rPr/>
        <w:t>e</w:t>
      </w:r>
      <w:r w:rsidRPr="00F207C9" w:rsidR="00E57C46">
        <w:rPr/>
        <w:t>heim</w:t>
      </w:r>
      <w:r w:rsidRPr="00F26055" w:rsidR="00E57C46">
        <w:rPr>
          <w:rStyle w:val="erweitert05"/>
        </w:rPr>
        <w:t xml:space="preserve"> </w:t>
      </w:r>
      <w:r w:rsidRPr="00F207C9" w:rsidR="00E57C46">
        <w:rPr/>
        <w:t>aufgenommen</w:t>
      </w:r>
      <w:r w:rsidRPr="00F26055" w:rsidR="00E57C46">
        <w:rPr>
          <w:rStyle w:val="erweitert05"/>
        </w:rPr>
        <w:t xml:space="preserve"> </w:t>
      </w:r>
      <w:r w:rsidRPr="00F207C9" w:rsidR="00E57C46">
        <w:rPr/>
        <w:t>werden.</w:t>
      </w:r>
      <w:r w:rsidRPr="00F26055" w:rsidR="00E57C46">
        <w:rPr>
          <w:rStyle w:val="erweitert05"/>
        </w:rPr>
        <w:t xml:space="preserve"> </w:t>
      </w:r>
      <w:r w:rsidRPr="00F207C9" w:rsidR="00E57C46">
        <w:rPr/>
        <w:t>Sie</w:t>
      </w:r>
      <w:r w:rsidRPr="00F26055" w:rsidR="00E57C46">
        <w:rPr>
          <w:rStyle w:val="erweitert05"/>
        </w:rPr>
        <w:t xml:space="preserve"> </w:t>
      </w:r>
      <w:r w:rsidRPr="00F207C9" w:rsidR="00E57C46">
        <w:rPr/>
        <w:t>sind</w:t>
      </w:r>
      <w:r w:rsidRPr="00F26055" w:rsidR="00E57C46">
        <w:rPr>
          <w:rStyle w:val="erweitert05"/>
        </w:rPr>
        <w:t xml:space="preserve"> </w:t>
      </w:r>
      <w:r w:rsidRPr="00F207C9" w:rsidR="00E57C46">
        <w:rPr/>
        <w:t>zu</w:t>
      </w:r>
      <w:r w:rsidRPr="00F26055" w:rsidR="00E57C46">
        <w:rPr>
          <w:rStyle w:val="erweitert05"/>
        </w:rPr>
        <w:t xml:space="preserve"> </w:t>
      </w:r>
      <w:r w:rsidRPr="00F207C9" w:rsidR="00E57C46">
        <w:rPr/>
        <w:t>dieser</w:t>
      </w:r>
      <w:r w:rsidRPr="00F26055" w:rsidR="00E57C46">
        <w:rPr>
          <w:rStyle w:val="erweitert05"/>
        </w:rPr>
        <w:t xml:space="preserve"> </w:t>
      </w:r>
      <w:r w:rsidRPr="00F207C9" w:rsidR="00E57C46">
        <w:rPr/>
        <w:t>Zeit</w:t>
      </w:r>
      <w:r w:rsidRPr="00F26055" w:rsidR="00E57C46">
        <w:rPr>
          <w:rStyle w:val="erweitert05"/>
        </w:rPr>
        <w:t xml:space="preserve"> </w:t>
      </w:r>
      <w:r w:rsidRPr="00F207C9" w:rsidR="00E57C46">
        <w:rPr/>
        <w:t>in</w:t>
      </w:r>
      <w:r w:rsidRPr="00F26055" w:rsidR="00E57C46">
        <w:rPr>
          <w:rStyle w:val="erweitert05"/>
        </w:rPr>
        <w:t xml:space="preserve"> </w:t>
      </w:r>
      <w:r w:rsidRPr="00F207C9" w:rsidR="00E57C46">
        <w:rPr/>
        <w:t>der</w:t>
      </w:r>
      <w:r w:rsidRPr="00F26055" w:rsidR="00E57C46">
        <w:rPr>
          <w:rStyle w:val="erweitert05"/>
        </w:rPr>
        <w:t xml:space="preserve"> </w:t>
      </w:r>
      <w:r w:rsidRPr="00F207C9" w:rsidR="00E57C46">
        <w:rPr/>
        <w:t>Regel</w:t>
      </w:r>
      <w:r w:rsidRPr="00F26055" w:rsidR="00E57C46">
        <w:rPr>
          <w:rStyle w:val="erweitert05"/>
        </w:rPr>
        <w:t xml:space="preserve"> </w:t>
      </w:r>
      <w:r w:rsidRPr="00F207C9" w:rsidR="00E57C46">
        <w:rPr/>
        <w:t>hochb</w:t>
      </w:r>
      <w:r w:rsidRPr="00F207C9" w:rsidR="00E57C46">
        <w:rPr/>
        <w:t>e</w:t>
      </w:r>
      <w:r w:rsidRPr="00F207C9" w:rsidR="00E57C46">
        <w:rPr/>
        <w:t>tagt,</w:t>
      </w:r>
      <w:r w:rsidRPr="00F26055" w:rsidR="00E57C46">
        <w:rPr>
          <w:rStyle w:val="erweitert05"/>
        </w:rPr>
        <w:t xml:space="preserve"> </w:t>
      </w:r>
      <w:r w:rsidRPr="00F207C9" w:rsidR="00E57C46">
        <w:rPr/>
        <w:t>und</w:t>
      </w:r>
      <w:r w:rsidRPr="00F26055" w:rsidR="00E57C46">
        <w:rPr>
          <w:rStyle w:val="erweitert05"/>
        </w:rPr>
        <w:t xml:space="preserve"> </w:t>
      </w:r>
      <w:r w:rsidRPr="00F207C9" w:rsidR="00E57C46">
        <w:rPr/>
        <w:t>die</w:t>
      </w:r>
      <w:r w:rsidRPr="00F26055" w:rsidR="00E57C46">
        <w:rPr>
          <w:rStyle w:val="erweitert05"/>
        </w:rPr>
        <w:t xml:space="preserve"> </w:t>
      </w:r>
      <w:r w:rsidRPr="00F207C9" w:rsidR="00E57C46">
        <w:rPr/>
        <w:t>Betreuung</w:t>
      </w:r>
      <w:r w:rsidRPr="00F26055" w:rsidR="00E57C46">
        <w:rPr>
          <w:rStyle w:val="erweitert05"/>
        </w:rPr>
        <w:t xml:space="preserve"> </w:t>
      </w:r>
      <w:r w:rsidRPr="00F207C9" w:rsidR="00E57C46">
        <w:rPr/>
        <w:t>zu</w:t>
      </w:r>
      <w:r w:rsidRPr="00F26055" w:rsidR="00E57C46">
        <w:rPr>
          <w:rStyle w:val="erweitert05"/>
        </w:rPr>
        <w:t xml:space="preserve"> </w:t>
      </w:r>
      <w:r w:rsidRPr="00F207C9" w:rsidR="00E57C46">
        <w:rPr/>
        <w:t>Hause</w:t>
      </w:r>
      <w:r w:rsidRPr="00F26055" w:rsidR="00E57C46">
        <w:rPr>
          <w:rStyle w:val="erweitert05"/>
        </w:rPr>
        <w:t xml:space="preserve"> </w:t>
      </w:r>
      <w:r w:rsidRPr="00F207C9" w:rsidR="00E57C46">
        <w:rPr/>
        <w:t>ist</w:t>
      </w:r>
      <w:r w:rsidRPr="00F26055" w:rsidR="00E57C46">
        <w:rPr>
          <w:rStyle w:val="erweitert05"/>
        </w:rPr>
        <w:t xml:space="preserve"> </w:t>
      </w:r>
      <w:r w:rsidRPr="00F207C9" w:rsidR="00E57C46">
        <w:rPr/>
        <w:t>aus</w:t>
      </w:r>
      <w:r w:rsidRPr="00F26055" w:rsidR="00E57C46">
        <w:rPr>
          <w:rStyle w:val="erweitert05"/>
        </w:rPr>
        <w:t xml:space="preserve"> </w:t>
      </w:r>
      <w:r w:rsidRPr="00F207C9" w:rsidR="00E57C46">
        <w:rPr/>
        <w:t>vielen</w:t>
      </w:r>
      <w:r w:rsidRPr="00F26055" w:rsidR="00E57C46">
        <w:rPr>
          <w:rStyle w:val="erweitert05"/>
        </w:rPr>
        <w:t xml:space="preserve"> </w:t>
      </w:r>
      <w:r w:rsidRPr="00F207C9" w:rsidR="00E57C46">
        <w:rPr/>
        <w:t>Gründen</w:t>
      </w:r>
      <w:r w:rsidRPr="00F26055" w:rsidR="00E57C46">
        <w:rPr>
          <w:rStyle w:val="erweitert05"/>
        </w:rPr>
        <w:t xml:space="preserve"> </w:t>
      </w:r>
      <w:r w:rsidRPr="00F207C9" w:rsidR="00E57C46">
        <w:rPr/>
        <w:t>unmöglich</w:t>
      </w:r>
      <w:r w:rsidRPr="00F26055" w:rsidR="00E57C46">
        <w:rPr>
          <w:rStyle w:val="erweitert05"/>
        </w:rPr>
        <w:t xml:space="preserve"> </w:t>
      </w:r>
      <w:r w:rsidRPr="00F207C9" w:rsidR="00E57C46">
        <w:rPr/>
        <w:t>geworden.</w:t>
      </w:r>
      <w:r w:rsidRPr="00F26055" w:rsidR="00E57C46">
        <w:rPr>
          <w:rStyle w:val="erweitert05"/>
        </w:rPr>
        <w:t xml:space="preserve"> </w:t>
      </w:r>
      <w:r w:rsidRPr="00F207C9" w:rsidR="00E57C46">
        <w:rPr/>
        <w:t>Sowohl</w:t>
      </w:r>
      <w:r w:rsidRPr="00F26055" w:rsidR="00E57C46">
        <w:rPr>
          <w:rStyle w:val="erweitert05"/>
        </w:rPr>
        <w:t xml:space="preserve"> </w:t>
      </w:r>
      <w:r w:rsidRPr="00F207C9" w:rsidR="00E57C46">
        <w:rPr/>
        <w:t>die</w:t>
      </w:r>
      <w:r w:rsidRPr="00F26055" w:rsidR="00E57C46">
        <w:rPr>
          <w:rStyle w:val="erweitert05"/>
        </w:rPr>
        <w:t xml:space="preserve"> </w:t>
      </w:r>
      <w:r w:rsidRPr="00F207C9" w:rsidR="00E57C46">
        <w:rPr/>
        <w:t>D</w:t>
      </w:r>
      <w:r w:rsidRPr="00F207C9" w:rsidR="00E57C46">
        <w:rPr/>
        <w:t>e</w:t>
      </w:r>
      <w:r w:rsidRPr="00F207C9" w:rsidR="00E57C46">
        <w:rPr/>
        <w:t>menz</w:t>
      </w:r>
      <w:r w:rsidRPr="00F26055" w:rsidR="00E57C46">
        <w:rPr>
          <w:rStyle w:val="erweitert05"/>
        </w:rPr>
        <w:t xml:space="preserve"> </w:t>
      </w:r>
      <w:r w:rsidRPr="00F207C9" w:rsidR="00E57C46">
        <w:rPr/>
        <w:t>als</w:t>
      </w:r>
      <w:r w:rsidRPr="00F26055" w:rsidR="00E57C46">
        <w:rPr>
          <w:rStyle w:val="erweitert05"/>
        </w:rPr>
        <w:t xml:space="preserve"> </w:t>
      </w:r>
      <w:r w:rsidRPr="00F207C9" w:rsidR="00E57C46">
        <w:rPr/>
        <w:t>auch</w:t>
      </w:r>
      <w:r w:rsidRPr="00F26055" w:rsidR="00E57C46">
        <w:rPr>
          <w:rStyle w:val="erweitert05"/>
        </w:rPr>
        <w:t xml:space="preserve"> </w:t>
      </w:r>
      <w:r w:rsidRPr="00F207C9" w:rsidR="00E57C46">
        <w:rPr/>
        <w:t>einige</w:t>
      </w:r>
      <w:r w:rsidRPr="00F26055" w:rsidR="00E57C46">
        <w:rPr>
          <w:rStyle w:val="erweitert05"/>
        </w:rPr>
        <w:t xml:space="preserve"> </w:t>
      </w:r>
      <w:r w:rsidRPr="00F207C9" w:rsidR="00E57C46">
        <w:rPr/>
        <w:t>andere</w:t>
      </w:r>
      <w:r w:rsidRPr="00F26055" w:rsidR="00E57C46">
        <w:rPr>
          <w:rStyle w:val="erweitert05"/>
        </w:rPr>
        <w:t xml:space="preserve"> </w:t>
      </w:r>
      <w:r w:rsidRPr="00F207C9" w:rsidR="00E57C46">
        <w:rPr/>
        <w:t>chronische</w:t>
      </w:r>
      <w:r w:rsidRPr="00F26055" w:rsidR="00E57C46">
        <w:rPr>
          <w:rStyle w:val="erweitert05"/>
        </w:rPr>
        <w:t xml:space="preserve"> </w:t>
      </w:r>
      <w:r w:rsidRPr="00F207C9" w:rsidR="00E57C46">
        <w:rPr/>
        <w:t>Krankheiten</w:t>
      </w:r>
      <w:r w:rsidRPr="00F26055" w:rsidR="00E57C46">
        <w:rPr>
          <w:rStyle w:val="erweitert05"/>
        </w:rPr>
        <w:t xml:space="preserve"> </w:t>
      </w:r>
      <w:r w:rsidRPr="00F207C9" w:rsidR="00E57C46">
        <w:rPr/>
        <w:t>sind</w:t>
      </w:r>
      <w:r w:rsidRPr="00F26055" w:rsidR="00E57C46">
        <w:rPr>
          <w:rStyle w:val="erweitert05"/>
        </w:rPr>
        <w:t xml:space="preserve"> </w:t>
      </w:r>
      <w:r w:rsidRPr="00F207C9" w:rsidR="00E57C46">
        <w:rPr/>
        <w:t>weit</w:t>
      </w:r>
      <w:r w:rsidRPr="00F26055" w:rsidR="00E57C46">
        <w:rPr>
          <w:rStyle w:val="erweitert05"/>
        </w:rPr>
        <w:t xml:space="preserve"> </w:t>
      </w:r>
      <w:r w:rsidRPr="00F207C9" w:rsidR="00E57C46">
        <w:rPr/>
        <w:t>for</w:t>
      </w:r>
      <w:r w:rsidRPr="00F207C9" w:rsidR="00E57C46">
        <w:rPr/>
        <w:t>t</w:t>
      </w:r>
      <w:r w:rsidRPr="00F207C9" w:rsidR="00E57C46">
        <w:rPr/>
        <w:t>geschritten.</w:t>
      </w:r>
      <w:r w:rsidRPr="00F26055" w:rsidR="00E57C46">
        <w:rPr>
          <w:rStyle w:val="erweitert05"/>
        </w:rPr>
        <w:t xml:space="preserve"> </w:t>
      </w:r>
      <w:r w:rsidRPr="00F207C9" w:rsidR="00E57C46">
        <w:rPr/>
        <w:t>Das</w:t>
      </w:r>
      <w:r w:rsidRPr="00F26055" w:rsidR="00E57C46">
        <w:rPr>
          <w:rStyle w:val="erweitert05"/>
        </w:rPr>
        <w:t xml:space="preserve"> </w:t>
      </w:r>
      <w:r w:rsidRPr="00F207C9" w:rsidR="00E57C46">
        <w:rPr/>
        <w:t>Lebensende</w:t>
      </w:r>
      <w:r w:rsidRPr="00F26055" w:rsidR="00E57C46">
        <w:rPr>
          <w:rStyle w:val="erweitert05"/>
        </w:rPr>
        <w:t xml:space="preserve"> </w:t>
      </w:r>
      <w:r w:rsidRPr="00F207C9" w:rsidR="00E57C46">
        <w:rPr/>
        <w:t>ist</w:t>
      </w:r>
      <w:r w:rsidRPr="00F26055" w:rsidR="00E57C46">
        <w:rPr>
          <w:rStyle w:val="erweitert05"/>
        </w:rPr>
        <w:t xml:space="preserve"> </w:t>
      </w:r>
      <w:r w:rsidRPr="00F207C9" w:rsidR="00E57C46">
        <w:rPr/>
        <w:t>noch</w:t>
      </w:r>
      <w:r w:rsidRPr="00F26055" w:rsidR="00E57C46">
        <w:rPr>
          <w:rStyle w:val="erweitert05"/>
        </w:rPr>
        <w:t xml:space="preserve"> </w:t>
      </w:r>
      <w:r w:rsidRPr="00F207C9" w:rsidR="00E57C46">
        <w:rPr/>
        <w:t>nicht</w:t>
      </w:r>
      <w:r w:rsidRPr="00F26055" w:rsidR="00E57C46">
        <w:rPr>
          <w:rStyle w:val="erweitert05"/>
        </w:rPr>
        <w:t xml:space="preserve"> </w:t>
      </w:r>
      <w:r w:rsidRPr="00F207C9" w:rsidR="00E57C46">
        <w:rPr/>
        <w:t>erreicht,</w:t>
      </w:r>
      <w:r w:rsidRPr="00F26055" w:rsidR="00E57C46">
        <w:rPr>
          <w:rStyle w:val="erweitert05"/>
        </w:rPr>
        <w:t xml:space="preserve"> </w:t>
      </w:r>
      <w:r w:rsidRPr="00934DC8" w:rsidR="00E57C46">
        <w:rPr>
          <w:noProof/>
        </w:rPr>
        <w:t>aber</w:t>
      </w:r>
      <w:r w:rsidRPr="00F26055" w:rsidR="00E57C46">
        <w:rPr>
          <w:rStyle w:val="erweitert05"/>
        </w:rPr>
        <w:t xml:space="preserve"> </w:t>
      </w:r>
      <w:r w:rsidRPr="00F207C9" w:rsidR="00E57C46">
        <w:rPr/>
        <w:t>es</w:t>
      </w:r>
      <w:r w:rsidRPr="00F26055" w:rsidR="00E57C46">
        <w:rPr>
          <w:rStyle w:val="erweitert05"/>
        </w:rPr>
        <w:t xml:space="preserve"> </w:t>
      </w:r>
      <w:r w:rsidRPr="00F207C9" w:rsidR="00E57C46">
        <w:rPr/>
        <w:t>rückt</w:t>
      </w:r>
      <w:r w:rsidRPr="00F26055" w:rsidR="00E57C46">
        <w:rPr>
          <w:rStyle w:val="erweitert05"/>
        </w:rPr>
        <w:t xml:space="preserve"> </w:t>
      </w:r>
      <w:r w:rsidRPr="00F207C9" w:rsidR="00E57C46">
        <w:rPr/>
        <w:t>allmählich</w:t>
      </w:r>
      <w:r w:rsidRPr="00F26055" w:rsidR="00E57C46">
        <w:rPr>
          <w:rStyle w:val="erweitert05"/>
        </w:rPr>
        <w:t xml:space="preserve"> </w:t>
      </w:r>
      <w:r w:rsidRPr="00F207C9" w:rsidR="00E57C46">
        <w:rPr/>
        <w:t>in</w:t>
      </w:r>
      <w:r w:rsidRPr="00F26055" w:rsidR="00E57C46">
        <w:rPr>
          <w:rStyle w:val="erweitert05"/>
        </w:rPr>
        <w:t xml:space="preserve"> </w:t>
      </w:r>
      <w:r w:rsidRPr="00F207C9" w:rsidR="00E57C46">
        <w:rPr/>
        <w:t>Sich</w:t>
      </w:r>
      <w:r w:rsidRPr="00F207C9" w:rsidR="00E57C46">
        <w:rPr/>
        <w:t>t</w:t>
      </w:r>
      <w:r w:rsidRPr="00F207C9" w:rsidR="00E57C46">
        <w:rPr/>
        <w:t>weite.</w:t>
      </w:r>
      <w:r w:rsidRPr="00F26055" w:rsidR="00E57C46">
        <w:rPr>
          <w:rStyle w:val="erweitert05"/>
        </w:rPr>
        <w:t xml:space="preserve"> </w:t>
      </w:r>
      <w:r w:rsidRPr="00F207C9" w:rsidR="00E57C46">
        <w:rPr/>
        <w:t>In</w:t>
      </w:r>
      <w:r w:rsidRPr="00F26055" w:rsidR="00E57C46">
        <w:rPr>
          <w:rStyle w:val="erweitert05"/>
        </w:rPr>
        <w:t xml:space="preserve"> </w:t>
      </w:r>
      <w:r w:rsidRPr="00F207C9" w:rsidR="00E57C46">
        <w:rPr/>
        <w:t>dieser</w:t>
      </w:r>
      <w:r w:rsidRPr="00F26055" w:rsidR="00E57C46">
        <w:rPr>
          <w:rStyle w:val="erweitert05"/>
        </w:rPr>
        <w:t xml:space="preserve"> </w:t>
      </w:r>
      <w:r w:rsidRPr="00F207C9" w:rsidR="00E57C46">
        <w:rPr/>
        <w:t>Zeit</w:t>
      </w:r>
      <w:r w:rsidRPr="00F26055" w:rsidR="00E57C46">
        <w:rPr>
          <w:rStyle w:val="erweitert05"/>
        </w:rPr>
        <w:t xml:space="preserve"> </w:t>
      </w:r>
      <w:r w:rsidRPr="00F207C9" w:rsidR="00E57C46">
        <w:rPr/>
        <w:t>brauchen</w:t>
      </w:r>
      <w:r w:rsidRPr="00F26055" w:rsidR="00E57C46">
        <w:rPr>
          <w:rStyle w:val="erweitert05"/>
        </w:rPr>
        <w:t xml:space="preserve"> </w:t>
      </w:r>
      <w:r w:rsidRPr="00F207C9" w:rsidR="00E57C46">
        <w:rPr/>
        <w:t>die</w:t>
      </w:r>
      <w:r w:rsidRPr="00F26055" w:rsidR="00E57C46">
        <w:rPr>
          <w:rStyle w:val="erweitert05"/>
        </w:rPr>
        <w:t xml:space="preserve"> </w:t>
      </w:r>
      <w:r w:rsidRPr="00F207C9" w:rsidR="00E57C46">
        <w:rPr/>
        <w:t>Betroffenen</w:t>
      </w:r>
      <w:r w:rsidRPr="00F26055" w:rsidR="00E57C46">
        <w:rPr>
          <w:rStyle w:val="erweitert05"/>
        </w:rPr>
        <w:t xml:space="preserve"> </w:t>
      </w:r>
      <w:r w:rsidRPr="00F207C9" w:rsidR="00E57C46">
        <w:rPr/>
        <w:t>vermehrt</w:t>
      </w:r>
      <w:r w:rsidRPr="00F26055" w:rsidR="00E57C46">
        <w:rPr>
          <w:rStyle w:val="erweitert05"/>
        </w:rPr>
        <w:t xml:space="preserve"> </w:t>
      </w:r>
      <w:r w:rsidRPr="00F207C9" w:rsidR="00E57C46">
        <w:rPr/>
        <w:t>ärztliche</w:t>
      </w:r>
      <w:r w:rsidRPr="00F26055" w:rsidR="00E57C46">
        <w:rPr>
          <w:rStyle w:val="erweitert05"/>
        </w:rPr>
        <w:t xml:space="preserve"> </w:t>
      </w:r>
      <w:r w:rsidRPr="00F207C9" w:rsidR="00E57C46">
        <w:rPr/>
        <w:t>und</w:t>
      </w:r>
      <w:r w:rsidRPr="00F26055" w:rsidR="00E57C46">
        <w:rPr>
          <w:rStyle w:val="erweitert05"/>
        </w:rPr>
        <w:t xml:space="preserve"> </w:t>
      </w:r>
      <w:r w:rsidRPr="00F207C9" w:rsidR="00E57C46">
        <w:rPr/>
        <w:t>pfleger</w:t>
      </w:r>
      <w:r w:rsidRPr="00F207C9" w:rsidR="00E57C46">
        <w:rPr/>
        <w:t>i</w:t>
      </w:r>
      <w:r w:rsidRPr="00F207C9" w:rsidR="00E57C46">
        <w:rPr/>
        <w:t>sche</w:t>
      </w:r>
      <w:r w:rsidRPr="00F26055" w:rsidR="00E57C46">
        <w:rPr>
          <w:rStyle w:val="erweitert05"/>
        </w:rPr>
        <w:t xml:space="preserve"> </w:t>
      </w:r>
      <w:r w:rsidRPr="00F207C9" w:rsidR="00E57C46">
        <w:rPr/>
        <w:t>Hilfe.</w:t>
      </w:r>
      <w:r w:rsidRPr="00F26055" w:rsidR="00E57C46">
        <w:rPr>
          <w:rStyle w:val="erweitert05"/>
        </w:rPr>
        <w:t xml:space="preserve"> </w:t>
      </w:r>
      <w:r w:rsidRPr="00F207C9" w:rsidR="00E57C46">
        <w:rPr/>
        <w:t>Sie</w:t>
      </w:r>
      <w:r w:rsidRPr="00F26055" w:rsidR="00E57C46">
        <w:rPr>
          <w:rStyle w:val="erweitert05"/>
        </w:rPr>
        <w:t xml:space="preserve"> </w:t>
      </w:r>
      <w:r w:rsidRPr="00F207C9" w:rsidR="00E57C46">
        <w:rPr/>
        <w:t>brauchen</w:t>
      </w:r>
      <w:r w:rsidRPr="00F26055" w:rsidR="00E57C46">
        <w:rPr>
          <w:rStyle w:val="erweitert05"/>
        </w:rPr>
        <w:t xml:space="preserve"> </w:t>
      </w:r>
      <w:r w:rsidRPr="00F207C9" w:rsidR="00E57C46">
        <w:rPr/>
        <w:t>nicht</w:t>
      </w:r>
      <w:r w:rsidRPr="00F26055" w:rsidR="00E57C46">
        <w:rPr>
          <w:rStyle w:val="erweitert05"/>
        </w:rPr>
        <w:t xml:space="preserve"> </w:t>
      </w:r>
      <w:r w:rsidRPr="00F207C9" w:rsidR="00E57C46">
        <w:rPr/>
        <w:t>nur,</w:t>
      </w:r>
      <w:r w:rsidRPr="00F26055" w:rsidR="00E57C46">
        <w:rPr>
          <w:rStyle w:val="erweitert05"/>
        </w:rPr>
        <w:t xml:space="preserve"> </w:t>
      </w:r>
      <w:r w:rsidRPr="00934DC8" w:rsidR="00E57C46">
        <w:rPr>
          <w:noProof/>
        </w:rPr>
        <w:t>aber</w:t>
      </w:r>
      <w:r w:rsidRPr="00F26055" w:rsidR="00E57C46">
        <w:rPr>
          <w:rStyle w:val="erweitert05"/>
        </w:rPr>
        <w:t xml:space="preserve"> </w:t>
      </w:r>
      <w:r w:rsidRPr="00F207C9" w:rsidR="00E57C46">
        <w:rPr/>
        <w:t>auch</w:t>
      </w:r>
      <w:r w:rsidRPr="00F26055" w:rsidR="00E57C46">
        <w:rPr>
          <w:rStyle w:val="erweitert05"/>
        </w:rPr>
        <w:t xml:space="preserve"> </w:t>
      </w:r>
      <w:r w:rsidRPr="00F207C9" w:rsidR="00E57C46">
        <w:rPr/>
        <w:t>Palliative</w:t>
      </w:r>
      <w:r w:rsidRPr="00F26055" w:rsidR="00E57C46">
        <w:rPr>
          <w:rStyle w:val="erweitert05"/>
        </w:rPr>
        <w:t xml:space="preserve"> </w:t>
      </w:r>
      <w:r w:rsidRPr="00F207C9" w:rsidR="00E57C46">
        <w:rPr/>
        <w:t>Care.</w:t>
      </w:r>
    </w:p>
    <w:p w:rsidR="00E57C46" w:rsidRPr="00F207C9" w:rsidP="00B15F17">
      <w:pPr>
        <w:spacing w:after="220"/>
        <w:rPr/>
      </w:pPr>
      <w:r w:rsidRPr="00F207C9">
        <w:rPr/>
        <w:t>Mit der Aufnahme in ein Heim</w:t>
      </w:r>
      <w:r>
        <w:fldChar w:fldCharType="begin"/>
      </w:r>
      <w:r w:rsidR="005A73F0">
        <w:rPr/>
        <w:instrText xml:space="preserve"> XE "Aufnahme" </w:instrText>
      </w:r>
      <w:r>
        <w:fldChar w:fldCharType="end"/>
      </w:r>
      <w:r w:rsidRPr="00F207C9">
        <w:rPr/>
        <w:t xml:space="preserve"> beginnt zumeist nicht – wie man verm</w:t>
      </w:r>
      <w:r w:rsidRPr="00F207C9">
        <w:rPr/>
        <w:t>u</w:t>
      </w:r>
      <w:r w:rsidRPr="00F207C9">
        <w:rPr/>
        <w:t xml:space="preserve">ten könnte – </w:t>
      </w:r>
      <w:r w:rsidRPr="00934DC8">
        <w:rPr>
          <w:noProof/>
        </w:rPr>
        <w:t>eine</w:t>
      </w:r>
      <w:r w:rsidRPr="00F207C9">
        <w:rPr/>
        <w:t xml:space="preserve"> langsame und kontinuierliche Zustandsverschlecht</w:t>
      </w:r>
      <w:r w:rsidRPr="00F207C9">
        <w:rPr/>
        <w:t>e</w:t>
      </w:r>
      <w:r w:rsidRPr="00F207C9">
        <w:rPr/>
        <w:t>rung bis zum Tod. Für die meisten Patie</w:t>
      </w:r>
      <w:r w:rsidRPr="00F207C9">
        <w:rPr/>
        <w:t>n</w:t>
      </w:r>
      <w:r w:rsidRPr="00F207C9">
        <w:rPr/>
        <w:t>tinnen lässt</w:t>
      </w:r>
      <w:r w:rsidRPr="00F207C9" w:rsidR="00050905">
        <w:rPr/>
        <w:t xml:space="preserve"> </w:t>
      </w:r>
      <w:r w:rsidRPr="00F207C9">
        <w:rPr/>
        <w:t>sich der weitere Verlauf vielmehr in vier sehr unterschiedliche Abschnitte unterte</w:t>
      </w:r>
      <w:r w:rsidRPr="00F207C9">
        <w:rPr/>
        <w:t>i</w:t>
      </w:r>
      <w:r w:rsidRPr="00F207C9">
        <w:rPr/>
        <w:t>len:</w:t>
      </w:r>
    </w:p>
    <w:p w:rsidR="00E57C46" w:rsidRPr="00F207C9" w:rsidP="00B15F17">
      <w:pPr>
        <w:pStyle w:val="ItemNum"/>
        <w:spacing w:after="220"/>
      </w:pPr>
      <w:r w:rsidR="00E84EFC">
        <w:rPr/>
        <w:t>1.</w:t>
        <w:tab/>
      </w:r>
      <w:r w:rsidRPr="00F207C9">
        <w:rPr/>
        <w:t>Zeit der Irrita</w:t>
      </w:r>
      <w:r w:rsidR="00137C8B">
        <w:rPr/>
        <w:softHyphen/>
        <w:t>tion</w:t>
      </w:r>
      <w:r w:rsidRPr="00F207C9">
        <w:rPr/>
        <w:t xml:space="preserve">, der Unruhe, der gelingenden </w:t>
      </w:r>
      <w:r w:rsidRPr="00934DC8">
        <w:rPr>
          <w:noProof/>
        </w:rPr>
        <w:t>oder</w:t>
      </w:r>
      <w:r w:rsidRPr="00F207C9">
        <w:rPr/>
        <w:t xml:space="preserve"> misslinge</w:t>
      </w:r>
      <w:r w:rsidRPr="00F207C9">
        <w:rPr/>
        <w:t>n</w:t>
      </w:r>
      <w:r w:rsidRPr="00F207C9">
        <w:rPr/>
        <w:t>den Anpassung an dieses existenzielle Lebense</w:t>
      </w:r>
      <w:r w:rsidRPr="00F207C9">
        <w:rPr/>
        <w:t>r</w:t>
      </w:r>
      <w:r w:rsidRPr="00F207C9">
        <w:rPr/>
        <w:t>eignis</w:t>
      </w:r>
      <w:r w:rsidRPr="00F207C9" w:rsidR="00FE6D81">
        <w:rPr/>
        <w:t>.</w:t>
      </w:r>
    </w:p>
    <w:p w:rsidR="00E57C46" w:rsidRPr="00E84EFC" w:rsidP="00B15F17">
      <w:pPr>
        <w:pStyle w:val="ItemNum"/>
        <w:spacing w:after="220"/>
        <w:rPr/>
      </w:pPr>
      <w:r w:rsidRPr="00E84EFC" w:rsidR="00E84EFC">
        <w:rPr/>
        <w:t>2.</w:t>
        <w:tab/>
      </w:r>
      <w:r w:rsidRPr="00E84EFC">
        <w:rPr/>
        <w:t>Phase der Balance: Der Zustand der Patientinnen kann bei guter Betreuung einigermaßen stabil gehalten, unter Umständen sogar für einige Zeit verbessert</w:t>
      </w:r>
      <w:r w:rsidRPr="00E84EFC" w:rsidR="00050905">
        <w:rPr/>
        <w:t xml:space="preserve"> </w:t>
      </w:r>
      <w:r w:rsidRPr="00E84EFC">
        <w:rPr/>
        <w:t>werden.</w:t>
      </w:r>
    </w:p>
    <w:p w:rsidR="00E57C46" w:rsidRPr="00E84EFC" w:rsidP="00B15F17">
      <w:pPr>
        <w:pStyle w:val="ItemNum"/>
        <w:spacing w:after="220"/>
        <w:rPr/>
      </w:pPr>
      <w:r w:rsidRPr="00E84EFC" w:rsidR="00E84EFC">
        <w:rPr/>
        <w:t>3.</w:t>
        <w:tab/>
      </w:r>
      <w:r w:rsidRPr="00E84EFC">
        <w:rPr/>
        <w:t>Phase der Verschlechterung des Allgemeinzustands: Ein zune</w:t>
      </w:r>
      <w:r w:rsidRPr="00E84EFC">
        <w:rPr/>
        <w:t>h</w:t>
      </w:r>
      <w:r w:rsidRPr="00E84EFC">
        <w:rPr/>
        <w:t>mendes Nachlassen der Lebenskraft wird erkennbar.</w:t>
      </w:r>
    </w:p>
    <w:p w:rsidR="00E57C46" w:rsidRPr="00E84EFC" w:rsidP="00B15F17">
      <w:pPr>
        <w:pStyle w:val="ItemNum"/>
        <w:spacing w:after="220"/>
        <w:rPr/>
      </w:pPr>
      <w:r w:rsidRPr="00E84EFC" w:rsidR="00E84EFC">
        <w:rPr/>
        <w:t>4.</w:t>
        <w:tab/>
      </w:r>
      <w:r w:rsidRPr="00E84EFC">
        <w:rPr/>
        <w:t>Die Zeit des Sterbens.</w:t>
      </w:r>
    </w:p>
    <w:p w:rsidR="0013069C" w:rsidRPr="00E84EFC" w:rsidP="00B15F17">
      <w:pPr>
        <w:spacing w:after="220"/>
      </w:pPr>
      <w:r w:rsidRPr="00E84EFC" w:rsidR="00E57C46">
        <w:rPr/>
        <w:t>Diese vier Phasen werden im Folgenden ausführlich erläutert und a</w:t>
      </w:r>
      <w:r w:rsidRPr="00E84EFC" w:rsidR="00E57C46">
        <w:rPr/>
        <w:t>n</w:t>
      </w:r>
      <w:r w:rsidRPr="00E84EFC" w:rsidR="00E57C46">
        <w:rPr/>
        <w:t>hand der Geschichte einer Patientin in die Alltagspraxis der Palliat</w:t>
      </w:r>
      <w:r w:rsidRPr="00E84EFC" w:rsidR="00E57C46">
        <w:rPr/>
        <w:t>i</w:t>
      </w:r>
      <w:r w:rsidRPr="00E84EFC" w:rsidR="00E57C46">
        <w:rPr/>
        <w:t>ven Geriatrie über</w:t>
      </w:r>
      <w:r w:rsidRPr="00E84EFC" w:rsidR="00FE6D81">
        <w:rPr/>
        <w:t>s</w:t>
      </w:r>
      <w:r w:rsidRPr="00E84EFC" w:rsidR="00E57C46">
        <w:rPr/>
        <w:t>etzt.</w:t>
      </w:r>
    </w:p>
    <w:p w:rsidR="00E57C46" w:rsidRPr="00E84EFC" w:rsidP="00E84EFC">
      <w:pPr>
        <w:pStyle w:val="Heading2"/>
      </w:pPr>
      <w:bookmarkStart w:id="1" w:name="tm_letex_dest_2"/>
      <w:r w:rsidR="009064D9">
        <w:fldChar w:fldCharType="begin"/>
      </w:r>
      <w:r w:rsidR="009064D9">
        <w:rPr/>
        <w:instrText xml:space="preserve"> PRINT \p Group " [ /Dest /4_section_4.2. /View [ /XYZ 116 335  null ] /DEST pdfmark " </w:instrText>
      </w:r>
      <w:r w:rsidR="009064D9">
        <w:fldChar w:fldCharType="end"/>
      </w:r>
      <w:r w:rsidRPr="00E84EFC">
        <w:rPr/>
        <w:t>Frau Maria – eine Patientinnengeschichte</w:t>
      </w:r>
      <w:bookmarkEnd w:id="1"/>
    </w:p>
    <w:p w:rsidR="0013069C" w:rsidRPr="000D4BC1" w:rsidP="00F26055">
      <w:pPr>
        <w:pStyle w:val="Zitat"/>
        <w:spacing w:after="240"/>
      </w:pPr>
      <w:r w:rsidRPr="000D4BC1" w:rsidR="00E57C46">
        <w:rPr/>
        <w:t>Frau Maria ist 85 Jahre alt und demenzkrank. Seit etwa zwei Jahren fiel den Angehörigen eine kontinuierliche Verschlechterung ihrer kognitiven Leistung auf. Das Probewohnen in einem Pensionistenheim (Wohnmöglichkeit für noch weitgehend selbs</w:t>
      </w:r>
      <w:r w:rsidRPr="000D4BC1" w:rsidR="00E57C46">
        <w:rPr/>
        <w:t>t</w:t>
      </w:r>
      <w:r w:rsidRPr="000D4BC1" w:rsidR="00FE6D81">
        <w:rPr/>
        <w:t>st</w:t>
      </w:r>
      <w:r w:rsidRPr="000D4BC1" w:rsidR="00E57C46">
        <w:rPr/>
        <w:t>ändige ältere Menschen) scheiterte Anfang des Jahres auf Grund der beträchtl</w:t>
      </w:r>
      <w:r w:rsidRPr="000D4BC1" w:rsidR="00E57C46">
        <w:rPr/>
        <w:t>i</w:t>
      </w:r>
      <w:r w:rsidRPr="000D4BC1" w:rsidR="00E57C46">
        <w:rPr/>
        <w:t>chen Orientierungsstörungen.</w:t>
      </w:r>
    </w:p>
    <w:p w:rsidR="00E57C46" w:rsidRPr="000D4BC1" w:rsidP="00F26055">
      <w:pPr>
        <w:pStyle w:val="Zitat"/>
        <w:spacing w:after="230"/>
        <w:rPr/>
      </w:pPr>
      <w:r w:rsidRPr="000D4BC1">
        <w:rPr/>
        <w:t>Frau Maria kommt eines Tages in Begleitung ihres Sohnes, ihrer Schwieg</w:t>
      </w:r>
      <w:r w:rsidRPr="000D4BC1" w:rsidR="00FE6D81">
        <w:rPr/>
        <w:t>ertochter und ihres Enkels als „</w:t>
      </w:r>
      <w:r w:rsidRPr="000D4BC1">
        <w:rPr/>
        <w:t>Soforteinweisung</w:t>
      </w:r>
      <w:r w:rsidRPr="000D4BC1" w:rsidR="00FE6D81">
        <w:rPr/>
        <w:t>“</w:t>
      </w:r>
      <w:r w:rsidRPr="000D4BC1">
        <w:rPr/>
        <w:t xml:space="preserve"> aus ihrer Wohnung zur Aufnahme ins Pflegeheim. Die Einweisung wurde notwendig, da sie die Hilfsdienste in der letzten Zeit nicht mehr in die Wohnung gelassen hatte. Sie kann selbst</w:t>
      </w:r>
      <w:r w:rsidRPr="000D4BC1" w:rsidR="00FE6D81">
        <w:rPr/>
        <w:t>st</w:t>
      </w:r>
      <w:r w:rsidRPr="000D4BC1">
        <w:rPr/>
        <w:t>ändig gehen, ist zei</w:t>
      </w:r>
      <w:r w:rsidRPr="000D4BC1">
        <w:rPr/>
        <w:t>t</w:t>
      </w:r>
      <w:r w:rsidRPr="000D4BC1">
        <w:rPr/>
        <w:t>lich, örtlich und situativ nur mangelhaft orientiert, wirkt je</w:t>
      </w:r>
      <w:r w:rsidRPr="000D4BC1" w:rsidR="00FE6D81">
        <w:rPr/>
        <w:t>doch trot</w:t>
      </w:r>
      <w:r w:rsidRPr="000D4BC1" w:rsidR="00FE6D81">
        <w:rPr/>
        <w:t>z</w:t>
      </w:r>
      <w:r w:rsidRPr="000D4BC1" w:rsidR="00FE6D81">
        <w:rPr/>
        <w:t>dem sehr resolut: „</w:t>
      </w:r>
      <w:r w:rsidRPr="000D4BC1">
        <w:rPr/>
        <w:t>Ich will auf jeden Fall sofort nach Hause“, sagt sie. „Hier bleibe ich nicht. Warum werde ich hier eingesperrt?"</w:t>
      </w:r>
    </w:p>
    <w:p w:rsidR="0013069C" w:rsidRPr="000D4BC1" w:rsidP="000D4BC1">
      <w:pPr>
        <w:pStyle w:val="Zitat"/>
      </w:pPr>
      <w:r w:rsidRPr="000D4BC1" w:rsidR="00E57C46">
        <w:rPr/>
        <w:t>Die Angehörigen berichten über Aggressionsdurchbrüche</w:t>
      </w:r>
      <w:r>
        <w:fldChar w:fldCharType="begin"/>
      </w:r>
      <w:r w:rsidRPr="000D4BC1" w:rsidR="001973D6">
        <w:rPr/>
        <w:instrText xml:space="preserve"> XE "A</w:instrText>
      </w:r>
      <w:r w:rsidRPr="000D4BC1" w:rsidR="001973D6">
        <w:rPr/>
        <w:instrText>g</w:instrText>
      </w:r>
      <w:r w:rsidRPr="000D4BC1" w:rsidR="001973D6">
        <w:rPr/>
        <w:instrText xml:space="preserve">gressionsdurchbrüche" </w:instrText>
      </w:r>
      <w:r>
        <w:fldChar w:fldCharType="end"/>
      </w:r>
      <w:r w:rsidRPr="000D4BC1" w:rsidR="00E57C46">
        <w:rPr/>
        <w:t xml:space="preserve"> und par</w:t>
      </w:r>
      <w:r w:rsidRPr="000D4BC1" w:rsidR="00E57C46">
        <w:rPr/>
        <w:t>a</w:t>
      </w:r>
      <w:r w:rsidRPr="000D4BC1" w:rsidR="00E57C46">
        <w:rPr/>
        <w:t>noide Ideen in der Vergangenheit. Zuletzt hätte sie wenig gegessen und getrunken. In den letzten M</w:t>
      </w:r>
      <w:r w:rsidRPr="000D4BC1" w:rsidR="00E57C46">
        <w:rPr/>
        <w:t>o</w:t>
      </w:r>
      <w:r w:rsidRPr="000D4BC1" w:rsidR="00E57C46">
        <w:rPr/>
        <w:t>naten wurde sie wiederholt sta</w:t>
      </w:r>
      <w:r w:rsidRPr="000D4BC1" w:rsidR="00137C8B">
        <w:rPr/>
        <w:softHyphen/>
        <w:t>tion</w:t>
      </w:r>
      <w:r w:rsidRPr="000D4BC1" w:rsidR="00E57C46">
        <w:rPr/>
        <w:t>är im Krankenhaus aufgeno</w:t>
      </w:r>
      <w:r w:rsidRPr="000D4BC1" w:rsidR="00E57C46">
        <w:rPr/>
        <w:t>m</w:t>
      </w:r>
      <w:r w:rsidRPr="000D4BC1" w:rsidR="00E57C46">
        <w:rPr/>
        <w:t>men.</w:t>
      </w:r>
    </w:p>
    <w:p w:rsidR="00E57C46" w:rsidRPr="000D4BC1" w:rsidP="000D4BC1">
      <w:pPr>
        <w:pStyle w:val="Zitat"/>
        <w:rPr/>
      </w:pPr>
      <w:r w:rsidRPr="000D4BC1">
        <w:rPr/>
        <w:t>Diagnosen:</w:t>
      </w:r>
    </w:p>
    <w:p w:rsidR="00E57C46" w:rsidRPr="0097065E" w:rsidP="0097065E">
      <w:pPr>
        <w:pStyle w:val="ItemNumZitat"/>
        <w:rPr/>
      </w:pPr>
      <w:r w:rsidRPr="005C736B" w:rsidR="000D4BC1">
        <w:rPr/>
        <w:t>1.</w:t>
        <w:tab/>
      </w:r>
      <w:r w:rsidRPr="0097065E">
        <w:rPr/>
        <w:t>Cerebrovaskuläre Demenz mit Verhaltensauffälligkeiten</w:t>
      </w:r>
    </w:p>
    <w:p w:rsidR="00E57C46" w:rsidRPr="0097065E" w:rsidP="0097065E">
      <w:pPr>
        <w:pStyle w:val="ItemNumZitat"/>
        <w:rPr/>
      </w:pPr>
      <w:r w:rsidRPr="0097065E" w:rsidR="000D4BC1">
        <w:rPr/>
        <w:t>2.</w:t>
        <w:tab/>
      </w:r>
      <w:r w:rsidRPr="0097065E">
        <w:rPr/>
        <w:t>Chronisches Vorhofflimmern</w:t>
      </w:r>
    </w:p>
    <w:p w:rsidR="0013069C" w:rsidRPr="0097065E" w:rsidP="0097065E">
      <w:pPr>
        <w:pStyle w:val="ItemNumZitat"/>
      </w:pPr>
      <w:r w:rsidRPr="0097065E" w:rsidR="000D4BC1">
        <w:rPr/>
        <w:t>3.</w:t>
        <w:tab/>
      </w:r>
      <w:r w:rsidRPr="0097065E" w:rsidR="00E57C46">
        <w:rPr/>
        <w:t>Herzschrittmacher seit 5 Jahren</w:t>
      </w:r>
    </w:p>
    <w:p w:rsidR="00E57C46" w:rsidRPr="0097065E" w:rsidP="0097065E">
      <w:pPr>
        <w:pStyle w:val="ItemNumZitat"/>
        <w:rPr/>
      </w:pPr>
      <w:r w:rsidRPr="0097065E" w:rsidR="000D4BC1">
        <w:rPr/>
        <w:t>4.</w:t>
        <w:tab/>
      </w:r>
      <w:r w:rsidRPr="0097065E">
        <w:rPr/>
        <w:t>Chronische kardiale Insuffizienz</w:t>
      </w:r>
    </w:p>
    <w:p w:rsidR="0013069C" w:rsidRPr="0097065E" w:rsidP="0097065E">
      <w:pPr>
        <w:pStyle w:val="ItemNumZitat"/>
      </w:pPr>
      <w:r w:rsidRPr="0097065E" w:rsidR="000D4BC1">
        <w:rPr/>
        <w:t>5.</w:t>
        <w:tab/>
      </w:r>
      <w:r w:rsidRPr="0097065E" w:rsidR="00E57C46">
        <w:rPr/>
        <w:t>Mechanischer Klappenersatz wegen Mitralinsuffizienz Grad II</w:t>
      </w:r>
    </w:p>
    <w:p w:rsidR="00E57C46" w:rsidRPr="0097065E" w:rsidP="0097065E">
      <w:pPr>
        <w:pStyle w:val="ItemNumZitat"/>
        <w:rPr/>
      </w:pPr>
      <w:r w:rsidRPr="0097065E" w:rsidR="000D4BC1">
        <w:rPr/>
        <w:t>6.</w:t>
        <w:tab/>
      </w:r>
      <w:r w:rsidRPr="0097065E">
        <w:rPr/>
        <w:t>Hochgradige Aortenstenose</w:t>
      </w:r>
    </w:p>
    <w:p w:rsidR="00E57C46" w:rsidRPr="0097065E" w:rsidP="0097065E">
      <w:pPr>
        <w:pStyle w:val="ItemNumZitat"/>
        <w:rPr/>
      </w:pPr>
      <w:r w:rsidRPr="0097065E" w:rsidR="000D4BC1">
        <w:rPr/>
        <w:t>7.</w:t>
        <w:tab/>
      </w:r>
      <w:r w:rsidRPr="0097065E">
        <w:rPr/>
        <w:t>Ulcus cruris mit Osteomyelitis linker Vorfuß</w:t>
      </w:r>
    </w:p>
    <w:p w:rsidR="00E57C46" w:rsidRPr="0097065E" w:rsidP="0097065E">
      <w:pPr>
        <w:pStyle w:val="ItemNumZitat"/>
        <w:rPr/>
      </w:pPr>
      <w:r w:rsidRPr="0097065E" w:rsidR="000D4BC1">
        <w:rPr/>
        <w:t>8.</w:t>
        <w:tab/>
      </w:r>
      <w:r w:rsidRPr="0097065E">
        <w:rPr/>
        <w:t>Anämie</w:t>
      </w:r>
    </w:p>
    <w:p w:rsidR="00E57C46" w:rsidRPr="00586677" w:rsidP="00B15F17">
      <w:pPr>
        <w:pStyle w:val="Heading2"/>
        <w:spacing w:before="560" w:after="300"/>
      </w:pPr>
      <w:bookmarkStart w:id="2" w:name="tm_letex_dest_3"/>
      <w:r w:rsidR="009064D9">
        <w:fldChar w:fldCharType="begin"/>
      </w:r>
      <w:r w:rsidR="009064D9">
        <w:rPr/>
        <w:instrText xml:space="preserve"> PRINT \p Group " [ /Dest /4_section_4.3. /View [ /XYZ 91 415  null ] /DEST pdfmark " </w:instrText>
      </w:r>
      <w:r w:rsidR="009064D9">
        <w:fldChar w:fldCharType="end"/>
      </w:r>
      <w:r w:rsidRPr="00586677">
        <w:rPr/>
        <w:t>Die erste Zeit im Heim: Irrita</w:t>
      </w:r>
      <w:r w:rsidRPr="00586677" w:rsidR="00137C8B">
        <w:rPr/>
        <w:softHyphen/>
        <w:t>tion</w:t>
      </w:r>
      <w:r w:rsidRPr="00586677">
        <w:rPr/>
        <w:t>, Labilität, gelingende oder misslingende Anpassung</w:t>
      </w:r>
      <w:bookmarkEnd w:id="2"/>
    </w:p>
    <w:p w:rsidR="0013069C" w:rsidP="00586677">
      <w:r w:rsidRPr="00586677" w:rsidR="00E57C46">
        <w:rPr/>
        <w:t>Für je</w:t>
      </w:r>
      <w:r w:rsidRPr="00F207C9" w:rsidR="00E57C46">
        <w:rPr/>
        <w:t>de Hochbetagte sind Verlassen des eigenen Zuhauses und Ei</w:t>
      </w:r>
      <w:r w:rsidRPr="00F207C9" w:rsidR="00E57C46">
        <w:rPr/>
        <w:t>n</w:t>
      </w:r>
      <w:r w:rsidRPr="00F207C9" w:rsidR="00E57C46">
        <w:rPr/>
        <w:t>tritt in die Institu</w:t>
      </w:r>
      <w:r w:rsidR="00137C8B">
        <w:rPr/>
        <w:softHyphen/>
        <w:t>tion</w:t>
      </w:r>
      <w:r w:rsidRPr="00F207C9" w:rsidR="00E57C46">
        <w:rPr/>
        <w:t xml:space="preserve"> Pflegeheim einschneidende Ereignisse, die sta</w:t>
      </w:r>
      <w:r w:rsidRPr="00F207C9" w:rsidR="00E57C46">
        <w:rPr/>
        <w:t>r</w:t>
      </w:r>
      <w:r w:rsidRPr="00F207C9" w:rsidR="00E57C46">
        <w:rPr/>
        <w:t>ke emo</w:t>
      </w:r>
      <w:r w:rsidR="00137C8B">
        <w:rPr/>
        <w:softHyphen/>
        <w:t>tion</w:t>
      </w:r>
      <w:r w:rsidRPr="00F207C9" w:rsidR="00E57C46">
        <w:rPr/>
        <w:t>ale Reak</w:t>
      </w:r>
      <w:r w:rsidR="00137C8B">
        <w:rPr/>
        <w:softHyphen/>
        <w:t>tion</w:t>
      </w:r>
      <w:r w:rsidRPr="00F207C9" w:rsidR="00E57C46">
        <w:rPr/>
        <w:t>en auslösen und nicht ohne weiteres verarbe</w:t>
      </w:r>
      <w:r w:rsidRPr="00F207C9" w:rsidR="00E57C46">
        <w:rPr/>
        <w:t>i</w:t>
      </w:r>
      <w:r w:rsidRPr="00F207C9" w:rsidR="00E57C46">
        <w:rPr/>
        <w:t>tet werden können. Demenzkranke und zerebral intakte Menschen unte</w:t>
      </w:r>
      <w:r w:rsidRPr="00F207C9" w:rsidR="00E57C46">
        <w:rPr/>
        <w:t>r</w:t>
      </w:r>
      <w:r w:rsidRPr="00F207C9" w:rsidR="00E57C46">
        <w:rPr/>
        <w:t>scheiden sich grundlegend sowohl in der Art und Weise, in der sie di</w:t>
      </w:r>
      <w:r w:rsidRPr="00F207C9" w:rsidR="00E57C46">
        <w:rPr/>
        <w:t>e</w:t>
      </w:r>
      <w:r w:rsidRPr="00F207C9" w:rsidR="00E57C46">
        <w:rPr/>
        <w:t>se Lebenskrise erleben, als auch in den Möglichkeiten</w:t>
      </w:r>
      <w:r w:rsidRPr="00F207C9" w:rsidR="00FE6D81">
        <w:rPr/>
        <w:t>,</w:t>
      </w:r>
      <w:r w:rsidRPr="00F207C9" w:rsidR="00E57C46">
        <w:rPr/>
        <w:t xml:space="preserve"> sie zu bewält</w:t>
      </w:r>
      <w:r w:rsidRPr="00F207C9" w:rsidR="00E57C46">
        <w:rPr/>
        <w:t>i</w:t>
      </w:r>
      <w:r w:rsidRPr="00F207C9" w:rsidR="00E57C46">
        <w:rPr/>
        <w:t>gen. Personen ohne Einschränkung ihrer geistigen Leistung</w:t>
      </w:r>
      <w:r w:rsidRPr="00F207C9" w:rsidR="00E57C46">
        <w:rPr/>
        <w:t>s</w:t>
      </w:r>
      <w:r w:rsidRPr="00F207C9" w:rsidR="00E57C46">
        <w:rPr/>
        <w:t>fähigkeit erkennen die Notwendi</w:t>
      </w:r>
      <w:r w:rsidRPr="00F207C9" w:rsidR="00E57C46">
        <w:rPr/>
        <w:t>g</w:t>
      </w:r>
      <w:r w:rsidRPr="00F207C9" w:rsidR="00E57C46">
        <w:rPr/>
        <w:t xml:space="preserve">keit dieser schmerzhaften Zäsur, können sich bis zu </w:t>
      </w:r>
      <w:r w:rsidRPr="00934DC8" w:rsidR="00E57C46">
        <w:rPr>
          <w:noProof/>
        </w:rPr>
        <w:t>einem</w:t>
      </w:r>
      <w:r w:rsidRPr="00F207C9" w:rsidR="00E57C46">
        <w:rPr/>
        <w:t xml:space="preserve"> g</w:t>
      </w:r>
      <w:r w:rsidRPr="00F207C9" w:rsidR="00E57C46">
        <w:rPr/>
        <w:t>e</w:t>
      </w:r>
      <w:r w:rsidRPr="00F207C9" w:rsidR="00E57C46">
        <w:rPr/>
        <w:t>wissen Grad darauf vorbereiten und sind daher in der Lage</w:t>
      </w:r>
      <w:r w:rsidRPr="00F207C9" w:rsidR="00FE6D81">
        <w:rPr/>
        <w:t>,</w:t>
      </w:r>
      <w:r w:rsidRPr="00F207C9" w:rsidR="00E57C46">
        <w:rPr/>
        <w:t xml:space="preserve"> den Schritt aus Vernunftgründen zu akzeptieren. Das bedeutet allerdings nicht, dass sie ihr Zuhause gerne verlassen, geschweige denn wünschen</w:t>
      </w:r>
      <w:r w:rsidRPr="00F207C9" w:rsidR="00FE6D81">
        <w:rPr/>
        <w:t>,</w:t>
      </w:r>
      <w:r w:rsidRPr="00F207C9" w:rsidR="00E57C46">
        <w:rPr/>
        <w:t xml:space="preserve"> für den Rest ihres Lebens in </w:t>
      </w:r>
      <w:r w:rsidRPr="00934DC8" w:rsidR="00E57C46">
        <w:rPr>
          <w:noProof/>
        </w:rPr>
        <w:t>einem</w:t>
      </w:r>
      <w:r w:rsidRPr="00F207C9" w:rsidR="00E57C46">
        <w:rPr/>
        <w:t xml:space="preserve"> Pfl</w:t>
      </w:r>
      <w:r w:rsidRPr="00F207C9" w:rsidR="00E57C46">
        <w:rPr/>
        <w:t>e</w:t>
      </w:r>
      <w:r w:rsidRPr="00F207C9" w:rsidR="00E57C46">
        <w:rPr/>
        <w:t>geheim „zu Hause“ zu sein. Einsicht ist nicht gleichbedeutend mit innerer Zusti</w:t>
      </w:r>
      <w:r w:rsidRPr="00F207C9" w:rsidR="00E57C46">
        <w:rPr/>
        <w:t>m</w:t>
      </w:r>
      <w:r w:rsidRPr="00F207C9" w:rsidR="00E57C46">
        <w:rPr/>
        <w:t xml:space="preserve">mung! In </w:t>
      </w:r>
      <w:r w:rsidRPr="00934DC8" w:rsidR="00E57C46">
        <w:rPr>
          <w:noProof/>
        </w:rPr>
        <w:t>einer</w:t>
      </w:r>
      <w:r w:rsidRPr="00F207C9" w:rsidR="00E57C46">
        <w:rPr/>
        <w:t xml:space="preserve"> qualitativen Studie vergleicht ein alter Mann diese Situa</w:t>
      </w:r>
      <w:r w:rsidR="00137C8B">
        <w:rPr/>
        <w:softHyphen/>
        <w:t>tion</w:t>
      </w:r>
      <w:r w:rsidRPr="00F207C9" w:rsidR="00E57C46">
        <w:rPr/>
        <w:t xml:space="preserve"> mit seiner Einbe</w:t>
      </w:r>
      <w:r w:rsidRPr="00F207C9" w:rsidR="00FE6D81">
        <w:rPr/>
        <w:t>rufung zum Militär im Zwe</w:t>
      </w:r>
      <w:r w:rsidRPr="00F207C9" w:rsidR="00FE6D81">
        <w:rPr/>
        <w:t>i</w:t>
      </w:r>
      <w:r w:rsidRPr="00F207C9" w:rsidR="00FE6D81">
        <w:rPr/>
        <w:t>ten</w:t>
      </w:r>
      <w:r w:rsidRPr="00F207C9" w:rsidR="00E57C46">
        <w:rPr/>
        <w:t xml:space="preserve"> Weltkrieg. „Wissen Sie: Ich habe müssen; es geht nicht a</w:t>
      </w:r>
      <w:r w:rsidRPr="00F207C9" w:rsidR="00E57C46">
        <w:rPr/>
        <w:t>n</w:t>
      </w:r>
      <w:r w:rsidRPr="00F207C9" w:rsidR="00E57C46">
        <w:rPr/>
        <w:t>ders. ICH HABE MÜSSEN! Es ist nichts anderes übrig geblieben bei mir, nicht?“ (Erlach-Stickler, 2009,</w:t>
      </w:r>
      <w:r w:rsidR="00B41D1E">
        <w:rPr/>
        <w:t xml:space="preserve"> S. </w:t>
      </w:r>
      <w:r w:rsidRPr="00F207C9" w:rsidR="00B41D1E">
        <w:rPr/>
        <w:t>1</w:t>
      </w:r>
      <w:r w:rsidRPr="00F207C9" w:rsidR="00E57C46">
        <w:rPr/>
        <w:t>01).</w:t>
      </w:r>
    </w:p>
    <w:p w:rsidR="0013069C" w:rsidP="00B15F17">
      <w:pPr>
        <w:spacing w:after="260" w:line="255" w:lineRule="exact"/>
      </w:pPr>
      <w:r w:rsidRPr="00F207C9" w:rsidR="00E57C46">
        <w:rPr/>
        <w:t xml:space="preserve">Demenzkranke werden zumeist erst in </w:t>
      </w:r>
      <w:r w:rsidRPr="00934DC8" w:rsidR="00E57C46">
        <w:rPr>
          <w:noProof/>
        </w:rPr>
        <w:t>einem</w:t>
      </w:r>
      <w:r w:rsidRPr="00F207C9" w:rsidR="00E57C46">
        <w:rPr/>
        <w:t xml:space="preserve"> Heim aufgeno</w:t>
      </w:r>
      <w:r w:rsidRPr="00F207C9" w:rsidR="00E57C46">
        <w:rPr/>
        <w:t>m</w:t>
      </w:r>
      <w:r w:rsidRPr="00F207C9" w:rsidR="00E57C46">
        <w:rPr/>
        <w:t>men, wenn die Krankheit schon fortgeschritten ist. Verlust der Fähigkeit</w:t>
      </w:r>
      <w:r w:rsidRPr="00F207C9" w:rsidR="00FE6D81">
        <w:rPr/>
        <w:t>,</w:t>
      </w:r>
      <w:r w:rsidRPr="00F207C9" w:rsidR="00E57C46">
        <w:rPr/>
        <w:t xml:space="preserve"> fo</w:t>
      </w:r>
      <w:r w:rsidRPr="00F207C9" w:rsidR="00E57C46">
        <w:rPr/>
        <w:t>l</w:t>
      </w:r>
      <w:r w:rsidRPr="00F207C9" w:rsidR="00E57C46">
        <w:rPr/>
        <w:t>gerichtig zu denken</w:t>
      </w:r>
      <w:r w:rsidRPr="00F207C9" w:rsidR="00FE6D81">
        <w:rPr/>
        <w:t>,</w:t>
      </w:r>
      <w:r w:rsidRPr="00F207C9" w:rsidR="00E57C46">
        <w:rPr/>
        <w:t xml:space="preserve"> und massive Gedächtniseinbußen</w:t>
      </w:r>
      <w:r>
        <w:fldChar w:fldCharType="begin"/>
      </w:r>
      <w:r w:rsidRPr="00F207C9" w:rsidR="001973D6">
        <w:rPr/>
        <w:instrText xml:space="preserve"> XE "Gedäch</w:instrText>
      </w:r>
      <w:r w:rsidRPr="00F207C9" w:rsidR="001973D6">
        <w:rPr/>
        <w:instrText>t</w:instrText>
      </w:r>
      <w:r w:rsidRPr="00F207C9" w:rsidR="001973D6">
        <w:rPr/>
        <w:instrText xml:space="preserve">niseinbußen" </w:instrText>
      </w:r>
      <w:r>
        <w:fldChar w:fldCharType="end"/>
      </w:r>
      <w:r w:rsidRPr="00F207C9" w:rsidR="00E57C46">
        <w:rPr/>
        <w:t xml:space="preserve"> verhindern zu diesem Zeitpunkt jegliche Einsicht in die Notwendigkeit</w:t>
      </w:r>
      <w:r w:rsidRPr="00F207C9" w:rsidR="00FE6D81">
        <w:rPr/>
        <w:t>,</w:t>
      </w:r>
      <w:r w:rsidRPr="00F207C9" w:rsidR="00E57C46">
        <w:rPr/>
        <w:t xml:space="preserve"> die eigene Wohnung zu verlassen. Auch wenn die A</w:t>
      </w:r>
      <w:r w:rsidRPr="00F207C9" w:rsidR="00E57C46">
        <w:rPr/>
        <w:t>n</w:t>
      </w:r>
      <w:r w:rsidRPr="00F207C9" w:rsidR="00E57C46">
        <w:rPr/>
        <w:t>gehörigen sich alle Mühe geben</w:t>
      </w:r>
      <w:r w:rsidRPr="00F207C9" w:rsidR="00FE6D81">
        <w:rPr/>
        <w:t>,</w:t>
      </w:r>
      <w:r w:rsidRPr="00F207C9" w:rsidR="00E57C46">
        <w:rPr/>
        <w:t xml:space="preserve"> den alten Menschen vorzub</w:t>
      </w:r>
      <w:r w:rsidRPr="00F207C9" w:rsidR="00E57C46">
        <w:rPr/>
        <w:t>e</w:t>
      </w:r>
      <w:r w:rsidRPr="00F207C9" w:rsidR="00E57C46">
        <w:rPr/>
        <w:t>reiten – die Betroffene realisiert ihren Zustand nicht, versteht nicht, warum sie auf einmal ihre ve</w:t>
      </w:r>
      <w:r w:rsidRPr="00F207C9" w:rsidR="00E57C46">
        <w:rPr/>
        <w:t>r</w:t>
      </w:r>
      <w:r w:rsidRPr="00F207C9" w:rsidR="00E57C46">
        <w:rPr/>
        <w:t>traute Umgebung verlassen soll</w:t>
      </w:r>
      <w:r w:rsidRPr="00F207C9" w:rsidR="00FE6D81">
        <w:rPr/>
        <w:t>,</w:t>
      </w:r>
      <w:r w:rsidRPr="00F207C9" w:rsidR="00E57C46">
        <w:rPr/>
        <w:t xml:space="preserve"> und vergisst überdies die bemühten Gespr</w:t>
      </w:r>
      <w:r w:rsidRPr="00F207C9" w:rsidR="00E57C46">
        <w:rPr/>
        <w:t>ä</w:t>
      </w:r>
      <w:r w:rsidRPr="00F207C9" w:rsidR="00E57C46">
        <w:rPr/>
        <w:t>che, die sie von der Notwe</w:t>
      </w:r>
      <w:r w:rsidRPr="00F207C9" w:rsidR="00E57C46">
        <w:rPr/>
        <w:t>n</w:t>
      </w:r>
      <w:r w:rsidRPr="00F207C9" w:rsidR="00E57C46">
        <w:rPr/>
        <w:t>digkeit</w:t>
      </w:r>
      <w:r w:rsidRPr="00F207C9" w:rsidR="00050905">
        <w:rPr/>
        <w:t xml:space="preserve"> </w:t>
      </w:r>
      <w:r w:rsidRPr="00F207C9" w:rsidR="00E57C46">
        <w:rPr/>
        <w:t xml:space="preserve">dieses Schritts überzeugen sollen, von </w:t>
      </w:r>
      <w:r w:rsidRPr="00934DC8" w:rsidR="00E57C46">
        <w:rPr>
          <w:noProof/>
        </w:rPr>
        <w:t>einem</w:t>
      </w:r>
      <w:r w:rsidRPr="00F207C9" w:rsidR="00E57C46">
        <w:rPr/>
        <w:t xml:space="preserve"> Tag auf den anderen. Die Übe</w:t>
      </w:r>
      <w:r w:rsidRPr="00F207C9" w:rsidR="00E57C46">
        <w:rPr/>
        <w:t>r</w:t>
      </w:r>
      <w:r w:rsidRPr="00F207C9" w:rsidR="00E57C46">
        <w:rPr/>
        <w:t>siedlung kommt für sie immer überfallsartig als unbegreifliches und extrem beängstige</w:t>
      </w:r>
      <w:r w:rsidRPr="00F207C9" w:rsidR="00E57C46">
        <w:rPr/>
        <w:t>n</w:t>
      </w:r>
      <w:r w:rsidRPr="00F207C9" w:rsidR="00E57C46">
        <w:rPr/>
        <w:t>des Ereignis. Die alte Frau ist ratlos, kann das, was mit ihr geschieht, nicht zuordnen, fühlt sich verloren, überfordert, bestraft. Mit der ve</w:t>
      </w:r>
      <w:r w:rsidRPr="00F207C9" w:rsidR="00E57C46">
        <w:rPr/>
        <w:t>r</w:t>
      </w:r>
      <w:r w:rsidRPr="00F207C9" w:rsidR="00E57C46">
        <w:rPr/>
        <w:t>trauten Umgebung gehen oft auch noch die letzten Reste der Orientierung verloren. Me</w:t>
      </w:r>
      <w:r w:rsidRPr="00F207C9" w:rsidR="00E57C46">
        <w:rPr/>
        <w:t>n</w:t>
      </w:r>
      <w:r w:rsidRPr="00F207C9" w:rsidR="00E57C46">
        <w:rPr/>
        <w:t>schen mit fortgeschrittener D</w:t>
      </w:r>
      <w:r w:rsidRPr="00F207C9" w:rsidR="00E57C46">
        <w:rPr/>
        <w:t>e</w:t>
      </w:r>
      <w:r w:rsidRPr="00F207C9" w:rsidR="00E57C46">
        <w:rPr/>
        <w:t>menz leben zugleich in verschiedenen Zeita</w:t>
      </w:r>
      <w:r w:rsidRPr="00F207C9" w:rsidR="00E57C46">
        <w:rPr/>
        <w:t>b</w:t>
      </w:r>
      <w:r w:rsidRPr="00F207C9" w:rsidR="00E57C46">
        <w:rPr/>
        <w:t>schnitten ihres Lebens; sie können gleichzeitig ein wenig da und ein wenig dort sein. Äng</w:t>
      </w:r>
      <w:r w:rsidRPr="00F207C9" w:rsidR="00E57C46">
        <w:rPr/>
        <w:t>s</w:t>
      </w:r>
      <w:r w:rsidRPr="00F207C9" w:rsidR="00E57C46">
        <w:rPr/>
        <w:t>te aus der Kindheit verschmelzen mit Ängsten von heute. Menschen, die als Kinder Trennungstraum</w:t>
      </w:r>
      <w:r w:rsidRPr="00F207C9" w:rsidR="00E57C46">
        <w:rPr/>
        <w:t>a</w:t>
      </w:r>
      <w:r w:rsidRPr="00F207C9" w:rsidR="00E57C46">
        <w:rPr/>
        <w:t>ta erlebt haben (</w:t>
      </w:r>
      <w:r w:rsidRPr="00752E5F" w:rsidR="00752E5F">
        <w:rPr/>
        <w:t>z.</w:t>
      </w:r>
      <w:r w:rsidRPr="00752E5F" w:rsidR="00752E5F">
        <w:rPr>
          <w:rStyle w:val="Valunit"/>
        </w:rPr>
        <w:t> </w:t>
      </w:r>
      <w:r w:rsidRPr="00752E5F" w:rsidR="00752E5F">
        <w:rPr/>
        <w:t>B.</w:t>
      </w:r>
      <w:r w:rsidRPr="00F207C9" w:rsidR="00E57C46">
        <w:rPr/>
        <w:t xml:space="preserve"> die Trennung </w:t>
      </w:r>
      <w:r w:rsidRPr="00F207C9" w:rsidR="00FE6D81">
        <w:rPr/>
        <w:t>von den Eltern im Zweiten</w:t>
      </w:r>
      <w:r w:rsidRPr="00F207C9" w:rsidR="00E57C46">
        <w:rPr/>
        <w:t xml:space="preserve"> Weltkrieg, </w:t>
      </w:r>
      <w:r w:rsidRPr="00934DC8" w:rsidR="00E57C46">
        <w:rPr>
          <w:noProof/>
        </w:rPr>
        <w:t>aber</w:t>
      </w:r>
      <w:r w:rsidRPr="00F207C9" w:rsidR="00E57C46">
        <w:rPr/>
        <w:t xml:space="preserve"> auch </w:t>
      </w:r>
      <w:r w:rsidRPr="00934DC8" w:rsidR="00E57C46">
        <w:rPr>
          <w:noProof/>
        </w:rPr>
        <w:t>eine</w:t>
      </w:r>
      <w:r w:rsidRPr="00F207C9" w:rsidR="00E57C46">
        <w:rPr/>
        <w:t xml:space="preserve"> plötzliche Spitalsau</w:t>
      </w:r>
      <w:r w:rsidRPr="00F207C9" w:rsidR="00E57C46">
        <w:rPr/>
        <w:t>f</w:t>
      </w:r>
      <w:r w:rsidRPr="00F207C9" w:rsidR="00E57C46">
        <w:rPr/>
        <w:t>nahme)</w:t>
      </w:r>
      <w:r w:rsidRPr="00F207C9" w:rsidR="00FE6D81">
        <w:rPr/>
        <w:t>,</w:t>
      </w:r>
      <w:r w:rsidRPr="00F207C9" w:rsidR="00E57C46">
        <w:rPr/>
        <w:t xml:space="preserve"> fühlen sich jetzt besonders verloren und verlassen. Aus dem Gleichgewicht gebracht, verlie</w:t>
      </w:r>
      <w:r w:rsidRPr="00F207C9" w:rsidR="00FE6D81">
        <w:rPr/>
        <w:t>ren sie den B</w:t>
      </w:r>
      <w:r w:rsidRPr="00F207C9" w:rsidR="00FE6D81">
        <w:rPr/>
        <w:t>o</w:t>
      </w:r>
      <w:r w:rsidRPr="00F207C9" w:rsidR="00FE6D81">
        <w:rPr/>
        <w:t>den unter den Füß</w:t>
      </w:r>
      <w:r w:rsidRPr="00F207C9" w:rsidR="00E57C46">
        <w:rPr/>
        <w:t>en und</w:t>
      </w:r>
      <w:r w:rsidRPr="00F207C9" w:rsidR="00050905">
        <w:rPr/>
        <w:t xml:space="preserve"> </w:t>
      </w:r>
      <w:r w:rsidRPr="00F207C9" w:rsidR="00E57C46">
        <w:rPr/>
        <w:t>landen im Nirgendwo. Daher suchen sie ve</w:t>
      </w:r>
      <w:r w:rsidRPr="00F207C9" w:rsidR="00E57C46">
        <w:rPr/>
        <w:t>r</w:t>
      </w:r>
      <w:r w:rsidRPr="00F207C9" w:rsidR="00E57C46">
        <w:rPr/>
        <w:t>zweifelt nach Siche</w:t>
      </w:r>
      <w:r w:rsidRPr="00F207C9" w:rsidR="00E57C46">
        <w:rPr/>
        <w:t>r</w:t>
      </w:r>
      <w:r w:rsidRPr="00F207C9" w:rsidR="00E57C46">
        <w:rPr/>
        <w:t>heit, danach</w:t>
      </w:r>
      <w:r w:rsidRPr="00F207C9" w:rsidR="00FE6D81">
        <w:rPr/>
        <w:t>,</w:t>
      </w:r>
      <w:r w:rsidRPr="00F207C9" w:rsidR="00E57C46">
        <w:rPr/>
        <w:t xml:space="preserve"> wieder irgendwo Halt zu finden.</w:t>
      </w:r>
    </w:p>
    <w:p w:rsidR="00E57C46" w:rsidRPr="00B15F17" w:rsidP="00B15F17">
      <w:pPr>
        <w:pStyle w:val="Zitat"/>
        <w:spacing w:after="260" w:line="255" w:lineRule="exact"/>
        <w:rPr/>
      </w:pPr>
      <w:r w:rsidRPr="00B15F17">
        <w:rPr/>
        <w:t>Auf</w:t>
      </w:r>
      <w:r w:rsidRPr="00B15F17">
        <w:rPr>
          <w:rStyle w:val="erweitert025"/>
        </w:rPr>
        <w:t xml:space="preserve"> </w:t>
      </w:r>
      <w:r w:rsidRPr="00B15F17">
        <w:rPr/>
        <w:t>einer</w:t>
      </w:r>
      <w:r w:rsidRPr="00B15F17">
        <w:rPr>
          <w:rStyle w:val="erweitert025"/>
        </w:rPr>
        <w:t xml:space="preserve"> </w:t>
      </w:r>
      <w:r w:rsidRPr="00B15F17">
        <w:rPr/>
        <w:t>Bank</w:t>
      </w:r>
      <w:r w:rsidRPr="00B15F17">
        <w:rPr>
          <w:rStyle w:val="erweitert025"/>
        </w:rPr>
        <w:t xml:space="preserve"> </w:t>
      </w:r>
      <w:r w:rsidRPr="00B15F17">
        <w:rPr/>
        <w:t>in</w:t>
      </w:r>
      <w:r w:rsidRPr="00B15F17">
        <w:rPr>
          <w:rStyle w:val="erweitert025"/>
        </w:rPr>
        <w:t xml:space="preserve"> </w:t>
      </w:r>
      <w:r w:rsidRPr="00B15F17">
        <w:rPr/>
        <w:t>dem</w:t>
      </w:r>
      <w:r w:rsidRPr="00B15F17">
        <w:rPr>
          <w:rStyle w:val="erweitert025"/>
        </w:rPr>
        <w:t xml:space="preserve"> </w:t>
      </w:r>
      <w:r w:rsidRPr="00B15F17">
        <w:rPr/>
        <w:t>großen,</w:t>
      </w:r>
      <w:r w:rsidRPr="00B15F17">
        <w:rPr>
          <w:rStyle w:val="erweitert025"/>
        </w:rPr>
        <w:t xml:space="preserve"> </w:t>
      </w:r>
      <w:r w:rsidRPr="00B15F17">
        <w:rPr/>
        <w:t>schönen</w:t>
      </w:r>
      <w:r w:rsidRPr="00B15F17">
        <w:rPr>
          <w:rStyle w:val="erweitert025"/>
        </w:rPr>
        <w:t xml:space="preserve"> </w:t>
      </w:r>
      <w:r w:rsidRPr="00B15F17">
        <w:rPr/>
        <w:t>Garte</w:t>
      </w:r>
      <w:r w:rsidRPr="00B15F17" w:rsidR="00FE6D81">
        <w:rPr/>
        <w:t>n</w:t>
      </w:r>
      <w:r w:rsidRPr="00B15F17" w:rsidR="00FE6D81">
        <w:rPr>
          <w:rStyle w:val="erweitert025"/>
        </w:rPr>
        <w:t xml:space="preserve"> </w:t>
      </w:r>
      <w:r w:rsidRPr="00B15F17" w:rsidR="00FE6D81">
        <w:rPr/>
        <w:t>des</w:t>
      </w:r>
      <w:r w:rsidRPr="00B15F17" w:rsidR="00FE6D81">
        <w:rPr>
          <w:rStyle w:val="erweitert025"/>
        </w:rPr>
        <w:t xml:space="preserve"> </w:t>
      </w:r>
      <w:r w:rsidRPr="00B15F17" w:rsidR="00FE6D81">
        <w:rPr/>
        <w:t>Pflegeheims</w:t>
      </w:r>
      <w:r w:rsidRPr="00B15F17" w:rsidR="00FE6D81">
        <w:rPr>
          <w:rStyle w:val="erweitert025"/>
        </w:rPr>
        <w:t xml:space="preserve"> </w:t>
      </w:r>
      <w:r w:rsidRPr="00B15F17" w:rsidR="00FE6D81">
        <w:rPr/>
        <w:t>kauert</w:t>
      </w:r>
      <w:r w:rsidRPr="00B15F17" w:rsidR="00FE6D81">
        <w:rPr>
          <w:rStyle w:val="erweitert025"/>
        </w:rPr>
        <w:t xml:space="preserve"> </w:t>
      </w:r>
      <w:r w:rsidRPr="00B15F17" w:rsidR="00FE6D81">
        <w:rPr/>
        <w:t>barfuß</w:t>
      </w:r>
      <w:r w:rsidRPr="00B15F17">
        <w:rPr>
          <w:rStyle w:val="erweitert025"/>
        </w:rPr>
        <w:t xml:space="preserve"> </w:t>
      </w:r>
      <w:r w:rsidRPr="00B15F17">
        <w:rPr/>
        <w:t>und</w:t>
      </w:r>
      <w:r w:rsidRPr="00B15F17">
        <w:rPr>
          <w:rStyle w:val="erweitert025"/>
        </w:rPr>
        <w:t xml:space="preserve"> </w:t>
      </w:r>
      <w:r w:rsidRPr="00B15F17">
        <w:rPr/>
        <w:t>im</w:t>
      </w:r>
      <w:r w:rsidRPr="00B15F17">
        <w:rPr>
          <w:rStyle w:val="erweitert025"/>
        </w:rPr>
        <w:t xml:space="preserve"> </w:t>
      </w:r>
      <w:r w:rsidRPr="00B15F17">
        <w:rPr/>
        <w:t>Nachthemd</w:t>
      </w:r>
      <w:r w:rsidRPr="00B15F17">
        <w:rPr>
          <w:rStyle w:val="erweitert025"/>
        </w:rPr>
        <w:t xml:space="preserve"> </w:t>
      </w:r>
      <w:r w:rsidRPr="00B15F17">
        <w:rPr/>
        <w:t>eine</w:t>
      </w:r>
      <w:r w:rsidRPr="00B15F17">
        <w:rPr>
          <w:rStyle w:val="erweitert025"/>
        </w:rPr>
        <w:t xml:space="preserve"> </w:t>
      </w:r>
      <w:r w:rsidRPr="00B15F17">
        <w:rPr/>
        <w:t>sehr</w:t>
      </w:r>
      <w:r w:rsidRPr="00B15F17">
        <w:rPr>
          <w:rStyle w:val="erweitert025"/>
        </w:rPr>
        <w:t xml:space="preserve"> </w:t>
      </w:r>
      <w:r w:rsidRPr="00B15F17">
        <w:rPr/>
        <w:t>alte</w:t>
      </w:r>
      <w:r w:rsidRPr="00B15F17">
        <w:rPr>
          <w:rStyle w:val="erweitert025"/>
        </w:rPr>
        <w:t xml:space="preserve"> </w:t>
      </w:r>
      <w:r w:rsidRPr="00B15F17">
        <w:rPr/>
        <w:t>Frau.</w:t>
      </w:r>
      <w:r w:rsidRPr="00B15F17">
        <w:rPr>
          <w:rStyle w:val="erweitert025"/>
        </w:rPr>
        <w:t xml:space="preserve"> </w:t>
      </w:r>
      <w:r w:rsidRPr="00B15F17">
        <w:rPr/>
        <w:t>Ihr</w:t>
      </w:r>
      <w:r w:rsidRPr="00B15F17">
        <w:rPr>
          <w:rStyle w:val="erweitert025"/>
        </w:rPr>
        <w:t xml:space="preserve"> </w:t>
      </w:r>
      <w:r w:rsidRPr="00B15F17">
        <w:rPr/>
        <w:t>Gesicht</w:t>
      </w:r>
      <w:r w:rsidRPr="00B15F17">
        <w:rPr>
          <w:rStyle w:val="erweitert025"/>
        </w:rPr>
        <w:t xml:space="preserve"> </w:t>
      </w:r>
      <w:r w:rsidRPr="00B15F17">
        <w:rPr/>
        <w:t>drückt</w:t>
      </w:r>
      <w:r w:rsidRPr="00B15F17">
        <w:rPr>
          <w:rStyle w:val="erweitert025"/>
        </w:rPr>
        <w:t xml:space="preserve"> </w:t>
      </w:r>
      <w:r w:rsidRPr="00B15F17">
        <w:rPr/>
        <w:t>Ratlosigkeit</w:t>
      </w:r>
      <w:r w:rsidRPr="00B15F17">
        <w:rPr>
          <w:rStyle w:val="erweitert025"/>
        </w:rPr>
        <w:t xml:space="preserve"> </w:t>
      </w:r>
      <w:r w:rsidRPr="00B15F17">
        <w:rPr/>
        <w:t>aus,</w:t>
      </w:r>
      <w:r w:rsidRPr="00B15F17">
        <w:rPr>
          <w:rStyle w:val="erweitert025"/>
        </w:rPr>
        <w:t xml:space="preserve"> </w:t>
      </w:r>
      <w:r w:rsidRPr="00B15F17">
        <w:rPr/>
        <w:t>die</w:t>
      </w:r>
      <w:r w:rsidRPr="00B15F17">
        <w:rPr>
          <w:rStyle w:val="erweitert025"/>
        </w:rPr>
        <w:t xml:space="preserve"> </w:t>
      </w:r>
      <w:r w:rsidRPr="00B15F17">
        <w:rPr/>
        <w:t>weit</w:t>
      </w:r>
      <w:r w:rsidRPr="00B15F17">
        <w:rPr>
          <w:rStyle w:val="erweitert025"/>
        </w:rPr>
        <w:t xml:space="preserve"> </w:t>
      </w:r>
      <w:r w:rsidRPr="00B15F17">
        <w:rPr/>
        <w:t>geöffneten</w:t>
      </w:r>
      <w:r w:rsidRPr="00B15F17">
        <w:rPr>
          <w:rStyle w:val="erweitert025"/>
        </w:rPr>
        <w:t xml:space="preserve"> </w:t>
      </w:r>
      <w:r w:rsidRPr="00B15F17">
        <w:rPr/>
        <w:t>Augen</w:t>
      </w:r>
      <w:r w:rsidRPr="00B15F17">
        <w:rPr>
          <w:rStyle w:val="erweitert025"/>
        </w:rPr>
        <w:t xml:space="preserve"> </w:t>
      </w:r>
      <w:r w:rsidRPr="00B15F17">
        <w:rPr/>
        <w:t>starren</w:t>
      </w:r>
      <w:r w:rsidRPr="00B15F17">
        <w:rPr>
          <w:rStyle w:val="erweitert025"/>
        </w:rPr>
        <w:t xml:space="preserve"> </w:t>
      </w:r>
      <w:r w:rsidRPr="00B15F17">
        <w:rPr/>
        <w:t>ins</w:t>
      </w:r>
      <w:r w:rsidRPr="00B15F17">
        <w:rPr>
          <w:rStyle w:val="erweitert025"/>
        </w:rPr>
        <w:t xml:space="preserve"> </w:t>
      </w:r>
      <w:r w:rsidRPr="00B15F17">
        <w:rPr/>
        <w:t>Le</w:t>
      </w:r>
      <w:r w:rsidRPr="00B15F17">
        <w:rPr/>
        <w:t>e</w:t>
      </w:r>
      <w:r w:rsidRPr="00B15F17">
        <w:rPr/>
        <w:t>re.</w:t>
      </w:r>
      <w:r w:rsidRPr="00B15F17">
        <w:rPr>
          <w:rStyle w:val="erweitert025"/>
        </w:rPr>
        <w:t xml:space="preserve"> </w:t>
      </w:r>
      <w:r w:rsidRPr="00B15F17">
        <w:rPr/>
        <w:t>Wie</w:t>
      </w:r>
      <w:r w:rsidRPr="00B15F17">
        <w:rPr>
          <w:rStyle w:val="erweitert025"/>
        </w:rPr>
        <w:t xml:space="preserve"> </w:t>
      </w:r>
      <w:r w:rsidRPr="00B15F17">
        <w:rPr/>
        <w:t>sich</w:t>
      </w:r>
      <w:r w:rsidRPr="00B15F17">
        <w:rPr>
          <w:rStyle w:val="erweitert025"/>
        </w:rPr>
        <w:t xml:space="preserve"> </w:t>
      </w:r>
      <w:r w:rsidRPr="00B15F17">
        <w:rPr/>
        <w:t>herausstellt,</w:t>
      </w:r>
      <w:r w:rsidRPr="00B15F17">
        <w:rPr>
          <w:rStyle w:val="erweitert025"/>
        </w:rPr>
        <w:t xml:space="preserve"> </w:t>
      </w:r>
      <w:r w:rsidRPr="00B15F17">
        <w:rPr/>
        <w:t>ist</w:t>
      </w:r>
      <w:r w:rsidRPr="00B15F17">
        <w:rPr>
          <w:rStyle w:val="erweitert025"/>
        </w:rPr>
        <w:t xml:space="preserve"> </w:t>
      </w:r>
      <w:r w:rsidRPr="00B15F17">
        <w:rPr/>
        <w:t>sie</w:t>
      </w:r>
      <w:r w:rsidRPr="00B15F17">
        <w:rPr>
          <w:rStyle w:val="erweitert025"/>
        </w:rPr>
        <w:t xml:space="preserve"> </w:t>
      </w:r>
      <w:r w:rsidRPr="00B15F17">
        <w:rPr/>
        <w:t>erst</w:t>
      </w:r>
      <w:r w:rsidRPr="00B15F17">
        <w:rPr>
          <w:rStyle w:val="erweitert025"/>
        </w:rPr>
        <w:t xml:space="preserve"> </w:t>
      </w:r>
      <w:r w:rsidRPr="00B15F17">
        <w:rPr/>
        <w:t>am</w:t>
      </w:r>
      <w:r w:rsidRPr="00B15F17">
        <w:rPr>
          <w:rStyle w:val="erweitert025"/>
        </w:rPr>
        <w:t xml:space="preserve"> </w:t>
      </w:r>
      <w:r w:rsidRPr="00B15F17">
        <w:rPr/>
        <w:t>Vortag</w:t>
      </w:r>
      <w:r w:rsidRPr="00B15F17">
        <w:rPr>
          <w:rStyle w:val="erweitert025"/>
        </w:rPr>
        <w:t xml:space="preserve"> </w:t>
      </w:r>
      <w:r w:rsidRPr="00B15F17">
        <w:rPr/>
        <w:t>aufgenommen</w:t>
      </w:r>
      <w:r w:rsidRPr="00B15F17">
        <w:rPr>
          <w:rStyle w:val="erweitert025"/>
        </w:rPr>
        <w:t xml:space="preserve"> </w:t>
      </w:r>
      <w:r w:rsidRPr="00B15F17">
        <w:rPr/>
        <w:t>wo</w:t>
      </w:r>
      <w:r w:rsidRPr="00B15F17">
        <w:rPr/>
        <w:t>r</w:t>
      </w:r>
      <w:r w:rsidRPr="00B15F17">
        <w:rPr/>
        <w:t>den.</w:t>
      </w:r>
      <w:r w:rsidRPr="00B15F17">
        <w:rPr>
          <w:rStyle w:val="erweitert025"/>
        </w:rPr>
        <w:t xml:space="preserve"> </w:t>
      </w:r>
      <w:r w:rsidRPr="00B15F17">
        <w:rPr/>
        <w:t>Eng</w:t>
      </w:r>
      <w:r w:rsidRPr="00B15F17">
        <w:rPr>
          <w:rStyle w:val="erweitert025"/>
        </w:rPr>
        <w:t xml:space="preserve"> </w:t>
      </w:r>
      <w:r w:rsidRPr="00B15F17">
        <w:rPr/>
        <w:t>an</w:t>
      </w:r>
      <w:r w:rsidRPr="00B15F17">
        <w:rPr>
          <w:rStyle w:val="erweitert025"/>
        </w:rPr>
        <w:t xml:space="preserve"> </w:t>
      </w:r>
      <w:r w:rsidRPr="00B15F17">
        <w:rPr/>
        <w:t>sich</w:t>
      </w:r>
      <w:r w:rsidRPr="00B15F17">
        <w:rPr>
          <w:rStyle w:val="erweitert025"/>
        </w:rPr>
        <w:t xml:space="preserve"> </w:t>
      </w:r>
      <w:r w:rsidRPr="00B15F17">
        <w:rPr/>
        <w:t>gepresst</w:t>
      </w:r>
      <w:r w:rsidRPr="00B15F17">
        <w:rPr>
          <w:rStyle w:val="erweitert025"/>
        </w:rPr>
        <w:t xml:space="preserve"> </w:t>
      </w:r>
      <w:r w:rsidRPr="00B15F17">
        <w:rPr/>
        <w:t>hält</w:t>
      </w:r>
      <w:r w:rsidRPr="00B15F17">
        <w:rPr>
          <w:rStyle w:val="erweitert025"/>
        </w:rPr>
        <w:t xml:space="preserve"> </w:t>
      </w:r>
      <w:r w:rsidRPr="00B15F17">
        <w:rPr/>
        <w:t>sie</w:t>
      </w:r>
      <w:r w:rsidRPr="00B15F17">
        <w:rPr>
          <w:rStyle w:val="erweitert025"/>
        </w:rPr>
        <w:t xml:space="preserve"> </w:t>
      </w:r>
      <w:r w:rsidRPr="00B15F17">
        <w:rPr/>
        <w:t>eine</w:t>
      </w:r>
      <w:r w:rsidRPr="00B15F17">
        <w:rPr>
          <w:rStyle w:val="erweitert025"/>
        </w:rPr>
        <w:t xml:space="preserve"> </w:t>
      </w:r>
      <w:r w:rsidRPr="00B15F17">
        <w:rPr/>
        <w:t>WC-Bürste</w:t>
      </w:r>
      <w:r w:rsidRPr="00B15F17">
        <w:rPr>
          <w:rStyle w:val="erweitert025"/>
        </w:rPr>
        <w:t xml:space="preserve"> </w:t>
      </w:r>
      <w:r w:rsidRPr="00B15F17">
        <w:rPr/>
        <w:t>–</w:t>
      </w:r>
      <w:r w:rsidRPr="00B15F17">
        <w:rPr>
          <w:rStyle w:val="erweitert025"/>
        </w:rPr>
        <w:t xml:space="preserve"> </w:t>
      </w:r>
      <w:r w:rsidRPr="00B15F17">
        <w:rPr/>
        <w:t>wohl</w:t>
      </w:r>
      <w:r w:rsidRPr="00B15F17" w:rsidR="00050905">
        <w:rPr>
          <w:rStyle w:val="erweitert025"/>
        </w:rPr>
        <w:t xml:space="preserve"> </w:t>
      </w:r>
      <w:r w:rsidRPr="00B15F17">
        <w:rPr/>
        <w:t>der</w:t>
      </w:r>
      <w:r w:rsidRPr="00B15F17">
        <w:rPr>
          <w:rStyle w:val="erweitert025"/>
        </w:rPr>
        <w:t xml:space="preserve"> </w:t>
      </w:r>
      <w:r w:rsidRPr="00B15F17">
        <w:rPr/>
        <w:t>ei</w:t>
      </w:r>
      <w:r w:rsidRPr="00B15F17">
        <w:rPr/>
        <w:t>n</w:t>
      </w:r>
      <w:r w:rsidRPr="00B15F17">
        <w:rPr/>
        <w:t>zige</w:t>
      </w:r>
      <w:r w:rsidRPr="00B15F17">
        <w:rPr>
          <w:rStyle w:val="erweitert025"/>
        </w:rPr>
        <w:t xml:space="preserve"> </w:t>
      </w:r>
      <w:r w:rsidRPr="00B15F17" w:rsidR="00137C8B">
        <w:rPr/>
        <w:t>Gegen</w:t>
      </w:r>
      <w:r w:rsidRPr="00B15F17" w:rsidR="00137C8B">
        <w:rPr/>
        <w:softHyphen/>
        <w:t>stand</w:t>
      </w:r>
      <w:r w:rsidRPr="00B15F17">
        <w:rPr/>
        <w:t>,</w:t>
      </w:r>
      <w:r w:rsidRPr="00B15F17">
        <w:rPr>
          <w:rStyle w:val="erweitert025"/>
        </w:rPr>
        <w:t xml:space="preserve"> </w:t>
      </w:r>
      <w:r w:rsidRPr="00B15F17">
        <w:rPr/>
        <w:t>der</w:t>
      </w:r>
      <w:r w:rsidRPr="00B15F17">
        <w:rPr>
          <w:rStyle w:val="erweitert025"/>
        </w:rPr>
        <w:t xml:space="preserve"> </w:t>
      </w:r>
      <w:r w:rsidRPr="00B15F17">
        <w:rPr/>
        <w:t>ihr</w:t>
      </w:r>
      <w:r w:rsidRPr="00B15F17">
        <w:rPr>
          <w:rStyle w:val="erweitert025"/>
        </w:rPr>
        <w:t xml:space="preserve"> </w:t>
      </w:r>
      <w:r w:rsidRPr="00B15F17">
        <w:rPr/>
        <w:t>in</w:t>
      </w:r>
      <w:r w:rsidRPr="00B15F17">
        <w:rPr>
          <w:rStyle w:val="erweitert025"/>
        </w:rPr>
        <w:t xml:space="preserve"> </w:t>
      </w:r>
      <w:r w:rsidRPr="00B15F17">
        <w:rPr/>
        <w:t>dieser</w:t>
      </w:r>
      <w:r w:rsidRPr="00B15F17">
        <w:rPr>
          <w:rStyle w:val="erweitert025"/>
        </w:rPr>
        <w:t xml:space="preserve"> </w:t>
      </w:r>
      <w:r w:rsidRPr="00B15F17">
        <w:rPr/>
        <w:t>fremden</w:t>
      </w:r>
      <w:r w:rsidRPr="00B15F17">
        <w:rPr>
          <w:rStyle w:val="erweitert025"/>
        </w:rPr>
        <w:t xml:space="preserve"> </w:t>
      </w:r>
      <w:r w:rsidRPr="00B15F17">
        <w:rPr/>
        <w:t>Umgebung</w:t>
      </w:r>
      <w:r w:rsidRPr="00B15F17">
        <w:rPr>
          <w:rStyle w:val="erweitert025"/>
        </w:rPr>
        <w:t xml:space="preserve"> </w:t>
      </w:r>
      <w:r w:rsidRPr="00B15F17">
        <w:rPr/>
        <w:t>vertraut</w:t>
      </w:r>
      <w:r w:rsidRPr="00B15F17">
        <w:rPr>
          <w:rStyle w:val="erweitert025"/>
        </w:rPr>
        <w:t xml:space="preserve"> </w:t>
      </w:r>
      <w:r w:rsidRPr="00B15F17">
        <w:rPr/>
        <w:t>vorgeko</w:t>
      </w:r>
      <w:r w:rsidRPr="00B15F17">
        <w:rPr/>
        <w:t>m</w:t>
      </w:r>
      <w:r w:rsidRPr="00B15F17">
        <w:rPr/>
        <w:t>men</w:t>
      </w:r>
      <w:r w:rsidRPr="00B15F17">
        <w:rPr>
          <w:rStyle w:val="erweitert025"/>
        </w:rPr>
        <w:t xml:space="preserve"> </w:t>
      </w:r>
      <w:r w:rsidRPr="00B15F17">
        <w:rPr/>
        <w:t>war.</w:t>
      </w:r>
    </w:p>
    <w:p w:rsidR="00E57C46" w:rsidRPr="00F207C9" w:rsidP="00B15F17">
      <w:pPr>
        <w:spacing w:after="260" w:line="255" w:lineRule="exact"/>
        <w:rPr/>
      </w:pPr>
      <w:r w:rsidRPr="00F207C9">
        <w:rPr/>
        <w:t>Sind diese unspektakulären Patientinnen wirklich palliativbedür</w:t>
      </w:r>
      <w:r w:rsidRPr="00F207C9">
        <w:rPr/>
        <w:t>f</w:t>
      </w:r>
      <w:r w:rsidRPr="00F207C9">
        <w:rPr/>
        <w:t>tig? Demenzen sind progrediente Erkrankungen, die den Tod beschleun</w:t>
      </w:r>
      <w:r w:rsidRPr="00F207C9">
        <w:rPr/>
        <w:t>i</w:t>
      </w:r>
      <w:r w:rsidRPr="00F207C9">
        <w:rPr/>
        <w:t>gen. Auch viele andere chronisch fortschreitende</w:t>
      </w:r>
      <w:r w:rsidRPr="00F207C9" w:rsidR="00050905">
        <w:rPr/>
        <w:t xml:space="preserve"> </w:t>
      </w:r>
      <w:r w:rsidRPr="00F207C9">
        <w:rPr/>
        <w:t>Krankheiten, an d</w:t>
      </w:r>
      <w:r w:rsidRPr="00F207C9">
        <w:rPr/>
        <w:t>e</w:t>
      </w:r>
      <w:r w:rsidRPr="00F207C9">
        <w:rPr/>
        <w:t>nen Hochbetagte häufig leiden, wie Herzinsu</w:t>
      </w:r>
      <w:r w:rsidRPr="00F207C9">
        <w:rPr/>
        <w:t>f</w:t>
      </w:r>
      <w:r w:rsidRPr="00F207C9">
        <w:rPr/>
        <w:t xml:space="preserve">fizienz </w:t>
      </w:r>
      <w:r w:rsidRPr="00934DC8">
        <w:rPr>
          <w:noProof/>
        </w:rPr>
        <w:t>oder</w:t>
      </w:r>
      <w:r w:rsidRPr="00F207C9">
        <w:rPr/>
        <w:t xml:space="preserve"> Diabetes mellitus, bedrohen ihr Leben. „In der WHO-Defini</w:t>
      </w:r>
      <w:r w:rsidR="00137C8B">
        <w:rPr/>
        <w:softHyphen/>
        <w:t>tion</w:t>
      </w:r>
      <w:r w:rsidRPr="00F207C9">
        <w:rPr/>
        <w:t xml:space="preserve"> von 2002 erhält die Palliativmedizin, verstanden als Summe der Maßnahmen zur Erha</w:t>
      </w:r>
      <w:r w:rsidRPr="00F207C9">
        <w:rPr/>
        <w:t>l</w:t>
      </w:r>
      <w:r w:rsidRPr="00F207C9">
        <w:rPr/>
        <w:t xml:space="preserve">tung der Lebensqualität im Angesicht </w:t>
      </w:r>
      <w:r w:rsidRPr="00934DC8">
        <w:rPr>
          <w:noProof/>
        </w:rPr>
        <w:t>einer</w:t>
      </w:r>
      <w:r w:rsidRPr="00F207C9">
        <w:rPr/>
        <w:t xml:space="preserve"> lebensbedrohlichen Erkra</w:t>
      </w:r>
      <w:r w:rsidRPr="00F207C9">
        <w:rPr/>
        <w:t>n</w:t>
      </w:r>
      <w:r w:rsidRPr="00F207C9">
        <w:rPr/>
        <w:t>kung, ihren richtigen Platz als fester Bestandteil der ärztlichen Betre</w:t>
      </w:r>
      <w:r w:rsidRPr="00F207C9">
        <w:rPr/>
        <w:t>u</w:t>
      </w:r>
      <w:r w:rsidRPr="00F207C9">
        <w:rPr/>
        <w:t xml:space="preserve">ung von Beginn der Erkrankung, </w:t>
      </w:r>
      <w:r w:rsidRPr="00752E5F" w:rsidR="00752E5F">
        <w:rPr/>
        <w:t>d.</w:t>
      </w:r>
      <w:r w:rsidRPr="00752E5F" w:rsidR="00752E5F">
        <w:rPr>
          <w:rStyle w:val="Valunit"/>
        </w:rPr>
        <w:t> </w:t>
      </w:r>
      <w:r w:rsidRPr="00752E5F" w:rsidR="00752E5F">
        <w:rPr/>
        <w:t>h.</w:t>
      </w:r>
      <w:r w:rsidRPr="00F207C9">
        <w:rPr/>
        <w:t xml:space="preserve"> von der Diagnosestellung an“ (Borasio und Volkenandt, 2008).</w:t>
      </w:r>
      <w:r w:rsidRPr="00F207C9" w:rsidR="00050905">
        <w:rPr/>
        <w:t xml:space="preserve"> </w:t>
      </w:r>
      <w:r w:rsidRPr="00F207C9">
        <w:rPr/>
        <w:t>Damit dürfte die Frage grun</w:t>
      </w:r>
      <w:r w:rsidRPr="00F207C9">
        <w:rPr/>
        <w:t>d</w:t>
      </w:r>
      <w:r w:rsidRPr="00F207C9">
        <w:rPr/>
        <w:t>sätzlich bean</w:t>
      </w:r>
      <w:r w:rsidRPr="00F207C9">
        <w:rPr/>
        <w:t>t</w:t>
      </w:r>
      <w:r w:rsidRPr="00F207C9">
        <w:rPr/>
        <w:t>wortet sein.</w:t>
      </w:r>
    </w:p>
    <w:p w:rsidR="0013069C" w:rsidP="00B15F17">
      <w:pPr>
        <w:spacing w:after="260" w:line="255" w:lineRule="exact"/>
      </w:pPr>
      <w:r w:rsidRPr="00F207C9" w:rsidR="00E57C46">
        <w:rPr/>
        <w:t>Was ist es nun genau, was unsere Patientinnen bereits in der</w:t>
      </w:r>
      <w:r w:rsidRPr="00F207C9" w:rsidR="00050905">
        <w:rPr/>
        <w:t xml:space="preserve"> </w:t>
      </w:r>
      <w:r w:rsidRPr="00F207C9" w:rsidR="00E57C46">
        <w:rPr/>
        <w:t>Zeit der Anpassung aus dem Angebot der Palliativen Geriatrie brauchen?</w:t>
      </w:r>
    </w:p>
    <w:p w:rsidR="00E57C46" w:rsidRPr="00F207C9" w:rsidP="00441F26">
      <w:pPr>
        <w:pStyle w:val="ItemBullet"/>
        <w:rPr/>
      </w:pPr>
      <w:r w:rsidRPr="00F207C9">
        <w:rPr/>
        <w:t>Sie brauchen von Anfang an unsere von Respekt und Wertschä</w:t>
      </w:r>
      <w:r w:rsidRPr="00F207C9">
        <w:rPr/>
        <w:t>t</w:t>
      </w:r>
      <w:r w:rsidRPr="00F207C9">
        <w:rPr/>
        <w:t>zung getragene palliative Grundhaltung</w:t>
      </w:r>
      <w:r>
        <w:fldChar w:fldCharType="begin"/>
      </w:r>
      <w:r w:rsidRPr="00F207C9" w:rsidR="001973D6">
        <w:rPr/>
        <w:instrText xml:space="preserve"> XE "palliative Grundha</w:instrText>
      </w:r>
      <w:r w:rsidRPr="00F207C9" w:rsidR="001973D6">
        <w:rPr/>
        <w:instrText>l</w:instrText>
      </w:r>
      <w:r w:rsidRPr="00F207C9" w:rsidR="001973D6">
        <w:rPr/>
        <w:instrText xml:space="preserve">tung" </w:instrText>
      </w:r>
      <w:r>
        <w:fldChar w:fldCharType="end"/>
      </w:r>
      <w:r w:rsidRPr="00F207C9">
        <w:rPr/>
        <w:t xml:space="preserve">, die auf der Überzeugung von der Gleichwertigkeit und </w:t>
      </w:r>
      <w:r w:rsidRPr="00F207C9" w:rsidR="00D25F5C">
        <w:rPr/>
        <w:t>Gleichwürdigkeit</w:t>
      </w:r>
      <w:r w:rsidRPr="00F207C9">
        <w:rPr/>
        <w:t xml:space="preserve"> aller Menschen b</w:t>
      </w:r>
      <w:r w:rsidRPr="00F207C9">
        <w:rPr/>
        <w:t>e</w:t>
      </w:r>
      <w:r w:rsidRPr="00F207C9">
        <w:rPr/>
        <w:t>ruht, unabhängig von deren Lebensalter und dem körperlichen und/</w:t>
      </w:r>
      <w:r w:rsidRPr="00934DC8">
        <w:rPr>
          <w:noProof/>
        </w:rPr>
        <w:t>oder</w:t>
      </w:r>
      <w:r w:rsidRPr="00F207C9">
        <w:rPr/>
        <w:t xml:space="preserve"> geistigen Zustand. Diese Haltung steht bereits in der er</w:t>
      </w:r>
      <w:r w:rsidRPr="00F207C9">
        <w:rPr/>
        <w:t>s</w:t>
      </w:r>
      <w:r w:rsidRPr="00F207C9">
        <w:rPr/>
        <w:t>ten Zeit nach der Aufnahme auf dem Prüfstand, denn</w:t>
      </w:r>
      <w:r w:rsidRPr="00F207C9" w:rsidR="00050905">
        <w:rPr/>
        <w:t xml:space="preserve"> </w:t>
      </w:r>
      <w:r w:rsidRPr="00F207C9">
        <w:rPr/>
        <w:t>Angst, Verl</w:t>
      </w:r>
      <w:r w:rsidRPr="00F207C9">
        <w:rPr/>
        <w:t>o</w:t>
      </w:r>
      <w:r w:rsidRPr="00F207C9">
        <w:rPr/>
        <w:t>renheit und Panik der Betroffenen äußern sich</w:t>
      </w:r>
      <w:r w:rsidRPr="00F207C9" w:rsidR="00050905">
        <w:rPr/>
        <w:t xml:space="preserve"> </w:t>
      </w:r>
      <w:r w:rsidRPr="00F207C9">
        <w:rPr/>
        <w:t>in der Regel in A</w:t>
      </w:r>
      <w:r w:rsidRPr="00F207C9">
        <w:rPr/>
        <w:t>b</w:t>
      </w:r>
      <w:r w:rsidRPr="00F207C9">
        <w:rPr/>
        <w:t>wehr, Widerstand und Verwe</w:t>
      </w:r>
      <w:r w:rsidRPr="00F207C9">
        <w:rPr/>
        <w:t>i</w:t>
      </w:r>
      <w:r w:rsidRPr="00F207C9">
        <w:rPr/>
        <w:t xml:space="preserve">gerung, </w:t>
      </w:r>
      <w:r w:rsidRPr="00752E5F" w:rsidR="00752E5F">
        <w:rPr/>
        <w:t>d.</w:t>
      </w:r>
      <w:r w:rsidRPr="00752E5F" w:rsidR="00752E5F">
        <w:rPr>
          <w:rStyle w:val="Valunit"/>
        </w:rPr>
        <w:t> </w:t>
      </w:r>
      <w:r w:rsidRPr="00752E5F" w:rsidR="00752E5F">
        <w:rPr/>
        <w:t>h.</w:t>
      </w:r>
      <w:r w:rsidRPr="00F207C9">
        <w:rPr/>
        <w:t xml:space="preserve"> in Verhaltensweisen, die den Mitarbeiterinnen das Leben ziemlich schwer machen. Um den völlig aus der Bahn geworfenen alten Menschen den Weg der A</w:t>
      </w:r>
      <w:r w:rsidRPr="00F207C9">
        <w:rPr/>
        <w:t>n</w:t>
      </w:r>
      <w:r w:rsidRPr="00F207C9">
        <w:rPr/>
        <w:t>passung zu ermöglichen, gilt es</w:t>
      </w:r>
      <w:r w:rsidRPr="00F207C9" w:rsidR="00F06248">
        <w:rPr/>
        <w:t>,</w:t>
      </w:r>
      <w:r w:rsidRPr="00F207C9">
        <w:rPr/>
        <w:t xml:space="preserve"> diese schwierige Zeit mitfühlend mit ihnen auszuhalten. Aus</w:t>
      </w:r>
      <w:r w:rsidRPr="00F207C9" w:rsidR="00050905">
        <w:rPr/>
        <w:t xml:space="preserve"> </w:t>
      </w:r>
      <w:r w:rsidRPr="00F207C9">
        <w:rPr/>
        <w:t>dieser palliativen Grundhaltung</w:t>
      </w:r>
      <w:r w:rsidRPr="00F207C9" w:rsidR="00050905">
        <w:rPr/>
        <w:t xml:space="preserve"> </w:t>
      </w:r>
      <w:r w:rsidRPr="00F207C9">
        <w:rPr/>
        <w:t>entw</w:t>
      </w:r>
      <w:r w:rsidRPr="00F207C9">
        <w:rPr/>
        <w:t>i</w:t>
      </w:r>
      <w:r w:rsidRPr="00F207C9">
        <w:rPr/>
        <w:t>ckelt sich allmählich das Bewusstsein für die ethischen Erforderni</w:t>
      </w:r>
      <w:r w:rsidRPr="00F207C9">
        <w:rPr/>
        <w:t>s</w:t>
      </w:r>
      <w:r w:rsidRPr="00F207C9">
        <w:rPr/>
        <w:t>se sowohl im Alltag als auch im Vorfeld des Sterbens, wenn in der Regel</w:t>
      </w:r>
      <w:r w:rsidRPr="00F207C9" w:rsidR="00050905">
        <w:rPr/>
        <w:t xml:space="preserve"> </w:t>
      </w:r>
      <w:r w:rsidRPr="00F207C9">
        <w:rPr/>
        <w:t>große Entscheidungen a</w:t>
      </w:r>
      <w:r w:rsidRPr="00F207C9">
        <w:rPr/>
        <w:t>n</w:t>
      </w:r>
      <w:r w:rsidRPr="00F207C9">
        <w:rPr/>
        <w:t>stehen.</w:t>
      </w:r>
    </w:p>
    <w:p w:rsidR="00E57C46" w:rsidRPr="00F207C9" w:rsidP="00441F26">
      <w:pPr>
        <w:pStyle w:val="ItemBullet"/>
        <w:rPr/>
      </w:pPr>
      <w:r w:rsidRPr="00F207C9">
        <w:rPr/>
        <w:t>Gelingende Kommunika</w:t>
      </w:r>
      <w:r w:rsidR="00137C8B">
        <w:rPr/>
        <w:softHyphen/>
        <w:t>tion</w:t>
      </w:r>
      <w:r>
        <w:fldChar w:fldCharType="begin"/>
      </w:r>
      <w:r w:rsidR="005F3616">
        <w:rPr/>
        <w:instrText xml:space="preserve"> XE "</w:instrText>
      </w:r>
      <w:r w:rsidRPr="00751ABC" w:rsidR="005F3616">
        <w:rPr/>
        <w:instrText>Kommunikation</w:instrText>
      </w:r>
      <w:r w:rsidR="005F3616">
        <w:rPr/>
        <w:instrText xml:space="preserve">" </w:instrText>
      </w:r>
      <w:r>
        <w:fldChar w:fldCharType="end"/>
      </w:r>
      <w:r w:rsidRPr="00F207C9">
        <w:rPr/>
        <w:t xml:space="preserve"> und der Aufbau von Beziehung bilden die Voraussetzung</w:t>
      </w:r>
      <w:r w:rsidRPr="00F207C9" w:rsidR="00050905">
        <w:rPr/>
        <w:t xml:space="preserve"> </w:t>
      </w:r>
      <w:r w:rsidRPr="00F207C9">
        <w:rPr/>
        <w:t>dafür</w:t>
      </w:r>
      <w:r w:rsidRPr="00F207C9" w:rsidR="00F06248">
        <w:rPr/>
        <w:t>,</w:t>
      </w:r>
      <w:r w:rsidRPr="00F207C9">
        <w:rPr/>
        <w:t xml:space="preserve"> sich dem Anderssein demenzkranker Hochbetagter anzunähern und ihre Bedürfnisse besser zu erfassen. Hierzu ist es erforderlich</w:t>
      </w:r>
      <w:r w:rsidRPr="00F207C9" w:rsidR="00F06248">
        <w:rPr/>
        <w:t>,</w:t>
      </w:r>
      <w:r w:rsidRPr="00F207C9">
        <w:rPr/>
        <w:t xml:space="preserve"> </w:t>
      </w:r>
      <w:r w:rsidRPr="00934DC8">
        <w:rPr>
          <w:noProof/>
        </w:rPr>
        <w:t>eine</w:t>
      </w:r>
      <w:r w:rsidRPr="00F207C9">
        <w:rPr/>
        <w:t xml:space="preserve"> „Sprache“ zu erlernen, die gegense</w:t>
      </w:r>
      <w:r w:rsidRPr="00F207C9">
        <w:rPr/>
        <w:t>i</w:t>
      </w:r>
      <w:r w:rsidRPr="00F207C9">
        <w:rPr/>
        <w:t>tiges Verstehen ermöglicht.</w:t>
      </w:r>
      <w:r w:rsidRPr="00F207C9" w:rsidR="00050905">
        <w:rPr/>
        <w:t xml:space="preserve"> </w:t>
      </w:r>
      <w:r w:rsidRPr="00F207C9">
        <w:rPr/>
        <w:t>Uns und unseren Mitarbeiterinnen g</w:t>
      </w:r>
      <w:r w:rsidRPr="00F207C9">
        <w:rPr/>
        <w:t>e</w:t>
      </w:r>
      <w:r w:rsidRPr="00F207C9">
        <w:rPr/>
        <w:t>lingt dies seit vielen Jahren durch die Valida</w:t>
      </w:r>
      <w:r w:rsidR="00137C8B">
        <w:rPr/>
        <w:softHyphen/>
        <w:t>tion</w:t>
      </w:r>
      <w:r w:rsidRPr="00F207C9">
        <w:rPr/>
        <w:t xml:space="preserve"> nach Naomi Feil (vgl. </w:t>
      </w:r>
      <w:r w:rsidRPr="00D547E2" w:rsidR="00B15F17">
        <w:rPr/>
        <w:t>S.</w:t>
      </w:r>
      <w:r w:rsidR="00B15F17">
        <w:rPr/>
        <w:t> </w:t>
      </w:r>
      <w:r w:rsidR="003B004D">
        <w:rPr/>
        <w:t>131</w:t>
      </w:r>
      <w:r w:rsidRPr="008A54A7" w:rsidR="00B15F17">
        <w:rPr>
          <w:rStyle w:val="Valunit"/>
        </w:rPr>
        <w:t> </w:t>
      </w:r>
      <w:r w:rsidRPr="00D547E2" w:rsidR="00B15F17">
        <w:rPr/>
        <w:t>ff.</w:t>
      </w:r>
      <w:r w:rsidRPr="00F207C9">
        <w:rPr/>
        <w:t>).</w:t>
      </w:r>
    </w:p>
    <w:p w:rsidR="00E57C46" w:rsidRPr="00F207C9" w:rsidP="00441F26">
      <w:pPr>
        <w:pStyle w:val="ItemBullet"/>
        <w:rPr/>
      </w:pPr>
      <w:r w:rsidRPr="00F207C9">
        <w:rPr/>
        <w:t>Der</w:t>
      </w:r>
      <w:r w:rsidRPr="00B15F17">
        <w:rPr>
          <w:rStyle w:val="verdichtet075"/>
        </w:rPr>
        <w:t xml:space="preserve"> </w:t>
      </w:r>
      <w:r w:rsidRPr="00F207C9">
        <w:rPr/>
        <w:t>palliative</w:t>
      </w:r>
      <w:r w:rsidRPr="00B15F17">
        <w:rPr>
          <w:rStyle w:val="verdichtet075"/>
        </w:rPr>
        <w:t xml:space="preserve"> </w:t>
      </w:r>
      <w:r w:rsidRPr="00F207C9">
        <w:rPr/>
        <w:t>Zugangsweg</w:t>
      </w:r>
      <w:r w:rsidRPr="00B15F17">
        <w:rPr>
          <w:rStyle w:val="verdichtet075"/>
        </w:rPr>
        <w:t xml:space="preserve"> </w:t>
      </w:r>
      <w:r w:rsidRPr="00F207C9">
        <w:rPr/>
        <w:t>zu</w:t>
      </w:r>
      <w:r w:rsidRPr="00B15F17">
        <w:rPr>
          <w:rStyle w:val="verdichtet075"/>
        </w:rPr>
        <w:t xml:space="preserve"> </w:t>
      </w:r>
      <w:r w:rsidRPr="00F207C9">
        <w:rPr/>
        <w:t>den</w:t>
      </w:r>
      <w:r w:rsidRPr="00B15F17">
        <w:rPr>
          <w:rStyle w:val="verdichtet075"/>
        </w:rPr>
        <w:t xml:space="preserve"> </w:t>
      </w:r>
      <w:r w:rsidRPr="00F207C9">
        <w:rPr/>
        <w:t>Kranken</w:t>
      </w:r>
      <w:r w:rsidRPr="00B15F17">
        <w:rPr>
          <w:rStyle w:val="verdichtet075"/>
        </w:rPr>
        <w:t xml:space="preserve"> </w:t>
      </w:r>
      <w:r w:rsidRPr="00F207C9">
        <w:rPr/>
        <w:t>hilft</w:t>
      </w:r>
      <w:r w:rsidRPr="00F207C9" w:rsidR="00F06248">
        <w:rPr/>
        <w:t>,</w:t>
      </w:r>
      <w:r w:rsidRPr="00B15F17">
        <w:rPr>
          <w:rStyle w:val="verdichtet075"/>
        </w:rPr>
        <w:t xml:space="preserve"> </w:t>
      </w:r>
      <w:r w:rsidRPr="00F207C9">
        <w:rPr/>
        <w:t>das</w:t>
      </w:r>
      <w:r w:rsidRPr="00B15F17">
        <w:rPr>
          <w:rStyle w:val="verdichtet075"/>
        </w:rPr>
        <w:t xml:space="preserve"> </w:t>
      </w:r>
      <w:r w:rsidRPr="00F207C9">
        <w:rPr/>
        <w:t>Maß</w:t>
      </w:r>
      <w:r w:rsidRPr="00B15F17">
        <w:rPr>
          <w:rStyle w:val="verdichtet075"/>
        </w:rPr>
        <w:t xml:space="preserve"> </w:t>
      </w:r>
      <w:r w:rsidRPr="00F207C9">
        <w:rPr/>
        <w:t>zwischen</w:t>
      </w:r>
      <w:r w:rsidRPr="00B15F17">
        <w:rPr>
          <w:rStyle w:val="verdichtet075"/>
        </w:rPr>
        <w:t xml:space="preserve"> </w:t>
      </w:r>
      <w:r w:rsidRPr="00F207C9">
        <w:rPr/>
        <w:t>zu</w:t>
      </w:r>
      <w:r w:rsidRPr="00B15F17">
        <w:rPr>
          <w:rStyle w:val="verdichtet075"/>
        </w:rPr>
        <w:t xml:space="preserve"> </w:t>
      </w:r>
      <w:r w:rsidRPr="00F207C9">
        <w:rPr/>
        <w:t>viel</w:t>
      </w:r>
      <w:r w:rsidRPr="00B15F17">
        <w:rPr>
          <w:rStyle w:val="verdichtet075"/>
        </w:rPr>
        <w:t xml:space="preserve"> </w:t>
      </w:r>
      <w:r w:rsidRPr="00F207C9">
        <w:rPr/>
        <w:t>und</w:t>
      </w:r>
      <w:r w:rsidRPr="00B15F17">
        <w:rPr>
          <w:rStyle w:val="verdichtet075"/>
        </w:rPr>
        <w:t xml:space="preserve"> </w:t>
      </w:r>
      <w:r w:rsidRPr="00F207C9">
        <w:rPr/>
        <w:t>zu</w:t>
      </w:r>
      <w:r w:rsidRPr="00B15F17">
        <w:rPr>
          <w:rStyle w:val="verdichtet075"/>
        </w:rPr>
        <w:t xml:space="preserve"> </w:t>
      </w:r>
      <w:r w:rsidRPr="00F207C9">
        <w:rPr/>
        <w:t>wenig</w:t>
      </w:r>
      <w:r w:rsidRPr="00B15F17">
        <w:rPr>
          <w:rStyle w:val="verdichtet075"/>
        </w:rPr>
        <w:t xml:space="preserve"> </w:t>
      </w:r>
      <w:r w:rsidRPr="00F207C9">
        <w:rPr/>
        <w:t>zu</w:t>
      </w:r>
      <w:r w:rsidRPr="00B15F17">
        <w:rPr>
          <w:rStyle w:val="verdichtet075"/>
        </w:rPr>
        <w:t xml:space="preserve"> </w:t>
      </w:r>
      <w:r w:rsidRPr="00F207C9">
        <w:rPr/>
        <w:t>finden.</w:t>
      </w:r>
      <w:r w:rsidRPr="00B15F17" w:rsidR="00050905">
        <w:rPr>
          <w:rStyle w:val="verdichtet075"/>
        </w:rPr>
        <w:t xml:space="preserve"> </w:t>
      </w:r>
      <w:r w:rsidRPr="00F207C9">
        <w:rPr/>
        <w:t>Es</w:t>
      </w:r>
      <w:r w:rsidRPr="00B15F17">
        <w:rPr>
          <w:rStyle w:val="verdichtet075"/>
        </w:rPr>
        <w:t xml:space="preserve"> </w:t>
      </w:r>
      <w:r w:rsidRPr="00F207C9">
        <w:rPr/>
        <w:t>gilt</w:t>
      </w:r>
      <w:r w:rsidRPr="00B15F17">
        <w:rPr>
          <w:rStyle w:val="verdichtet075"/>
        </w:rPr>
        <w:t xml:space="preserve"> </w:t>
      </w:r>
      <w:r w:rsidRPr="00F207C9">
        <w:rPr/>
        <w:t>zu</w:t>
      </w:r>
      <w:r w:rsidRPr="00B15F17">
        <w:rPr>
          <w:rStyle w:val="verdichtet075"/>
        </w:rPr>
        <w:t xml:space="preserve"> </w:t>
      </w:r>
      <w:r w:rsidRPr="00F207C9">
        <w:rPr/>
        <w:t>erfassen,</w:t>
      </w:r>
      <w:r w:rsidRPr="00B15F17">
        <w:rPr>
          <w:rStyle w:val="verdichtet075"/>
        </w:rPr>
        <w:t xml:space="preserve"> </w:t>
      </w:r>
      <w:r w:rsidRPr="00F207C9">
        <w:rPr/>
        <w:t>dass</w:t>
      </w:r>
      <w:r w:rsidRPr="00B15F17">
        <w:rPr>
          <w:rStyle w:val="verdichtet075"/>
        </w:rPr>
        <w:t xml:space="preserve"> </w:t>
      </w:r>
      <w:r w:rsidRPr="00F207C9">
        <w:rPr/>
        <w:t>die</w:t>
      </w:r>
      <w:r w:rsidRPr="00B15F17">
        <w:rPr>
          <w:rStyle w:val="verdichtet075"/>
        </w:rPr>
        <w:t xml:space="preserve"> </w:t>
      </w:r>
      <w:r w:rsidRPr="00F207C9">
        <w:rPr/>
        <w:t>Verwirkl</w:t>
      </w:r>
      <w:r w:rsidRPr="00F207C9">
        <w:rPr/>
        <w:t>i</w:t>
      </w:r>
      <w:r w:rsidRPr="00F207C9">
        <w:rPr/>
        <w:t>chung</w:t>
      </w:r>
      <w:r w:rsidRPr="00B15F17">
        <w:rPr>
          <w:rStyle w:val="verdichtet075"/>
        </w:rPr>
        <w:t xml:space="preserve"> </w:t>
      </w:r>
      <w:r w:rsidRPr="00F207C9">
        <w:rPr/>
        <w:t>des</w:t>
      </w:r>
      <w:r w:rsidRPr="00B15F17">
        <w:rPr>
          <w:rStyle w:val="verdichtet075"/>
        </w:rPr>
        <w:t xml:space="preserve"> </w:t>
      </w:r>
      <w:r w:rsidRPr="00F207C9">
        <w:rPr/>
        <w:t>Machbaren</w:t>
      </w:r>
      <w:r w:rsidRPr="00B15F17">
        <w:rPr>
          <w:rStyle w:val="verdichtet075"/>
        </w:rPr>
        <w:t xml:space="preserve"> </w:t>
      </w:r>
      <w:r w:rsidRPr="00F207C9">
        <w:rPr/>
        <w:t>kaum</w:t>
      </w:r>
      <w:r w:rsidRPr="00B15F17">
        <w:rPr>
          <w:rStyle w:val="verdichtet075"/>
        </w:rPr>
        <w:t xml:space="preserve"> </w:t>
      </w:r>
      <w:r w:rsidRPr="00F207C9">
        <w:rPr/>
        <w:t>jemals</w:t>
      </w:r>
      <w:r w:rsidRPr="00B15F17">
        <w:rPr>
          <w:rStyle w:val="verdichtet075"/>
        </w:rPr>
        <w:t xml:space="preserve"> </w:t>
      </w:r>
      <w:r w:rsidRPr="00F207C9">
        <w:rPr/>
        <w:t>im</w:t>
      </w:r>
      <w:r w:rsidRPr="00B15F17">
        <w:rPr>
          <w:rStyle w:val="verdichtet075"/>
        </w:rPr>
        <w:t xml:space="preserve"> </w:t>
      </w:r>
      <w:r w:rsidRPr="00F207C9">
        <w:rPr/>
        <w:t>Interesse</w:t>
      </w:r>
      <w:r w:rsidRPr="00B15F17">
        <w:rPr>
          <w:rStyle w:val="verdichtet075"/>
        </w:rPr>
        <w:t xml:space="preserve"> </w:t>
      </w:r>
      <w:r w:rsidRPr="00F207C9">
        <w:rPr/>
        <w:t>unserer</w:t>
      </w:r>
      <w:r w:rsidRPr="00B15F17">
        <w:rPr>
          <w:rStyle w:val="verdichtet075"/>
        </w:rPr>
        <w:t xml:space="preserve"> </w:t>
      </w:r>
      <w:r w:rsidRPr="00F207C9">
        <w:rPr/>
        <w:t>Patienti</w:t>
      </w:r>
      <w:r w:rsidRPr="00F207C9">
        <w:rPr/>
        <w:t>n</w:t>
      </w:r>
      <w:r w:rsidRPr="00F207C9">
        <w:rPr/>
        <w:t>nen</w:t>
      </w:r>
      <w:r w:rsidRPr="00B15F17">
        <w:rPr>
          <w:rStyle w:val="verdichtet075"/>
        </w:rPr>
        <w:t xml:space="preserve"> </w:t>
      </w:r>
      <w:r w:rsidRPr="00F207C9">
        <w:rPr/>
        <w:t>liegen</w:t>
      </w:r>
      <w:r w:rsidRPr="00B15F17">
        <w:rPr>
          <w:rStyle w:val="verdichtet075"/>
        </w:rPr>
        <w:t xml:space="preserve"> </w:t>
      </w:r>
      <w:r w:rsidRPr="00F207C9">
        <w:rPr/>
        <w:t>kann.</w:t>
      </w:r>
      <w:r w:rsidRPr="00B15F17">
        <w:rPr>
          <w:rStyle w:val="verdichtet075"/>
        </w:rPr>
        <w:t xml:space="preserve"> </w:t>
      </w:r>
      <w:r w:rsidRPr="00F207C9">
        <w:rPr/>
        <w:t>Wichtig</w:t>
      </w:r>
      <w:r w:rsidRPr="00B15F17">
        <w:rPr>
          <w:rStyle w:val="verdichtet075"/>
        </w:rPr>
        <w:t xml:space="preserve"> </w:t>
      </w:r>
      <w:r w:rsidRPr="00F207C9">
        <w:rPr/>
        <w:t>ist</w:t>
      </w:r>
      <w:r w:rsidRPr="00B15F17">
        <w:rPr>
          <w:rStyle w:val="verdichtet075"/>
        </w:rPr>
        <w:t xml:space="preserve"> </w:t>
      </w:r>
      <w:r w:rsidRPr="00F207C9">
        <w:rPr/>
        <w:t>auch</w:t>
      </w:r>
      <w:r w:rsidRPr="00B15F17">
        <w:rPr>
          <w:rStyle w:val="verdichtet075"/>
        </w:rPr>
        <w:t xml:space="preserve"> </w:t>
      </w:r>
      <w:r w:rsidRPr="00F207C9">
        <w:rPr/>
        <w:t>das</w:t>
      </w:r>
      <w:r w:rsidRPr="00B15F17">
        <w:rPr>
          <w:rStyle w:val="verdichtet075"/>
        </w:rPr>
        <w:t xml:space="preserve"> </w:t>
      </w:r>
      <w:r w:rsidRPr="00F207C9">
        <w:rPr/>
        <w:t>jeweils</w:t>
      </w:r>
      <w:r w:rsidRPr="00B15F17">
        <w:rPr>
          <w:rStyle w:val="verdichtet075"/>
        </w:rPr>
        <w:t xml:space="preserve"> </w:t>
      </w:r>
      <w:r w:rsidRPr="00F207C9">
        <w:rPr/>
        <w:t>primäre</w:t>
      </w:r>
      <w:r w:rsidRPr="00B15F17">
        <w:rPr>
          <w:rStyle w:val="verdichtet075"/>
        </w:rPr>
        <w:t xml:space="preserve"> </w:t>
      </w:r>
      <w:r w:rsidRPr="00F207C9">
        <w:rPr/>
        <w:t>Therapi</w:t>
      </w:r>
      <w:r w:rsidRPr="00F207C9">
        <w:rPr/>
        <w:t>e</w:t>
      </w:r>
      <w:r w:rsidRPr="00F207C9">
        <w:rPr/>
        <w:t>ziel</w:t>
      </w:r>
      <w:r w:rsidRPr="00B15F17">
        <w:rPr>
          <w:rStyle w:val="verdichtet075"/>
        </w:rPr>
        <w:t xml:space="preserve"> </w:t>
      </w:r>
      <w:r w:rsidRPr="00F207C9">
        <w:rPr/>
        <w:t>zu</w:t>
      </w:r>
      <w:r w:rsidRPr="00B15F17">
        <w:rPr>
          <w:rStyle w:val="verdichtet075"/>
        </w:rPr>
        <w:t xml:space="preserve"> </w:t>
      </w:r>
      <w:r w:rsidRPr="00F207C9">
        <w:rPr/>
        <w:t>erkennen.</w:t>
      </w:r>
      <w:r w:rsidRPr="00B15F17">
        <w:rPr>
          <w:rStyle w:val="verdichtet075"/>
        </w:rPr>
        <w:t xml:space="preserve"> </w:t>
      </w:r>
      <w:r w:rsidRPr="00F207C9">
        <w:rPr/>
        <w:t>„In</w:t>
      </w:r>
      <w:r w:rsidRPr="00B15F17">
        <w:rPr>
          <w:rStyle w:val="verdichtet075"/>
        </w:rPr>
        <w:t xml:space="preserve"> </w:t>
      </w:r>
      <w:r w:rsidRPr="00F207C9">
        <w:rPr/>
        <w:t>der</w:t>
      </w:r>
      <w:r w:rsidRPr="00B15F17">
        <w:rPr>
          <w:rStyle w:val="verdichtet075"/>
        </w:rPr>
        <w:t xml:space="preserve"> </w:t>
      </w:r>
      <w:r w:rsidRPr="00F207C9">
        <w:rPr/>
        <w:t>Medizin</w:t>
      </w:r>
      <w:r w:rsidRPr="00B15F17">
        <w:rPr>
          <w:rStyle w:val="verdichtet075"/>
        </w:rPr>
        <w:t xml:space="preserve"> </w:t>
      </w:r>
      <w:r w:rsidRPr="00F207C9">
        <w:rPr/>
        <w:t>gibt</w:t>
      </w:r>
      <w:r w:rsidRPr="00B15F17">
        <w:rPr>
          <w:rStyle w:val="verdichtet075"/>
        </w:rPr>
        <w:t xml:space="preserve"> </w:t>
      </w:r>
      <w:r w:rsidRPr="00F207C9">
        <w:rPr/>
        <w:t>es</w:t>
      </w:r>
      <w:r w:rsidRPr="00B15F17">
        <w:rPr>
          <w:rStyle w:val="verdichtet075"/>
        </w:rPr>
        <w:t xml:space="preserve"> </w:t>
      </w:r>
      <w:r w:rsidRPr="00F207C9">
        <w:rPr/>
        <w:t>im</w:t>
      </w:r>
      <w:r w:rsidRPr="00B15F17">
        <w:rPr>
          <w:rStyle w:val="verdichtet075"/>
        </w:rPr>
        <w:t xml:space="preserve"> </w:t>
      </w:r>
      <w:r w:rsidRPr="00F207C9">
        <w:rPr/>
        <w:t>Wesentlichen</w:t>
      </w:r>
      <w:r w:rsidRPr="00B15F17">
        <w:rPr>
          <w:rStyle w:val="verdichtet075"/>
        </w:rPr>
        <w:t xml:space="preserve"> </w:t>
      </w:r>
      <w:r w:rsidRPr="00F207C9">
        <w:rPr/>
        <w:t>nur</w:t>
      </w:r>
      <w:r w:rsidRPr="00B15F17">
        <w:rPr>
          <w:rStyle w:val="verdichtet075"/>
        </w:rPr>
        <w:t xml:space="preserve"> </w:t>
      </w:r>
      <w:r w:rsidRPr="00F207C9">
        <w:rPr/>
        <w:t>drei</w:t>
      </w:r>
      <w:r w:rsidRPr="00B15F17">
        <w:rPr>
          <w:rStyle w:val="verdichtet075"/>
        </w:rPr>
        <w:t xml:space="preserve"> </w:t>
      </w:r>
      <w:r w:rsidRPr="00F207C9">
        <w:rPr/>
        <w:t>primäre</w:t>
      </w:r>
      <w:r w:rsidRPr="00B15F17">
        <w:rPr>
          <w:rStyle w:val="verdichtet075"/>
        </w:rPr>
        <w:t xml:space="preserve"> </w:t>
      </w:r>
      <w:r w:rsidRPr="00F207C9">
        <w:rPr/>
        <w:t>Therapieziele:</w:t>
      </w:r>
      <w:r>
        <w:fldChar w:fldCharType="begin"/>
      </w:r>
      <w:r w:rsidRPr="00F207C9" w:rsidR="001973D6">
        <w:rPr/>
        <w:instrText xml:space="preserve"> XE "Therapieziele" </w:instrText>
      </w:r>
      <w:r>
        <w:fldChar w:fldCharType="end"/>
      </w:r>
      <w:r w:rsidRPr="00B15F17">
        <w:rPr>
          <w:rStyle w:val="verdichtet075"/>
        </w:rPr>
        <w:t xml:space="preserve"> </w:t>
      </w:r>
      <w:r w:rsidRPr="00F207C9">
        <w:rPr/>
        <w:t>1.</w:t>
      </w:r>
      <w:r w:rsidR="00B15F17">
        <w:rPr>
          <w:rStyle w:val="verdichtet05"/>
        </w:rPr>
        <w:t> </w:t>
      </w:r>
      <w:r w:rsidRPr="00F207C9">
        <w:rPr/>
        <w:t>Heilung,</w:t>
      </w:r>
      <w:r w:rsidRPr="00B15F17">
        <w:rPr>
          <w:rStyle w:val="verdichtet075"/>
        </w:rPr>
        <w:t xml:space="preserve"> </w:t>
      </w:r>
      <w:r w:rsidRPr="00F207C9">
        <w:rPr/>
        <w:t>2.</w:t>
      </w:r>
      <w:r w:rsidR="00B15F17">
        <w:rPr>
          <w:rStyle w:val="verdichtet05"/>
        </w:rPr>
        <w:t> </w:t>
      </w:r>
      <w:r w:rsidRPr="00F207C9">
        <w:rPr/>
        <w:t>Lebensverlängerung</w:t>
      </w:r>
      <w:r w:rsidRPr="00B15F17">
        <w:rPr>
          <w:rStyle w:val="verdichtet075"/>
        </w:rPr>
        <w:t xml:space="preserve"> </w:t>
      </w:r>
      <w:r w:rsidRPr="00F207C9">
        <w:rPr/>
        <w:t>und</w:t>
      </w:r>
      <w:r w:rsidRPr="00B15F17">
        <w:rPr>
          <w:rStyle w:val="verdichtet075"/>
        </w:rPr>
        <w:t xml:space="preserve"> </w:t>
      </w:r>
      <w:r w:rsidRPr="00F207C9">
        <w:rPr/>
        <w:t>3.</w:t>
      </w:r>
      <w:r w:rsidR="00B15F17">
        <w:rPr>
          <w:rStyle w:val="verdichtet05"/>
        </w:rPr>
        <w:t> </w:t>
      </w:r>
      <w:r w:rsidRPr="00F207C9">
        <w:rPr/>
        <w:t>Erhöhung</w:t>
      </w:r>
      <w:r w:rsidRPr="00B15F17">
        <w:rPr>
          <w:rStyle w:val="verdichtet075"/>
        </w:rPr>
        <w:t xml:space="preserve"> </w:t>
      </w:r>
      <w:r w:rsidRPr="00F207C9">
        <w:rPr/>
        <w:t>der</w:t>
      </w:r>
      <w:r w:rsidRPr="00B15F17">
        <w:rPr>
          <w:rStyle w:val="verdichtet075"/>
        </w:rPr>
        <w:t xml:space="preserve"> </w:t>
      </w:r>
      <w:r w:rsidRPr="00F207C9">
        <w:rPr/>
        <w:t>Lebensqualität.</w:t>
      </w:r>
      <w:r w:rsidRPr="00B15F17" w:rsidR="00050905">
        <w:rPr>
          <w:rStyle w:val="verdichtet075"/>
        </w:rPr>
        <w:t xml:space="preserve"> </w:t>
      </w:r>
      <w:r w:rsidRPr="00F207C9">
        <w:rPr/>
        <w:t>Diese</w:t>
      </w:r>
      <w:r w:rsidRPr="00B15F17">
        <w:rPr>
          <w:rStyle w:val="verdichtet075"/>
        </w:rPr>
        <w:t xml:space="preserve"> </w:t>
      </w:r>
      <w:r w:rsidRPr="00F207C9">
        <w:rPr/>
        <w:t>Therapieziele</w:t>
      </w:r>
      <w:r w:rsidRPr="00B15F17">
        <w:rPr>
          <w:rStyle w:val="verdichtet075"/>
        </w:rPr>
        <w:t xml:space="preserve"> </w:t>
      </w:r>
      <w:r w:rsidRPr="00F207C9">
        <w:rPr/>
        <w:t>können</w:t>
      </w:r>
      <w:r w:rsidRPr="00B15F17">
        <w:rPr>
          <w:rStyle w:val="verdichtet075"/>
        </w:rPr>
        <w:t xml:space="preserve"> </w:t>
      </w:r>
      <w:r w:rsidRPr="00F207C9">
        <w:rPr/>
        <w:t>oft</w:t>
      </w:r>
      <w:r w:rsidRPr="00B15F17">
        <w:rPr>
          <w:rStyle w:val="verdichtet075"/>
        </w:rPr>
        <w:t xml:space="preserve"> </w:t>
      </w:r>
      <w:r w:rsidRPr="00F207C9">
        <w:rPr/>
        <w:t>gleichzeitig</w:t>
      </w:r>
      <w:r w:rsidRPr="00B15F17">
        <w:rPr>
          <w:rStyle w:val="verdichtet075"/>
        </w:rPr>
        <w:t xml:space="preserve"> </w:t>
      </w:r>
      <w:r w:rsidRPr="00F207C9">
        <w:rPr/>
        <w:t>vo</w:t>
      </w:r>
      <w:r w:rsidRPr="00F207C9">
        <w:rPr/>
        <w:t>r</w:t>
      </w:r>
      <w:r w:rsidRPr="00F207C9">
        <w:rPr/>
        <w:t>liegen,</w:t>
      </w:r>
      <w:r w:rsidRPr="00B15F17">
        <w:rPr>
          <w:rStyle w:val="verdichtet075"/>
        </w:rPr>
        <w:t xml:space="preserve"> </w:t>
      </w:r>
      <w:r w:rsidRPr="00F207C9">
        <w:rPr/>
        <w:t>jedoch</w:t>
      </w:r>
      <w:r w:rsidRPr="00B15F17">
        <w:rPr>
          <w:rStyle w:val="verdichtet075"/>
        </w:rPr>
        <w:t xml:space="preserve"> </w:t>
      </w:r>
      <w:r w:rsidRPr="00F207C9">
        <w:rPr/>
        <w:t>kann</w:t>
      </w:r>
      <w:r w:rsidRPr="00B15F17">
        <w:rPr>
          <w:rStyle w:val="verdichtet075"/>
        </w:rPr>
        <w:t xml:space="preserve"> </w:t>
      </w:r>
      <w:r w:rsidRPr="00F207C9">
        <w:rPr/>
        <w:t>in</w:t>
      </w:r>
      <w:r w:rsidRPr="00B15F17">
        <w:rPr>
          <w:rStyle w:val="verdichtet075"/>
        </w:rPr>
        <w:t xml:space="preserve"> </w:t>
      </w:r>
      <w:r w:rsidRPr="00F207C9">
        <w:rPr/>
        <w:t>jeder</w:t>
      </w:r>
      <w:r w:rsidRPr="00B15F17">
        <w:rPr>
          <w:rStyle w:val="verdichtet075"/>
        </w:rPr>
        <w:t xml:space="preserve"> </w:t>
      </w:r>
      <w:r w:rsidRPr="00F207C9">
        <w:rPr/>
        <w:t>Patientensitua</w:t>
      </w:r>
      <w:r w:rsidR="00137C8B">
        <w:rPr/>
        <w:softHyphen/>
        <w:t>tion</w:t>
      </w:r>
      <w:r w:rsidRPr="00B15F17">
        <w:rPr>
          <w:rStyle w:val="verdichtet075"/>
        </w:rPr>
        <w:t xml:space="preserve"> </w:t>
      </w:r>
      <w:r w:rsidRPr="00F207C9">
        <w:rPr/>
        <w:t>jeweils</w:t>
      </w:r>
      <w:r w:rsidRPr="00B15F17">
        <w:rPr>
          <w:rStyle w:val="verdichtet075"/>
        </w:rPr>
        <w:t xml:space="preserve"> </w:t>
      </w:r>
      <w:r w:rsidRPr="00F207C9">
        <w:rPr/>
        <w:t>ein</w:t>
      </w:r>
      <w:r w:rsidRPr="00B15F17">
        <w:rPr>
          <w:rStyle w:val="verdichtet075"/>
        </w:rPr>
        <w:t xml:space="preserve"> </w:t>
      </w:r>
      <w:r w:rsidRPr="00F207C9">
        <w:rPr/>
        <w:t>primäres</w:t>
      </w:r>
      <w:r w:rsidRPr="00B15F17">
        <w:rPr>
          <w:rStyle w:val="verdichtet075"/>
        </w:rPr>
        <w:t xml:space="preserve"> </w:t>
      </w:r>
      <w:r w:rsidRPr="00F207C9">
        <w:rPr/>
        <w:t>Therapieziel</w:t>
      </w:r>
      <w:r w:rsidRPr="00B15F17">
        <w:rPr>
          <w:rStyle w:val="verdichtet075"/>
        </w:rPr>
        <w:t xml:space="preserve"> </w:t>
      </w:r>
      <w:r w:rsidRPr="00F207C9">
        <w:rPr/>
        <w:t>genannt</w:t>
      </w:r>
      <w:r w:rsidRPr="00B15F17">
        <w:rPr>
          <w:rStyle w:val="verdichtet075"/>
        </w:rPr>
        <w:t xml:space="preserve"> </w:t>
      </w:r>
      <w:r w:rsidRPr="00F207C9">
        <w:rPr/>
        <w:t>werden,</w:t>
      </w:r>
      <w:r w:rsidRPr="00B15F17">
        <w:rPr>
          <w:rStyle w:val="verdichtet075"/>
        </w:rPr>
        <w:t xml:space="preserve"> </w:t>
      </w:r>
      <w:r w:rsidRPr="00F207C9">
        <w:rPr/>
        <w:t>welches</w:t>
      </w:r>
      <w:r w:rsidRPr="00B15F17">
        <w:rPr>
          <w:rStyle w:val="verdichtet075"/>
        </w:rPr>
        <w:t xml:space="preserve"> </w:t>
      </w:r>
      <w:r w:rsidRPr="00F207C9">
        <w:rPr/>
        <w:t>dann</w:t>
      </w:r>
      <w:r w:rsidRPr="00B15F17">
        <w:rPr>
          <w:rStyle w:val="verdichtet075"/>
        </w:rPr>
        <w:t xml:space="preserve"> </w:t>
      </w:r>
      <w:r w:rsidRPr="00F207C9">
        <w:rPr/>
        <w:t>regelhaft</w:t>
      </w:r>
      <w:r w:rsidRPr="00B15F17">
        <w:rPr>
          <w:rStyle w:val="verdichtet075"/>
        </w:rPr>
        <w:t xml:space="preserve"> </w:t>
      </w:r>
      <w:r w:rsidRPr="00F207C9">
        <w:rPr/>
        <w:t>von</w:t>
      </w:r>
      <w:r w:rsidRPr="00B15F17">
        <w:rPr>
          <w:rStyle w:val="verdichtet075"/>
        </w:rPr>
        <w:t xml:space="preserve"> </w:t>
      </w:r>
      <w:r w:rsidRPr="00F207C9">
        <w:rPr/>
        <w:t>sekund</w:t>
      </w:r>
      <w:r w:rsidRPr="00F207C9">
        <w:rPr/>
        <w:t>ä</w:t>
      </w:r>
      <w:r w:rsidRPr="00F207C9">
        <w:rPr/>
        <w:t>ren</w:t>
      </w:r>
      <w:r w:rsidRPr="00B15F17">
        <w:rPr>
          <w:rStyle w:val="verdichtet075"/>
        </w:rPr>
        <w:t xml:space="preserve"> </w:t>
      </w:r>
      <w:r w:rsidRPr="00F207C9">
        <w:rPr/>
        <w:t>Therapiezielen</w:t>
      </w:r>
      <w:r w:rsidRPr="00B15F17">
        <w:rPr>
          <w:rStyle w:val="verdichtet075"/>
        </w:rPr>
        <w:t xml:space="preserve"> </w:t>
      </w:r>
      <w:r w:rsidRPr="00F207C9">
        <w:rPr/>
        <w:t>begle</w:t>
      </w:r>
      <w:r w:rsidRPr="00F207C9">
        <w:rPr/>
        <w:t>i</w:t>
      </w:r>
      <w:r w:rsidRPr="00F207C9">
        <w:rPr/>
        <w:t>tet</w:t>
      </w:r>
      <w:r w:rsidRPr="00B15F17">
        <w:rPr>
          <w:rStyle w:val="verdichtet075"/>
        </w:rPr>
        <w:t xml:space="preserve"> </w:t>
      </w:r>
      <w:r w:rsidRPr="00F207C9">
        <w:rPr/>
        <w:t>wird“</w:t>
      </w:r>
      <w:r w:rsidRPr="00B15F17">
        <w:rPr>
          <w:rStyle w:val="verdichtet075"/>
        </w:rPr>
        <w:t xml:space="preserve"> </w:t>
      </w:r>
      <w:r w:rsidRPr="00F207C9">
        <w:rPr/>
        <w:t>(Voltz,</w:t>
      </w:r>
      <w:r w:rsidRPr="00B15F17">
        <w:rPr>
          <w:rStyle w:val="verdichtet075"/>
        </w:rPr>
        <w:t xml:space="preserve"> </w:t>
      </w:r>
      <w:r w:rsidRPr="00F207C9">
        <w:rPr/>
        <w:t>2009).</w:t>
      </w:r>
    </w:p>
    <w:p w:rsidR="00E57C46" w:rsidRPr="00F207C9" w:rsidP="00441F26">
      <w:pPr>
        <w:pStyle w:val="ItemBullet"/>
        <w:rPr/>
      </w:pPr>
      <w:r w:rsidRPr="00F207C9">
        <w:rPr/>
        <w:t>Im Zustand fortgeschrittener Multimorbidität aufgenommene Pfleg</w:t>
      </w:r>
      <w:r w:rsidRPr="00F207C9">
        <w:rPr/>
        <w:t>e</w:t>
      </w:r>
      <w:r w:rsidRPr="00F207C9">
        <w:rPr/>
        <w:t>heimpatientinnen leiden häufig an bisher unerkannten und u</w:t>
      </w:r>
      <w:r w:rsidRPr="00F207C9">
        <w:rPr/>
        <w:t>n</w:t>
      </w:r>
      <w:r w:rsidRPr="00F207C9">
        <w:rPr/>
        <w:t>behandelten Symptomen ihrer chronischen Erkrankungen und prof</w:t>
      </w:r>
      <w:r w:rsidRPr="00F207C9">
        <w:rPr/>
        <w:t>i</w:t>
      </w:r>
      <w:r w:rsidRPr="00F207C9">
        <w:rPr/>
        <w:t>tieren daher stark von den Möglichkeiten</w:t>
      </w:r>
      <w:r w:rsidRPr="00F207C9" w:rsidR="00F06248">
        <w:rPr/>
        <w:t>,</w:t>
      </w:r>
      <w:r w:rsidRPr="00F207C9">
        <w:rPr/>
        <w:t xml:space="preserve"> lindernd einzugreifen. Können, Wissen und Fertigkeiten im Bereich der Palliativen Geria</w:t>
      </w:r>
      <w:r w:rsidRPr="00F207C9">
        <w:rPr/>
        <w:t>t</w:t>
      </w:r>
      <w:r w:rsidRPr="00F207C9">
        <w:rPr/>
        <w:t>rie im Umgang mit Schmerzen und anderen belastenden Beschwe</w:t>
      </w:r>
      <w:r w:rsidRPr="00F207C9">
        <w:rPr/>
        <w:t>r</w:t>
      </w:r>
      <w:r w:rsidRPr="00F207C9">
        <w:rPr/>
        <w:t>den bilden im hohen Alter das Grundgerüst guter Lebensqual</w:t>
      </w:r>
      <w:r w:rsidRPr="00F207C9">
        <w:rPr/>
        <w:t>i</w:t>
      </w:r>
      <w:r w:rsidRPr="00F207C9">
        <w:rPr/>
        <w:t>tät.</w:t>
      </w:r>
    </w:p>
    <w:p w:rsidR="00E57C46" w:rsidRPr="00F207C9" w:rsidP="00441F26">
      <w:pPr>
        <w:rPr/>
      </w:pPr>
      <w:r w:rsidRPr="00F207C9">
        <w:rPr/>
        <w:t>All dies gilt im Großen und Ganzen nicht nur für die Phase der Irrita</w:t>
      </w:r>
      <w:r w:rsidR="00137C8B">
        <w:rPr/>
        <w:softHyphen/>
        <w:t>tion</w:t>
      </w:r>
      <w:r w:rsidRPr="00F207C9">
        <w:rPr/>
        <w:t>, sondern auch für die daran anschli</w:t>
      </w:r>
      <w:r w:rsidRPr="00F207C9">
        <w:rPr/>
        <w:t>e</w:t>
      </w:r>
      <w:r w:rsidRPr="00F207C9">
        <w:rPr/>
        <w:t>ßende Phase der Balance.</w:t>
      </w:r>
    </w:p>
    <w:p w:rsidR="0013069C" w:rsidRPr="00077B96" w:rsidP="00077B96">
      <w:pPr>
        <w:pStyle w:val="berschrift5oNr"/>
      </w:pPr>
      <w:r w:rsidRPr="00077B96" w:rsidR="00E57C46">
        <w:rPr/>
        <w:t>Frau Maria – die Zeit der Irrita</w:t>
      </w:r>
      <w:r w:rsidRPr="00077B96" w:rsidR="00137C8B">
        <w:rPr/>
        <w:softHyphen/>
        <w:t>tion</w:t>
      </w:r>
    </w:p>
    <w:p w:rsidR="0013069C" w:rsidRPr="00077B96" w:rsidP="00077B96">
      <w:pPr>
        <w:pStyle w:val="Zitat"/>
        <w:spacing w:after="220"/>
      </w:pPr>
      <w:r w:rsidRPr="00077B96" w:rsidR="00E57C46">
        <w:rPr/>
        <w:t>Die</w:t>
      </w:r>
      <w:r w:rsidRPr="00077B96" w:rsidR="00050905">
        <w:rPr/>
        <w:t xml:space="preserve"> </w:t>
      </w:r>
      <w:r w:rsidRPr="00077B96" w:rsidR="00E57C46">
        <w:rPr/>
        <w:t>ersten Wochen im Pflegeheim sind für Frau Maria eine sehr schwierige Zeit. Sie wirkt ängstlich, angespannt und irritiert. Sie weiß nicht, wo sie ist, warum sie hier ist und wie sie mit der plötz</w:t>
      </w:r>
      <w:r w:rsidR="00077B96">
        <w:rPr/>
        <w:softHyphen/>
      </w:r>
      <w:r w:rsidRPr="00077B96" w:rsidR="00E57C46">
        <w:rPr/>
        <w:t>lichen Wende in ihrem Leben zurechtkommen soll. Ihr größter Wunsch ist es</w:t>
      </w:r>
      <w:r w:rsidRPr="00077B96" w:rsidR="00F06248">
        <w:rPr/>
        <w:t>,</w:t>
      </w:r>
      <w:r w:rsidRPr="00077B96" w:rsidR="00E57C46">
        <w:rPr/>
        <w:t xml:space="preserve"> </w:t>
      </w:r>
      <w:r w:rsidRPr="00077B96" w:rsidR="00F06248">
        <w:rPr/>
        <w:t>wieder „</w:t>
      </w:r>
      <w:r w:rsidRPr="00077B96" w:rsidR="00E57C46">
        <w:rPr/>
        <w:t>nach Hause</w:t>
      </w:r>
      <w:r w:rsidRPr="00077B96" w:rsidR="00F06248">
        <w:rPr/>
        <w:t>“</w:t>
      </w:r>
      <w:r w:rsidRPr="00077B96" w:rsidR="00E57C46">
        <w:rPr/>
        <w:t xml:space="preserve"> zu gehen. Sie lehnt in ihrer Verzweiflung zunächst jede Untersuchung und alle Medikamente ab. Es ist viel Geduld notwendig, um Frau Maria zum Essen und Trinken zu verführen. Unzählige Male am Tag entfernt sie sich den Verband über den tiefen eitrigen Wunden am Fuß. Sie irrt nachts umher, legt sich zu Mitbewohnerinnen ins Bett und verlässt tagsüber wiederholt die Sta</w:t>
      </w:r>
      <w:r w:rsidRPr="00077B96" w:rsidR="00137C8B">
        <w:rPr/>
        <w:softHyphen/>
        <w:t>tion</w:t>
      </w:r>
      <w:r w:rsidRPr="00077B96" w:rsidR="00E57C46">
        <w:rPr/>
        <w:t xml:space="preserve">, um endlich </w:t>
      </w:r>
      <w:r w:rsidRPr="00077B96" w:rsidR="00F06248">
        <w:rPr/>
        <w:t>„</w:t>
      </w:r>
      <w:r w:rsidRPr="00077B96" w:rsidR="00E57C46">
        <w:rPr/>
        <w:t>nach Hause</w:t>
      </w:r>
      <w:r w:rsidRPr="00077B96" w:rsidR="00F06248">
        <w:rPr/>
        <w:t>“</w:t>
      </w:r>
      <w:r w:rsidRPr="00077B96" w:rsidR="00E57C46">
        <w:rPr/>
        <w:t xml:space="preserve"> zu kommen. Die S</w:t>
      </w:r>
      <w:r w:rsidRPr="00077B96" w:rsidR="00E57C46">
        <w:rPr/>
        <w:t>i</w:t>
      </w:r>
      <w:r w:rsidRPr="00077B96" w:rsidR="00E57C46">
        <w:rPr/>
        <w:t>tua</w:t>
      </w:r>
      <w:r w:rsidRPr="00077B96" w:rsidR="00137C8B">
        <w:rPr/>
        <w:softHyphen/>
        <w:t>tion</w:t>
      </w:r>
      <w:r w:rsidRPr="00077B96" w:rsidR="00E57C46">
        <w:rPr/>
        <w:t xml:space="preserve"> wird zusätzlich durch körperliche Beschwerden belastet: Atemnot, Beinödeme und eine hartnäckige Obstipa</w:t>
      </w:r>
      <w:r w:rsidRPr="00077B96" w:rsidR="00137C8B">
        <w:rPr/>
        <w:softHyphen/>
        <w:t>tion</w:t>
      </w:r>
      <w:r w:rsidRPr="00077B96" w:rsidR="00E57C46">
        <w:rPr/>
        <w:t xml:space="preserve"> mit den en</w:t>
      </w:r>
      <w:r w:rsidRPr="00077B96" w:rsidR="00E57C46">
        <w:rPr/>
        <w:t>t</w:t>
      </w:r>
      <w:r w:rsidRPr="00077B96" w:rsidR="00E57C46">
        <w:rPr/>
        <w:t>sprechenden Folgen wie ständige Unruhe, Schlaflosigkeit und Angst machen s</w:t>
      </w:r>
      <w:r w:rsidRPr="00077B96" w:rsidR="00E57C46">
        <w:rPr/>
        <w:t>o</w:t>
      </w:r>
      <w:r w:rsidRPr="00077B96" w:rsidR="00E57C46">
        <w:rPr/>
        <w:t>wohl Frau Maria</w:t>
      </w:r>
      <w:r w:rsidRPr="00077B96" w:rsidR="00050905">
        <w:rPr/>
        <w:t xml:space="preserve"> </w:t>
      </w:r>
      <w:r w:rsidRPr="00077B96" w:rsidR="00E57C46">
        <w:rPr/>
        <w:t>als auch uns schwer zu schaffen.</w:t>
      </w:r>
    </w:p>
    <w:p w:rsidR="0013069C" w:rsidRPr="00077B96" w:rsidP="00077B96">
      <w:pPr>
        <w:pStyle w:val="Zitat"/>
        <w:spacing w:after="220"/>
      </w:pPr>
      <w:r w:rsidRPr="00077B96" w:rsidR="00E57C46">
        <w:rPr/>
        <w:t>Was ist für Frau Maria jetzt wichtig?</w:t>
      </w:r>
    </w:p>
    <w:p w:rsidR="0013069C" w:rsidRPr="00077B96" w:rsidP="00077B96">
      <w:pPr>
        <w:pStyle w:val="Zitat"/>
        <w:spacing w:after="220"/>
      </w:pPr>
      <w:r w:rsidRPr="00077B96" w:rsidR="00E57C46">
        <w:rPr/>
        <w:t>Aus Gesprächen mit den Angehörigen wissen wir, dass Frau Maria immer sehr selbstständig war und stets danach getrachtet hat</w:t>
      </w:r>
      <w:r w:rsidRPr="00077B96" w:rsidR="00DC4E63">
        <w:rPr/>
        <w:t>,</w:t>
      </w:r>
      <w:r w:rsidRPr="00077B96" w:rsidR="00E57C46">
        <w:rPr/>
        <w:t xml:space="preserve"> u</w:t>
      </w:r>
      <w:r w:rsidRPr="00077B96" w:rsidR="00E57C46">
        <w:rPr/>
        <w:t>n</w:t>
      </w:r>
      <w:r w:rsidRPr="00077B96" w:rsidR="00E57C46">
        <w:rPr/>
        <w:t>abhängig zu sein. Wir versuchen</w:t>
      </w:r>
      <w:r w:rsidRPr="00077B96" w:rsidR="00DC4E63">
        <w:rPr/>
        <w:t>,</w:t>
      </w:r>
      <w:r w:rsidRPr="00077B96" w:rsidR="00E57C46">
        <w:rPr/>
        <w:t xml:space="preserve"> ihre Wut und Verzweiflung zu a</w:t>
      </w:r>
      <w:r w:rsidRPr="00077B96" w:rsidR="00E57C46">
        <w:rPr/>
        <w:t>k</w:t>
      </w:r>
      <w:r w:rsidRPr="00077B96" w:rsidR="00E57C46">
        <w:rPr/>
        <w:t>zeptieren</w:t>
      </w:r>
      <w:r w:rsidRPr="00077B96" w:rsidR="00DC4E63">
        <w:rPr/>
        <w:t>,</w:t>
      </w:r>
      <w:r w:rsidRPr="00077B96" w:rsidR="00E57C46">
        <w:rPr/>
        <w:t xml:space="preserve"> und führen immer wieder geduldig validierende Gespr</w:t>
      </w:r>
      <w:r w:rsidRPr="00077B96" w:rsidR="00E57C46">
        <w:rPr/>
        <w:t>ä</w:t>
      </w:r>
      <w:r w:rsidRPr="00077B96" w:rsidR="00E57C46">
        <w:rPr/>
        <w:t>che, di</w:t>
      </w:r>
      <w:r w:rsidRPr="00077B96" w:rsidR="00DC4E63">
        <w:rPr/>
        <w:t>e das „Nachhausegehen“</w:t>
      </w:r>
      <w:r w:rsidRPr="00077B96" w:rsidR="00E57C46">
        <w:rPr/>
        <w:t xml:space="preserve"> zum Thema haben. Mit Hilfe der Physiotherapeutin arbeiten wir an dem Erhalt der selbstständigen Mobilität. Die Pflegenden unterstützen Frau Marias Selbstständi</w:t>
      </w:r>
      <w:r w:rsidRPr="00077B96" w:rsidR="00E57C46">
        <w:rPr/>
        <w:t>g</w:t>
      </w:r>
      <w:r w:rsidRPr="00077B96" w:rsidR="00E57C46">
        <w:rPr/>
        <w:t>keit in den Aktivitäten des täglichen Lebens. Wir antworten ehrlich auf i</w:t>
      </w:r>
      <w:r w:rsidRPr="00077B96" w:rsidR="00E57C46">
        <w:rPr/>
        <w:t>h</w:t>
      </w:r>
      <w:r w:rsidRPr="00077B96" w:rsidR="00E57C46">
        <w:rPr/>
        <w:t>re immer wiederkeh</w:t>
      </w:r>
      <w:r w:rsidRPr="00077B96" w:rsidR="00DC4E63">
        <w:rPr/>
        <w:t>renden Fragen „W</w:t>
      </w:r>
      <w:r w:rsidRPr="00077B96" w:rsidR="00E57C46">
        <w:rPr/>
        <w:t>o bin ich hier?</w:t>
      </w:r>
      <w:r w:rsidRPr="00077B96" w:rsidR="00DC4E63">
        <w:rPr/>
        <w:t>“ und „W</w:t>
      </w:r>
      <w:r w:rsidRPr="00077B96" w:rsidR="00E57C46">
        <w:rPr/>
        <w:t>as m</w:t>
      </w:r>
      <w:r w:rsidRPr="00077B96" w:rsidR="00E57C46">
        <w:rPr/>
        <w:t>a</w:t>
      </w:r>
      <w:r w:rsidRPr="00077B96" w:rsidR="00E57C46">
        <w:rPr/>
        <w:t>che ich hier eigentlich?</w:t>
      </w:r>
      <w:r w:rsidRPr="00077B96" w:rsidR="00DC4E63">
        <w:rPr/>
        <w:t>“</w:t>
      </w:r>
      <w:r w:rsidRPr="00077B96" w:rsidR="00E57C46">
        <w:rPr/>
        <w:t>. Ich (Martina Schmidl)</w:t>
      </w:r>
      <w:r w:rsidRPr="00077B96" w:rsidR="00DC4E63">
        <w:rPr/>
        <w:t>,</w:t>
      </w:r>
      <w:r w:rsidRPr="00077B96" w:rsidR="00E57C46">
        <w:rPr/>
        <w:t xml:space="preserve"> als die zuständige Ärztin, erkläre ihr auf ihren Wunsch bei jeder Visite ihren Gesun</w:t>
      </w:r>
      <w:r w:rsidRPr="00077B96" w:rsidR="00E57C46">
        <w:rPr/>
        <w:t>d</w:t>
      </w:r>
      <w:r w:rsidRPr="00077B96" w:rsidR="00E57C46">
        <w:rPr/>
        <w:t>heitszustand und warum sie jetzt unsere Hilfe braucht. Ich versich</w:t>
      </w:r>
      <w:r w:rsidRPr="00077B96" w:rsidR="00E57C46">
        <w:rPr/>
        <w:t>e</w:t>
      </w:r>
      <w:r w:rsidRPr="00077B96" w:rsidR="00E57C46">
        <w:rPr/>
        <w:t>re ihr immer wieder,</w:t>
      </w:r>
      <w:r w:rsidRPr="00077B96" w:rsidR="00050905">
        <w:rPr/>
        <w:t xml:space="preserve"> </w:t>
      </w:r>
      <w:r w:rsidRPr="00077B96" w:rsidR="00E57C46">
        <w:rPr/>
        <w:t>dass wir uns freuen</w:t>
      </w:r>
      <w:r w:rsidRPr="00077B96" w:rsidR="00DC4E63">
        <w:rPr/>
        <w:t>,</w:t>
      </w:r>
      <w:r w:rsidRPr="00077B96" w:rsidR="00E57C46">
        <w:rPr/>
        <w:t xml:space="preserve"> sie hier zu haben</w:t>
      </w:r>
      <w:r w:rsidRPr="00077B96" w:rsidR="00DC4E63">
        <w:rPr/>
        <w:t>,</w:t>
      </w:r>
      <w:r w:rsidRPr="00077B96" w:rsidR="00E57C46">
        <w:rPr/>
        <w:t xml:space="preserve"> und dass wir uns gerne um sie kümmern. Die respektvoll geführten G</w:t>
      </w:r>
      <w:r w:rsidRPr="00077B96" w:rsidR="00E57C46">
        <w:rPr/>
        <w:t>e</w:t>
      </w:r>
      <w:r w:rsidRPr="00077B96" w:rsidR="00E57C46">
        <w:rPr/>
        <w:t>spräche, die Akzeptanz ihrer Gefühle und die ehrliche Zuwe</w:t>
      </w:r>
      <w:r w:rsidRPr="00077B96" w:rsidR="00E57C46">
        <w:rPr/>
        <w:t>n</w:t>
      </w:r>
      <w:r w:rsidRPr="00077B96" w:rsidR="00E57C46">
        <w:rPr/>
        <w:t>dung</w:t>
      </w:r>
      <w:r>
        <w:fldChar w:fldCharType="begin"/>
      </w:r>
      <w:r w:rsidRPr="00F76051" w:rsidR="00B47167">
        <w:rPr/>
        <w:instrText xml:space="preserve"> XE "Zuwendung" </w:instrText>
      </w:r>
      <w:r>
        <w:fldChar w:fldCharType="end"/>
      </w:r>
      <w:r w:rsidRPr="00077B96" w:rsidR="00E57C46">
        <w:rPr/>
        <w:t>, die sie durch das ganze Team erfährt, führen schließlich dazu, dass Frau Maria zu uns Vertrauen</w:t>
      </w:r>
      <w:r>
        <w:fldChar w:fldCharType="begin"/>
      </w:r>
      <w:r w:rsidRPr="00077B96" w:rsidR="001973D6">
        <w:rPr/>
        <w:instrText xml:space="preserve"> XE "Vertrauen" </w:instrText>
      </w:r>
      <w:r>
        <w:fldChar w:fldCharType="end"/>
      </w:r>
      <w:r w:rsidRPr="00077B96" w:rsidR="00E57C46">
        <w:rPr/>
        <w:t xml:space="preserve"> fasst. Sie beginnt</w:t>
      </w:r>
      <w:r w:rsidRPr="00077B96" w:rsidR="00DC4E63">
        <w:rPr/>
        <w:t>,</w:t>
      </w:r>
      <w:r w:rsidRPr="00077B96" w:rsidR="00E57C46">
        <w:rPr/>
        <w:t xml:space="preserve"> die Medikamente einigermaßen regelmäßig zu nehmen</w:t>
      </w:r>
      <w:r w:rsidRPr="00077B96" w:rsidR="00DC4E63">
        <w:rPr/>
        <w:t>,</w:t>
      </w:r>
      <w:r w:rsidRPr="00077B96" w:rsidR="00E57C46">
        <w:rPr/>
        <w:t xml:space="preserve"> und lässt sich</w:t>
      </w:r>
      <w:r w:rsidRPr="00077B96" w:rsidR="00050905">
        <w:rPr/>
        <w:t xml:space="preserve"> </w:t>
      </w:r>
      <w:r w:rsidRPr="00077B96" w:rsidR="00E57C46">
        <w:rPr/>
        <w:t>ihre Wunden verbinden. Nach einigen Wochen klingen die körperlichen Sympt</w:t>
      </w:r>
      <w:r w:rsidRPr="00077B96" w:rsidR="00E57C46">
        <w:rPr/>
        <w:t>o</w:t>
      </w:r>
      <w:r w:rsidRPr="00077B96" w:rsidR="00E57C46">
        <w:rPr/>
        <w:t>me allmählich ab: Die Beinödeme bilden sich zurück, die G</w:t>
      </w:r>
      <w:r w:rsidRPr="00077B96" w:rsidR="00DC4E63">
        <w:rPr/>
        <w:t>eschwüre an den Füß</w:t>
      </w:r>
      <w:r w:rsidRPr="00077B96" w:rsidR="00E57C46">
        <w:rPr/>
        <w:t>en verheilen, die Stuhlprobleme sind gelöst. Schließlich werden sogar fürsorgliche körperliche Berührungen möglich. Wir freuen uns über ihre liebevollen Umarmungen, sie lacht, wenn wir uns begegnen</w:t>
      </w:r>
      <w:r w:rsidRPr="00077B96" w:rsidR="00DC4E63">
        <w:rPr/>
        <w:t>,</w:t>
      </w:r>
      <w:r w:rsidRPr="00077B96" w:rsidR="00E57C46">
        <w:rPr/>
        <w:t xml:space="preserve"> und es stellt sich sogar heraus, dass sie Humor hat und gerne Witze macht. Hin und wieder geistert sie zwar nachts auf der Sta</w:t>
      </w:r>
      <w:r w:rsidRPr="00077B96" w:rsidR="00137C8B">
        <w:rPr/>
        <w:softHyphen/>
        <w:t>tion</w:t>
      </w:r>
      <w:r w:rsidRPr="00077B96" w:rsidR="00E57C46">
        <w:rPr/>
        <w:t xml:space="preserve"> herum, lässt sich aber von den Pflege</w:t>
      </w:r>
      <w:r w:rsidRPr="00077B96" w:rsidR="00E57C46">
        <w:rPr/>
        <w:t>n</w:t>
      </w:r>
      <w:r w:rsidRPr="00077B96" w:rsidR="00E57C46">
        <w:rPr/>
        <w:t>den in der Regel gut beruhigen.</w:t>
      </w:r>
    </w:p>
    <w:p w:rsidR="00E57C46" w:rsidRPr="00077B96" w:rsidP="00077B96">
      <w:pPr>
        <w:pStyle w:val="Zitat"/>
        <w:rPr/>
      </w:pPr>
      <w:r w:rsidRPr="00077B96">
        <w:rPr/>
        <w:t>Frau</w:t>
      </w:r>
      <w:r w:rsidRPr="00077B96">
        <w:rPr>
          <w:rStyle w:val="erweitert05"/>
        </w:rPr>
        <w:t xml:space="preserve"> </w:t>
      </w:r>
      <w:r w:rsidRPr="00077B96">
        <w:rPr/>
        <w:t>Maria</w:t>
      </w:r>
      <w:r w:rsidRPr="00077B96">
        <w:rPr>
          <w:rStyle w:val="erweitert05"/>
        </w:rPr>
        <w:t xml:space="preserve"> </w:t>
      </w:r>
      <w:r w:rsidRPr="00077B96">
        <w:rPr/>
        <w:t>hat</w:t>
      </w:r>
      <w:r w:rsidRPr="00077B96">
        <w:rPr>
          <w:rStyle w:val="erweitert05"/>
        </w:rPr>
        <w:t xml:space="preserve"> </w:t>
      </w:r>
      <w:r w:rsidRPr="00077B96">
        <w:rPr/>
        <w:t>sich</w:t>
      </w:r>
      <w:r w:rsidRPr="00077B96">
        <w:rPr>
          <w:rStyle w:val="erweitert05"/>
        </w:rPr>
        <w:t xml:space="preserve"> </w:t>
      </w:r>
      <w:r w:rsidRPr="00077B96">
        <w:rPr/>
        <w:t>nun</w:t>
      </w:r>
      <w:r w:rsidRPr="00077B96">
        <w:rPr>
          <w:rStyle w:val="erweitert05"/>
        </w:rPr>
        <w:t xml:space="preserve"> </w:t>
      </w:r>
      <w:r w:rsidRPr="00077B96">
        <w:rPr/>
        <w:t>relativ</w:t>
      </w:r>
      <w:r w:rsidRPr="00077B96">
        <w:rPr>
          <w:rStyle w:val="erweitert05"/>
        </w:rPr>
        <w:t xml:space="preserve"> </w:t>
      </w:r>
      <w:r w:rsidRPr="00077B96">
        <w:rPr/>
        <w:t>gut</w:t>
      </w:r>
      <w:r w:rsidRPr="00077B96">
        <w:rPr>
          <w:rStyle w:val="erweitert05"/>
        </w:rPr>
        <w:t xml:space="preserve"> </w:t>
      </w:r>
      <w:r w:rsidRPr="00077B96">
        <w:rPr/>
        <w:t>eingelebt.</w:t>
      </w:r>
      <w:r w:rsidRPr="00077B96">
        <w:rPr>
          <w:rStyle w:val="erweitert05"/>
        </w:rPr>
        <w:t xml:space="preserve"> </w:t>
      </w:r>
      <w:r w:rsidRPr="00077B96">
        <w:rPr/>
        <w:t>Sie</w:t>
      </w:r>
      <w:r w:rsidRPr="00077B96">
        <w:rPr>
          <w:rStyle w:val="erweitert05"/>
        </w:rPr>
        <w:t xml:space="preserve"> </w:t>
      </w:r>
      <w:r w:rsidRPr="00077B96">
        <w:rPr/>
        <w:t>spricht</w:t>
      </w:r>
      <w:r w:rsidRPr="00077B96">
        <w:rPr>
          <w:rStyle w:val="erweitert05"/>
        </w:rPr>
        <w:t xml:space="preserve"> </w:t>
      </w:r>
      <w:r w:rsidRPr="00077B96">
        <w:rPr/>
        <w:t>zwar</w:t>
      </w:r>
      <w:r w:rsidRPr="00077B96">
        <w:rPr>
          <w:rStyle w:val="erweitert05"/>
        </w:rPr>
        <w:t xml:space="preserve"> </w:t>
      </w:r>
      <w:r w:rsidRPr="00077B96">
        <w:rPr/>
        <w:t>hin</w:t>
      </w:r>
      <w:r w:rsidRPr="00077B96">
        <w:rPr>
          <w:rStyle w:val="erweitert05"/>
        </w:rPr>
        <w:t xml:space="preserve"> </w:t>
      </w:r>
      <w:r w:rsidRPr="00077B96">
        <w:rPr/>
        <w:t>und</w:t>
      </w:r>
      <w:r w:rsidRPr="00077B96">
        <w:rPr>
          <w:rStyle w:val="erweitert05"/>
        </w:rPr>
        <w:t xml:space="preserve"> </w:t>
      </w:r>
      <w:r w:rsidRPr="00077B96">
        <w:rPr/>
        <w:t>wieder</w:t>
      </w:r>
      <w:r w:rsidRPr="00077B96">
        <w:rPr>
          <w:rStyle w:val="erweitert05"/>
        </w:rPr>
        <w:t xml:space="preserve"> </w:t>
      </w:r>
      <w:r w:rsidRPr="00077B96">
        <w:rPr/>
        <w:t>vom</w:t>
      </w:r>
      <w:r w:rsidRPr="00077B96">
        <w:rPr>
          <w:rStyle w:val="erweitert05"/>
        </w:rPr>
        <w:t xml:space="preserve"> </w:t>
      </w:r>
      <w:r w:rsidRPr="00077B96" w:rsidR="00DC4E63">
        <w:rPr/>
        <w:t>„</w:t>
      </w:r>
      <w:r w:rsidRPr="00077B96">
        <w:rPr/>
        <w:t>Nachhaus</w:t>
      </w:r>
      <w:r w:rsidRPr="00077B96" w:rsidR="00DC4E63">
        <w:rPr/>
        <w:t>e</w:t>
      </w:r>
      <w:r w:rsidRPr="00077B96">
        <w:rPr/>
        <w:t>gehen</w:t>
      </w:r>
      <w:r w:rsidRPr="00077B96" w:rsidR="00DC4E63">
        <w:rPr/>
        <w:t>“</w:t>
      </w:r>
      <w:r w:rsidRPr="00077B96">
        <w:rPr/>
        <w:t>,</w:t>
      </w:r>
      <w:r w:rsidRPr="00077B96">
        <w:rPr>
          <w:rStyle w:val="erweitert05"/>
        </w:rPr>
        <w:t xml:space="preserve"> </w:t>
      </w:r>
      <w:r w:rsidRPr="00077B96">
        <w:rPr/>
        <w:t>versucht</w:t>
      </w:r>
      <w:r w:rsidRPr="00077B96">
        <w:rPr>
          <w:rStyle w:val="erweitert05"/>
        </w:rPr>
        <w:t xml:space="preserve"> </w:t>
      </w:r>
      <w:r w:rsidRPr="00077B96">
        <w:rPr/>
        <w:t>jedoch</w:t>
      </w:r>
      <w:r w:rsidRPr="00077B96">
        <w:rPr>
          <w:rStyle w:val="erweitert05"/>
        </w:rPr>
        <w:t xml:space="preserve"> </w:t>
      </w:r>
      <w:r w:rsidRPr="00077B96">
        <w:rPr/>
        <w:t>nicht</w:t>
      </w:r>
      <w:r w:rsidRPr="00077B96">
        <w:rPr>
          <w:rStyle w:val="erweitert05"/>
        </w:rPr>
        <w:t xml:space="preserve"> </w:t>
      </w:r>
      <w:r w:rsidRPr="00077B96">
        <w:rPr/>
        <w:t>mehr</w:t>
      </w:r>
      <w:r w:rsidRPr="00077B96">
        <w:rPr>
          <w:rStyle w:val="erweitert05"/>
        </w:rPr>
        <w:t xml:space="preserve"> </w:t>
      </w:r>
      <w:r w:rsidRPr="00077B96">
        <w:rPr/>
        <w:t>wegzulaufen.</w:t>
      </w:r>
      <w:r w:rsidRPr="00077B96">
        <w:rPr>
          <w:rStyle w:val="erweitert05"/>
        </w:rPr>
        <w:t xml:space="preserve"> </w:t>
      </w:r>
      <w:r w:rsidRPr="00077B96">
        <w:rPr/>
        <w:t>Zu</w:t>
      </w:r>
      <w:r w:rsidRPr="00077B96">
        <w:rPr>
          <w:rStyle w:val="erweitert05"/>
        </w:rPr>
        <w:t xml:space="preserve"> </w:t>
      </w:r>
      <w:r w:rsidRPr="00077B96">
        <w:rPr/>
        <w:t>unserer</w:t>
      </w:r>
      <w:r w:rsidRPr="00077B96">
        <w:rPr>
          <w:rStyle w:val="erweitert05"/>
        </w:rPr>
        <w:t xml:space="preserve"> </w:t>
      </w:r>
      <w:r w:rsidRPr="00077B96">
        <w:rPr/>
        <w:t>Erleichterung</w:t>
      </w:r>
      <w:r w:rsidRPr="00077B96">
        <w:rPr>
          <w:rStyle w:val="erweitert05"/>
        </w:rPr>
        <w:t xml:space="preserve"> </w:t>
      </w:r>
      <w:r w:rsidRPr="00077B96">
        <w:rPr/>
        <w:t>isst</w:t>
      </w:r>
      <w:r w:rsidRPr="00077B96">
        <w:rPr>
          <w:rStyle w:val="erweitert05"/>
        </w:rPr>
        <w:t xml:space="preserve"> </w:t>
      </w:r>
      <w:r w:rsidRPr="00077B96">
        <w:rPr/>
        <w:t>und</w:t>
      </w:r>
      <w:r w:rsidRPr="00077B96">
        <w:rPr>
          <w:rStyle w:val="erweitert05"/>
        </w:rPr>
        <w:t xml:space="preserve"> </w:t>
      </w:r>
      <w:r w:rsidRPr="00077B96">
        <w:rPr/>
        <w:t>trinkt</w:t>
      </w:r>
      <w:r w:rsidRPr="00077B96">
        <w:rPr>
          <w:rStyle w:val="erweitert05"/>
        </w:rPr>
        <w:t xml:space="preserve"> </w:t>
      </w:r>
      <w:r w:rsidRPr="00077B96">
        <w:rPr/>
        <w:t>sie</w:t>
      </w:r>
      <w:r w:rsidRPr="00077B96">
        <w:rPr>
          <w:rStyle w:val="erweitert05"/>
        </w:rPr>
        <w:t xml:space="preserve"> </w:t>
      </w:r>
      <w:r w:rsidRPr="00077B96">
        <w:rPr/>
        <w:t>nun</w:t>
      </w:r>
      <w:r w:rsidRPr="00077B96">
        <w:rPr>
          <w:rStyle w:val="erweitert05"/>
        </w:rPr>
        <w:t xml:space="preserve"> </w:t>
      </w:r>
      <w:r w:rsidRPr="00077B96">
        <w:rPr/>
        <w:t>r</w:t>
      </w:r>
      <w:r w:rsidRPr="00077B96">
        <w:rPr/>
        <w:t>e</w:t>
      </w:r>
      <w:r w:rsidRPr="00077B96">
        <w:rPr/>
        <w:t>gelmäßiger</w:t>
      </w:r>
      <w:r w:rsidRPr="00077B96">
        <w:rPr>
          <w:rStyle w:val="erweitert05"/>
        </w:rPr>
        <w:t xml:space="preserve"> </w:t>
      </w:r>
      <w:r w:rsidRPr="00077B96">
        <w:rPr/>
        <w:t>als</w:t>
      </w:r>
      <w:r w:rsidRPr="00077B96">
        <w:rPr>
          <w:rStyle w:val="erweitert05"/>
        </w:rPr>
        <w:t xml:space="preserve"> </w:t>
      </w:r>
      <w:r w:rsidRPr="00077B96">
        <w:rPr/>
        <w:t>zu</w:t>
      </w:r>
      <w:r w:rsidRPr="00077B96">
        <w:rPr>
          <w:rStyle w:val="erweitert05"/>
        </w:rPr>
        <w:t xml:space="preserve"> </w:t>
      </w:r>
      <w:r w:rsidRPr="00077B96">
        <w:rPr/>
        <w:t>Beginn</w:t>
      </w:r>
      <w:r w:rsidRPr="00077B96">
        <w:rPr>
          <w:rStyle w:val="erweitert05"/>
        </w:rPr>
        <w:t xml:space="preserve"> </w:t>
      </w:r>
      <w:r w:rsidRPr="00077B96">
        <w:rPr/>
        <w:t>des</w:t>
      </w:r>
      <w:r w:rsidRPr="00077B96">
        <w:rPr>
          <w:rStyle w:val="erweitert05"/>
        </w:rPr>
        <w:t xml:space="preserve"> </w:t>
      </w:r>
      <w:r w:rsidRPr="00077B96">
        <w:rPr/>
        <w:t>Aufenthaltes</w:t>
      </w:r>
      <w:r w:rsidRPr="00077B96">
        <w:rPr>
          <w:rStyle w:val="erweitert05"/>
        </w:rPr>
        <w:t xml:space="preserve"> </w:t>
      </w:r>
      <w:r w:rsidRPr="00077B96">
        <w:rPr/>
        <w:t>und</w:t>
      </w:r>
      <w:r w:rsidRPr="00077B96">
        <w:rPr>
          <w:rStyle w:val="erweitert05"/>
        </w:rPr>
        <w:t xml:space="preserve"> </w:t>
      </w:r>
      <w:r w:rsidRPr="00077B96">
        <w:rPr/>
        <w:t>scheint</w:t>
      </w:r>
      <w:r w:rsidRPr="00077B96">
        <w:rPr>
          <w:rStyle w:val="erweitert05"/>
        </w:rPr>
        <w:t xml:space="preserve"> </w:t>
      </w:r>
      <w:r w:rsidRPr="00077B96">
        <w:rPr/>
        <w:t>sich</w:t>
      </w:r>
      <w:r w:rsidRPr="00077B96">
        <w:rPr>
          <w:rStyle w:val="erweitert05"/>
        </w:rPr>
        <w:t xml:space="preserve"> </w:t>
      </w:r>
      <w:r w:rsidRPr="00077B96">
        <w:rPr/>
        <w:t>sowohl</w:t>
      </w:r>
      <w:r w:rsidRPr="00077B96">
        <w:rPr>
          <w:rStyle w:val="erweitert05"/>
        </w:rPr>
        <w:t xml:space="preserve"> </w:t>
      </w:r>
      <w:r w:rsidRPr="00077B96">
        <w:rPr/>
        <w:t>körperlich</w:t>
      </w:r>
      <w:r w:rsidRPr="00077B96">
        <w:rPr>
          <w:rStyle w:val="erweitert05"/>
        </w:rPr>
        <w:t xml:space="preserve"> </w:t>
      </w:r>
      <w:r w:rsidRPr="00077B96">
        <w:rPr/>
        <w:t>als</w:t>
      </w:r>
      <w:r w:rsidRPr="00077B96">
        <w:rPr>
          <w:rStyle w:val="erweitert05"/>
        </w:rPr>
        <w:t xml:space="preserve"> </w:t>
      </w:r>
      <w:r w:rsidRPr="00077B96">
        <w:rPr/>
        <w:t>auch</w:t>
      </w:r>
      <w:r w:rsidRPr="00077B96">
        <w:rPr>
          <w:rStyle w:val="erweitert05"/>
        </w:rPr>
        <w:t xml:space="preserve"> </w:t>
      </w:r>
      <w:r w:rsidRPr="00077B96">
        <w:rPr/>
        <w:t>seelisch</w:t>
      </w:r>
      <w:r w:rsidRPr="00077B96">
        <w:rPr>
          <w:rStyle w:val="erweitert05"/>
        </w:rPr>
        <w:t xml:space="preserve"> </w:t>
      </w:r>
      <w:r w:rsidRPr="00077B96">
        <w:rPr/>
        <w:t>zu</w:t>
      </w:r>
      <w:r w:rsidRPr="00077B96">
        <w:rPr>
          <w:rStyle w:val="erweitert05"/>
        </w:rPr>
        <w:t xml:space="preserve"> </w:t>
      </w:r>
      <w:r w:rsidRPr="00077B96">
        <w:rPr/>
        <w:t>stabilisieren.</w:t>
      </w:r>
      <w:r w:rsidRPr="00077B96">
        <w:rPr>
          <w:rStyle w:val="erweitert05"/>
        </w:rPr>
        <w:t xml:space="preserve"> </w:t>
      </w:r>
      <w:r w:rsidRPr="00077B96">
        <w:rPr/>
        <w:t>Eines</w:t>
      </w:r>
      <w:r w:rsidRPr="00077B96">
        <w:rPr>
          <w:rStyle w:val="erweitert05"/>
        </w:rPr>
        <w:t xml:space="preserve"> </w:t>
      </w:r>
      <w:r w:rsidRPr="00077B96">
        <w:rPr/>
        <w:t>Tages</w:t>
      </w:r>
      <w:r w:rsidRPr="00077B96">
        <w:rPr>
          <w:rStyle w:val="erweitert05"/>
        </w:rPr>
        <w:t xml:space="preserve"> </w:t>
      </w:r>
      <w:r w:rsidRPr="00077B96">
        <w:rPr/>
        <w:t>äußert</w:t>
      </w:r>
      <w:r w:rsidRPr="00077B96">
        <w:rPr>
          <w:rStyle w:val="erweitert05"/>
        </w:rPr>
        <w:t xml:space="preserve"> </w:t>
      </w:r>
      <w:r w:rsidRPr="00077B96">
        <w:rPr/>
        <w:t>sie</w:t>
      </w:r>
      <w:r w:rsidRPr="00077B96">
        <w:rPr>
          <w:rStyle w:val="erweitert05"/>
        </w:rPr>
        <w:t xml:space="preserve"> </w:t>
      </w:r>
      <w:r w:rsidRPr="00077B96">
        <w:rPr/>
        <w:t>von</w:t>
      </w:r>
      <w:r w:rsidRPr="00077B96">
        <w:rPr>
          <w:rStyle w:val="erweitert05"/>
        </w:rPr>
        <w:t xml:space="preserve"> </w:t>
      </w:r>
      <w:r w:rsidRPr="00077B96">
        <w:rPr/>
        <w:t>sich</w:t>
      </w:r>
      <w:r w:rsidRPr="00077B96">
        <w:rPr>
          <w:rStyle w:val="erweitert05"/>
        </w:rPr>
        <w:t xml:space="preserve"> </w:t>
      </w:r>
      <w:r w:rsidRPr="00077B96">
        <w:rPr/>
        <w:t>aus</w:t>
      </w:r>
      <w:r w:rsidRPr="00077B96">
        <w:rPr>
          <w:rStyle w:val="erweitert05"/>
        </w:rPr>
        <w:t xml:space="preserve"> </w:t>
      </w:r>
      <w:r w:rsidRPr="00077B96">
        <w:rPr/>
        <w:t>den</w:t>
      </w:r>
      <w:r w:rsidRPr="00077B96">
        <w:rPr>
          <w:rStyle w:val="erweitert05"/>
        </w:rPr>
        <w:t xml:space="preserve"> </w:t>
      </w:r>
      <w:r w:rsidRPr="00077B96">
        <w:rPr/>
        <w:t>Wunsch</w:t>
      </w:r>
      <w:r w:rsidRPr="00077B96" w:rsidR="00DC4E63">
        <w:rPr/>
        <w:t>,</w:t>
      </w:r>
      <w:r w:rsidRPr="00077B96">
        <w:rPr>
          <w:rStyle w:val="erweitert05"/>
        </w:rPr>
        <w:t xml:space="preserve"> </w:t>
      </w:r>
      <w:r w:rsidRPr="00077B96">
        <w:rPr/>
        <w:t>zum</w:t>
      </w:r>
      <w:r w:rsidRPr="00077B96">
        <w:rPr>
          <w:rStyle w:val="erweitert05"/>
        </w:rPr>
        <w:t xml:space="preserve"> </w:t>
      </w:r>
      <w:r w:rsidRPr="00077B96">
        <w:rPr/>
        <w:t>Zahn</w:t>
      </w:r>
      <w:r w:rsidRPr="00077B96" w:rsidR="00DC4E63">
        <w:rPr/>
        <w:t>arzt</w:t>
      </w:r>
      <w:r w:rsidRPr="00077B96" w:rsidR="00DC4E63">
        <w:rPr>
          <w:rStyle w:val="erweitert05"/>
        </w:rPr>
        <w:t xml:space="preserve"> </w:t>
      </w:r>
      <w:r w:rsidRPr="00077B96" w:rsidR="00DC4E63">
        <w:rPr/>
        <w:t>zu</w:t>
      </w:r>
      <w:r w:rsidRPr="00077B96" w:rsidR="00DC4E63">
        <w:rPr>
          <w:rStyle w:val="erweitert05"/>
        </w:rPr>
        <w:t xml:space="preserve"> </w:t>
      </w:r>
      <w:r w:rsidRPr="00077B96" w:rsidR="00DC4E63">
        <w:rPr/>
        <w:t>gehen,</w:t>
      </w:r>
      <w:r w:rsidRPr="00077B96" w:rsidR="00DC4E63">
        <w:rPr>
          <w:rStyle w:val="erweitert05"/>
        </w:rPr>
        <w:t xml:space="preserve"> </w:t>
      </w:r>
      <w:r w:rsidRPr="00077B96" w:rsidR="00DC4E63">
        <w:rPr/>
        <w:t>weil</w:t>
      </w:r>
      <w:r w:rsidRPr="00077B96" w:rsidR="00DC4E63">
        <w:rPr>
          <w:rStyle w:val="erweitert05"/>
        </w:rPr>
        <w:t xml:space="preserve"> </w:t>
      </w:r>
      <w:r w:rsidRPr="00077B96" w:rsidR="00DC4E63">
        <w:rPr/>
        <w:t>sie</w:t>
      </w:r>
      <w:r w:rsidRPr="00077B96" w:rsidR="00DC4E63">
        <w:rPr>
          <w:rStyle w:val="erweitert05"/>
        </w:rPr>
        <w:t xml:space="preserve"> </w:t>
      </w:r>
      <w:r w:rsidRPr="00077B96" w:rsidR="00DC4E63">
        <w:rPr/>
        <w:t>„</w:t>
      </w:r>
      <w:r w:rsidRPr="00077B96">
        <w:rPr/>
        <w:t>nicht</w:t>
      </w:r>
      <w:r w:rsidRPr="00077B96">
        <w:rPr>
          <w:rStyle w:val="erweitert05"/>
        </w:rPr>
        <w:t xml:space="preserve"> </w:t>
      </w:r>
      <w:r w:rsidRPr="00077B96">
        <w:rPr/>
        <w:t>gut</w:t>
      </w:r>
      <w:r w:rsidRPr="00077B96">
        <w:rPr>
          <w:rStyle w:val="erweitert05"/>
        </w:rPr>
        <w:t xml:space="preserve"> </w:t>
      </w:r>
      <w:r w:rsidRPr="00077B96">
        <w:rPr/>
        <w:t>beißen</w:t>
      </w:r>
      <w:r w:rsidRPr="00077B96">
        <w:rPr>
          <w:rStyle w:val="erweitert05"/>
        </w:rPr>
        <w:t xml:space="preserve"> </w:t>
      </w:r>
      <w:r w:rsidRPr="00077B96">
        <w:rPr/>
        <w:t>kann“.</w:t>
      </w:r>
      <w:r w:rsidRPr="00077B96">
        <w:rPr>
          <w:rStyle w:val="erweitert05"/>
        </w:rPr>
        <w:t xml:space="preserve"> </w:t>
      </w:r>
      <w:r w:rsidRPr="00077B96">
        <w:rPr/>
        <w:t>Da</w:t>
      </w:r>
      <w:r w:rsidRPr="00077B96">
        <w:rPr>
          <w:rStyle w:val="erweitert05"/>
        </w:rPr>
        <w:t xml:space="preserve"> </w:t>
      </w:r>
      <w:r w:rsidRPr="00077B96">
        <w:rPr/>
        <w:t>Frau</w:t>
      </w:r>
      <w:r w:rsidRPr="00077B96">
        <w:rPr>
          <w:rStyle w:val="erweitert05"/>
        </w:rPr>
        <w:t xml:space="preserve"> </w:t>
      </w:r>
      <w:r w:rsidRPr="00077B96">
        <w:rPr/>
        <w:t>Maria</w:t>
      </w:r>
      <w:r w:rsidRPr="00077B96">
        <w:rPr>
          <w:rStyle w:val="erweitert05"/>
        </w:rPr>
        <w:t xml:space="preserve"> </w:t>
      </w:r>
      <w:r w:rsidRPr="00077B96">
        <w:rPr/>
        <w:t>über</w:t>
      </w:r>
      <w:r w:rsidRPr="00077B96">
        <w:rPr>
          <w:rStyle w:val="erweitert05"/>
        </w:rPr>
        <w:t xml:space="preserve"> </w:t>
      </w:r>
      <w:r w:rsidRPr="00077B96">
        <w:rPr/>
        <w:t>schlechtes</w:t>
      </w:r>
      <w:r w:rsidRPr="00077B96">
        <w:rPr>
          <w:rStyle w:val="erweitert05"/>
        </w:rPr>
        <w:t xml:space="preserve"> </w:t>
      </w:r>
      <w:r w:rsidRPr="00077B96">
        <w:rPr/>
        <w:t>Sehen</w:t>
      </w:r>
      <w:r w:rsidRPr="00077B96">
        <w:rPr>
          <w:rStyle w:val="erweitert05"/>
        </w:rPr>
        <w:t xml:space="preserve"> </w:t>
      </w:r>
      <w:r w:rsidRPr="00077B96">
        <w:rPr/>
        <w:t>klagt,</w:t>
      </w:r>
      <w:r w:rsidRPr="00077B96">
        <w:rPr>
          <w:rStyle w:val="erweitert05"/>
        </w:rPr>
        <w:t xml:space="preserve"> </w:t>
      </w:r>
      <w:r w:rsidRPr="00077B96">
        <w:rPr/>
        <w:t>wird</w:t>
      </w:r>
      <w:r w:rsidRPr="00077B96">
        <w:rPr>
          <w:rStyle w:val="erweitert05"/>
        </w:rPr>
        <w:t xml:space="preserve"> </w:t>
      </w:r>
      <w:r w:rsidRPr="00077B96">
        <w:rPr/>
        <w:t>von</w:t>
      </w:r>
      <w:r w:rsidRPr="00077B96">
        <w:rPr>
          <w:rStyle w:val="erweitert05"/>
        </w:rPr>
        <w:t xml:space="preserve"> </w:t>
      </w:r>
      <w:r w:rsidRPr="00077B96">
        <w:rPr/>
        <w:t>der</w:t>
      </w:r>
      <w:r w:rsidRPr="00077B96">
        <w:rPr>
          <w:rStyle w:val="erweitert05"/>
        </w:rPr>
        <w:t xml:space="preserve"> </w:t>
      </w:r>
      <w:r w:rsidRPr="00077B96">
        <w:rPr/>
        <w:t>Augenärztin</w:t>
      </w:r>
      <w:r w:rsidRPr="00077B96">
        <w:rPr>
          <w:rStyle w:val="erweitert05"/>
        </w:rPr>
        <w:t xml:space="preserve"> </w:t>
      </w:r>
      <w:r w:rsidRPr="00077B96">
        <w:rPr/>
        <w:t>eine</w:t>
      </w:r>
      <w:r w:rsidRPr="00077B96">
        <w:rPr>
          <w:rStyle w:val="erweitert05"/>
        </w:rPr>
        <w:t xml:space="preserve"> </w:t>
      </w:r>
      <w:r w:rsidRPr="00077B96">
        <w:rPr/>
        <w:t>operative</w:t>
      </w:r>
      <w:r w:rsidRPr="00077B96">
        <w:rPr>
          <w:rStyle w:val="erweitert05"/>
        </w:rPr>
        <w:t xml:space="preserve"> </w:t>
      </w:r>
      <w:r w:rsidRPr="00077B96">
        <w:rPr/>
        <w:t>Sanierung</w:t>
      </w:r>
      <w:r w:rsidRPr="00077B96">
        <w:rPr>
          <w:rStyle w:val="erweitert05"/>
        </w:rPr>
        <w:t xml:space="preserve"> </w:t>
      </w:r>
      <w:r w:rsidRPr="00077B96">
        <w:rPr/>
        <w:t>des</w:t>
      </w:r>
      <w:r w:rsidRPr="00077B96">
        <w:rPr>
          <w:rStyle w:val="erweitert05"/>
        </w:rPr>
        <w:t xml:space="preserve"> </w:t>
      </w:r>
      <w:r w:rsidRPr="00077B96">
        <w:rPr/>
        <w:t>gra</w:t>
      </w:r>
      <w:r w:rsidRPr="00077B96">
        <w:rPr/>
        <w:t>u</w:t>
      </w:r>
      <w:r w:rsidRPr="00077B96">
        <w:rPr/>
        <w:t>en</w:t>
      </w:r>
      <w:r w:rsidRPr="00077B96">
        <w:rPr>
          <w:rStyle w:val="erweitert05"/>
        </w:rPr>
        <w:t xml:space="preserve"> </w:t>
      </w:r>
      <w:r w:rsidRPr="00077B96">
        <w:rPr/>
        <w:t>Stars</w:t>
      </w:r>
      <w:r w:rsidRPr="00077B96">
        <w:rPr>
          <w:rStyle w:val="erweitert05"/>
        </w:rPr>
        <w:t xml:space="preserve"> </w:t>
      </w:r>
      <w:r w:rsidRPr="00077B96">
        <w:rPr/>
        <w:t>vorgeschlagen.</w:t>
      </w:r>
      <w:r w:rsidRPr="00077B96">
        <w:rPr>
          <w:rStyle w:val="erweitert05"/>
        </w:rPr>
        <w:t xml:space="preserve"> </w:t>
      </w:r>
      <w:r w:rsidRPr="00077B96">
        <w:rPr/>
        <w:t>Frau</w:t>
      </w:r>
      <w:r w:rsidRPr="00077B96">
        <w:rPr>
          <w:rStyle w:val="erweitert05"/>
        </w:rPr>
        <w:t xml:space="preserve"> </w:t>
      </w:r>
      <w:r w:rsidRPr="00077B96">
        <w:rPr/>
        <w:t>Maria</w:t>
      </w:r>
      <w:r w:rsidRPr="00077B96">
        <w:rPr>
          <w:rStyle w:val="erweitert05"/>
        </w:rPr>
        <w:t xml:space="preserve"> </w:t>
      </w:r>
      <w:r w:rsidRPr="00077B96">
        <w:rPr/>
        <w:t>äußert</w:t>
      </w:r>
      <w:r w:rsidRPr="00077B96">
        <w:rPr>
          <w:rStyle w:val="erweitert05"/>
        </w:rPr>
        <w:t xml:space="preserve"> </w:t>
      </w:r>
      <w:r w:rsidRPr="00077B96">
        <w:rPr/>
        <w:t>nach</w:t>
      </w:r>
      <w:r w:rsidRPr="00077B96">
        <w:rPr>
          <w:rStyle w:val="erweitert05"/>
        </w:rPr>
        <w:t xml:space="preserve"> </w:t>
      </w:r>
      <w:r w:rsidRPr="00077B96">
        <w:rPr/>
        <w:t>Rücksprache</w:t>
      </w:r>
      <w:r w:rsidRPr="00077B96">
        <w:rPr>
          <w:rStyle w:val="erweitert05"/>
        </w:rPr>
        <w:t xml:space="preserve"> </w:t>
      </w:r>
      <w:r w:rsidRPr="00077B96">
        <w:rPr/>
        <w:t>mit</w:t>
      </w:r>
      <w:r w:rsidRPr="00077B96">
        <w:rPr>
          <w:rStyle w:val="erweitert05"/>
        </w:rPr>
        <w:t xml:space="preserve"> </w:t>
      </w:r>
      <w:r w:rsidRPr="00077B96">
        <w:rPr/>
        <w:t>ihrem</w:t>
      </w:r>
      <w:r w:rsidRPr="00077B96">
        <w:rPr>
          <w:rStyle w:val="erweitert05"/>
        </w:rPr>
        <w:t xml:space="preserve"> </w:t>
      </w:r>
      <w:r w:rsidRPr="00077B96">
        <w:rPr/>
        <w:t>Sohn</w:t>
      </w:r>
      <w:r w:rsidRPr="00077B96">
        <w:rPr>
          <w:rStyle w:val="erweitert05"/>
        </w:rPr>
        <w:t xml:space="preserve"> </w:t>
      </w:r>
      <w:r w:rsidRPr="00077B96">
        <w:rPr/>
        <w:t>auch</w:t>
      </w:r>
      <w:r w:rsidRPr="00077B96">
        <w:rPr>
          <w:rStyle w:val="erweitert05"/>
        </w:rPr>
        <w:t xml:space="preserve"> </w:t>
      </w:r>
      <w:r w:rsidRPr="00077B96">
        <w:rPr/>
        <w:t>selbst</w:t>
      </w:r>
      <w:r w:rsidRPr="00077B96">
        <w:rPr>
          <w:rStyle w:val="erweitert05"/>
        </w:rPr>
        <w:t xml:space="preserve"> </w:t>
      </w:r>
      <w:r w:rsidRPr="00077B96">
        <w:rPr/>
        <w:t>den</w:t>
      </w:r>
      <w:r w:rsidRPr="00077B96">
        <w:rPr>
          <w:rStyle w:val="erweitert05"/>
        </w:rPr>
        <w:t xml:space="preserve"> </w:t>
      </w:r>
      <w:r w:rsidRPr="00077B96">
        <w:rPr/>
        <w:t>Wunsch</w:t>
      </w:r>
      <w:r w:rsidRPr="00077B96" w:rsidR="00DC4E63">
        <w:rPr/>
        <w:t>,</w:t>
      </w:r>
      <w:r w:rsidRPr="00077B96">
        <w:rPr>
          <w:rStyle w:val="erweitert05"/>
        </w:rPr>
        <w:t xml:space="preserve"> </w:t>
      </w:r>
      <w:r w:rsidRPr="00077B96">
        <w:rPr/>
        <w:t>operiert</w:t>
      </w:r>
      <w:r w:rsidRPr="00077B96">
        <w:rPr>
          <w:rStyle w:val="erweitert05"/>
        </w:rPr>
        <w:t xml:space="preserve"> </w:t>
      </w:r>
      <w:r w:rsidRPr="00077B96">
        <w:rPr/>
        <w:t>zu</w:t>
      </w:r>
      <w:r w:rsidRPr="00077B96">
        <w:rPr>
          <w:rStyle w:val="erweitert05"/>
        </w:rPr>
        <w:t xml:space="preserve"> </w:t>
      </w:r>
      <w:r w:rsidRPr="00077B96">
        <w:rPr/>
        <w:t>werden.</w:t>
      </w:r>
      <w:r w:rsidRPr="00077B96">
        <w:rPr>
          <w:rStyle w:val="erweitert05"/>
        </w:rPr>
        <w:t xml:space="preserve"> </w:t>
      </w:r>
      <w:r w:rsidRPr="00077B96">
        <w:rPr/>
        <w:t>Die</w:t>
      </w:r>
      <w:r w:rsidRPr="00077B96">
        <w:rPr>
          <w:rStyle w:val="erweitert05"/>
        </w:rPr>
        <w:t xml:space="preserve"> </w:t>
      </w:r>
      <w:r w:rsidRPr="00077B96">
        <w:rPr/>
        <w:t>Op</w:t>
      </w:r>
      <w:r w:rsidRPr="00077B96">
        <w:rPr/>
        <w:t>e</w:t>
      </w:r>
      <w:r w:rsidRPr="00077B96">
        <w:rPr/>
        <w:t>ra</w:t>
      </w:r>
      <w:r w:rsidRPr="00077B96" w:rsidR="00137C8B">
        <w:rPr/>
        <w:softHyphen/>
        <w:t>tion</w:t>
      </w:r>
      <w:r w:rsidRPr="00077B96">
        <w:rPr>
          <w:rStyle w:val="erweitert05"/>
        </w:rPr>
        <w:t xml:space="preserve"> </w:t>
      </w:r>
      <w:r w:rsidRPr="00077B96">
        <w:rPr/>
        <w:t>gelingt</w:t>
      </w:r>
      <w:r w:rsidRPr="00077B96">
        <w:rPr>
          <w:rStyle w:val="erweitert05"/>
        </w:rPr>
        <w:t xml:space="preserve"> </w:t>
      </w:r>
      <w:r w:rsidRPr="00077B96">
        <w:rPr/>
        <w:t>gut</w:t>
      </w:r>
      <w:r w:rsidRPr="00077B96">
        <w:rPr>
          <w:rStyle w:val="erweitert05"/>
        </w:rPr>
        <w:t xml:space="preserve"> </w:t>
      </w:r>
      <w:r w:rsidRPr="00077B96">
        <w:rPr/>
        <w:t>und</w:t>
      </w:r>
      <w:r w:rsidRPr="00077B96">
        <w:rPr>
          <w:rStyle w:val="erweitert05"/>
        </w:rPr>
        <w:t xml:space="preserve"> </w:t>
      </w:r>
      <w:r w:rsidRPr="00077B96">
        <w:rPr/>
        <w:t>Frau</w:t>
      </w:r>
      <w:r w:rsidRPr="00077B96">
        <w:rPr>
          <w:rStyle w:val="erweitert05"/>
        </w:rPr>
        <w:t xml:space="preserve"> </w:t>
      </w:r>
      <w:r w:rsidRPr="00077B96">
        <w:rPr/>
        <w:t>Maria</w:t>
      </w:r>
      <w:r w:rsidRPr="00077B96">
        <w:rPr>
          <w:rStyle w:val="erweitert05"/>
        </w:rPr>
        <w:t xml:space="preserve"> </w:t>
      </w:r>
      <w:r w:rsidRPr="00077B96">
        <w:rPr/>
        <w:t>freut</w:t>
      </w:r>
      <w:r w:rsidRPr="00077B96">
        <w:rPr>
          <w:rStyle w:val="erweitert05"/>
        </w:rPr>
        <w:t xml:space="preserve"> </w:t>
      </w:r>
      <w:r w:rsidRPr="00077B96">
        <w:rPr/>
        <w:t>sich</w:t>
      </w:r>
      <w:r w:rsidRPr="00077B96">
        <w:rPr>
          <w:rStyle w:val="erweitert05"/>
        </w:rPr>
        <w:t xml:space="preserve"> </w:t>
      </w:r>
      <w:r w:rsidRPr="00077B96">
        <w:rPr/>
        <w:t>über</w:t>
      </w:r>
      <w:r w:rsidRPr="00077B96">
        <w:rPr>
          <w:rStyle w:val="erweitert05"/>
        </w:rPr>
        <w:t xml:space="preserve"> </w:t>
      </w:r>
      <w:r w:rsidRPr="00077B96">
        <w:rPr/>
        <w:t>die</w:t>
      </w:r>
      <w:r w:rsidRPr="00077B96">
        <w:rPr>
          <w:rStyle w:val="erweitert05"/>
        </w:rPr>
        <w:t xml:space="preserve"> </w:t>
      </w:r>
      <w:r w:rsidRPr="00077B96">
        <w:rPr/>
        <w:t>ver</w:t>
      </w:r>
      <w:r w:rsidRPr="00077B96" w:rsidR="00DC4E63">
        <w:rPr/>
        <w:t>besserte</w:t>
      </w:r>
      <w:r w:rsidRPr="00077B96" w:rsidR="00DC4E63">
        <w:rPr>
          <w:rStyle w:val="erweitert05"/>
        </w:rPr>
        <w:t xml:space="preserve"> </w:t>
      </w:r>
      <w:r w:rsidRPr="00077B96" w:rsidR="00DC4E63">
        <w:rPr/>
        <w:t>Sehleistung:</w:t>
      </w:r>
      <w:r w:rsidRPr="00077B96" w:rsidR="00DC4E63">
        <w:rPr>
          <w:rStyle w:val="erweitert05"/>
        </w:rPr>
        <w:t xml:space="preserve"> </w:t>
      </w:r>
      <w:r w:rsidRPr="00077B96" w:rsidR="00DC4E63">
        <w:rPr/>
        <w:t>„</w:t>
      </w:r>
      <w:r w:rsidRPr="00077B96">
        <w:rPr/>
        <w:t>Dass</w:t>
      </w:r>
      <w:r w:rsidRPr="00077B96">
        <w:rPr>
          <w:rStyle w:val="erweitert05"/>
        </w:rPr>
        <w:t xml:space="preserve"> </w:t>
      </w:r>
      <w:r w:rsidRPr="00077B96">
        <w:rPr/>
        <w:t>ich</w:t>
      </w:r>
      <w:r w:rsidRPr="00077B96">
        <w:rPr>
          <w:rStyle w:val="erweitert05"/>
        </w:rPr>
        <w:t xml:space="preserve"> </w:t>
      </w:r>
      <w:r w:rsidRPr="00077B96">
        <w:rPr/>
        <w:t>Sie</w:t>
      </w:r>
      <w:r w:rsidRPr="00077B96">
        <w:rPr>
          <w:rStyle w:val="erweitert05"/>
        </w:rPr>
        <w:t xml:space="preserve"> </w:t>
      </w:r>
      <w:r w:rsidRPr="00077B96">
        <w:rPr/>
        <w:t>jetzt</w:t>
      </w:r>
      <w:r w:rsidRPr="00077B96">
        <w:rPr>
          <w:rStyle w:val="erweitert05"/>
        </w:rPr>
        <w:t xml:space="preserve"> </w:t>
      </w:r>
      <w:r w:rsidRPr="00077B96">
        <w:rPr/>
        <w:t>einmal</w:t>
      </w:r>
      <w:r w:rsidRPr="00077B96">
        <w:rPr>
          <w:rStyle w:val="erweitert05"/>
        </w:rPr>
        <w:t xml:space="preserve"> </w:t>
      </w:r>
      <w:r w:rsidRPr="00077B96">
        <w:rPr/>
        <w:t>gut</w:t>
      </w:r>
      <w:r w:rsidRPr="00077B96">
        <w:rPr>
          <w:rStyle w:val="erweitert05"/>
        </w:rPr>
        <w:t xml:space="preserve"> </w:t>
      </w:r>
      <w:r w:rsidRPr="00077B96">
        <w:rPr/>
        <w:t>sehen</w:t>
      </w:r>
      <w:r w:rsidRPr="00077B96">
        <w:rPr>
          <w:rStyle w:val="erweitert05"/>
        </w:rPr>
        <w:t xml:space="preserve"> </w:t>
      </w:r>
      <w:r w:rsidRPr="00077B96">
        <w:rPr/>
        <w:t>kann,</w:t>
      </w:r>
      <w:r w:rsidRPr="00077B96">
        <w:rPr>
          <w:rStyle w:val="erweitert05"/>
        </w:rPr>
        <w:t xml:space="preserve"> </w:t>
      </w:r>
      <w:r w:rsidRPr="00077B96">
        <w:rPr/>
        <w:t>Frau</w:t>
      </w:r>
      <w:r w:rsidRPr="00077B96">
        <w:rPr>
          <w:rStyle w:val="erweitert05"/>
        </w:rPr>
        <w:t xml:space="preserve"> </w:t>
      </w:r>
      <w:r w:rsidRPr="00077B96">
        <w:rPr/>
        <w:t>Do</w:t>
      </w:r>
      <w:r w:rsidRPr="00077B96">
        <w:rPr/>
        <w:t>k</w:t>
      </w:r>
      <w:r w:rsidRPr="00077B96">
        <w:rPr/>
        <w:t>tor!</w:t>
      </w:r>
      <w:r w:rsidRPr="00077B96" w:rsidR="00DC4E63">
        <w:rPr/>
        <w:t>“,</w:t>
      </w:r>
      <w:r w:rsidRPr="00077B96">
        <w:rPr>
          <w:rStyle w:val="erweitert05"/>
        </w:rPr>
        <w:t xml:space="preserve"> </w:t>
      </w:r>
      <w:r w:rsidRPr="00077B96">
        <w:rPr/>
        <w:t>ruft</w:t>
      </w:r>
      <w:r w:rsidRPr="00077B96">
        <w:rPr>
          <w:rStyle w:val="erweitert05"/>
        </w:rPr>
        <w:t xml:space="preserve"> </w:t>
      </w:r>
      <w:r w:rsidRPr="00077B96">
        <w:rPr/>
        <w:t>sie</w:t>
      </w:r>
      <w:r w:rsidRPr="00077B96">
        <w:rPr>
          <w:rStyle w:val="erweitert05"/>
        </w:rPr>
        <w:t xml:space="preserve"> </w:t>
      </w:r>
      <w:r w:rsidRPr="00077B96">
        <w:rPr/>
        <w:t>mir</w:t>
      </w:r>
      <w:r w:rsidRPr="00077B96">
        <w:rPr>
          <w:rStyle w:val="erweitert05"/>
        </w:rPr>
        <w:t xml:space="preserve"> </w:t>
      </w:r>
      <w:r w:rsidRPr="00077B96">
        <w:rPr/>
        <w:t>zu.</w:t>
      </w:r>
    </w:p>
    <w:p w:rsidR="00E57C46" w:rsidRPr="00441F26" w:rsidP="00077B96">
      <w:pPr>
        <w:pStyle w:val="Heading2"/>
        <w:spacing w:before="500" w:after="260"/>
      </w:pPr>
      <w:bookmarkStart w:id="3" w:name="tm_letex_dest_4"/>
      <w:r w:rsidR="009064D9">
        <w:fldChar w:fldCharType="begin"/>
      </w:r>
      <w:r w:rsidR="009064D9">
        <w:rPr/>
        <w:instrText xml:space="preserve"> PRINT \p Group " [ /Dest /4_section_4.4. /View [ /XYZ 91 369  null ] /DEST pdfmark " </w:instrText>
      </w:r>
      <w:r w:rsidR="009064D9">
        <w:fldChar w:fldCharType="end"/>
      </w:r>
      <w:r w:rsidRPr="00441F26">
        <w:rPr/>
        <w:t>Phase der Balance</w:t>
      </w:r>
      <w:bookmarkEnd w:id="3"/>
    </w:p>
    <w:p w:rsidR="0013069C" w:rsidP="00077B96">
      <w:pPr>
        <w:spacing w:after="220"/>
      </w:pPr>
      <w:r w:rsidRPr="00F207C9" w:rsidR="00E57C46">
        <w:rPr/>
        <w:t>Die Kompensa</w:t>
      </w:r>
      <w:r w:rsidR="00137C8B">
        <w:rPr/>
        <w:softHyphen/>
        <w:t>tion</w:t>
      </w:r>
      <w:r w:rsidRPr="00F207C9" w:rsidR="00E57C46">
        <w:rPr/>
        <w:t>sfähigkeit hochbetagter Menschen mit mehr</w:t>
      </w:r>
      <w:r w:rsidRPr="00F207C9" w:rsidR="00E57C46">
        <w:rPr/>
        <w:t>e</w:t>
      </w:r>
      <w:r w:rsidRPr="00F207C9" w:rsidR="00E57C46">
        <w:rPr/>
        <w:t>ren, zum Teil schon weit fortgeschrittenen chronischen Erkra</w:t>
      </w:r>
      <w:r w:rsidRPr="00F207C9" w:rsidR="00E57C46">
        <w:rPr/>
        <w:t>n</w:t>
      </w:r>
      <w:r w:rsidRPr="00F207C9" w:rsidR="00E57C46">
        <w:rPr/>
        <w:t>kungen ist sehr gering; daher ist ihr Zustand stets potenziell b</w:t>
      </w:r>
      <w:r w:rsidRPr="00F207C9" w:rsidR="00E57C46">
        <w:rPr/>
        <w:t>e</w:t>
      </w:r>
      <w:r w:rsidRPr="00F207C9" w:rsidR="00E57C46">
        <w:rPr/>
        <w:t>droht</w:t>
      </w:r>
      <w:r w:rsidRPr="00F207C9" w:rsidR="009E3F9D">
        <w:rPr/>
        <w:t>,</w:t>
      </w:r>
      <w:r w:rsidRPr="00F207C9" w:rsidR="00E57C46">
        <w:rPr/>
        <w:t xml:space="preserve"> von </w:t>
      </w:r>
      <w:r w:rsidRPr="00934DC8" w:rsidR="00E57C46">
        <w:rPr>
          <w:noProof/>
        </w:rPr>
        <w:t>einem</w:t>
      </w:r>
      <w:r w:rsidRPr="00F207C9" w:rsidR="00E57C46">
        <w:rPr/>
        <w:t xml:space="preserve"> Tag auf den anderen zu kippen. Die Symptome mehrerer verschied</w:t>
      </w:r>
      <w:r w:rsidRPr="00F207C9" w:rsidR="00E57C46">
        <w:rPr/>
        <w:t>e</w:t>
      </w:r>
      <w:r w:rsidRPr="00F207C9" w:rsidR="00E57C46">
        <w:rPr/>
        <w:t>ner Krankheiten zu balancieren, ohne dabei den ganzen Menschen aus dem Auge zu ve</w:t>
      </w:r>
      <w:r w:rsidRPr="00F207C9" w:rsidR="00E57C46">
        <w:rPr/>
        <w:t>r</w:t>
      </w:r>
      <w:r w:rsidRPr="00F207C9" w:rsidR="00E57C46">
        <w:rPr/>
        <w:t xml:space="preserve">lieren, bedeutet nicht selten </w:t>
      </w:r>
      <w:r w:rsidRPr="00934DC8" w:rsidR="00E57C46">
        <w:rPr>
          <w:noProof/>
        </w:rPr>
        <w:t>eine</w:t>
      </w:r>
      <w:r w:rsidRPr="00F207C9" w:rsidR="00E57C46">
        <w:rPr/>
        <w:t xml:space="preserve"> Gratwanderung. Die Sorge um das Wohlbefinden darf sich ja nicht auf körperliche Fa</w:t>
      </w:r>
      <w:r w:rsidRPr="00F207C9" w:rsidR="00E57C46">
        <w:rPr/>
        <w:t>k</w:t>
      </w:r>
      <w:r w:rsidRPr="00F207C9" w:rsidR="00E57C46">
        <w:rPr/>
        <w:t>toren beschränken, sondern muss stets die ganze Person mit ihren Wü</w:t>
      </w:r>
      <w:r w:rsidRPr="00F207C9" w:rsidR="00E57C46">
        <w:rPr/>
        <w:t>n</w:t>
      </w:r>
      <w:r w:rsidRPr="00F207C9" w:rsidR="00E57C46">
        <w:rPr/>
        <w:t>schen und Bedürfnissen, Neigungen und Abneigungen im Blick beha</w:t>
      </w:r>
      <w:r w:rsidRPr="00F207C9" w:rsidR="00E57C46">
        <w:rPr/>
        <w:t>l</w:t>
      </w:r>
      <w:r w:rsidRPr="00F207C9" w:rsidR="00E57C46">
        <w:rPr/>
        <w:t>ten</w:t>
      </w:r>
      <w:r w:rsidRPr="00F207C9" w:rsidR="009E3F9D">
        <w:rPr/>
        <w:t>,</w:t>
      </w:r>
      <w:r w:rsidRPr="00F207C9" w:rsidR="00E57C46">
        <w:rPr/>
        <w:t xml:space="preserve"> um jede Einflussnahme behutsam planen zu können. Auch dafür ist die gelingende Kommunika</w:t>
      </w:r>
      <w:r w:rsidR="00137C8B">
        <w:rPr/>
        <w:softHyphen/>
        <w:t>tion</w:t>
      </w:r>
      <w:r w:rsidRPr="00F207C9" w:rsidR="00E57C46">
        <w:rPr/>
        <w:t xml:space="preserve"> </w:t>
      </w:r>
      <w:r w:rsidRPr="00934DC8" w:rsidR="00E57C46">
        <w:rPr>
          <w:noProof/>
        </w:rPr>
        <w:t>eine</w:t>
      </w:r>
      <w:r w:rsidRPr="00F207C9" w:rsidR="00E57C46">
        <w:rPr/>
        <w:t xml:space="preserve"> unabdingbare Vorau</w:t>
      </w:r>
      <w:r w:rsidRPr="00F207C9" w:rsidR="00E57C46">
        <w:rPr/>
        <w:t>s</w:t>
      </w:r>
      <w:r w:rsidRPr="00F207C9" w:rsidR="00E57C46">
        <w:rPr/>
        <w:t>setzung. Zu erwartende Konsequenzen, Nutzen und Risiko jeder Maßnahme müssen angesichts der Gesamtsitua</w:t>
      </w:r>
      <w:r w:rsidR="00137C8B">
        <w:rPr/>
        <w:softHyphen/>
        <w:t>tion</w:t>
      </w:r>
      <w:r w:rsidRPr="00F207C9" w:rsidR="00E57C46">
        <w:rPr/>
        <w:t xml:space="preserve"> und der Eigenheiten der Kra</w:t>
      </w:r>
      <w:r w:rsidRPr="00F207C9" w:rsidR="00E57C46">
        <w:rPr/>
        <w:t>n</w:t>
      </w:r>
      <w:r w:rsidRPr="00F207C9" w:rsidR="00E57C46">
        <w:rPr/>
        <w:t>ken jeweils kritisch hinterfragt werden. Diese „multidimensionale Fü</w:t>
      </w:r>
      <w:r w:rsidRPr="00F207C9" w:rsidR="00E57C46">
        <w:rPr/>
        <w:t>r</w:t>
      </w:r>
      <w:r w:rsidRPr="00F207C9" w:rsidR="00E57C46">
        <w:rPr/>
        <w:t>sorge</w:t>
      </w:r>
      <w:r>
        <w:fldChar w:fldCharType="begin"/>
      </w:r>
      <w:r w:rsidR="00C5124D">
        <w:rPr/>
        <w:instrText xml:space="preserve"> XE "</w:instrText>
      </w:r>
      <w:r w:rsidRPr="004E5456" w:rsidR="00C5124D">
        <w:rPr/>
        <w:instrText>Fürsorge</w:instrText>
      </w:r>
      <w:r w:rsidR="00C5124D">
        <w:rPr/>
        <w:instrText xml:space="preserve">" </w:instrText>
      </w:r>
      <w:r>
        <w:fldChar w:fldCharType="end"/>
      </w:r>
      <w:r w:rsidRPr="00F207C9" w:rsidR="00E57C46">
        <w:rPr/>
        <w:t>“</w:t>
      </w:r>
      <w:r>
        <w:fldChar w:fldCharType="begin"/>
      </w:r>
      <w:r w:rsidRPr="00F207C9" w:rsidR="001973D6">
        <w:rPr/>
        <w:instrText xml:space="preserve"> XE "multidimensionale Fürsorge" </w:instrText>
      </w:r>
      <w:r>
        <w:fldChar w:fldCharType="end"/>
      </w:r>
      <w:r w:rsidRPr="00F207C9" w:rsidR="00E57C46">
        <w:rPr/>
        <w:t xml:space="preserve"> ist die wichtigste Form der palliativen Sy</w:t>
      </w:r>
      <w:r w:rsidRPr="00F207C9" w:rsidR="00E57C46">
        <w:rPr/>
        <w:t>m</w:t>
      </w:r>
      <w:r w:rsidRPr="00F207C9" w:rsidR="00E57C46">
        <w:rPr/>
        <w:t>ptomkontrolle in der Geriatrie und erfordert die interprofessionelle partnerschaftliche Z</w:t>
      </w:r>
      <w:r w:rsidRPr="00F207C9" w:rsidR="00E57C46">
        <w:rPr/>
        <w:t>u</w:t>
      </w:r>
      <w:r w:rsidRPr="00F207C9" w:rsidR="00E57C46">
        <w:rPr/>
        <w:t>sammenarbeit aller am Krankenbett Tät</w:t>
      </w:r>
      <w:r w:rsidRPr="00F207C9" w:rsidR="00E57C46">
        <w:rPr/>
        <w:t>i</w:t>
      </w:r>
      <w:r w:rsidRPr="00F207C9" w:rsidR="00E57C46">
        <w:rPr/>
        <w:t>gen.</w:t>
      </w:r>
    </w:p>
    <w:p w:rsidR="0013069C" w:rsidP="00077B96">
      <w:pPr>
        <w:spacing w:line="247" w:lineRule="exact"/>
      </w:pPr>
      <w:r w:rsidRPr="00F207C9" w:rsidR="00E57C46">
        <w:rPr/>
        <w:t>In Abhängigkeit von dem jeweils vorherrschenden Zustandsbild benöt</w:t>
      </w:r>
      <w:r w:rsidRPr="00F207C9" w:rsidR="00E57C46">
        <w:rPr/>
        <w:t>i</w:t>
      </w:r>
      <w:r w:rsidRPr="00F207C9" w:rsidR="00E57C46">
        <w:rPr/>
        <w:t xml:space="preserve">gen die alten Menschen </w:t>
      </w:r>
      <w:r w:rsidRPr="00934DC8" w:rsidR="00E57C46">
        <w:rPr>
          <w:noProof/>
        </w:rPr>
        <w:t>über</w:t>
      </w:r>
      <w:r w:rsidRPr="00F207C9" w:rsidR="00E57C46">
        <w:rPr/>
        <w:t xml:space="preserve"> die gesamte Zeit – nachei</w:t>
      </w:r>
      <w:r w:rsidRPr="00F207C9" w:rsidR="00E57C46">
        <w:rPr/>
        <w:t>n</w:t>
      </w:r>
      <w:r w:rsidRPr="00F207C9" w:rsidR="00E57C46">
        <w:rPr/>
        <w:t xml:space="preserve">ander </w:t>
      </w:r>
      <w:r w:rsidRPr="00934DC8" w:rsidR="00E57C46">
        <w:rPr>
          <w:noProof/>
        </w:rPr>
        <w:t>oder</w:t>
      </w:r>
      <w:r w:rsidRPr="00F207C9" w:rsidR="00E57C46">
        <w:rPr/>
        <w:t xml:space="preserve"> gleichzeitig, einmal mehr, einmal weniger</w:t>
      </w:r>
      <w:r w:rsidR="00586677">
        <w:rPr/>
        <w:t xml:space="preserve"> </w:t>
      </w:r>
      <w:r w:rsidRPr="00F207C9" w:rsidR="00E57C46">
        <w:rPr/>
        <w:t>– kurative und palliative Th</w:t>
      </w:r>
      <w:r w:rsidRPr="00F207C9" w:rsidR="00E57C46">
        <w:rPr/>
        <w:t>e</w:t>
      </w:r>
      <w:r w:rsidRPr="00F207C9" w:rsidR="00E57C46">
        <w:rPr/>
        <w:t>rapie.</w:t>
      </w:r>
      <w:r w:rsidRPr="00F207C9" w:rsidR="00050905">
        <w:rPr/>
        <w:t xml:space="preserve"> </w:t>
      </w:r>
      <w:r w:rsidRPr="00F207C9" w:rsidR="00E57C46">
        <w:rPr/>
        <w:t>Hinzu kommen physio- und ergotherapeutische</w:t>
      </w:r>
      <w:r w:rsidRPr="00F207C9" w:rsidR="00050905">
        <w:rPr/>
        <w:t xml:space="preserve"> </w:t>
      </w:r>
      <w:r w:rsidRPr="00F207C9" w:rsidR="00E57C46">
        <w:rPr/>
        <w:t>Maßna</w:t>
      </w:r>
      <w:r w:rsidRPr="00F207C9" w:rsidR="00E57C46">
        <w:rPr/>
        <w:t>h</w:t>
      </w:r>
      <w:r w:rsidRPr="00F207C9" w:rsidR="00E57C46">
        <w:rPr/>
        <w:t>men zur Förderung der Selbstständigkeit</w:t>
      </w:r>
      <w:r>
        <w:fldChar w:fldCharType="begin"/>
      </w:r>
      <w:r w:rsidRPr="00F207C9" w:rsidR="001973D6">
        <w:rPr/>
        <w:instrText xml:space="preserve"> XE "Selbstständigkeit" </w:instrText>
      </w:r>
      <w:r>
        <w:fldChar w:fldCharType="end"/>
      </w:r>
      <w:r w:rsidRPr="00F207C9" w:rsidR="00E57C46">
        <w:rPr/>
        <w:t xml:space="preserve"> und zur Erhöhung der L</w:t>
      </w:r>
      <w:r w:rsidRPr="00F207C9" w:rsidR="00E57C46">
        <w:rPr/>
        <w:t>e</w:t>
      </w:r>
      <w:r w:rsidRPr="00F207C9" w:rsidR="00E57C46">
        <w:rPr/>
        <w:t>bensfreude</w:t>
      </w:r>
      <w:r>
        <w:fldChar w:fldCharType="begin"/>
      </w:r>
      <w:r w:rsidRPr="00F207C9" w:rsidR="001973D6">
        <w:rPr/>
        <w:instrText xml:space="preserve"> XE "Lebensfreude" </w:instrText>
      </w:r>
      <w:r>
        <w:fldChar w:fldCharType="end"/>
      </w:r>
      <w:r w:rsidRPr="00F207C9" w:rsidR="00E57C46">
        <w:rPr/>
        <w:t>. Diese Aktivitäten tragen viel dazu bei, das Selbstbewuss</w:t>
      </w:r>
      <w:r w:rsidRPr="00F207C9" w:rsidR="00E57C46">
        <w:rPr/>
        <w:t>t</w:t>
      </w:r>
      <w:r w:rsidRPr="00F207C9" w:rsidR="00E57C46">
        <w:rPr/>
        <w:t>sein zu heben und die Lebensqu</w:t>
      </w:r>
      <w:r w:rsidRPr="00F207C9" w:rsidR="00E57C46">
        <w:rPr/>
        <w:t>a</w:t>
      </w:r>
      <w:r w:rsidRPr="00F207C9" w:rsidR="00E57C46">
        <w:rPr/>
        <w:t>lität entscheidend zu verbessern (vgl. S.</w:t>
      </w:r>
      <w:r w:rsidR="00077B96">
        <w:rPr/>
        <w:t> </w:t>
      </w:r>
      <w:r w:rsidR="003B004D">
        <w:rPr/>
        <w:t>228</w:t>
      </w:r>
      <w:r w:rsidRPr="00077B96" w:rsidR="00077B96">
        <w:rPr>
          <w:rStyle w:val="Valunit"/>
        </w:rPr>
        <w:t> </w:t>
      </w:r>
      <w:r w:rsidRPr="00F207C9" w:rsidR="00E57C46">
        <w:rPr/>
        <w:t>ff.). Aufgabe der Ärztinnen</w:t>
      </w:r>
      <w:r>
        <w:fldChar w:fldCharType="begin"/>
      </w:r>
      <w:r w:rsidRPr="00F207C9" w:rsidR="001973D6">
        <w:rPr/>
        <w:instrText xml:space="preserve"> XE "Aufgabe der Ärztinnen" </w:instrText>
      </w:r>
      <w:r>
        <w:fldChar w:fldCharType="end"/>
      </w:r>
      <w:r w:rsidRPr="00F207C9" w:rsidR="00E57C46">
        <w:rPr/>
        <w:t xml:space="preserve"> ist es</w:t>
      </w:r>
      <w:r w:rsidRPr="00F207C9" w:rsidR="009E3F9D">
        <w:rPr/>
        <w:t>,</w:t>
      </w:r>
      <w:r w:rsidRPr="00F207C9" w:rsidR="00E57C46">
        <w:rPr/>
        <w:t xml:space="preserve"> zu heilen, was heilbar ist (</w:t>
      </w:r>
      <w:r w:rsidRPr="00752E5F" w:rsidR="00752E5F">
        <w:rPr/>
        <w:t>z.</w:t>
      </w:r>
      <w:r w:rsidRPr="00752E5F" w:rsidR="00752E5F">
        <w:rPr>
          <w:rStyle w:val="Valunit"/>
        </w:rPr>
        <w:t> </w:t>
      </w:r>
      <w:r w:rsidRPr="00752E5F" w:rsidR="00752E5F">
        <w:rPr/>
        <w:t>B.</w:t>
      </w:r>
      <w:r w:rsidRPr="00F207C9" w:rsidR="00E57C46">
        <w:rPr/>
        <w:t xml:space="preserve"> </w:t>
      </w:r>
      <w:r w:rsidRPr="00934DC8" w:rsidR="00E57C46">
        <w:rPr>
          <w:noProof/>
        </w:rPr>
        <w:t>einen</w:t>
      </w:r>
      <w:r w:rsidRPr="00F207C9" w:rsidR="00E57C46">
        <w:rPr/>
        <w:t xml:space="preserve"> I</w:t>
      </w:r>
      <w:r w:rsidRPr="00F207C9" w:rsidR="00E57C46">
        <w:rPr/>
        <w:t>n</w:t>
      </w:r>
      <w:r w:rsidRPr="00F207C9" w:rsidR="00E57C46">
        <w:rPr/>
        <w:t>fekt)</w:t>
      </w:r>
      <w:r w:rsidRPr="00F207C9" w:rsidR="009E3F9D">
        <w:rPr/>
        <w:t>,</w:t>
      </w:r>
      <w:r w:rsidRPr="00F207C9" w:rsidR="00E57C46">
        <w:rPr/>
        <w:t xml:space="preserve"> und quälende Beschwerden, die nicht mehr geheilt werden kö</w:t>
      </w:r>
      <w:r w:rsidRPr="00F207C9" w:rsidR="00E57C46">
        <w:rPr/>
        <w:t>n</w:t>
      </w:r>
      <w:r w:rsidRPr="00F207C9" w:rsidR="00E57C46">
        <w:rPr/>
        <w:t>nen (</w:t>
      </w:r>
      <w:r w:rsidRPr="00752E5F" w:rsidR="00752E5F">
        <w:rPr/>
        <w:t>z.</w:t>
      </w:r>
      <w:r w:rsidRPr="00752E5F" w:rsidR="00752E5F">
        <w:rPr>
          <w:rStyle w:val="Valunit"/>
        </w:rPr>
        <w:t> </w:t>
      </w:r>
      <w:r w:rsidRPr="00752E5F" w:rsidR="00752E5F">
        <w:rPr/>
        <w:t>B.</w:t>
      </w:r>
      <w:r w:rsidRPr="00F207C9" w:rsidR="00E57C46">
        <w:rPr/>
        <w:t xml:space="preserve"> chronische Schmerzen </w:t>
      </w:r>
      <w:r w:rsidRPr="00934DC8" w:rsidR="00E57C46">
        <w:rPr>
          <w:noProof/>
        </w:rPr>
        <w:t>oder</w:t>
      </w:r>
      <w:r w:rsidRPr="00F207C9" w:rsidR="00E57C46">
        <w:rPr/>
        <w:t xml:space="preserve"> </w:t>
      </w:r>
      <w:r w:rsidRPr="00934DC8" w:rsidR="00E57C46">
        <w:rPr>
          <w:noProof/>
        </w:rPr>
        <w:t>eine</w:t>
      </w:r>
      <w:r w:rsidRPr="00F207C9" w:rsidR="00E57C46">
        <w:rPr/>
        <w:t xml:space="preserve"> langjä</w:t>
      </w:r>
      <w:r w:rsidRPr="00F207C9" w:rsidR="00E57C46">
        <w:rPr/>
        <w:t>h</w:t>
      </w:r>
      <w:r w:rsidRPr="00F207C9" w:rsidR="00E57C46">
        <w:rPr/>
        <w:t>rige Obstipa</w:t>
      </w:r>
      <w:r w:rsidR="00137C8B">
        <w:rPr/>
        <w:softHyphen/>
        <w:t>tion</w:t>
      </w:r>
      <w:r w:rsidRPr="00F207C9" w:rsidR="00E57C46">
        <w:rPr/>
        <w:t>)</w:t>
      </w:r>
      <w:r w:rsidRPr="00F207C9" w:rsidR="009E3F9D">
        <w:rPr/>
        <w:t>,</w:t>
      </w:r>
      <w:r w:rsidRPr="00F207C9" w:rsidR="00E57C46">
        <w:rPr/>
        <w:t xml:space="preserve"> zu lindern. Aufgabe des gesamten Teams ist es</w:t>
      </w:r>
      <w:r w:rsidRPr="00F207C9" w:rsidR="009E3F9D">
        <w:rPr/>
        <w:t>,</w:t>
      </w:r>
      <w:r w:rsidRPr="00F207C9" w:rsidR="00E57C46">
        <w:rPr/>
        <w:t xml:space="preserve"> zu e</w:t>
      </w:r>
      <w:r w:rsidRPr="00F207C9" w:rsidR="00E57C46">
        <w:rPr/>
        <w:t>r</w:t>
      </w:r>
      <w:r w:rsidRPr="00F207C9" w:rsidR="00E57C46">
        <w:rPr/>
        <w:t>kennen, was gerade nottut, und den desorientierten und gebrechl</w:t>
      </w:r>
      <w:r w:rsidRPr="00F207C9" w:rsidR="00E57C46">
        <w:rPr/>
        <w:t>i</w:t>
      </w:r>
      <w:r w:rsidRPr="00F207C9" w:rsidR="00E57C46">
        <w:rPr/>
        <w:t>chen alten Menschen in ein Netz stabiler Beziehungen einzubetten, das ihm ein Gefühl von Sicherheit und Geborgenheit vermittelt. Wenn das g</w:t>
      </w:r>
      <w:r w:rsidRPr="00F207C9" w:rsidR="00E57C46">
        <w:rPr/>
        <w:t>e</w:t>
      </w:r>
      <w:r w:rsidRPr="00F207C9" w:rsidR="00E57C46">
        <w:rPr/>
        <w:t xml:space="preserve">lingt, können wir in vielen Fällen nach </w:t>
      </w:r>
      <w:r w:rsidRPr="00934DC8" w:rsidR="00E57C46">
        <w:rPr>
          <w:noProof/>
        </w:rPr>
        <w:t>einer</w:t>
      </w:r>
      <w:r w:rsidRPr="00F207C9" w:rsidR="00E57C46">
        <w:rPr/>
        <w:t xml:space="preserve"> gewissen Zeit</w:t>
      </w:r>
      <w:r w:rsidRPr="00F207C9" w:rsidR="00050905">
        <w:rPr/>
        <w:t xml:space="preserve"> </w:t>
      </w:r>
      <w:r w:rsidRPr="00934DC8" w:rsidR="00E57C46">
        <w:rPr>
          <w:noProof/>
        </w:rPr>
        <w:t>eine</w:t>
      </w:r>
      <w:r w:rsidRPr="00F207C9" w:rsidR="00E57C46">
        <w:rPr/>
        <w:t xml:space="preserve"> anhaltende Verbess</w:t>
      </w:r>
      <w:r w:rsidRPr="00F207C9" w:rsidR="00E57C46">
        <w:rPr/>
        <w:t>e</w:t>
      </w:r>
      <w:r w:rsidRPr="00F207C9" w:rsidR="00E57C46">
        <w:rPr/>
        <w:t>rung des physischen und psychischen Z</w:t>
      </w:r>
      <w:r w:rsidRPr="00F207C9" w:rsidR="00E57C46">
        <w:rPr/>
        <w:t>u</w:t>
      </w:r>
      <w:r w:rsidRPr="00F207C9" w:rsidR="00E57C46">
        <w:rPr/>
        <w:t>stands, ein für alle Beteiligten beglückendes Aufblühen feststellen. Das Zutrauen in die eigenen F</w:t>
      </w:r>
      <w:r w:rsidRPr="00F207C9" w:rsidR="00E57C46">
        <w:rPr/>
        <w:t>ä</w:t>
      </w:r>
      <w:r w:rsidRPr="00F207C9" w:rsidR="00E57C46">
        <w:rPr/>
        <w:t>higkeiten nimmt wieder zu; daraus erwächst die Möglichkeit</w:t>
      </w:r>
      <w:r w:rsidRPr="00F207C9" w:rsidR="009E3F9D">
        <w:rPr/>
        <w:t>,</w:t>
      </w:r>
      <w:r w:rsidRPr="00F207C9" w:rsidR="00E57C46">
        <w:rPr/>
        <w:t xml:space="preserve"> noch vo</w:t>
      </w:r>
      <w:r w:rsidRPr="00F207C9" w:rsidR="00E57C46">
        <w:rPr/>
        <w:t>r</w:t>
      </w:r>
      <w:r w:rsidRPr="00F207C9" w:rsidR="00E57C46">
        <w:rPr/>
        <w:t>handene kognitive Ressourcen</w:t>
      </w:r>
      <w:r>
        <w:fldChar w:fldCharType="begin"/>
      </w:r>
      <w:r w:rsidRPr="00F207C9" w:rsidR="001973D6">
        <w:rPr/>
        <w:instrText xml:space="preserve"> XE "kognitive Re</w:instrText>
      </w:r>
      <w:r w:rsidRPr="00F207C9" w:rsidR="001973D6">
        <w:rPr/>
        <w:instrText>s</w:instrText>
      </w:r>
      <w:r w:rsidRPr="00F207C9" w:rsidR="001973D6">
        <w:rPr/>
        <w:instrText xml:space="preserve">sourcen" </w:instrText>
      </w:r>
      <w:r>
        <w:fldChar w:fldCharType="end"/>
      </w:r>
      <w:r w:rsidRPr="00F207C9" w:rsidR="00E57C46">
        <w:rPr/>
        <w:t xml:space="preserve"> erneut zu mobilisieren. Wir können immer wieder beobachten, dass die Demenz bei solche</w:t>
      </w:r>
      <w:r w:rsidRPr="00F207C9" w:rsidR="00E57C46">
        <w:rPr/>
        <w:t>r</w:t>
      </w:r>
      <w:r w:rsidRPr="00F207C9" w:rsidR="00E57C46">
        <w:rPr/>
        <w:t xml:space="preserve">art betreuten Patientinnen langsamer fortschreitet, </w:t>
      </w:r>
      <w:r w:rsidRPr="00752E5F" w:rsidR="00752E5F">
        <w:rPr/>
        <w:t>z.</w:t>
      </w:r>
      <w:r w:rsidRPr="00752E5F" w:rsidR="00752E5F">
        <w:rPr>
          <w:rStyle w:val="Valunit"/>
        </w:rPr>
        <w:t> </w:t>
      </w:r>
      <w:r w:rsidRPr="00752E5F" w:rsidR="00752E5F">
        <w:rPr/>
        <w:t>B.</w:t>
      </w:r>
      <w:r w:rsidRPr="00F207C9" w:rsidR="00E57C46">
        <w:rPr/>
        <w:t xml:space="preserve"> bleiben Sprachvermögen </w:t>
      </w:r>
      <w:r w:rsidRPr="00934DC8" w:rsidR="00E57C46">
        <w:rPr>
          <w:noProof/>
        </w:rPr>
        <w:t>oder</w:t>
      </w:r>
      <w:r w:rsidRPr="00F207C9" w:rsidR="00E57C46">
        <w:rPr/>
        <w:t xml:space="preserve"> die Fähigkeit</w:t>
      </w:r>
      <w:r w:rsidRPr="00F207C9" w:rsidR="009E3F9D">
        <w:rPr/>
        <w:t>,</w:t>
      </w:r>
      <w:r w:rsidRPr="00F207C9" w:rsidR="00E57C46">
        <w:rPr/>
        <w:t xml:space="preserve"> selbstständig zu essen</w:t>
      </w:r>
      <w:r w:rsidRPr="00F207C9" w:rsidR="009E3F9D">
        <w:rPr/>
        <w:t>,</w:t>
      </w:r>
      <w:r w:rsidRPr="00F207C9" w:rsidR="00E57C46">
        <w:rPr/>
        <w:t xml:space="preserve"> länger erhalten</w:t>
      </w:r>
      <w:r w:rsidRPr="00F207C9" w:rsidR="009E3F9D">
        <w:rPr/>
        <w:t>,</w:t>
      </w:r>
      <w:r w:rsidRPr="00F207C9" w:rsidR="00E57C46">
        <w:rPr/>
        <w:t xml:space="preserve"> als zu e</w:t>
      </w:r>
      <w:r w:rsidRPr="00F207C9" w:rsidR="00E57C46">
        <w:rPr/>
        <w:t>r</w:t>
      </w:r>
      <w:r w:rsidRPr="00F207C9" w:rsidR="00E57C46">
        <w:rPr/>
        <w:t>warten gew</w:t>
      </w:r>
      <w:r w:rsidRPr="00F207C9" w:rsidR="00E57C46">
        <w:rPr/>
        <w:t>e</w:t>
      </w:r>
      <w:r w:rsidRPr="00F207C9" w:rsidR="00E57C46">
        <w:rPr/>
        <w:t>sen wäre.</w:t>
      </w:r>
    </w:p>
    <w:p w:rsidR="00E57C46" w:rsidRPr="00077B96" w:rsidP="00077B96">
      <w:pPr>
        <w:pStyle w:val="berschrift5oNr"/>
        <w:rPr/>
      </w:pPr>
      <w:r w:rsidRPr="00077B96">
        <w:rPr/>
        <w:t>Frau Maria – die Phase der Balance</w:t>
      </w:r>
    </w:p>
    <w:p w:rsidR="0013069C" w:rsidRPr="00077B96" w:rsidP="00077B96">
      <w:pPr>
        <w:pStyle w:val="Zitat"/>
      </w:pPr>
      <w:r w:rsidRPr="00077B96" w:rsidR="00E57C46">
        <w:rPr/>
        <w:t>In den nächsten Monaten wirkt Frau Maria zufrieden. Sie ist selbs</w:t>
      </w:r>
      <w:r w:rsidRPr="00077B96" w:rsidR="00E57C46">
        <w:rPr/>
        <w:t>t</w:t>
      </w:r>
      <w:r w:rsidRPr="00077B96" w:rsidR="00E57C46">
        <w:rPr/>
        <w:t>ständig gehfähig, spaziert fast den ganzen Tag auf der Sta</w:t>
      </w:r>
      <w:r w:rsidRPr="00077B96" w:rsidR="00137C8B">
        <w:rPr/>
        <w:softHyphen/>
        <w:t>tion</w:t>
      </w:r>
      <w:r w:rsidRPr="00077B96" w:rsidR="00E57C46">
        <w:rPr/>
        <w:t xml:space="preserve"> he</w:t>
      </w:r>
      <w:r w:rsidRPr="00077B96" w:rsidR="00E57C46">
        <w:rPr/>
        <w:t>r</w:t>
      </w:r>
      <w:r w:rsidRPr="00077B96" w:rsidR="00E57C46">
        <w:rPr/>
        <w:t>um und nimmt von sich aus zu einigen Mitbewohnerinnen Kontakt auf. Frau Maria schläft meistens gut, beteiligt sich regelmäßig an den kleinen Festen und Aktivitäten der Sta</w:t>
      </w:r>
      <w:r w:rsidRPr="00077B96" w:rsidR="00137C8B">
        <w:rPr/>
        <w:softHyphen/>
        <w:t>tion</w:t>
      </w:r>
      <w:r w:rsidRPr="00077B96" w:rsidR="00E57C46">
        <w:rPr/>
        <w:t xml:space="preserve"> und scheint sich an die neue Lebenssitua</w:t>
      </w:r>
      <w:r w:rsidRPr="00077B96" w:rsidR="00137C8B">
        <w:rPr/>
        <w:softHyphen/>
        <w:t>tion</w:t>
      </w:r>
      <w:r w:rsidRPr="00077B96" w:rsidR="00E57C46">
        <w:rPr/>
        <w:t xml:space="preserve"> gewöhnt zu haben. Die Zeit</w:t>
      </w:r>
      <w:r w:rsidRPr="00077B96" w:rsidR="00050905">
        <w:rPr/>
        <w:t xml:space="preserve"> </w:t>
      </w:r>
      <w:r w:rsidRPr="00077B96" w:rsidR="00E57C46">
        <w:rPr/>
        <w:t>dieser guten körperlichen und seelischen Verfassung</w:t>
      </w:r>
      <w:r w:rsidRPr="00077B96" w:rsidR="00050905">
        <w:rPr/>
        <w:t xml:space="preserve"> </w:t>
      </w:r>
      <w:r w:rsidRPr="00077B96" w:rsidR="00E57C46">
        <w:rPr/>
        <w:t>wird jedoch mehrmals</w:t>
      </w:r>
      <w:r w:rsidRPr="00077B96" w:rsidR="00050905">
        <w:rPr/>
        <w:t xml:space="preserve"> </w:t>
      </w:r>
      <w:r w:rsidRPr="00077B96" w:rsidR="00E57C46">
        <w:rPr/>
        <w:t>durch schwere Harnwegsinfekte unterbrochen. Schmerzen und h</w:t>
      </w:r>
      <w:r w:rsidRPr="00077B96" w:rsidR="00E57C46">
        <w:rPr/>
        <w:t>o</w:t>
      </w:r>
      <w:r w:rsidRPr="00077B96" w:rsidR="00E57C46">
        <w:rPr/>
        <w:t>hes Fieber machen der alten Frau jedes Mal schwer zu schaffen. Frau Maria ist dann völlig desorientiert und so müde, dass sie nicht mehr essen will und nur mühsam ein paar Schlucke trinken kann. Daher müssen Antibiotikum und die notwendige Flüssigkeit jeweils für einige Tage infundiert werden. Solange es ihr noch sehr schlecht geht, lässt</w:t>
      </w:r>
      <w:r w:rsidRPr="00077B96" w:rsidR="00050905">
        <w:rPr/>
        <w:t xml:space="preserve"> </w:t>
      </w:r>
      <w:r w:rsidRPr="00077B96" w:rsidR="00E57C46">
        <w:rPr/>
        <w:t>die Kranke diese Prozedur ruhig über sich ergehen, doch sobald sich ihr Zustand auch nur ein bisschen bessert, entledigt sie sich sofort der lästigen Nadeln und Schläuche. Inzwischen kennen wir dieses Verhalten und freuen uns darüber: Wir wissen, Frau M</w:t>
      </w:r>
      <w:r w:rsidRPr="00077B96" w:rsidR="00E57C46">
        <w:rPr/>
        <w:t>a</w:t>
      </w:r>
      <w:r w:rsidRPr="00077B96" w:rsidR="00E57C46">
        <w:rPr/>
        <w:t>ria beginnt sich zu erholen. Es</w:t>
      </w:r>
      <w:r w:rsidRPr="00077B96" w:rsidR="00050905">
        <w:rPr/>
        <w:t xml:space="preserve"> </w:t>
      </w:r>
      <w:r w:rsidRPr="00077B96" w:rsidR="00E57C46">
        <w:rPr/>
        <w:t>ist in der Tat so, dass Frau Maria sich immer</w:t>
      </w:r>
      <w:r w:rsidRPr="00077B96" w:rsidR="00050905">
        <w:rPr/>
        <w:t xml:space="preserve"> </w:t>
      </w:r>
      <w:r w:rsidRPr="00077B96" w:rsidR="00E57C46">
        <w:rPr/>
        <w:t>wieder mehr oder weniger selbstständig mobilisiert, noch b</w:t>
      </w:r>
      <w:r w:rsidRPr="00077B96" w:rsidR="00E57C46">
        <w:rPr/>
        <w:t>e</w:t>
      </w:r>
      <w:r w:rsidRPr="00077B96" w:rsidR="00E57C46">
        <w:rPr/>
        <w:t>vor wir von ihrer „Standfestigkeit“ überzeugt sind.</w:t>
      </w:r>
      <w:r w:rsidRPr="00077B96" w:rsidR="00050905">
        <w:rPr/>
        <w:t xml:space="preserve"> </w:t>
      </w:r>
      <w:r w:rsidRPr="00077B96" w:rsidR="00E57C46">
        <w:rPr/>
        <w:t>Wir sind zu Recht etwas besorgt,</w:t>
      </w:r>
      <w:r w:rsidRPr="00077B96" w:rsidR="00050905">
        <w:rPr/>
        <w:t xml:space="preserve"> </w:t>
      </w:r>
      <w:r w:rsidRPr="00077B96" w:rsidR="00E57C46">
        <w:rPr/>
        <w:t>wenn wir sie auf sehr wackeligen Beinen neben dem Bett stehen sehen. Doch Frau Maria lässt sich nicht aufhal</w:t>
      </w:r>
      <w:r w:rsidRPr="00077B96" w:rsidR="009E3F9D">
        <w:rPr/>
        <w:t>ten. „</w:t>
      </w:r>
      <w:r w:rsidRPr="00077B96" w:rsidR="00E57C46">
        <w:rPr/>
        <w:t>Ich will aus dem Bett! Ich muss hinaus!</w:t>
      </w:r>
      <w:r w:rsidRPr="00077B96" w:rsidR="009E3F9D">
        <w:rPr/>
        <w:t>“,</w:t>
      </w:r>
      <w:r w:rsidRPr="00077B96" w:rsidR="00E57C46">
        <w:rPr/>
        <w:t xml:space="preserve"> sagt sie und ist nicht bereit</w:t>
      </w:r>
      <w:r w:rsidRPr="00077B96" w:rsidR="009E3F9D">
        <w:rPr/>
        <w:t>,</w:t>
      </w:r>
      <w:r w:rsidRPr="00077B96" w:rsidR="00E57C46">
        <w:rPr/>
        <w:t xml:space="preserve"> auch nur eine Minute länger auf unsere Hilfestellung zu warten.</w:t>
      </w:r>
    </w:p>
    <w:p w:rsidR="0013069C" w:rsidRPr="00077B96" w:rsidP="00077B96">
      <w:pPr>
        <w:pStyle w:val="Zitat"/>
      </w:pPr>
      <w:r w:rsidRPr="00077B96" w:rsidR="00E57C46">
        <w:rPr/>
        <w:t>Der Sohn ist jedes Mal sehr besorgt, wenn seine Mutter mit hohem Fieber teilnahmslos daniederliegt</w:t>
      </w:r>
      <w:r w:rsidRPr="00077B96" w:rsidR="009E3F9D">
        <w:rPr/>
        <w:t>,</w:t>
      </w:r>
      <w:r w:rsidRPr="00077B96" w:rsidR="00E57C46">
        <w:rPr/>
        <w:t xml:space="preserve"> und äußerst verwundert darüber, dass sie sich von den Strapazen dieser schweren Erkrankung</w:t>
      </w:r>
      <w:r w:rsidRPr="00077B96" w:rsidR="00E57C46">
        <w:rPr/>
        <w:t>s</w:t>
      </w:r>
      <w:r w:rsidRPr="00077B96" w:rsidR="00E57C46">
        <w:rPr/>
        <w:t>schübe</w:t>
      </w:r>
      <w:r w:rsidRPr="00077B96" w:rsidR="00050905">
        <w:rPr/>
        <w:t xml:space="preserve"> </w:t>
      </w:r>
      <w:r w:rsidRPr="00077B96" w:rsidR="00E57C46">
        <w:rPr/>
        <w:t>relativ rasch wieder so gut erholen kann.</w:t>
      </w:r>
    </w:p>
    <w:p w:rsidR="0013069C" w:rsidRPr="00586677" w:rsidP="00077B96">
      <w:pPr>
        <w:pStyle w:val="Heading2"/>
        <w:spacing w:before="540" w:after="300"/>
      </w:pPr>
      <w:bookmarkStart w:id="4" w:name="tm_letex_dest_5"/>
      <w:r w:rsidR="009064D9">
        <w:fldChar w:fldCharType="begin"/>
      </w:r>
      <w:r w:rsidR="009064D9">
        <w:rPr/>
        <w:instrText xml:space="preserve"> PRINT \p Group " [ /Dest /4_section_4.5. /View [ /XYZ 91 491  null ] /DEST pdfmark " </w:instrText>
      </w:r>
      <w:r w:rsidR="009064D9">
        <w:fldChar w:fldCharType="end"/>
      </w:r>
      <w:r w:rsidRPr="00586677" w:rsidR="00E57C46">
        <w:rPr/>
        <w:t>Phase der Verschlechterung des</w:t>
      </w:r>
      <w:r w:rsidR="00077B96">
        <w:rPr/>
        <w:t> </w:t>
      </w:r>
      <w:r w:rsidRPr="00586677" w:rsidR="00E57C46">
        <w:rPr/>
        <w:t>Allgemeinzustands; das</w:t>
      </w:r>
      <w:r w:rsidR="00283818">
        <w:rPr/>
        <w:t> </w:t>
      </w:r>
      <w:r w:rsidRPr="00586677" w:rsidR="00E57C46">
        <w:rPr/>
        <w:t>Nachlassen der</w:t>
      </w:r>
      <w:r w:rsidR="00077B96">
        <w:rPr/>
        <w:t> </w:t>
      </w:r>
      <w:r w:rsidRPr="00586677" w:rsidR="00E57C46">
        <w:rPr/>
        <w:t>Lebenskraft</w:t>
      </w:r>
      <w:bookmarkEnd w:id="4"/>
    </w:p>
    <w:p w:rsidR="0013069C" w:rsidP="00586677">
      <w:r w:rsidRPr="00586677" w:rsidR="00E57C46">
        <w:rPr/>
        <w:t>Selbst</w:t>
      </w:r>
      <w:r w:rsidRPr="00077B96" w:rsidR="00E57C46">
        <w:rPr>
          <w:rStyle w:val="ZFAbsatzNormal"/>
        </w:rPr>
        <w:t xml:space="preserve"> </w:t>
      </w:r>
      <w:r w:rsidRPr="00F207C9" w:rsidR="00E57C46">
        <w:rPr/>
        <w:t>bei</w:t>
      </w:r>
      <w:r w:rsidRPr="00077B96" w:rsidR="00E57C46">
        <w:rPr>
          <w:rStyle w:val="ZFAbsatzNormal"/>
        </w:rPr>
        <w:t xml:space="preserve"> </w:t>
      </w:r>
      <w:r w:rsidRPr="00F207C9" w:rsidR="00E57C46">
        <w:rPr/>
        <w:t>der</w:t>
      </w:r>
      <w:r w:rsidRPr="00077B96" w:rsidR="00E57C46">
        <w:rPr>
          <w:rStyle w:val="ZFAbsatzNormal"/>
        </w:rPr>
        <w:t xml:space="preserve"> </w:t>
      </w:r>
      <w:r w:rsidRPr="00F207C9" w:rsidR="00E57C46">
        <w:rPr/>
        <w:t>besten</w:t>
      </w:r>
      <w:r w:rsidRPr="00077B96" w:rsidR="00E57C46">
        <w:rPr>
          <w:rStyle w:val="ZFAbsatzNormal"/>
        </w:rPr>
        <w:t xml:space="preserve"> </w:t>
      </w:r>
      <w:r w:rsidRPr="00F207C9" w:rsidR="00E57C46">
        <w:rPr/>
        <w:t>Betreuung</w:t>
      </w:r>
      <w:r w:rsidRPr="00077B96" w:rsidR="00E57C46">
        <w:rPr>
          <w:rStyle w:val="ZFAbsatzNormal"/>
        </w:rPr>
        <w:t xml:space="preserve"> </w:t>
      </w:r>
      <w:r w:rsidRPr="00F207C9" w:rsidR="00E57C46">
        <w:rPr/>
        <w:t>geht</w:t>
      </w:r>
      <w:r w:rsidRPr="00077B96" w:rsidR="00E57C46">
        <w:rPr>
          <w:rStyle w:val="ZFAbsatzNormal"/>
        </w:rPr>
        <w:t xml:space="preserve"> </w:t>
      </w:r>
      <w:r w:rsidRPr="00F207C9" w:rsidR="00E57C46">
        <w:rPr/>
        <w:t>die</w:t>
      </w:r>
      <w:r w:rsidRPr="00077B96" w:rsidR="00E57C46">
        <w:rPr>
          <w:rStyle w:val="ZFAbsatzNormal"/>
        </w:rPr>
        <w:t xml:space="preserve"> </w:t>
      </w:r>
      <w:r w:rsidRPr="00F207C9" w:rsidR="00E57C46">
        <w:rPr/>
        <w:t>Phase</w:t>
      </w:r>
      <w:r w:rsidRPr="00077B96" w:rsidR="00E57C46">
        <w:rPr>
          <w:rStyle w:val="ZFAbsatzNormal"/>
        </w:rPr>
        <w:t xml:space="preserve"> </w:t>
      </w:r>
      <w:r w:rsidRPr="00F207C9" w:rsidR="00E57C46">
        <w:rPr/>
        <w:t>der</w:t>
      </w:r>
      <w:r w:rsidRPr="00077B96" w:rsidR="00E57C46">
        <w:rPr>
          <w:rStyle w:val="ZFAbsatzNormal"/>
        </w:rPr>
        <w:t xml:space="preserve"> </w:t>
      </w:r>
      <w:r w:rsidRPr="00F207C9" w:rsidR="00E57C46">
        <w:rPr/>
        <w:t>Balance</w:t>
      </w:r>
      <w:r w:rsidRPr="00077B96" w:rsidR="00E57C46">
        <w:rPr>
          <w:rStyle w:val="ZFAbsatzNormal"/>
        </w:rPr>
        <w:t xml:space="preserve"> </w:t>
      </w:r>
      <w:r w:rsidRPr="00F207C9" w:rsidR="00E57C46">
        <w:rPr/>
        <w:t>für</w:t>
      </w:r>
      <w:r w:rsidRPr="00077B96" w:rsidR="00E57C46">
        <w:rPr>
          <w:rStyle w:val="ZFAbsatzNormal"/>
        </w:rPr>
        <w:t xml:space="preserve"> </w:t>
      </w:r>
      <w:r w:rsidRPr="00F207C9" w:rsidR="00E57C46">
        <w:rPr/>
        <w:t>jede</w:t>
      </w:r>
      <w:r w:rsidRPr="00077B96" w:rsidR="00E57C46">
        <w:rPr>
          <w:rStyle w:val="ZFAbsatzNormal"/>
        </w:rPr>
        <w:t xml:space="preserve"> </w:t>
      </w:r>
      <w:r w:rsidRPr="00F207C9" w:rsidR="00E57C46">
        <w:rPr/>
        <w:t>P</w:t>
      </w:r>
      <w:r w:rsidRPr="00F207C9" w:rsidR="00E57C46">
        <w:rPr/>
        <w:t>a</w:t>
      </w:r>
      <w:r w:rsidRPr="00F207C9" w:rsidR="00E57C46">
        <w:rPr/>
        <w:t>tientin</w:t>
      </w:r>
      <w:r w:rsidRPr="00077B96" w:rsidR="00E57C46">
        <w:rPr>
          <w:rStyle w:val="ZFAbsatzNormal"/>
        </w:rPr>
        <w:t xml:space="preserve"> </w:t>
      </w:r>
      <w:r w:rsidRPr="00F207C9" w:rsidR="00E57C46">
        <w:rPr/>
        <w:t>nach</w:t>
      </w:r>
      <w:r w:rsidRPr="00077B96" w:rsidR="00E57C46">
        <w:rPr>
          <w:rStyle w:val="ZFAbsatzNormal"/>
        </w:rPr>
        <w:t xml:space="preserve"> </w:t>
      </w:r>
      <w:r w:rsidRPr="00F207C9" w:rsidR="00E57C46">
        <w:rPr/>
        <w:t>Wochen</w:t>
      </w:r>
      <w:r w:rsidRPr="00077B96" w:rsidR="00E57C46">
        <w:rPr>
          <w:rStyle w:val="ZFAbsatzNormal"/>
        </w:rPr>
        <w:t xml:space="preserve"> </w:t>
      </w:r>
      <w:r w:rsidRPr="00934DC8" w:rsidR="00E57C46">
        <w:rPr>
          <w:noProof/>
        </w:rPr>
        <w:t>oder</w:t>
      </w:r>
      <w:r w:rsidRPr="00077B96" w:rsidR="00E57C46">
        <w:rPr>
          <w:rStyle w:val="ZFAbsatzNormal"/>
        </w:rPr>
        <w:t xml:space="preserve"> </w:t>
      </w:r>
      <w:r w:rsidRPr="00F207C9" w:rsidR="00E57C46">
        <w:rPr/>
        <w:t>Monaten,</w:t>
      </w:r>
      <w:r w:rsidRPr="00077B96" w:rsidR="00E57C46">
        <w:rPr>
          <w:rStyle w:val="ZFAbsatzNormal"/>
        </w:rPr>
        <w:t xml:space="preserve"> </w:t>
      </w:r>
      <w:r w:rsidRPr="00F207C9" w:rsidR="00E57C46">
        <w:rPr/>
        <w:t>selten</w:t>
      </w:r>
      <w:r w:rsidRPr="00077B96" w:rsidR="00E57C46">
        <w:rPr>
          <w:rStyle w:val="ZFAbsatzNormal"/>
        </w:rPr>
        <w:t xml:space="preserve"> </w:t>
      </w:r>
      <w:r w:rsidRPr="00F207C9" w:rsidR="00E57C46">
        <w:rPr/>
        <w:t>auch</w:t>
      </w:r>
      <w:r w:rsidRPr="00077B96" w:rsidR="00E57C46">
        <w:rPr>
          <w:rStyle w:val="ZFAbsatzNormal"/>
        </w:rPr>
        <w:t xml:space="preserve"> </w:t>
      </w:r>
      <w:r w:rsidRPr="00F207C9" w:rsidR="00E57C46">
        <w:rPr/>
        <w:t>erst</w:t>
      </w:r>
      <w:r w:rsidRPr="00077B96" w:rsidR="00E57C46">
        <w:rPr>
          <w:rStyle w:val="ZFAbsatzNormal"/>
        </w:rPr>
        <w:t xml:space="preserve"> </w:t>
      </w:r>
      <w:r w:rsidRPr="00F207C9" w:rsidR="00E57C46">
        <w:rPr/>
        <w:t>nach</w:t>
      </w:r>
      <w:r w:rsidRPr="00077B96" w:rsidR="00E57C46">
        <w:rPr>
          <w:rStyle w:val="ZFAbsatzNormal"/>
        </w:rPr>
        <w:t xml:space="preserve"> </w:t>
      </w:r>
      <w:r w:rsidRPr="00F207C9" w:rsidR="00E57C46">
        <w:rPr/>
        <w:t>Jahren</w:t>
      </w:r>
      <w:r w:rsidRPr="00077B96" w:rsidR="00E57C46">
        <w:rPr>
          <w:rStyle w:val="ZFAbsatzNormal"/>
        </w:rPr>
        <w:t xml:space="preserve"> </w:t>
      </w:r>
      <w:r w:rsidRPr="00F207C9" w:rsidR="00E57C46">
        <w:rPr/>
        <w:t>einmal</w:t>
      </w:r>
      <w:r w:rsidRPr="00077B96" w:rsidR="00E57C46">
        <w:rPr>
          <w:rStyle w:val="ZFAbsatzNormal"/>
        </w:rPr>
        <w:t xml:space="preserve"> </w:t>
      </w:r>
      <w:r w:rsidRPr="00F207C9" w:rsidR="00E57C46">
        <w:rPr/>
        <w:t>zu</w:t>
      </w:r>
      <w:r w:rsidRPr="00077B96" w:rsidR="00E57C46">
        <w:rPr>
          <w:rStyle w:val="ZFAbsatzNormal"/>
        </w:rPr>
        <w:t xml:space="preserve"> </w:t>
      </w:r>
      <w:r w:rsidRPr="00F207C9" w:rsidR="00E57C46">
        <w:rPr/>
        <w:t>Ende.</w:t>
      </w:r>
      <w:r w:rsidRPr="00077B96" w:rsidR="00E57C46">
        <w:rPr>
          <w:rStyle w:val="ZFAbsatzNormal"/>
        </w:rPr>
        <w:t xml:space="preserve"> </w:t>
      </w:r>
      <w:r w:rsidRPr="00F207C9" w:rsidR="00E57C46">
        <w:rPr/>
        <w:t>Das</w:t>
      </w:r>
      <w:r w:rsidRPr="00077B96" w:rsidR="00E57C46">
        <w:rPr>
          <w:rStyle w:val="ZFAbsatzNormal"/>
        </w:rPr>
        <w:t xml:space="preserve"> </w:t>
      </w:r>
      <w:r w:rsidRPr="00F207C9" w:rsidR="00E57C46">
        <w:rPr/>
        <w:t>Allgemeinbefinden</w:t>
      </w:r>
      <w:r w:rsidRPr="00077B96" w:rsidR="00E57C46">
        <w:rPr>
          <w:rStyle w:val="ZFAbsatzNormal"/>
        </w:rPr>
        <w:t xml:space="preserve"> </w:t>
      </w:r>
      <w:r w:rsidRPr="00F207C9" w:rsidR="00E57C46">
        <w:rPr/>
        <w:t>ve</w:t>
      </w:r>
      <w:r w:rsidRPr="00F207C9" w:rsidR="00E57C46">
        <w:rPr/>
        <w:t>r</w:t>
      </w:r>
      <w:r w:rsidRPr="00F207C9" w:rsidR="00E57C46">
        <w:rPr/>
        <w:t>schlechtert</w:t>
      </w:r>
      <w:r w:rsidRPr="00077B96" w:rsidR="00E57C46">
        <w:rPr>
          <w:rStyle w:val="ZFAbsatzNormal"/>
        </w:rPr>
        <w:t xml:space="preserve"> </w:t>
      </w:r>
      <w:r w:rsidRPr="00F207C9" w:rsidR="00E57C46">
        <w:rPr/>
        <w:t>sich</w:t>
      </w:r>
      <w:r w:rsidRPr="00077B96" w:rsidR="00E57C46">
        <w:rPr>
          <w:rStyle w:val="ZFAbsatzNormal"/>
        </w:rPr>
        <w:t xml:space="preserve"> </w:t>
      </w:r>
      <w:r w:rsidRPr="00F207C9" w:rsidR="00E57C46">
        <w:rPr/>
        <w:t>deutlich</w:t>
      </w:r>
      <w:r w:rsidRPr="00077B96" w:rsidR="00E57C46">
        <w:rPr>
          <w:rStyle w:val="ZFAbsatzNormal"/>
        </w:rPr>
        <w:t xml:space="preserve"> </w:t>
      </w:r>
      <w:r w:rsidRPr="00F207C9" w:rsidR="00E57C46">
        <w:rPr/>
        <w:t>und</w:t>
      </w:r>
      <w:r w:rsidRPr="00077B96" w:rsidR="00E57C46">
        <w:rPr>
          <w:rStyle w:val="ZFAbsatzNormal"/>
        </w:rPr>
        <w:t xml:space="preserve"> </w:t>
      </w:r>
      <w:r w:rsidRPr="00F207C9" w:rsidR="00E57C46">
        <w:rPr/>
        <w:t>die</w:t>
      </w:r>
      <w:r w:rsidRPr="00077B96" w:rsidR="00E57C46">
        <w:rPr>
          <w:rStyle w:val="ZFAbsatzNormal"/>
        </w:rPr>
        <w:t xml:space="preserve"> </w:t>
      </w:r>
      <w:r w:rsidRPr="00F207C9" w:rsidR="00E57C46">
        <w:rPr/>
        <w:t>Lebenskraft</w:t>
      </w:r>
      <w:r w:rsidRPr="00077B96" w:rsidR="00E57C46">
        <w:rPr>
          <w:rStyle w:val="ZFAbsatzNormal"/>
        </w:rPr>
        <w:t xml:space="preserve"> </w:t>
      </w:r>
      <w:r w:rsidRPr="00F207C9" w:rsidR="00E57C46">
        <w:rPr/>
        <w:t>lässt</w:t>
      </w:r>
      <w:r w:rsidRPr="00077B96" w:rsidR="00E57C46">
        <w:rPr>
          <w:rStyle w:val="ZFAbsatzNormal"/>
        </w:rPr>
        <w:t xml:space="preserve"> </w:t>
      </w:r>
      <w:r w:rsidRPr="00F207C9" w:rsidR="00E57C46">
        <w:rPr/>
        <w:t>nach.</w:t>
      </w:r>
      <w:r w:rsidRPr="00077B96" w:rsidR="00E57C46">
        <w:rPr>
          <w:rStyle w:val="ZFAbsatzNormal"/>
        </w:rPr>
        <w:t xml:space="preserve"> </w:t>
      </w:r>
      <w:r w:rsidRPr="00F207C9" w:rsidR="00E57C46">
        <w:rPr/>
        <w:t>Chronisch</w:t>
      </w:r>
      <w:r w:rsidRPr="00077B96" w:rsidR="00E57C46">
        <w:rPr>
          <w:rStyle w:val="ZFAbsatzNormal"/>
        </w:rPr>
        <w:t xml:space="preserve"> </w:t>
      </w:r>
      <w:r w:rsidRPr="00F207C9" w:rsidR="00E57C46">
        <w:rPr/>
        <w:t>fortschreitende</w:t>
      </w:r>
      <w:r w:rsidRPr="00077B96" w:rsidR="00E57C46">
        <w:rPr>
          <w:rStyle w:val="ZFAbsatzNormal"/>
        </w:rPr>
        <w:t xml:space="preserve"> </w:t>
      </w:r>
      <w:r w:rsidRPr="00F207C9" w:rsidR="00E57C46">
        <w:rPr/>
        <w:t>Erkranku</w:t>
      </w:r>
      <w:r w:rsidRPr="00F207C9" w:rsidR="00E57C46">
        <w:rPr/>
        <w:t>n</w:t>
      </w:r>
      <w:r w:rsidRPr="00F207C9" w:rsidR="00E57C46">
        <w:rPr/>
        <w:t>gen</w:t>
      </w:r>
      <w:r w:rsidRPr="00077B96" w:rsidR="00E57C46">
        <w:rPr>
          <w:rStyle w:val="ZFAbsatzNormal"/>
        </w:rPr>
        <w:t xml:space="preserve"> </w:t>
      </w:r>
      <w:r w:rsidRPr="00F207C9" w:rsidR="00E57C46">
        <w:rPr/>
        <w:t>wie</w:t>
      </w:r>
      <w:r w:rsidRPr="00077B96" w:rsidR="00E57C46">
        <w:rPr>
          <w:rStyle w:val="ZFAbsatzNormal"/>
        </w:rPr>
        <w:t xml:space="preserve"> </w:t>
      </w:r>
      <w:r w:rsidRPr="00F207C9" w:rsidR="00E57C46">
        <w:rPr/>
        <w:t>Herzinsuffizienz,</w:t>
      </w:r>
      <w:r w:rsidRPr="00077B96" w:rsidR="00E57C46">
        <w:rPr>
          <w:rStyle w:val="ZFAbsatzNormal"/>
        </w:rPr>
        <w:t xml:space="preserve"> </w:t>
      </w:r>
      <w:r w:rsidRPr="00F207C9" w:rsidR="00E57C46">
        <w:rPr/>
        <w:t>Morbus</w:t>
      </w:r>
      <w:r w:rsidRPr="00077B96" w:rsidR="00E57C46">
        <w:rPr>
          <w:rStyle w:val="ZFAbsatzNormal"/>
        </w:rPr>
        <w:t xml:space="preserve"> </w:t>
      </w:r>
      <w:r w:rsidRPr="00F207C9" w:rsidR="00E57C46">
        <w:rPr/>
        <w:t>Parkinson</w:t>
      </w:r>
      <w:r w:rsidRPr="00077B96" w:rsidR="00E57C46">
        <w:rPr>
          <w:rStyle w:val="ZFAbsatzNormal"/>
        </w:rPr>
        <w:t xml:space="preserve"> </w:t>
      </w:r>
      <w:r w:rsidRPr="00934DC8" w:rsidR="00E57C46">
        <w:rPr>
          <w:noProof/>
        </w:rPr>
        <w:t>oder</w:t>
      </w:r>
      <w:r w:rsidRPr="00077B96" w:rsidR="00E57C46">
        <w:rPr>
          <w:rStyle w:val="ZFAbsatzNormal"/>
        </w:rPr>
        <w:t xml:space="preserve"> </w:t>
      </w:r>
      <w:r w:rsidRPr="00F207C9" w:rsidR="00E57C46">
        <w:rPr/>
        <w:t>arterielle</w:t>
      </w:r>
      <w:r w:rsidRPr="00077B96" w:rsidR="00E57C46">
        <w:rPr>
          <w:rStyle w:val="ZFAbsatzNormal"/>
        </w:rPr>
        <w:t xml:space="preserve"> </w:t>
      </w:r>
      <w:r w:rsidRPr="00F207C9" w:rsidR="00E57C46">
        <w:rPr/>
        <w:t>Durch</w:t>
      </w:r>
      <w:r w:rsidR="00077B96">
        <w:rPr/>
        <w:softHyphen/>
      </w:r>
      <w:r w:rsidRPr="00F207C9" w:rsidR="00E57C46">
        <w:rPr/>
        <w:t>blutungsstörungen,</w:t>
      </w:r>
      <w:r w:rsidRPr="00077B96" w:rsidR="00E57C46">
        <w:rPr>
          <w:rStyle w:val="ZFAbsatzNormal"/>
        </w:rPr>
        <w:t xml:space="preserve"> </w:t>
      </w:r>
      <w:r w:rsidRPr="00F207C9" w:rsidR="00E57C46">
        <w:rPr/>
        <w:t>deren</w:t>
      </w:r>
      <w:r w:rsidRPr="00077B96" w:rsidR="00E57C46">
        <w:rPr>
          <w:rStyle w:val="ZFAbsatzNormal"/>
        </w:rPr>
        <w:t xml:space="preserve"> </w:t>
      </w:r>
      <w:r w:rsidRPr="00F207C9" w:rsidR="00E57C46">
        <w:rPr/>
        <w:t>Symptome</w:t>
      </w:r>
      <w:r w:rsidRPr="00077B96" w:rsidR="00E57C46">
        <w:rPr>
          <w:rStyle w:val="ZFAbsatzNormal"/>
        </w:rPr>
        <w:t xml:space="preserve"> </w:t>
      </w:r>
      <w:r w:rsidRPr="00F207C9" w:rsidR="00E57C46">
        <w:rPr/>
        <w:t>bislang</w:t>
      </w:r>
      <w:r w:rsidRPr="00077B96" w:rsidR="00E57C46">
        <w:rPr>
          <w:rStyle w:val="ZFAbsatzNormal"/>
        </w:rPr>
        <w:t xml:space="preserve"> </w:t>
      </w:r>
      <w:r w:rsidRPr="00F207C9" w:rsidR="00E57C46">
        <w:rPr/>
        <w:t>einigermaßen</w:t>
      </w:r>
      <w:r w:rsidRPr="00077B96" w:rsidR="00E57C46">
        <w:rPr>
          <w:rStyle w:val="ZFAbsatzNormal"/>
        </w:rPr>
        <w:t xml:space="preserve"> </w:t>
      </w:r>
      <w:r w:rsidRPr="00F207C9" w:rsidR="00E57C46">
        <w:rPr/>
        <w:t>gut</w:t>
      </w:r>
      <w:r w:rsidRPr="00077B96" w:rsidR="00E57C46">
        <w:rPr>
          <w:rStyle w:val="ZFAbsatzNormal"/>
        </w:rPr>
        <w:t xml:space="preserve"> </w:t>
      </w:r>
      <w:r w:rsidRPr="00F207C9" w:rsidR="00E57C46">
        <w:rPr/>
        <w:t>b</w:t>
      </w:r>
      <w:r w:rsidRPr="00F207C9" w:rsidR="00E57C46">
        <w:rPr/>
        <w:t>e</w:t>
      </w:r>
      <w:r w:rsidRPr="00F207C9" w:rsidR="00E57C46">
        <w:rPr/>
        <w:t>herrschbar</w:t>
      </w:r>
      <w:r w:rsidRPr="00077B96" w:rsidR="00E57C46">
        <w:rPr>
          <w:rStyle w:val="ZFAbsatzNormal"/>
        </w:rPr>
        <w:t xml:space="preserve"> </w:t>
      </w:r>
      <w:r w:rsidRPr="00F207C9" w:rsidR="00E57C46">
        <w:rPr/>
        <w:t>waren,</w:t>
      </w:r>
      <w:r w:rsidRPr="00077B96" w:rsidR="00E57C46">
        <w:rPr>
          <w:rStyle w:val="ZFAbsatzNormal"/>
        </w:rPr>
        <w:t xml:space="preserve"> </w:t>
      </w:r>
      <w:r w:rsidRPr="00F207C9" w:rsidR="00E57C46">
        <w:rPr/>
        <w:t>drohen</w:t>
      </w:r>
      <w:r w:rsidRPr="00077B96" w:rsidR="00E57C46">
        <w:rPr>
          <w:rStyle w:val="ZFAbsatzNormal"/>
        </w:rPr>
        <w:t xml:space="preserve"> </w:t>
      </w:r>
      <w:r w:rsidRPr="00F207C9" w:rsidR="00E57C46">
        <w:rPr/>
        <w:t>nun</w:t>
      </w:r>
      <w:r w:rsidRPr="00077B96" w:rsidR="00E57C46">
        <w:rPr>
          <w:rStyle w:val="ZFAbsatzNormal"/>
        </w:rPr>
        <w:t xml:space="preserve"> </w:t>
      </w:r>
      <w:r w:rsidRPr="00F207C9" w:rsidR="00E57C46">
        <w:rPr/>
        <w:t>zu</w:t>
      </w:r>
      <w:r w:rsidRPr="00077B96" w:rsidR="00E57C46">
        <w:rPr>
          <w:rStyle w:val="ZFAbsatzNormal"/>
        </w:rPr>
        <w:t xml:space="preserve"> </w:t>
      </w:r>
      <w:r w:rsidRPr="00F207C9" w:rsidR="00E57C46">
        <w:rPr/>
        <w:t>entgleisen</w:t>
      </w:r>
      <w:r w:rsidRPr="00077B96" w:rsidR="00E57C46">
        <w:rPr>
          <w:rStyle w:val="ZFAbsatzNormal"/>
        </w:rPr>
        <w:t xml:space="preserve"> </w:t>
      </w:r>
      <w:r w:rsidRPr="00F207C9" w:rsidR="00E57C46">
        <w:rPr/>
        <w:t>und</w:t>
      </w:r>
      <w:r w:rsidRPr="00077B96" w:rsidR="00E57C46">
        <w:rPr>
          <w:rStyle w:val="ZFAbsatzNormal"/>
        </w:rPr>
        <w:t xml:space="preserve"> </w:t>
      </w:r>
      <w:r w:rsidRPr="00F207C9" w:rsidR="00E57C46">
        <w:rPr/>
        <w:t>führen</w:t>
      </w:r>
      <w:r w:rsidRPr="00077B96" w:rsidR="00E57C46">
        <w:rPr>
          <w:rStyle w:val="ZFAbsatzNormal"/>
        </w:rPr>
        <w:t xml:space="preserve"> </w:t>
      </w:r>
      <w:r w:rsidRPr="00F207C9" w:rsidR="00E57C46">
        <w:rPr/>
        <w:t>vermehrt</w:t>
      </w:r>
      <w:r w:rsidRPr="00077B96" w:rsidR="00E57C46">
        <w:rPr>
          <w:rStyle w:val="ZFAbsatzNormal"/>
        </w:rPr>
        <w:t xml:space="preserve"> </w:t>
      </w:r>
      <w:r w:rsidRPr="00F207C9" w:rsidR="00E57C46">
        <w:rPr/>
        <w:t>zu</w:t>
      </w:r>
      <w:r w:rsidRPr="00077B96" w:rsidR="00E57C46">
        <w:rPr>
          <w:rStyle w:val="ZFAbsatzNormal"/>
        </w:rPr>
        <w:t xml:space="preserve"> </w:t>
      </w:r>
      <w:r w:rsidRPr="00F207C9" w:rsidR="00E57C46">
        <w:rPr/>
        <w:t>belastenden</w:t>
      </w:r>
      <w:r w:rsidRPr="00077B96" w:rsidR="00E57C46">
        <w:rPr>
          <w:rStyle w:val="ZFAbsatzNormal"/>
        </w:rPr>
        <w:t xml:space="preserve"> </w:t>
      </w:r>
      <w:r w:rsidRPr="00F207C9" w:rsidR="00E57C46">
        <w:rPr/>
        <w:t>B</w:t>
      </w:r>
      <w:r w:rsidRPr="00F207C9" w:rsidR="00E57C46">
        <w:rPr/>
        <w:t>e</w:t>
      </w:r>
      <w:r w:rsidRPr="00F207C9" w:rsidR="00E57C46">
        <w:rPr/>
        <w:t>schwerden</w:t>
      </w:r>
      <w:r w:rsidRPr="00077B96" w:rsidR="00E57C46">
        <w:rPr>
          <w:rStyle w:val="ZFAbsatzNormal"/>
        </w:rPr>
        <w:t xml:space="preserve"> </w:t>
      </w:r>
      <w:r w:rsidRPr="00F207C9" w:rsidR="00E57C46">
        <w:rPr/>
        <w:t>wie</w:t>
      </w:r>
      <w:r w:rsidRPr="00077B96" w:rsidR="00E57C46">
        <w:rPr>
          <w:rStyle w:val="ZFAbsatzNormal"/>
        </w:rPr>
        <w:t xml:space="preserve"> </w:t>
      </w:r>
      <w:r w:rsidRPr="00F207C9" w:rsidR="00E57C46">
        <w:rPr/>
        <w:t>Atemnot,</w:t>
      </w:r>
      <w:r w:rsidRPr="00077B96" w:rsidR="00E57C46">
        <w:rPr>
          <w:rStyle w:val="ZFAbsatzNormal"/>
        </w:rPr>
        <w:t xml:space="preserve"> </w:t>
      </w:r>
      <w:r w:rsidRPr="00F207C9" w:rsidR="00E57C46">
        <w:rPr/>
        <w:t>Beinödemen,</w:t>
      </w:r>
      <w:r w:rsidRPr="00077B96" w:rsidR="00E57C46">
        <w:rPr>
          <w:rStyle w:val="ZFAbsatzNormal"/>
        </w:rPr>
        <w:t xml:space="preserve"> </w:t>
      </w:r>
      <w:r w:rsidRPr="00F207C9" w:rsidR="00E57C46">
        <w:rPr/>
        <w:t>Schmerzen,</w:t>
      </w:r>
      <w:r w:rsidRPr="00077B96" w:rsidR="00E57C46">
        <w:rPr>
          <w:rStyle w:val="ZFAbsatzNormal"/>
        </w:rPr>
        <w:t xml:space="preserve"> </w:t>
      </w:r>
      <w:r w:rsidRPr="00F207C9" w:rsidR="00E57C46">
        <w:rPr/>
        <w:t>Gangstörungen</w:t>
      </w:r>
      <w:r w:rsidRPr="00077B96" w:rsidR="00E57C46">
        <w:rPr>
          <w:rStyle w:val="ZFAbsatzNormal"/>
        </w:rPr>
        <w:t xml:space="preserve"> </w:t>
      </w:r>
      <w:r w:rsidRPr="00F207C9" w:rsidR="00E57C46">
        <w:rPr/>
        <w:t>und</w:t>
      </w:r>
      <w:r w:rsidRPr="00077B96" w:rsidR="00E57C46">
        <w:rPr>
          <w:rStyle w:val="ZFAbsatzNormal"/>
        </w:rPr>
        <w:t xml:space="preserve"> </w:t>
      </w:r>
      <w:r w:rsidRPr="00F207C9" w:rsidR="00E57C46">
        <w:rPr/>
        <w:t>allgemeiner</w:t>
      </w:r>
      <w:r w:rsidRPr="00077B96" w:rsidR="00E57C46">
        <w:rPr>
          <w:rStyle w:val="ZFAbsatzNormal"/>
        </w:rPr>
        <w:t xml:space="preserve"> </w:t>
      </w:r>
      <w:r w:rsidRPr="00F207C9" w:rsidR="00E57C46">
        <w:rPr/>
        <w:t>Schwäche.</w:t>
      </w:r>
      <w:r w:rsidRPr="00077B96" w:rsidR="00050905">
        <w:rPr>
          <w:rStyle w:val="ZFAbsatzNormal"/>
        </w:rPr>
        <w:t xml:space="preserve"> </w:t>
      </w:r>
      <w:r w:rsidRPr="00F207C9" w:rsidR="00E57C46">
        <w:rPr/>
        <w:t>Akute</w:t>
      </w:r>
      <w:r w:rsidRPr="00077B96" w:rsidR="00E57C46">
        <w:rPr>
          <w:rStyle w:val="ZFAbsatzNormal"/>
        </w:rPr>
        <w:t xml:space="preserve"> </w:t>
      </w:r>
      <w:r w:rsidRPr="00F207C9" w:rsidR="00E57C46">
        <w:rPr/>
        <w:t>Gesundheitsstöru</w:t>
      </w:r>
      <w:r w:rsidRPr="00F207C9" w:rsidR="00E57C46">
        <w:rPr/>
        <w:t>n</w:t>
      </w:r>
      <w:r w:rsidRPr="00F207C9" w:rsidR="00E57C46">
        <w:rPr/>
        <w:t>gen,</w:t>
      </w:r>
      <w:r w:rsidRPr="00077B96" w:rsidR="00E57C46">
        <w:rPr>
          <w:rStyle w:val="ZFAbsatzNormal"/>
        </w:rPr>
        <w:t xml:space="preserve"> </w:t>
      </w:r>
      <w:r w:rsidRPr="00F207C9" w:rsidR="00E57C46">
        <w:rPr/>
        <w:t>wie</w:t>
      </w:r>
      <w:r w:rsidRPr="00077B96" w:rsidR="00E57C46">
        <w:rPr>
          <w:rStyle w:val="ZFAbsatzNormal"/>
        </w:rPr>
        <w:t xml:space="preserve"> </w:t>
      </w:r>
      <w:r w:rsidRPr="00F207C9" w:rsidR="00E57C46">
        <w:rPr/>
        <w:t>schwere</w:t>
      </w:r>
      <w:r w:rsidRPr="00077B96" w:rsidR="00E57C46">
        <w:rPr>
          <w:rStyle w:val="ZFAbsatzNormal"/>
        </w:rPr>
        <w:t xml:space="preserve"> </w:t>
      </w:r>
      <w:r w:rsidRPr="00F207C9" w:rsidR="00E57C46">
        <w:rPr/>
        <w:t>Infekte</w:t>
      </w:r>
      <w:r w:rsidRPr="00077B96" w:rsidR="00E57C46">
        <w:rPr>
          <w:rStyle w:val="ZFAbsatzNormal"/>
        </w:rPr>
        <w:t xml:space="preserve"> </w:t>
      </w:r>
      <w:r w:rsidRPr="00F207C9" w:rsidR="00E57C46">
        <w:rPr/>
        <w:t>der</w:t>
      </w:r>
      <w:r w:rsidRPr="00077B96" w:rsidR="00E57C46">
        <w:rPr>
          <w:rStyle w:val="ZFAbsatzNormal"/>
        </w:rPr>
        <w:t xml:space="preserve"> </w:t>
      </w:r>
      <w:r w:rsidRPr="00F207C9" w:rsidR="00E57C46">
        <w:rPr/>
        <w:t>Atem-</w:t>
      </w:r>
      <w:r w:rsidRPr="00077B96" w:rsidR="00E57C46">
        <w:rPr>
          <w:rStyle w:val="ZFAbsatzNormal"/>
        </w:rPr>
        <w:t xml:space="preserve"> </w:t>
      </w:r>
      <w:r w:rsidRPr="00F207C9" w:rsidR="00E57C46">
        <w:rPr/>
        <w:t>und</w:t>
      </w:r>
      <w:r w:rsidRPr="00077B96" w:rsidR="00E57C46">
        <w:rPr>
          <w:rStyle w:val="ZFAbsatzNormal"/>
        </w:rPr>
        <w:t xml:space="preserve"> </w:t>
      </w:r>
      <w:r w:rsidRPr="00F207C9" w:rsidR="00E57C46">
        <w:rPr/>
        <w:t>Harnwege,</w:t>
      </w:r>
      <w:r w:rsidRPr="00077B96" w:rsidR="00E57C46">
        <w:rPr>
          <w:rStyle w:val="ZFAbsatzNormal"/>
        </w:rPr>
        <w:t xml:space="preserve"> </w:t>
      </w:r>
      <w:r w:rsidRPr="00934DC8" w:rsidR="00E57C46">
        <w:rPr>
          <w:noProof/>
        </w:rPr>
        <w:t>aber</w:t>
      </w:r>
      <w:r w:rsidRPr="00077B96" w:rsidR="00E57C46">
        <w:rPr>
          <w:rStyle w:val="ZFAbsatzNormal"/>
        </w:rPr>
        <w:t xml:space="preserve"> </w:t>
      </w:r>
      <w:r w:rsidRPr="00F207C9" w:rsidR="00E57C46">
        <w:rPr/>
        <w:t>auch</w:t>
      </w:r>
      <w:r w:rsidRPr="00077B96" w:rsidR="00E57C46">
        <w:rPr>
          <w:rStyle w:val="ZFAbsatzNormal"/>
        </w:rPr>
        <w:t xml:space="preserve"> </w:t>
      </w:r>
      <w:r w:rsidRPr="00F207C9" w:rsidR="00E57C46">
        <w:rPr/>
        <w:t>akut</w:t>
      </w:r>
      <w:r w:rsidRPr="00077B96" w:rsidR="00E57C46">
        <w:rPr>
          <w:rStyle w:val="ZFAbsatzNormal"/>
        </w:rPr>
        <w:t xml:space="preserve"> </w:t>
      </w:r>
      <w:r w:rsidRPr="00F207C9" w:rsidR="00E57C46">
        <w:rPr/>
        <w:t>exazerbierende</w:t>
      </w:r>
      <w:r w:rsidRPr="00077B96" w:rsidR="00E57C46">
        <w:rPr>
          <w:rStyle w:val="ZFAbsatzNormal"/>
        </w:rPr>
        <w:t xml:space="preserve"> </w:t>
      </w:r>
      <w:r w:rsidRPr="00F207C9" w:rsidR="00E57C46">
        <w:rPr/>
        <w:t>En</w:t>
      </w:r>
      <w:r w:rsidRPr="00F207C9" w:rsidR="00E57C46">
        <w:rPr/>
        <w:t>t</w:t>
      </w:r>
      <w:r w:rsidRPr="00F207C9" w:rsidR="00E57C46">
        <w:rPr/>
        <w:t>zündungen</w:t>
      </w:r>
      <w:r w:rsidRPr="00077B96" w:rsidR="00E57C46">
        <w:rPr>
          <w:rStyle w:val="ZFAbsatzNormal"/>
        </w:rPr>
        <w:t xml:space="preserve"> </w:t>
      </w:r>
      <w:r w:rsidRPr="00F207C9" w:rsidR="00E57C46">
        <w:rPr/>
        <w:t>arthrotischer</w:t>
      </w:r>
      <w:r w:rsidRPr="00077B96" w:rsidR="00E57C46">
        <w:rPr>
          <w:rStyle w:val="ZFAbsatzNormal"/>
        </w:rPr>
        <w:t xml:space="preserve"> </w:t>
      </w:r>
      <w:r w:rsidRPr="00F207C9" w:rsidR="00E57C46">
        <w:rPr/>
        <w:t>Gelenke</w:t>
      </w:r>
      <w:r w:rsidRPr="00077B96" w:rsidR="00E57C46">
        <w:rPr>
          <w:rStyle w:val="ZFAbsatzNormal"/>
        </w:rPr>
        <w:t xml:space="preserve"> </w:t>
      </w:r>
      <w:r w:rsidRPr="00F207C9" w:rsidR="00E57C46">
        <w:rPr/>
        <w:t>treten</w:t>
      </w:r>
      <w:r w:rsidRPr="00077B96" w:rsidR="00E57C46">
        <w:rPr>
          <w:rStyle w:val="ZFAbsatzNormal"/>
        </w:rPr>
        <w:t xml:space="preserve"> </w:t>
      </w:r>
      <w:r w:rsidRPr="00F207C9" w:rsidR="00E57C46">
        <w:rPr/>
        <w:t>vermehrt</w:t>
      </w:r>
      <w:r w:rsidRPr="00077B96" w:rsidR="00E57C46">
        <w:rPr>
          <w:rStyle w:val="ZFAbsatzNormal"/>
        </w:rPr>
        <w:t xml:space="preserve"> </w:t>
      </w:r>
      <w:r w:rsidRPr="00F207C9" w:rsidR="00E57C46">
        <w:rPr/>
        <w:t>und</w:t>
      </w:r>
      <w:r w:rsidRPr="00077B96" w:rsidR="00E57C46">
        <w:rPr>
          <w:rStyle w:val="ZFAbsatzNormal"/>
        </w:rPr>
        <w:t xml:space="preserve"> </w:t>
      </w:r>
      <w:r w:rsidRPr="00F207C9" w:rsidR="00E57C46">
        <w:rPr/>
        <w:t>in</w:t>
      </w:r>
      <w:r w:rsidRPr="00077B96" w:rsidR="00E57C46">
        <w:rPr>
          <w:rStyle w:val="ZFAbsatzNormal"/>
        </w:rPr>
        <w:t xml:space="preserve"> </w:t>
      </w:r>
      <w:r w:rsidRPr="00F207C9" w:rsidR="00E57C46">
        <w:rPr/>
        <w:t>immer</w:t>
      </w:r>
      <w:r w:rsidRPr="00077B96" w:rsidR="00E57C46">
        <w:rPr>
          <w:rStyle w:val="ZFAbsatzNormal"/>
        </w:rPr>
        <w:t xml:space="preserve"> </w:t>
      </w:r>
      <w:r w:rsidRPr="00F207C9" w:rsidR="00E57C46">
        <w:rPr/>
        <w:t>kürzeren</w:t>
      </w:r>
      <w:r w:rsidRPr="00077B96" w:rsidR="00E57C46">
        <w:rPr>
          <w:rStyle w:val="ZFAbsatzNormal"/>
        </w:rPr>
        <w:t xml:space="preserve"> </w:t>
      </w:r>
      <w:r w:rsidRPr="00F207C9" w:rsidR="00E57C46">
        <w:rPr/>
        <w:t>Abständen</w:t>
      </w:r>
      <w:r w:rsidRPr="00077B96" w:rsidR="00E57C46">
        <w:rPr>
          <w:rStyle w:val="ZFAbsatzNormal"/>
        </w:rPr>
        <w:t xml:space="preserve"> </w:t>
      </w:r>
      <w:r w:rsidRPr="00F207C9" w:rsidR="00E57C46">
        <w:rPr/>
        <w:t>auf.</w:t>
      </w:r>
      <w:r w:rsidRPr="00077B96" w:rsidR="00050905">
        <w:rPr>
          <w:rStyle w:val="ZFAbsatzNormal"/>
        </w:rPr>
        <w:t xml:space="preserve"> </w:t>
      </w:r>
      <w:r w:rsidRPr="00F207C9" w:rsidR="00E57C46">
        <w:rPr/>
        <w:t>In</w:t>
      </w:r>
      <w:r w:rsidRPr="00077B96" w:rsidR="00E57C46">
        <w:rPr>
          <w:rStyle w:val="ZFAbsatzNormal"/>
        </w:rPr>
        <w:t xml:space="preserve"> </w:t>
      </w:r>
      <w:r w:rsidRPr="00F207C9" w:rsidR="00E57C46">
        <w:rPr/>
        <w:t>dieser</w:t>
      </w:r>
      <w:r w:rsidRPr="00077B96" w:rsidR="00E57C46">
        <w:rPr>
          <w:rStyle w:val="ZFAbsatzNormal"/>
        </w:rPr>
        <w:t xml:space="preserve"> </w:t>
      </w:r>
      <w:r w:rsidRPr="00F207C9" w:rsidR="00E57C46">
        <w:rPr/>
        <w:t>Phase</w:t>
      </w:r>
      <w:r w:rsidRPr="00077B96" w:rsidR="00E57C46">
        <w:rPr>
          <w:rStyle w:val="ZFAbsatzNormal"/>
        </w:rPr>
        <w:t xml:space="preserve"> </w:t>
      </w:r>
      <w:r w:rsidRPr="00F207C9" w:rsidR="00E57C46">
        <w:rPr/>
        <w:t>zunehmender</w:t>
      </w:r>
      <w:r w:rsidRPr="00077B96" w:rsidR="00E57C46">
        <w:rPr>
          <w:rStyle w:val="ZFAbsatzNormal"/>
        </w:rPr>
        <w:t xml:space="preserve"> </w:t>
      </w:r>
      <w:r w:rsidRPr="00F207C9" w:rsidR="00E57C46">
        <w:rPr/>
        <w:t>Krankheitsanfälligkeit</w:t>
      </w:r>
      <w:r w:rsidRPr="00077B96" w:rsidR="00E57C46">
        <w:rPr>
          <w:rStyle w:val="ZFAbsatzNormal"/>
        </w:rPr>
        <w:t xml:space="preserve"> </w:t>
      </w:r>
      <w:r w:rsidRPr="00F207C9" w:rsidR="00E57C46">
        <w:rPr/>
        <w:t>können</w:t>
      </w:r>
      <w:r w:rsidRPr="00077B96" w:rsidR="00E57C46">
        <w:rPr>
          <w:rStyle w:val="ZFAbsatzNormal"/>
        </w:rPr>
        <w:t xml:space="preserve"> </w:t>
      </w:r>
      <w:r w:rsidRPr="00F207C9" w:rsidR="00E57C46">
        <w:rPr/>
        <w:t>sich</w:t>
      </w:r>
      <w:r w:rsidRPr="00077B96" w:rsidR="00E57C46">
        <w:rPr>
          <w:rStyle w:val="ZFAbsatzNormal"/>
        </w:rPr>
        <w:t xml:space="preserve"> </w:t>
      </w:r>
      <w:r w:rsidRPr="00F207C9" w:rsidR="00E57C46">
        <w:rPr/>
        <w:t>die</w:t>
      </w:r>
      <w:r w:rsidRPr="00077B96" w:rsidR="00E57C46">
        <w:rPr>
          <w:rStyle w:val="ZFAbsatzNormal"/>
        </w:rPr>
        <w:t xml:space="preserve"> </w:t>
      </w:r>
      <w:r w:rsidRPr="00F207C9" w:rsidR="00E57C46">
        <w:rPr/>
        <w:t>Kranken</w:t>
      </w:r>
      <w:r w:rsidRPr="00077B96" w:rsidR="00E57C46">
        <w:rPr>
          <w:rStyle w:val="ZFAbsatzNormal"/>
        </w:rPr>
        <w:t xml:space="preserve"> </w:t>
      </w:r>
      <w:r w:rsidRPr="00F207C9" w:rsidR="00E57C46">
        <w:rPr/>
        <w:t>zw</w:t>
      </w:r>
      <w:r w:rsidRPr="00F207C9" w:rsidR="00E57C46">
        <w:rPr/>
        <w:t>i</w:t>
      </w:r>
      <w:r w:rsidRPr="00F207C9" w:rsidR="00E57C46">
        <w:rPr/>
        <w:t>schen</w:t>
      </w:r>
      <w:r w:rsidRPr="00077B96" w:rsidR="00E57C46">
        <w:rPr>
          <w:rStyle w:val="ZFAbsatzNormal"/>
        </w:rPr>
        <w:t xml:space="preserve"> </w:t>
      </w:r>
      <w:r w:rsidRPr="00F207C9" w:rsidR="00E57C46">
        <w:rPr/>
        <w:t>den</w:t>
      </w:r>
      <w:r w:rsidRPr="00077B96" w:rsidR="00E57C46">
        <w:rPr>
          <w:rStyle w:val="ZFAbsatzNormal"/>
        </w:rPr>
        <w:t xml:space="preserve"> </w:t>
      </w:r>
      <w:r w:rsidRPr="00F207C9" w:rsidR="00E57C46">
        <w:rPr/>
        <w:t>akuten</w:t>
      </w:r>
      <w:r w:rsidRPr="00077B96" w:rsidR="00E57C46">
        <w:rPr>
          <w:rStyle w:val="ZFAbsatzNormal"/>
        </w:rPr>
        <w:t xml:space="preserve"> </w:t>
      </w:r>
      <w:r w:rsidRPr="00F207C9" w:rsidR="00E57C46">
        <w:rPr/>
        <w:t>Ereignissen</w:t>
      </w:r>
      <w:r w:rsidRPr="00077B96" w:rsidR="00E57C46">
        <w:rPr>
          <w:rStyle w:val="ZFAbsatzNormal"/>
        </w:rPr>
        <w:t xml:space="preserve"> </w:t>
      </w:r>
      <w:r w:rsidRPr="00F207C9" w:rsidR="00E57C46">
        <w:rPr/>
        <w:t>nicht</w:t>
      </w:r>
      <w:r w:rsidRPr="00077B96" w:rsidR="00E57C46">
        <w:rPr>
          <w:rStyle w:val="ZFAbsatzNormal"/>
        </w:rPr>
        <w:t xml:space="preserve"> </w:t>
      </w:r>
      <w:r w:rsidRPr="00F207C9" w:rsidR="00E57C46">
        <w:rPr/>
        <w:t>mehr</w:t>
      </w:r>
      <w:r w:rsidRPr="00077B96" w:rsidR="00E57C46">
        <w:rPr>
          <w:rStyle w:val="ZFAbsatzNormal"/>
        </w:rPr>
        <w:t xml:space="preserve"> </w:t>
      </w:r>
      <w:r w:rsidRPr="00F207C9" w:rsidR="00E57C46">
        <w:rPr/>
        <w:t>vollständig</w:t>
      </w:r>
      <w:r w:rsidRPr="00077B96" w:rsidR="00E57C46">
        <w:rPr>
          <w:rStyle w:val="ZFAbsatzNormal"/>
        </w:rPr>
        <w:t xml:space="preserve"> </w:t>
      </w:r>
      <w:r w:rsidRPr="00F207C9" w:rsidR="00E57C46">
        <w:rPr/>
        <w:t>erholen;</w:t>
      </w:r>
      <w:r w:rsidRPr="00077B96" w:rsidR="00E57C46">
        <w:rPr>
          <w:rStyle w:val="ZFAbsatzNormal"/>
        </w:rPr>
        <w:t xml:space="preserve"> </w:t>
      </w:r>
      <w:r w:rsidRPr="00F207C9" w:rsidR="00E57C46">
        <w:rPr/>
        <w:t>ihr</w:t>
      </w:r>
      <w:r w:rsidRPr="00077B96" w:rsidR="00E57C46">
        <w:rPr>
          <w:rStyle w:val="ZFAbsatzNormal"/>
        </w:rPr>
        <w:t xml:space="preserve"> </w:t>
      </w:r>
      <w:r w:rsidRPr="00F207C9" w:rsidR="00E57C46">
        <w:rPr/>
        <w:t>Allgemeinzustand</w:t>
      </w:r>
      <w:r w:rsidRPr="00077B96" w:rsidR="00E57C46">
        <w:rPr>
          <w:rStyle w:val="ZFAbsatzNormal"/>
        </w:rPr>
        <w:t xml:space="preserve"> </w:t>
      </w:r>
      <w:r w:rsidRPr="00F207C9" w:rsidR="00E57C46">
        <w:rPr/>
        <w:t>ve</w:t>
      </w:r>
      <w:r w:rsidRPr="00F207C9" w:rsidR="00E57C46">
        <w:rPr/>
        <w:t>r</w:t>
      </w:r>
      <w:r w:rsidRPr="00F207C9" w:rsidR="00E57C46">
        <w:rPr/>
        <w:t>schlechtert</w:t>
      </w:r>
      <w:r w:rsidRPr="00077B96" w:rsidR="00E57C46">
        <w:rPr>
          <w:rStyle w:val="ZFAbsatzNormal"/>
        </w:rPr>
        <w:t xml:space="preserve"> </w:t>
      </w:r>
      <w:r w:rsidRPr="00F207C9" w:rsidR="00E57C46">
        <w:rPr/>
        <w:t>sich</w:t>
      </w:r>
      <w:r w:rsidRPr="00077B96" w:rsidR="00E57C46">
        <w:rPr>
          <w:rStyle w:val="ZFAbsatzNormal"/>
        </w:rPr>
        <w:t xml:space="preserve"> </w:t>
      </w:r>
      <w:r w:rsidRPr="00F207C9" w:rsidR="00E57C46">
        <w:rPr/>
        <w:t>mit</w:t>
      </w:r>
      <w:r w:rsidRPr="00077B96" w:rsidR="00E57C46">
        <w:rPr>
          <w:rStyle w:val="ZFAbsatzNormal"/>
        </w:rPr>
        <w:t xml:space="preserve"> </w:t>
      </w:r>
      <w:r w:rsidRPr="00F207C9" w:rsidR="00E57C46">
        <w:rPr/>
        <w:t>jedem</w:t>
      </w:r>
      <w:r w:rsidRPr="00077B96" w:rsidR="00E57C46">
        <w:rPr>
          <w:rStyle w:val="ZFAbsatzNormal"/>
        </w:rPr>
        <w:t xml:space="preserve"> </w:t>
      </w:r>
      <w:r w:rsidRPr="00F207C9" w:rsidR="00E57C46">
        <w:rPr/>
        <w:t>Infekt.</w:t>
      </w:r>
      <w:r w:rsidRPr="00077B96" w:rsidR="00E57C46">
        <w:rPr>
          <w:rStyle w:val="ZFAbsatzNormal"/>
        </w:rPr>
        <w:t xml:space="preserve"> </w:t>
      </w:r>
      <w:r w:rsidRPr="00F207C9" w:rsidR="00E57C46">
        <w:rPr/>
        <w:t>Noch</w:t>
      </w:r>
      <w:r w:rsidRPr="00077B96" w:rsidR="00E57C46">
        <w:rPr>
          <w:rStyle w:val="ZFAbsatzNormal"/>
        </w:rPr>
        <w:t xml:space="preserve"> </w:t>
      </w:r>
      <w:r w:rsidRPr="00F207C9" w:rsidR="00E57C46">
        <w:rPr/>
        <w:t>gehf</w:t>
      </w:r>
      <w:r w:rsidRPr="00F207C9" w:rsidR="00E57C46">
        <w:rPr/>
        <w:t>ä</w:t>
      </w:r>
      <w:r w:rsidRPr="00F207C9" w:rsidR="00E57C46">
        <w:rPr/>
        <w:t>hige</w:t>
      </w:r>
      <w:r w:rsidRPr="00077B96" w:rsidR="00E57C46">
        <w:rPr>
          <w:rStyle w:val="ZFAbsatzNormal"/>
        </w:rPr>
        <w:t xml:space="preserve"> </w:t>
      </w:r>
      <w:r w:rsidRPr="00F207C9" w:rsidR="00E57C46">
        <w:rPr/>
        <w:t>Patientinnen</w:t>
      </w:r>
      <w:r w:rsidRPr="00077B96" w:rsidR="00E57C46">
        <w:rPr>
          <w:rStyle w:val="ZFAbsatzNormal"/>
        </w:rPr>
        <w:t xml:space="preserve"> </w:t>
      </w:r>
      <w:r w:rsidRPr="00F207C9" w:rsidR="00E57C46">
        <w:rPr/>
        <w:t>werden</w:t>
      </w:r>
      <w:r w:rsidRPr="00077B96" w:rsidR="00E57C46">
        <w:rPr>
          <w:rStyle w:val="ZFAbsatzNormal"/>
        </w:rPr>
        <w:t xml:space="preserve"> </w:t>
      </w:r>
      <w:r w:rsidRPr="00F207C9" w:rsidR="00E57C46">
        <w:rPr/>
        <w:t>jetzt</w:t>
      </w:r>
      <w:r w:rsidRPr="00077B96" w:rsidR="00E57C46">
        <w:rPr>
          <w:rStyle w:val="ZFAbsatzNormal"/>
        </w:rPr>
        <w:t xml:space="preserve"> </w:t>
      </w:r>
      <w:r w:rsidRPr="00F207C9" w:rsidR="00E57C46">
        <w:rPr/>
        <w:t>häufig</w:t>
      </w:r>
      <w:r w:rsidRPr="00077B96" w:rsidR="00E57C46">
        <w:rPr>
          <w:rStyle w:val="ZFAbsatzNormal"/>
        </w:rPr>
        <w:t xml:space="preserve"> </w:t>
      </w:r>
      <w:r w:rsidRPr="00F207C9" w:rsidR="00E57C46">
        <w:rPr/>
        <w:t>gangunsicher</w:t>
      </w:r>
      <w:r w:rsidRPr="00077B96" w:rsidR="00E57C46">
        <w:rPr>
          <w:rStyle w:val="ZFAbsatzNormal"/>
        </w:rPr>
        <w:t xml:space="preserve"> </w:t>
      </w:r>
      <w:r w:rsidRPr="00F207C9" w:rsidR="00E57C46">
        <w:rPr/>
        <w:t>und</w:t>
      </w:r>
      <w:r w:rsidRPr="00077B96" w:rsidR="00E57C46">
        <w:rPr>
          <w:rStyle w:val="ZFAbsatzNormal"/>
        </w:rPr>
        <w:t xml:space="preserve"> </w:t>
      </w:r>
      <w:r w:rsidRPr="00F207C9" w:rsidR="00E57C46">
        <w:rPr/>
        <w:t>sind</w:t>
      </w:r>
      <w:r w:rsidRPr="00077B96" w:rsidR="00E57C46">
        <w:rPr>
          <w:rStyle w:val="ZFAbsatzNormal"/>
        </w:rPr>
        <w:t xml:space="preserve"> </w:t>
      </w:r>
      <w:r w:rsidRPr="00F207C9" w:rsidR="00E57C46">
        <w:rPr/>
        <w:t>ständig</w:t>
      </w:r>
      <w:r w:rsidRPr="00077B96" w:rsidR="00E57C46">
        <w:rPr>
          <w:rStyle w:val="ZFAbsatzNormal"/>
        </w:rPr>
        <w:t xml:space="preserve"> </w:t>
      </w:r>
      <w:r w:rsidRPr="00F207C9" w:rsidR="00E57C46">
        <w:rPr/>
        <w:t>in</w:t>
      </w:r>
      <w:r w:rsidRPr="00077B96" w:rsidR="00E57C46">
        <w:rPr>
          <w:rStyle w:val="ZFAbsatzNormal"/>
        </w:rPr>
        <w:t xml:space="preserve"> </w:t>
      </w:r>
      <w:r w:rsidRPr="00F207C9" w:rsidR="00E57C46">
        <w:rPr/>
        <w:t>Gefahr</w:t>
      </w:r>
      <w:r w:rsidRPr="00077B96" w:rsidR="00E57C46">
        <w:rPr>
          <w:rStyle w:val="ZFAbsatzNormal"/>
        </w:rPr>
        <w:t xml:space="preserve"> </w:t>
      </w:r>
      <w:r w:rsidRPr="00F207C9" w:rsidR="00E57C46">
        <w:rPr/>
        <w:t>zu</w:t>
      </w:r>
      <w:r w:rsidRPr="00077B96" w:rsidR="00E57C46">
        <w:rPr>
          <w:rStyle w:val="ZFAbsatzNormal"/>
        </w:rPr>
        <w:t xml:space="preserve"> </w:t>
      </w:r>
      <w:r w:rsidRPr="00F207C9" w:rsidR="00E57C46">
        <w:rPr/>
        <w:t>stü</w:t>
      </w:r>
      <w:r w:rsidRPr="00F207C9" w:rsidR="00E57C46">
        <w:rPr/>
        <w:t>r</w:t>
      </w:r>
      <w:r w:rsidRPr="00F207C9" w:rsidR="00E57C46">
        <w:rPr/>
        <w:t>zen.</w:t>
      </w:r>
      <w:r w:rsidRPr="00077B96" w:rsidR="00E57C46">
        <w:rPr>
          <w:rStyle w:val="ZFAbsatzNormal"/>
        </w:rPr>
        <w:t xml:space="preserve"> </w:t>
      </w:r>
      <w:r w:rsidRPr="00F207C9" w:rsidR="00E57C46">
        <w:rPr/>
        <w:t>Immer</w:t>
      </w:r>
      <w:r w:rsidRPr="00077B96" w:rsidR="00E57C46">
        <w:rPr>
          <w:rStyle w:val="ZFAbsatzNormal"/>
        </w:rPr>
        <w:t xml:space="preserve"> </w:t>
      </w:r>
      <w:r w:rsidRPr="00F207C9" w:rsidR="00E57C46">
        <w:rPr/>
        <w:t>wieder</w:t>
      </w:r>
      <w:r w:rsidRPr="00077B96" w:rsidR="00E57C46">
        <w:rPr>
          <w:rStyle w:val="ZFAbsatzNormal"/>
        </w:rPr>
        <w:t xml:space="preserve"> </w:t>
      </w:r>
      <w:r w:rsidRPr="00F207C9" w:rsidR="00E57C46">
        <w:rPr/>
        <w:t>kommt</w:t>
      </w:r>
      <w:r w:rsidRPr="00077B96" w:rsidR="00E57C46">
        <w:rPr>
          <w:rStyle w:val="ZFAbsatzNormal"/>
        </w:rPr>
        <w:t xml:space="preserve"> </w:t>
      </w:r>
      <w:r w:rsidRPr="00F207C9" w:rsidR="00E57C46">
        <w:rPr/>
        <w:t>es</w:t>
      </w:r>
      <w:r w:rsidRPr="00077B96" w:rsidR="00E57C46">
        <w:rPr>
          <w:rStyle w:val="ZFAbsatzNormal"/>
        </w:rPr>
        <w:t xml:space="preserve"> </w:t>
      </w:r>
      <w:r w:rsidRPr="00F207C9" w:rsidR="00E57C46">
        <w:rPr/>
        <w:t>dabei</w:t>
      </w:r>
      <w:r w:rsidRPr="00077B96" w:rsidR="00E57C46">
        <w:rPr>
          <w:rStyle w:val="ZFAbsatzNormal"/>
        </w:rPr>
        <w:t xml:space="preserve"> </w:t>
      </w:r>
      <w:r w:rsidRPr="00F207C9" w:rsidR="00E57C46">
        <w:rPr/>
        <w:t>zu</w:t>
      </w:r>
      <w:r w:rsidRPr="00077B96" w:rsidR="00E57C46">
        <w:rPr>
          <w:rStyle w:val="ZFAbsatzNormal"/>
        </w:rPr>
        <w:t xml:space="preserve"> </w:t>
      </w:r>
      <w:r w:rsidRPr="00F207C9" w:rsidR="00E57C46">
        <w:rPr/>
        <w:t>Frakturen,</w:t>
      </w:r>
      <w:r w:rsidRPr="00077B96" w:rsidR="00E57C46">
        <w:rPr>
          <w:rStyle w:val="ZFAbsatzNormal"/>
        </w:rPr>
        <w:t xml:space="preserve"> </w:t>
      </w:r>
      <w:r w:rsidRPr="00F207C9" w:rsidR="00E57C46">
        <w:rPr/>
        <w:t>vor</w:t>
      </w:r>
      <w:r w:rsidRPr="00077B96" w:rsidR="00E57C46">
        <w:rPr>
          <w:rStyle w:val="ZFAbsatzNormal"/>
        </w:rPr>
        <w:t xml:space="preserve"> </w:t>
      </w:r>
      <w:r w:rsidRPr="00F207C9" w:rsidR="00E57C46">
        <w:rPr/>
        <w:t>allem</w:t>
      </w:r>
      <w:r w:rsidRPr="00077B96" w:rsidR="00E57C46">
        <w:rPr>
          <w:rStyle w:val="ZFAbsatzNormal"/>
        </w:rPr>
        <w:t xml:space="preserve"> </w:t>
      </w:r>
      <w:r w:rsidRPr="00F207C9" w:rsidR="00E57C46">
        <w:rPr/>
        <w:t>zu</w:t>
      </w:r>
      <w:r w:rsidRPr="00077B96" w:rsidR="00E57C46">
        <w:rPr>
          <w:rStyle w:val="ZFAbsatzNormal"/>
        </w:rPr>
        <w:t xml:space="preserve"> </w:t>
      </w:r>
      <w:r w:rsidRPr="00F207C9" w:rsidR="00E57C46">
        <w:rPr/>
        <w:t>der</w:t>
      </w:r>
      <w:r w:rsidRPr="00077B96" w:rsidR="00E57C46">
        <w:rPr>
          <w:rStyle w:val="ZFAbsatzNormal"/>
        </w:rPr>
        <w:t xml:space="preserve"> </w:t>
      </w:r>
      <w:r w:rsidRPr="00F207C9" w:rsidR="00E57C46">
        <w:rPr/>
        <w:t>sehr</w:t>
      </w:r>
      <w:r w:rsidRPr="00077B96" w:rsidR="00E57C46">
        <w:rPr>
          <w:rStyle w:val="ZFAbsatzNormal"/>
        </w:rPr>
        <w:t xml:space="preserve"> </w:t>
      </w:r>
      <w:r w:rsidRPr="00F207C9" w:rsidR="00E57C46">
        <w:rPr/>
        <w:t>häufigen</w:t>
      </w:r>
      <w:r w:rsidRPr="00077B96" w:rsidR="00E57C46">
        <w:rPr>
          <w:rStyle w:val="ZFAbsatzNormal"/>
        </w:rPr>
        <w:t xml:space="preserve"> </w:t>
      </w:r>
      <w:r w:rsidRPr="00F207C9" w:rsidR="00E57C46">
        <w:rPr/>
        <w:t>Schenkelhalsfra</w:t>
      </w:r>
      <w:r w:rsidRPr="00F207C9" w:rsidR="00E57C46">
        <w:rPr/>
        <w:t>k</w:t>
      </w:r>
      <w:r w:rsidRPr="00F207C9" w:rsidR="00E57C46">
        <w:rPr/>
        <w:t>tur</w:t>
      </w:r>
      <w:r>
        <w:fldChar w:fldCharType="begin"/>
      </w:r>
      <w:r w:rsidRPr="00F207C9" w:rsidR="001973D6">
        <w:rPr/>
        <w:instrText xml:space="preserve"> XE "Schenkelhalsfraktur" </w:instrText>
      </w:r>
      <w:r>
        <w:fldChar w:fldCharType="end"/>
      </w:r>
      <w:r w:rsidRPr="00F207C9" w:rsidR="00E57C46">
        <w:rPr/>
        <w:t>.</w:t>
      </w:r>
      <w:r w:rsidRPr="00077B96" w:rsidR="00E57C46">
        <w:rPr>
          <w:rStyle w:val="ZFAbsatzNormal"/>
        </w:rPr>
        <w:t xml:space="preserve"> </w:t>
      </w:r>
      <w:r w:rsidRPr="00F207C9" w:rsidR="00E57C46">
        <w:rPr/>
        <w:t>Ein</w:t>
      </w:r>
      <w:r w:rsidRPr="00077B96" w:rsidR="00E57C46">
        <w:rPr>
          <w:rStyle w:val="ZFAbsatzNormal"/>
        </w:rPr>
        <w:t xml:space="preserve"> </w:t>
      </w:r>
      <w:r w:rsidRPr="00F207C9" w:rsidR="00E57C46">
        <w:rPr/>
        <w:t>gebrochener</w:t>
      </w:r>
      <w:r w:rsidRPr="00077B96" w:rsidR="00E57C46">
        <w:rPr>
          <w:rStyle w:val="ZFAbsatzNormal"/>
        </w:rPr>
        <w:t xml:space="preserve"> </w:t>
      </w:r>
      <w:r w:rsidRPr="00F207C9" w:rsidR="00E57C46">
        <w:rPr/>
        <w:t>Schenkelhals</w:t>
      </w:r>
      <w:r w:rsidRPr="00077B96" w:rsidR="00E57C46">
        <w:rPr>
          <w:rStyle w:val="ZFAbsatzNormal"/>
        </w:rPr>
        <w:t xml:space="preserve"> </w:t>
      </w:r>
      <w:r w:rsidRPr="00F207C9" w:rsidR="00E57C46">
        <w:rPr/>
        <w:t>muss</w:t>
      </w:r>
      <w:r w:rsidRPr="00077B96" w:rsidR="00E57C46">
        <w:rPr>
          <w:rStyle w:val="ZFAbsatzNormal"/>
        </w:rPr>
        <w:t xml:space="preserve"> </w:t>
      </w:r>
      <w:r w:rsidRPr="00F207C9" w:rsidR="00E57C46">
        <w:rPr/>
        <w:t>in</w:t>
      </w:r>
      <w:r w:rsidRPr="00077B96" w:rsidR="00E57C46">
        <w:rPr>
          <w:rStyle w:val="ZFAbsatzNormal"/>
        </w:rPr>
        <w:t xml:space="preserve"> </w:t>
      </w:r>
      <w:r w:rsidRPr="00F207C9" w:rsidR="00E57C46">
        <w:rPr/>
        <w:t>der</w:t>
      </w:r>
      <w:r w:rsidRPr="00077B96" w:rsidR="00E57C46">
        <w:rPr>
          <w:rStyle w:val="ZFAbsatzNormal"/>
        </w:rPr>
        <w:t xml:space="preserve"> </w:t>
      </w:r>
      <w:r w:rsidRPr="00F207C9" w:rsidR="00E57C46">
        <w:rPr/>
        <w:t>Regel</w:t>
      </w:r>
      <w:r w:rsidRPr="00077B96" w:rsidR="00E57C46">
        <w:rPr>
          <w:rStyle w:val="ZFAbsatzNormal"/>
        </w:rPr>
        <w:t xml:space="preserve"> </w:t>
      </w:r>
      <w:r w:rsidRPr="00F207C9" w:rsidR="00E57C46">
        <w:rPr/>
        <w:t>operativ</w:t>
      </w:r>
      <w:r w:rsidRPr="00077B96" w:rsidR="00E57C46">
        <w:rPr>
          <w:rStyle w:val="ZFAbsatzNormal"/>
        </w:rPr>
        <w:t xml:space="preserve"> </w:t>
      </w:r>
      <w:r w:rsidRPr="00F207C9" w:rsidR="00E57C46">
        <w:rPr/>
        <w:t>behandelt</w:t>
      </w:r>
      <w:r w:rsidRPr="00077B96" w:rsidR="00E57C46">
        <w:rPr>
          <w:rStyle w:val="ZFAbsatzNormal"/>
        </w:rPr>
        <w:t xml:space="preserve"> </w:t>
      </w:r>
      <w:r w:rsidRPr="00F207C9" w:rsidR="00E57C46">
        <w:rPr/>
        <w:t>we</w:t>
      </w:r>
      <w:r w:rsidRPr="00F207C9" w:rsidR="00E57C46">
        <w:rPr/>
        <w:t>r</w:t>
      </w:r>
      <w:r w:rsidRPr="00F207C9" w:rsidR="00E57C46">
        <w:rPr/>
        <w:t>den.</w:t>
      </w:r>
      <w:r w:rsidRPr="00077B96" w:rsidR="00E57C46">
        <w:rPr>
          <w:rStyle w:val="ZFAbsatzNormal"/>
        </w:rPr>
        <w:t xml:space="preserve"> </w:t>
      </w:r>
      <w:r w:rsidRPr="00F207C9" w:rsidR="00E57C46">
        <w:rPr/>
        <w:t>Starke</w:t>
      </w:r>
      <w:r w:rsidRPr="00077B96" w:rsidR="00E57C46">
        <w:rPr>
          <w:rStyle w:val="ZFAbsatzNormal"/>
        </w:rPr>
        <w:t xml:space="preserve"> </w:t>
      </w:r>
      <w:r w:rsidRPr="00F207C9" w:rsidR="00E57C46">
        <w:rPr/>
        <w:t>Schmerzen,</w:t>
      </w:r>
      <w:r w:rsidRPr="00077B96" w:rsidR="00E57C46">
        <w:rPr>
          <w:rStyle w:val="ZFAbsatzNormal"/>
        </w:rPr>
        <w:t xml:space="preserve"> </w:t>
      </w:r>
      <w:r w:rsidRPr="00F207C9" w:rsidR="00E57C46">
        <w:rPr/>
        <w:t>Transferierung</w:t>
      </w:r>
      <w:r w:rsidRPr="00077B96" w:rsidR="00E57C46">
        <w:rPr>
          <w:rStyle w:val="ZFAbsatzNormal"/>
        </w:rPr>
        <w:t xml:space="preserve"> </w:t>
      </w:r>
      <w:r w:rsidRPr="00F207C9" w:rsidR="00E57C46">
        <w:rPr/>
        <w:t>in</w:t>
      </w:r>
      <w:r w:rsidRPr="00077B96" w:rsidR="00E57C46">
        <w:rPr>
          <w:rStyle w:val="ZFAbsatzNormal"/>
        </w:rPr>
        <w:t xml:space="preserve"> </w:t>
      </w:r>
      <w:r w:rsidRPr="00F207C9" w:rsidR="00E57C46">
        <w:rPr/>
        <w:t>die</w:t>
      </w:r>
      <w:r w:rsidRPr="00077B96" w:rsidR="00E57C46">
        <w:rPr>
          <w:rStyle w:val="ZFAbsatzNormal"/>
        </w:rPr>
        <w:t xml:space="preserve"> </w:t>
      </w:r>
      <w:r w:rsidRPr="00F207C9" w:rsidR="00E57C46">
        <w:rPr/>
        <w:t>fremde</w:t>
      </w:r>
      <w:r w:rsidRPr="00077B96" w:rsidR="00E57C46">
        <w:rPr>
          <w:rStyle w:val="ZFAbsatzNormal"/>
        </w:rPr>
        <w:t xml:space="preserve"> </w:t>
      </w:r>
      <w:r w:rsidRPr="00F207C9" w:rsidR="00E57C46">
        <w:rPr/>
        <w:t>Umgebung</w:t>
      </w:r>
      <w:r w:rsidRPr="00077B96" w:rsidR="00E57C46">
        <w:rPr>
          <w:rStyle w:val="ZFAbsatzNormal"/>
        </w:rPr>
        <w:t xml:space="preserve"> </w:t>
      </w:r>
      <w:r w:rsidRPr="00934DC8" w:rsidR="00E57C46">
        <w:rPr>
          <w:noProof/>
        </w:rPr>
        <w:t>eines</w:t>
      </w:r>
      <w:r w:rsidRPr="00077B96" w:rsidR="00E57C46">
        <w:rPr>
          <w:rStyle w:val="ZFAbsatzNormal"/>
        </w:rPr>
        <w:t xml:space="preserve"> </w:t>
      </w:r>
      <w:r w:rsidRPr="00F207C9" w:rsidR="00E57C46">
        <w:rPr/>
        <w:t>Krankenhauses,</w:t>
      </w:r>
      <w:r w:rsidRPr="00077B96" w:rsidR="00050905">
        <w:rPr>
          <w:rStyle w:val="ZFAbsatzNormal"/>
        </w:rPr>
        <w:t xml:space="preserve"> </w:t>
      </w:r>
      <w:r w:rsidRPr="00F207C9" w:rsidR="00E57C46">
        <w:rPr/>
        <w:t>Narkose</w:t>
      </w:r>
      <w:r w:rsidRPr="00077B96" w:rsidR="00E57C46">
        <w:rPr>
          <w:rStyle w:val="ZFAbsatzNormal"/>
        </w:rPr>
        <w:t xml:space="preserve"> </w:t>
      </w:r>
      <w:r w:rsidRPr="00F207C9" w:rsidR="00E57C46">
        <w:rPr/>
        <w:t>und</w:t>
      </w:r>
      <w:r w:rsidRPr="00077B96" w:rsidR="00E57C46">
        <w:rPr>
          <w:rStyle w:val="ZFAbsatzNormal"/>
        </w:rPr>
        <w:t xml:space="preserve"> </w:t>
      </w:r>
      <w:r w:rsidRPr="00F207C9" w:rsidR="00E57C46">
        <w:rPr/>
        <w:t>Opera</w:t>
      </w:r>
      <w:r w:rsidR="00137C8B">
        <w:rPr/>
        <w:softHyphen/>
        <w:t>tion</w:t>
      </w:r>
      <w:r w:rsidRPr="00077B96" w:rsidR="00E57C46">
        <w:rPr>
          <w:rStyle w:val="ZFAbsatzNormal"/>
        </w:rPr>
        <w:t xml:space="preserve"> </w:t>
      </w:r>
      <w:r w:rsidRPr="00F207C9" w:rsidR="00E57C46">
        <w:rPr/>
        <w:t>b</w:t>
      </w:r>
      <w:r w:rsidRPr="00F207C9" w:rsidR="00E57C46">
        <w:rPr/>
        <w:t>e</w:t>
      </w:r>
      <w:r w:rsidRPr="00F207C9" w:rsidR="00E57C46">
        <w:rPr/>
        <w:t>deuten</w:t>
      </w:r>
      <w:r w:rsidRPr="00077B96" w:rsidR="00E57C46">
        <w:rPr>
          <w:rStyle w:val="ZFAbsatzNormal"/>
        </w:rPr>
        <w:t xml:space="preserve"> </w:t>
      </w:r>
      <w:r w:rsidRPr="00F207C9" w:rsidR="00E57C46">
        <w:rPr/>
        <w:t>für</w:t>
      </w:r>
      <w:r w:rsidRPr="00077B96" w:rsidR="00E57C46">
        <w:rPr>
          <w:rStyle w:val="ZFAbsatzNormal"/>
        </w:rPr>
        <w:t xml:space="preserve"> </w:t>
      </w:r>
      <w:r w:rsidRPr="00F207C9" w:rsidR="00E57C46">
        <w:rPr/>
        <w:t>geschwächte,</w:t>
      </w:r>
      <w:r w:rsidRPr="00077B96" w:rsidR="00E57C46">
        <w:rPr>
          <w:rStyle w:val="ZFAbsatzNormal"/>
        </w:rPr>
        <w:t xml:space="preserve"> </w:t>
      </w:r>
      <w:r w:rsidRPr="00F207C9" w:rsidR="00E57C46">
        <w:rPr/>
        <w:t>multimorbide</w:t>
      </w:r>
      <w:r w:rsidRPr="00077B96" w:rsidR="00E57C46">
        <w:rPr>
          <w:rStyle w:val="ZFAbsatzNormal"/>
        </w:rPr>
        <w:t xml:space="preserve"> </w:t>
      </w:r>
      <w:r w:rsidRPr="00F207C9" w:rsidR="00E57C46">
        <w:rPr/>
        <w:t>D</w:t>
      </w:r>
      <w:r w:rsidRPr="00F207C9" w:rsidR="00E57C46">
        <w:rPr/>
        <w:t>e</w:t>
      </w:r>
      <w:r w:rsidRPr="00F207C9" w:rsidR="00E57C46">
        <w:rPr/>
        <w:t>menzkranke</w:t>
      </w:r>
      <w:r w:rsidRPr="00077B96" w:rsidR="00E57C46">
        <w:rPr>
          <w:rStyle w:val="ZFAbsatzNormal"/>
        </w:rPr>
        <w:t xml:space="preserve"> </w:t>
      </w:r>
      <w:r w:rsidRPr="00F207C9" w:rsidR="00E57C46">
        <w:rPr/>
        <w:t>außerordentlich</w:t>
      </w:r>
      <w:r w:rsidRPr="00077B96" w:rsidR="00E57C46">
        <w:rPr>
          <w:rStyle w:val="ZFAbsatzNormal"/>
        </w:rPr>
        <w:t xml:space="preserve"> </w:t>
      </w:r>
      <w:r w:rsidRPr="00F207C9" w:rsidR="00E57C46">
        <w:rPr/>
        <w:t>große</w:t>
      </w:r>
      <w:r w:rsidRPr="00077B96" w:rsidR="00E57C46">
        <w:rPr>
          <w:rStyle w:val="ZFAbsatzNormal"/>
        </w:rPr>
        <w:t xml:space="preserve"> </w:t>
      </w:r>
      <w:r w:rsidRPr="00F207C9" w:rsidR="00E57C46">
        <w:rPr/>
        <w:t>körperliche</w:t>
      </w:r>
      <w:r w:rsidRPr="00077B96" w:rsidR="00E57C46">
        <w:rPr>
          <w:rStyle w:val="ZFAbsatzNormal"/>
        </w:rPr>
        <w:t xml:space="preserve"> </w:t>
      </w:r>
      <w:r w:rsidRPr="00F207C9" w:rsidR="00E57C46">
        <w:rPr/>
        <w:t>und</w:t>
      </w:r>
      <w:r w:rsidRPr="00077B96" w:rsidR="00E57C46">
        <w:rPr>
          <w:rStyle w:val="ZFAbsatzNormal"/>
        </w:rPr>
        <w:t xml:space="preserve"> </w:t>
      </w:r>
      <w:r w:rsidRPr="00F207C9" w:rsidR="00E57C46">
        <w:rPr/>
        <w:t>psychische</w:t>
      </w:r>
      <w:r w:rsidRPr="00077B96" w:rsidR="00E57C46">
        <w:rPr>
          <w:rStyle w:val="ZFAbsatzNormal"/>
        </w:rPr>
        <w:t xml:space="preserve"> </w:t>
      </w:r>
      <w:r w:rsidRPr="00F207C9" w:rsidR="00E57C46">
        <w:rPr/>
        <w:t>Bela</w:t>
      </w:r>
      <w:r w:rsidRPr="00F207C9" w:rsidR="00E57C46">
        <w:rPr/>
        <w:t>s</w:t>
      </w:r>
      <w:r w:rsidRPr="00F207C9" w:rsidR="00E57C46">
        <w:rPr/>
        <w:t>tungen.</w:t>
      </w:r>
      <w:r w:rsidRPr="00077B96" w:rsidR="00E57C46">
        <w:rPr>
          <w:rStyle w:val="ZFAbsatzNormal"/>
        </w:rPr>
        <w:t xml:space="preserve"> </w:t>
      </w:r>
      <w:r w:rsidRPr="00F207C9" w:rsidR="00E57C46">
        <w:rPr/>
        <w:t>War</w:t>
      </w:r>
      <w:r w:rsidRPr="00077B96" w:rsidR="00E57C46">
        <w:rPr>
          <w:rStyle w:val="ZFAbsatzNormal"/>
        </w:rPr>
        <w:t xml:space="preserve"> </w:t>
      </w:r>
      <w:r w:rsidRPr="00F207C9" w:rsidR="00E57C46">
        <w:rPr/>
        <w:t>noch</w:t>
      </w:r>
      <w:r w:rsidRPr="00077B96" w:rsidR="00E57C46">
        <w:rPr>
          <w:rStyle w:val="ZFAbsatzNormal"/>
        </w:rPr>
        <w:t xml:space="preserve"> </w:t>
      </w:r>
      <w:r w:rsidRPr="00F207C9" w:rsidR="00E57C46">
        <w:rPr/>
        <w:t>vor</w:t>
      </w:r>
      <w:r w:rsidRPr="00077B96" w:rsidR="00E57C46">
        <w:rPr>
          <w:rStyle w:val="ZFAbsatzNormal"/>
        </w:rPr>
        <w:t xml:space="preserve"> </w:t>
      </w:r>
      <w:r w:rsidRPr="00F207C9" w:rsidR="00E57C46">
        <w:rPr/>
        <w:t>etwa</w:t>
      </w:r>
      <w:r w:rsidRPr="00077B96" w:rsidR="00E57C46">
        <w:rPr>
          <w:rStyle w:val="ZFAbsatzNormal"/>
        </w:rPr>
        <w:t xml:space="preserve"> </w:t>
      </w:r>
      <w:r w:rsidRPr="00F207C9" w:rsidR="00E57C46">
        <w:rPr/>
        <w:t>30</w:t>
      </w:r>
      <w:r w:rsidRPr="00077B96" w:rsidR="00E57C46">
        <w:rPr>
          <w:rStyle w:val="ZFAbsatzNormal"/>
        </w:rPr>
        <w:t xml:space="preserve"> </w:t>
      </w:r>
      <w:r w:rsidRPr="00F207C9" w:rsidR="00E57C46">
        <w:rPr/>
        <w:t>Jahren</w:t>
      </w:r>
      <w:r w:rsidRPr="00077B96" w:rsidR="00E57C46">
        <w:rPr>
          <w:rStyle w:val="ZFAbsatzNormal"/>
        </w:rPr>
        <w:t xml:space="preserve"> </w:t>
      </w:r>
      <w:r w:rsidRPr="00934DC8" w:rsidR="00E57C46">
        <w:rPr>
          <w:noProof/>
        </w:rPr>
        <w:t>eine</w:t>
      </w:r>
      <w:r w:rsidRPr="00077B96" w:rsidR="00E57C46">
        <w:rPr>
          <w:rStyle w:val="ZFAbsatzNormal"/>
        </w:rPr>
        <w:t xml:space="preserve"> </w:t>
      </w:r>
      <w:r w:rsidRPr="00F207C9" w:rsidR="00E57C46">
        <w:rPr/>
        <w:t>Schenkelhalsfraktur</w:t>
      </w:r>
      <w:r w:rsidRPr="00077B96" w:rsidR="00E57C46">
        <w:rPr>
          <w:rStyle w:val="ZFAbsatzNormal"/>
        </w:rPr>
        <w:t xml:space="preserve"> </w:t>
      </w:r>
      <w:r w:rsidRPr="00F207C9" w:rsidR="00E57C46">
        <w:rPr/>
        <w:t>im</w:t>
      </w:r>
      <w:r w:rsidRPr="00077B96" w:rsidR="00E57C46">
        <w:rPr>
          <w:rStyle w:val="ZFAbsatzNormal"/>
        </w:rPr>
        <w:t xml:space="preserve"> </w:t>
      </w:r>
      <w:r w:rsidRPr="00F207C9" w:rsidR="00E57C46">
        <w:rPr/>
        <w:t>hohen</w:t>
      </w:r>
      <w:r w:rsidRPr="00077B96" w:rsidR="00E57C46">
        <w:rPr>
          <w:rStyle w:val="ZFAbsatzNormal"/>
        </w:rPr>
        <w:t xml:space="preserve"> </w:t>
      </w:r>
      <w:r w:rsidRPr="00F207C9" w:rsidR="00E57C46">
        <w:rPr/>
        <w:t>Alter</w:t>
      </w:r>
      <w:r w:rsidRPr="00077B96" w:rsidR="00E57C46">
        <w:rPr>
          <w:rStyle w:val="ZFAbsatzNormal"/>
        </w:rPr>
        <w:t xml:space="preserve"> </w:t>
      </w:r>
      <w:r w:rsidRPr="00F207C9" w:rsidR="00E57C46">
        <w:rPr/>
        <w:t>für</w:t>
      </w:r>
      <w:r w:rsidRPr="00077B96" w:rsidR="00E57C46">
        <w:rPr>
          <w:rStyle w:val="ZFAbsatzNormal"/>
        </w:rPr>
        <w:t xml:space="preserve"> </w:t>
      </w:r>
      <w:r w:rsidRPr="00F207C9" w:rsidR="00E57C46">
        <w:rPr/>
        <w:t>viele</w:t>
      </w:r>
      <w:r w:rsidRPr="00077B96" w:rsidR="00E57C46">
        <w:rPr>
          <w:rStyle w:val="ZFAbsatzNormal"/>
        </w:rPr>
        <w:t xml:space="preserve"> </w:t>
      </w:r>
      <w:r w:rsidRPr="00F207C9" w:rsidR="00E57C46">
        <w:rPr/>
        <w:t>ein</w:t>
      </w:r>
      <w:r w:rsidRPr="00077B96" w:rsidR="00E57C46">
        <w:rPr>
          <w:rStyle w:val="ZFAbsatzNormal"/>
        </w:rPr>
        <w:t xml:space="preserve"> </w:t>
      </w:r>
      <w:r w:rsidRPr="00F207C9" w:rsidR="00E57C46">
        <w:rPr/>
        <w:t>Todesu</w:t>
      </w:r>
      <w:r w:rsidRPr="00F207C9" w:rsidR="00E57C46">
        <w:rPr/>
        <w:t>r</w:t>
      </w:r>
      <w:r w:rsidRPr="00F207C9" w:rsidR="00E57C46">
        <w:rPr/>
        <w:t>teil,</w:t>
      </w:r>
      <w:r w:rsidRPr="00077B96" w:rsidR="00E57C46">
        <w:rPr>
          <w:rStyle w:val="ZFAbsatzNormal"/>
        </w:rPr>
        <w:t xml:space="preserve"> </w:t>
      </w:r>
      <w:r w:rsidRPr="00F207C9" w:rsidR="00E57C46">
        <w:rPr/>
        <w:t>so</w:t>
      </w:r>
      <w:r w:rsidRPr="00077B96" w:rsidR="00E57C46">
        <w:rPr>
          <w:rStyle w:val="ZFAbsatzNormal"/>
        </w:rPr>
        <w:t xml:space="preserve"> </w:t>
      </w:r>
      <w:r w:rsidRPr="00F207C9" w:rsidR="00E57C46">
        <w:rPr/>
        <w:t>überleben</w:t>
      </w:r>
      <w:r w:rsidRPr="00077B96" w:rsidR="00E57C46">
        <w:rPr>
          <w:rStyle w:val="ZFAbsatzNormal"/>
        </w:rPr>
        <w:t xml:space="preserve"> </w:t>
      </w:r>
      <w:r w:rsidRPr="00F207C9" w:rsidR="00E57C46">
        <w:rPr/>
        <w:t>he</w:t>
      </w:r>
      <w:r w:rsidRPr="00F207C9" w:rsidR="00E57C46">
        <w:rPr/>
        <w:t>u</w:t>
      </w:r>
      <w:r w:rsidRPr="00F207C9" w:rsidR="00E57C46">
        <w:rPr/>
        <w:t>te</w:t>
      </w:r>
      <w:r w:rsidRPr="00077B96" w:rsidR="00E57C46">
        <w:rPr>
          <w:rStyle w:val="ZFAbsatzNormal"/>
        </w:rPr>
        <w:t xml:space="preserve"> </w:t>
      </w:r>
      <w:r w:rsidRPr="00F207C9" w:rsidR="00E57C46">
        <w:rPr/>
        <w:t>in</w:t>
      </w:r>
      <w:r w:rsidRPr="00077B96" w:rsidR="00E57C46">
        <w:rPr>
          <w:rStyle w:val="ZFAbsatzNormal"/>
        </w:rPr>
        <w:t xml:space="preserve"> </w:t>
      </w:r>
      <w:r w:rsidRPr="00F207C9" w:rsidR="00E57C46">
        <w:rPr/>
        <w:t>der</w:t>
      </w:r>
      <w:r w:rsidRPr="00077B96" w:rsidR="00E57C46">
        <w:rPr>
          <w:rStyle w:val="ZFAbsatzNormal"/>
        </w:rPr>
        <w:t xml:space="preserve"> </w:t>
      </w:r>
      <w:r w:rsidRPr="00F207C9" w:rsidR="00E57C46">
        <w:rPr/>
        <w:t>Regel</w:t>
      </w:r>
      <w:r w:rsidRPr="00077B96" w:rsidR="00E57C46">
        <w:rPr>
          <w:rStyle w:val="ZFAbsatzNormal"/>
        </w:rPr>
        <w:t xml:space="preserve"> </w:t>
      </w:r>
      <w:r w:rsidRPr="00F207C9" w:rsidR="00E57C46">
        <w:rPr/>
        <w:t>auch</w:t>
      </w:r>
      <w:r w:rsidRPr="00077B96" w:rsidR="00E57C46">
        <w:rPr>
          <w:rStyle w:val="ZFAbsatzNormal"/>
        </w:rPr>
        <w:t xml:space="preserve"> </w:t>
      </w:r>
      <w:r w:rsidRPr="00F207C9" w:rsidR="00E57C46">
        <w:rPr/>
        <w:t>Hochbetagte</w:t>
      </w:r>
      <w:r w:rsidRPr="00077B96" w:rsidR="00E57C46">
        <w:rPr>
          <w:rStyle w:val="ZFAbsatzNormal"/>
        </w:rPr>
        <w:t xml:space="preserve"> </w:t>
      </w:r>
      <w:r w:rsidRPr="00F207C9" w:rsidR="00E57C46">
        <w:rPr/>
        <w:t>in</w:t>
      </w:r>
      <w:r w:rsidRPr="00077B96" w:rsidR="00E57C46">
        <w:rPr>
          <w:rStyle w:val="ZFAbsatzNormal"/>
        </w:rPr>
        <w:t xml:space="preserve"> </w:t>
      </w:r>
      <w:r w:rsidRPr="00F207C9" w:rsidR="00E57C46">
        <w:rPr/>
        <w:t>schlechtem</w:t>
      </w:r>
      <w:r w:rsidRPr="00077B96" w:rsidR="00E57C46">
        <w:rPr>
          <w:rStyle w:val="ZFAbsatzNormal"/>
        </w:rPr>
        <w:t xml:space="preserve"> </w:t>
      </w:r>
      <w:r w:rsidRPr="00F207C9" w:rsidR="00E57C46">
        <w:rPr/>
        <w:t>Allgemeinzustand</w:t>
      </w:r>
      <w:r w:rsidRPr="00077B96" w:rsidR="00E57C46">
        <w:rPr>
          <w:rStyle w:val="ZFAbsatzNormal"/>
        </w:rPr>
        <w:t xml:space="preserve"> </w:t>
      </w:r>
      <w:r w:rsidRPr="00F207C9" w:rsidR="00E57C46">
        <w:rPr/>
        <w:t>den</w:t>
      </w:r>
      <w:r w:rsidRPr="00077B96" w:rsidR="00E57C46">
        <w:rPr>
          <w:rStyle w:val="ZFAbsatzNormal"/>
        </w:rPr>
        <w:t xml:space="preserve"> </w:t>
      </w:r>
      <w:r w:rsidRPr="00F207C9" w:rsidR="00E57C46">
        <w:rPr/>
        <w:t>Eingriff.</w:t>
      </w:r>
      <w:r w:rsidRPr="00077B96" w:rsidR="00E57C46">
        <w:rPr>
          <w:rStyle w:val="ZFAbsatzNormal"/>
        </w:rPr>
        <w:t xml:space="preserve"> </w:t>
      </w:r>
      <w:r w:rsidRPr="00F207C9" w:rsidR="00E57C46">
        <w:rPr/>
        <w:t>Dennoch</w:t>
      </w:r>
      <w:r w:rsidRPr="00077B96" w:rsidR="00E57C46">
        <w:rPr>
          <w:rStyle w:val="ZFAbsatzNormal"/>
        </w:rPr>
        <w:t xml:space="preserve"> </w:t>
      </w:r>
      <w:r w:rsidRPr="00F207C9" w:rsidR="00E57C46">
        <w:rPr/>
        <w:t>markieren</w:t>
      </w:r>
      <w:r w:rsidRPr="00077B96" w:rsidR="00E57C46">
        <w:rPr>
          <w:rStyle w:val="ZFAbsatzNormal"/>
        </w:rPr>
        <w:t xml:space="preserve"> </w:t>
      </w:r>
      <w:r w:rsidRPr="00F207C9" w:rsidR="00E57C46">
        <w:rPr/>
        <w:t>Fraktur</w:t>
      </w:r>
      <w:r w:rsidRPr="00077B96" w:rsidR="00E57C46">
        <w:rPr>
          <w:rStyle w:val="ZFAbsatzNormal"/>
        </w:rPr>
        <w:t xml:space="preserve"> </w:t>
      </w:r>
      <w:r w:rsidRPr="00F207C9" w:rsidR="00E57C46">
        <w:rPr/>
        <w:t>und</w:t>
      </w:r>
      <w:r w:rsidRPr="00077B96" w:rsidR="00E57C46">
        <w:rPr>
          <w:rStyle w:val="ZFAbsatzNormal"/>
        </w:rPr>
        <w:t xml:space="preserve"> </w:t>
      </w:r>
      <w:r w:rsidRPr="00F207C9" w:rsidR="00E57C46">
        <w:rPr/>
        <w:t>nac</w:t>
      </w:r>
      <w:r w:rsidRPr="00F207C9" w:rsidR="00E57C46">
        <w:rPr/>
        <w:t>h</w:t>
      </w:r>
      <w:r w:rsidRPr="00F207C9" w:rsidR="00E57C46">
        <w:rPr/>
        <w:t>folgende</w:t>
      </w:r>
      <w:r w:rsidRPr="00077B96" w:rsidR="00E57C46">
        <w:rPr>
          <w:rStyle w:val="ZFAbsatzNormal"/>
        </w:rPr>
        <w:t xml:space="preserve"> </w:t>
      </w:r>
      <w:r w:rsidRPr="00F207C9" w:rsidR="00E57C46">
        <w:rPr/>
        <w:t>Opera</w:t>
      </w:r>
      <w:r w:rsidR="00137C8B">
        <w:rPr/>
        <w:softHyphen/>
        <w:t>tion</w:t>
      </w:r>
      <w:r w:rsidRPr="00077B96" w:rsidR="00E57C46">
        <w:rPr>
          <w:rStyle w:val="ZFAbsatzNormal"/>
        </w:rPr>
        <w:t xml:space="preserve"> </w:t>
      </w:r>
      <w:r w:rsidRPr="00F207C9" w:rsidR="00E57C46">
        <w:rPr/>
        <w:t>so</w:t>
      </w:r>
      <w:r w:rsidRPr="00077B96" w:rsidR="00E57C46">
        <w:rPr>
          <w:rStyle w:val="ZFAbsatzNormal"/>
        </w:rPr>
        <w:t xml:space="preserve"> </w:t>
      </w:r>
      <w:r w:rsidRPr="00F207C9" w:rsidR="00E57C46">
        <w:rPr/>
        <w:t>gut</w:t>
      </w:r>
      <w:r w:rsidRPr="00077B96" w:rsidR="00E57C46">
        <w:rPr>
          <w:rStyle w:val="ZFAbsatzNormal"/>
        </w:rPr>
        <w:t xml:space="preserve"> </w:t>
      </w:r>
      <w:r w:rsidRPr="00F207C9" w:rsidR="00E57C46">
        <w:rPr/>
        <w:t>wie</w:t>
      </w:r>
      <w:r w:rsidRPr="00077B96" w:rsidR="00E57C46">
        <w:rPr>
          <w:rStyle w:val="ZFAbsatzNormal"/>
        </w:rPr>
        <w:t xml:space="preserve"> </w:t>
      </w:r>
      <w:r w:rsidRPr="00F207C9" w:rsidR="00E57C46">
        <w:rPr/>
        <w:t>i</w:t>
      </w:r>
      <w:r w:rsidRPr="00F207C9" w:rsidR="00E57C46">
        <w:rPr/>
        <w:t>m</w:t>
      </w:r>
      <w:r w:rsidRPr="00F207C9" w:rsidR="00E57C46">
        <w:rPr/>
        <w:t>mer</w:t>
      </w:r>
      <w:r w:rsidRPr="00077B96" w:rsidR="00E57C46">
        <w:rPr>
          <w:rStyle w:val="ZFAbsatzNormal"/>
        </w:rPr>
        <w:t xml:space="preserve"> </w:t>
      </w:r>
      <w:r w:rsidRPr="00934DC8" w:rsidR="00E57C46">
        <w:rPr>
          <w:noProof/>
        </w:rPr>
        <w:t>eine</w:t>
      </w:r>
      <w:r w:rsidRPr="00077B96" w:rsidR="00E57C46">
        <w:rPr>
          <w:rStyle w:val="ZFAbsatzNormal"/>
        </w:rPr>
        <w:t xml:space="preserve"> </w:t>
      </w:r>
      <w:r w:rsidRPr="00F207C9" w:rsidR="00E57C46">
        <w:rPr/>
        <w:t>Zäsur.</w:t>
      </w:r>
      <w:r w:rsidRPr="00077B96" w:rsidR="00E57C46">
        <w:rPr>
          <w:rStyle w:val="ZFAbsatzNormal"/>
        </w:rPr>
        <w:t xml:space="preserve"> </w:t>
      </w:r>
      <w:r w:rsidRPr="00F207C9" w:rsidR="00E57C46">
        <w:rPr/>
        <w:t>Viele</w:t>
      </w:r>
      <w:r w:rsidRPr="00077B96" w:rsidR="00E57C46">
        <w:rPr>
          <w:rStyle w:val="ZFAbsatzNormal"/>
        </w:rPr>
        <w:t xml:space="preserve"> </w:t>
      </w:r>
      <w:r w:rsidRPr="00F207C9" w:rsidR="00E57C46">
        <w:rPr/>
        <w:t>Patientinnen</w:t>
      </w:r>
      <w:r w:rsidRPr="00077B96" w:rsidR="00E57C46">
        <w:rPr>
          <w:rStyle w:val="ZFAbsatzNormal"/>
        </w:rPr>
        <w:t xml:space="preserve"> </w:t>
      </w:r>
      <w:r w:rsidRPr="00F207C9" w:rsidR="00E57C46">
        <w:rPr/>
        <w:t>bleiben</w:t>
      </w:r>
      <w:r w:rsidRPr="00077B96" w:rsidR="00E57C46">
        <w:rPr>
          <w:rStyle w:val="ZFAbsatzNormal"/>
        </w:rPr>
        <w:t xml:space="preserve"> </w:t>
      </w:r>
      <w:r w:rsidRPr="00F207C9" w:rsidR="00E57C46">
        <w:rPr/>
        <w:t>nach</w:t>
      </w:r>
      <w:r w:rsidRPr="00077B96" w:rsidR="00E57C46">
        <w:rPr>
          <w:rStyle w:val="ZFAbsatzNormal"/>
        </w:rPr>
        <w:t xml:space="preserve"> </w:t>
      </w:r>
      <w:r w:rsidRPr="00F207C9" w:rsidR="00E57C46">
        <w:rPr/>
        <w:t>dem</w:t>
      </w:r>
      <w:r w:rsidRPr="00077B96" w:rsidR="00E57C46">
        <w:rPr>
          <w:rStyle w:val="ZFAbsatzNormal"/>
        </w:rPr>
        <w:t xml:space="preserve"> </w:t>
      </w:r>
      <w:r w:rsidRPr="00F207C9" w:rsidR="00E57C46">
        <w:rPr/>
        <w:t>Eingriff</w:t>
      </w:r>
      <w:r w:rsidRPr="00077B96" w:rsidR="00E57C46">
        <w:rPr>
          <w:rStyle w:val="ZFAbsatzNormal"/>
        </w:rPr>
        <w:t xml:space="preserve"> </w:t>
      </w:r>
      <w:r w:rsidRPr="00F207C9" w:rsidR="00E57C46">
        <w:rPr/>
        <w:t>für</w:t>
      </w:r>
      <w:r w:rsidRPr="00077B96" w:rsidR="00E57C46">
        <w:rPr>
          <w:rStyle w:val="ZFAbsatzNormal"/>
        </w:rPr>
        <w:t xml:space="preserve"> </w:t>
      </w:r>
      <w:r w:rsidRPr="00F207C9" w:rsidR="00E57C46">
        <w:rPr/>
        <w:t>den</w:t>
      </w:r>
      <w:r w:rsidRPr="00077B96" w:rsidR="00E57C46">
        <w:rPr>
          <w:rStyle w:val="ZFAbsatzNormal"/>
        </w:rPr>
        <w:t xml:space="preserve"> </w:t>
      </w:r>
      <w:r w:rsidRPr="00F207C9" w:rsidR="00E57C46">
        <w:rPr/>
        <w:t>Rest</w:t>
      </w:r>
      <w:r w:rsidRPr="00077B96" w:rsidR="00E57C46">
        <w:rPr>
          <w:rStyle w:val="ZFAbsatzNormal"/>
        </w:rPr>
        <w:t xml:space="preserve"> </w:t>
      </w:r>
      <w:r w:rsidRPr="00F207C9" w:rsidR="00E57C46">
        <w:rPr/>
        <w:t>ihres</w:t>
      </w:r>
      <w:r w:rsidRPr="00077B96" w:rsidR="00E57C46">
        <w:rPr>
          <w:rStyle w:val="ZFAbsatzNormal"/>
        </w:rPr>
        <w:t xml:space="preserve"> </w:t>
      </w:r>
      <w:r w:rsidRPr="00F207C9" w:rsidR="00E57C46">
        <w:rPr/>
        <w:t>Lebens</w:t>
      </w:r>
      <w:r w:rsidRPr="00077B96" w:rsidR="00E57C46">
        <w:rPr>
          <w:rStyle w:val="ZFAbsatzNormal"/>
        </w:rPr>
        <w:t xml:space="preserve"> </w:t>
      </w:r>
      <w:r w:rsidRPr="00F207C9" w:rsidR="00E57C46">
        <w:rPr/>
        <w:t>bettlägerig;</w:t>
      </w:r>
      <w:r w:rsidRPr="00077B96" w:rsidR="00E57C46">
        <w:rPr>
          <w:rStyle w:val="ZFAbsatzNormal"/>
        </w:rPr>
        <w:t xml:space="preserve"> </w:t>
      </w:r>
      <w:r w:rsidRPr="00F207C9" w:rsidR="00E57C46">
        <w:rPr/>
        <w:t>be</w:t>
      </w:r>
      <w:r w:rsidRPr="00F207C9" w:rsidR="00E57C46">
        <w:rPr/>
        <w:t>s</w:t>
      </w:r>
      <w:r w:rsidRPr="00F207C9" w:rsidR="00E57C46">
        <w:rPr/>
        <w:t>tenfalls</w:t>
      </w:r>
      <w:r w:rsidRPr="00077B96" w:rsidR="00E57C46">
        <w:rPr>
          <w:rStyle w:val="ZFAbsatzNormal"/>
        </w:rPr>
        <w:t xml:space="preserve"> </w:t>
      </w:r>
      <w:r w:rsidRPr="00F207C9" w:rsidR="00E57C46">
        <w:rPr/>
        <w:t>kommt</w:t>
      </w:r>
      <w:r w:rsidRPr="00077B96" w:rsidR="00E57C46">
        <w:rPr>
          <w:rStyle w:val="ZFAbsatzNormal"/>
        </w:rPr>
        <w:t xml:space="preserve"> </w:t>
      </w:r>
      <w:r w:rsidRPr="00F207C9" w:rsidR="00E57C46">
        <w:rPr/>
        <w:t>es</w:t>
      </w:r>
      <w:r w:rsidRPr="00077B96" w:rsidR="00E57C46">
        <w:rPr>
          <w:rStyle w:val="ZFAbsatzNormal"/>
        </w:rPr>
        <w:t xml:space="preserve"> </w:t>
      </w:r>
      <w:r w:rsidRPr="00F207C9" w:rsidR="00E57C46">
        <w:rPr/>
        <w:t>zu</w:t>
      </w:r>
      <w:r w:rsidRPr="00077B96" w:rsidR="00E57C46">
        <w:rPr>
          <w:rStyle w:val="ZFAbsatzNormal"/>
        </w:rPr>
        <w:t xml:space="preserve"> </w:t>
      </w:r>
      <w:r w:rsidRPr="00934DC8" w:rsidR="00E57C46">
        <w:rPr>
          <w:noProof/>
        </w:rPr>
        <w:t>einer</w:t>
      </w:r>
      <w:r w:rsidRPr="00077B96" w:rsidR="00E57C46">
        <w:rPr>
          <w:rStyle w:val="ZFAbsatzNormal"/>
        </w:rPr>
        <w:t xml:space="preserve"> </w:t>
      </w:r>
      <w:r w:rsidRPr="00F207C9" w:rsidR="00E57C46">
        <w:rPr/>
        <w:t>M</w:t>
      </w:r>
      <w:r w:rsidRPr="00F207C9" w:rsidR="00E57C46">
        <w:rPr/>
        <w:t>o</w:t>
      </w:r>
      <w:r w:rsidRPr="00F207C9" w:rsidR="00E57C46">
        <w:rPr/>
        <w:t>bilisa</w:t>
      </w:r>
      <w:r w:rsidR="00137C8B">
        <w:rPr/>
        <w:softHyphen/>
        <w:t>tion</w:t>
      </w:r>
      <w:r w:rsidRPr="00077B96" w:rsidR="00E57C46">
        <w:rPr>
          <w:rStyle w:val="ZFAbsatzNormal"/>
        </w:rPr>
        <w:t xml:space="preserve"> </w:t>
      </w:r>
      <w:r w:rsidRPr="00F207C9" w:rsidR="00E57C46">
        <w:rPr/>
        <w:t>in</w:t>
      </w:r>
      <w:r w:rsidRPr="00077B96" w:rsidR="00E57C46">
        <w:rPr>
          <w:rStyle w:val="ZFAbsatzNormal"/>
        </w:rPr>
        <w:t xml:space="preserve"> </w:t>
      </w:r>
      <w:r w:rsidRPr="00F207C9" w:rsidR="00E57C46">
        <w:rPr/>
        <w:t>den</w:t>
      </w:r>
      <w:r w:rsidRPr="00077B96" w:rsidR="00E57C46">
        <w:rPr>
          <w:rStyle w:val="ZFAbsatzNormal"/>
        </w:rPr>
        <w:t xml:space="preserve"> </w:t>
      </w:r>
      <w:r w:rsidRPr="00F207C9" w:rsidR="00E57C46">
        <w:rPr/>
        <w:t>Rollwagen.</w:t>
      </w:r>
    </w:p>
    <w:p w:rsidR="0013069C" w:rsidP="00586677">
      <w:r w:rsidRPr="00F207C9" w:rsidR="00E57C46">
        <w:rPr/>
        <w:t>Die Phase der zunehmenden Schwäche und Labilität kann Tage, W</w:t>
      </w:r>
      <w:r w:rsidRPr="00F207C9" w:rsidR="00E57C46">
        <w:rPr/>
        <w:t>o</w:t>
      </w:r>
      <w:r w:rsidRPr="00F207C9" w:rsidR="00E57C46">
        <w:rPr/>
        <w:t xml:space="preserve">chen, </w:t>
      </w:r>
      <w:r w:rsidRPr="00934DC8" w:rsidR="00E57C46">
        <w:rPr>
          <w:noProof/>
        </w:rPr>
        <w:t>aber</w:t>
      </w:r>
      <w:r w:rsidRPr="00F207C9" w:rsidR="00E57C46">
        <w:rPr/>
        <w:t xml:space="preserve"> auch viele Monate dauern. Der körperliche, seel</w:t>
      </w:r>
      <w:r w:rsidRPr="00F207C9" w:rsidR="00E57C46">
        <w:rPr/>
        <w:t>i</w:t>
      </w:r>
      <w:r w:rsidRPr="00F207C9" w:rsidR="00E57C46">
        <w:rPr/>
        <w:t>sche und kognitive Zustand verschlechtert sich in di</w:t>
      </w:r>
      <w:r w:rsidRPr="00F207C9" w:rsidR="00E57C46">
        <w:rPr/>
        <w:t>e</w:t>
      </w:r>
      <w:r w:rsidRPr="00F207C9" w:rsidR="00E57C46">
        <w:rPr/>
        <w:t xml:space="preserve">ser Zeit kontinuierlich </w:t>
      </w:r>
      <w:r w:rsidRPr="00934DC8" w:rsidR="00E57C46">
        <w:rPr>
          <w:noProof/>
        </w:rPr>
        <w:t>oder</w:t>
      </w:r>
      <w:r w:rsidRPr="00F207C9" w:rsidR="00E57C46">
        <w:rPr/>
        <w:t xml:space="preserve"> in Schüben.</w:t>
      </w:r>
    </w:p>
    <w:p w:rsidR="0013069C" w:rsidRPr="0019770F" w:rsidP="0019770F">
      <w:pPr>
        <w:pStyle w:val="Heading3"/>
      </w:pPr>
      <w:bookmarkStart w:id="5" w:name="tm_letex_dest_6"/>
      <w:r w:rsidR="009064D9">
        <w:fldChar w:fldCharType="begin"/>
      </w:r>
      <w:r w:rsidR="009064D9">
        <w:rPr/>
        <w:instrText xml:space="preserve"> PRINT \p Group " [ /Dest /4_section_4.5.1. /View [ /XYZ 119 534  null ] /DEST pdfmark " </w:instrText>
      </w:r>
      <w:r w:rsidR="009064D9">
        <w:fldChar w:fldCharType="end"/>
      </w:r>
      <w:r w:rsidRPr="0019770F" w:rsidR="00E57C46">
        <w:rPr/>
        <w:t>Was bedeutet Palliative Care in dieser Phase?</w:t>
      </w:r>
      <w:bookmarkEnd w:id="5"/>
    </w:p>
    <w:p w:rsidR="0013069C" w:rsidP="008E2C58">
      <w:pPr>
        <w:spacing w:after="240"/>
      </w:pPr>
      <w:r w:rsidRPr="00F207C9" w:rsidR="00E57C46">
        <w:rPr/>
        <w:t xml:space="preserve">Wenn wir </w:t>
      </w:r>
      <w:r w:rsidRPr="00934DC8" w:rsidR="00E57C46">
        <w:rPr>
          <w:noProof/>
        </w:rPr>
        <w:t>einen</w:t>
      </w:r>
      <w:r w:rsidRPr="00F207C9" w:rsidR="00E57C46">
        <w:rPr/>
        <w:t xml:space="preserve"> Menschen </w:t>
      </w:r>
      <w:r w:rsidRPr="00934DC8" w:rsidR="00E57C46">
        <w:rPr>
          <w:noProof/>
        </w:rPr>
        <w:t>über</w:t>
      </w:r>
      <w:r w:rsidRPr="00F207C9" w:rsidR="00E57C46">
        <w:rPr/>
        <w:t xml:space="preserve"> </w:t>
      </w:r>
      <w:r w:rsidRPr="00934DC8" w:rsidR="00E57C46">
        <w:rPr>
          <w:noProof/>
        </w:rPr>
        <w:t>einen</w:t>
      </w:r>
      <w:r w:rsidRPr="00F207C9" w:rsidR="00E57C46">
        <w:rPr/>
        <w:t xml:space="preserve"> längeren Zeitraum begle</w:t>
      </w:r>
      <w:r w:rsidRPr="00F207C9" w:rsidR="00E57C46">
        <w:rPr/>
        <w:t>i</w:t>
      </w:r>
      <w:r w:rsidRPr="00F207C9" w:rsidR="00E57C46">
        <w:rPr/>
        <w:t xml:space="preserve">tet, ihn dabei besser kennen gelernt und </w:t>
      </w:r>
      <w:r w:rsidRPr="00934DC8" w:rsidR="00E57C46">
        <w:rPr>
          <w:noProof/>
        </w:rPr>
        <w:t>eine</w:t>
      </w:r>
      <w:r w:rsidRPr="00F207C9" w:rsidR="00E57C46">
        <w:rPr/>
        <w:t xml:space="preserve"> Beziehung zu ihm aufg</w:t>
      </w:r>
      <w:r w:rsidRPr="00F207C9" w:rsidR="00E57C46">
        <w:rPr/>
        <w:t>e</w:t>
      </w:r>
      <w:r w:rsidRPr="00F207C9" w:rsidR="00E57C46">
        <w:rPr/>
        <w:t>baut haben, steht er uns recht nahe. Ist es uns darüber hinaus gelu</w:t>
      </w:r>
      <w:r w:rsidRPr="00F207C9" w:rsidR="00E57C46">
        <w:rPr/>
        <w:t>n</w:t>
      </w:r>
      <w:r w:rsidRPr="00F207C9" w:rsidR="00E57C46">
        <w:rPr/>
        <w:t xml:space="preserve">gen, den Zustand </w:t>
      </w:r>
      <w:r w:rsidRPr="00934DC8" w:rsidR="00E57C46">
        <w:rPr>
          <w:noProof/>
        </w:rPr>
        <w:t>einer</w:t>
      </w:r>
      <w:r w:rsidRPr="00F207C9" w:rsidR="00E57C46">
        <w:rPr/>
        <w:t xml:space="preserve"> Patientin durch Achtsa</w:t>
      </w:r>
      <w:r w:rsidRPr="00F207C9" w:rsidR="00E57C46">
        <w:rPr/>
        <w:t>m</w:t>
      </w:r>
      <w:r w:rsidRPr="00F207C9" w:rsidR="00E57C46">
        <w:rPr/>
        <w:t>keit, kompetentes Handeln, stetes Bemühen um glückende Kommunika</w:t>
      </w:r>
      <w:r w:rsidR="00137C8B">
        <w:rPr/>
        <w:softHyphen/>
        <w:t>tion</w:t>
      </w:r>
      <w:r w:rsidRPr="00F207C9" w:rsidR="00E57C46">
        <w:rPr/>
        <w:t>, durch Z</w:t>
      </w:r>
      <w:r w:rsidRPr="00F207C9" w:rsidR="00E57C46">
        <w:rPr/>
        <w:t>u</w:t>
      </w:r>
      <w:r w:rsidRPr="00F207C9" w:rsidR="00E57C46">
        <w:rPr/>
        <w:t xml:space="preserve">wendung und Geduld </w:t>
      </w:r>
      <w:r w:rsidRPr="00934DC8" w:rsidR="00E57C46">
        <w:rPr>
          <w:noProof/>
        </w:rPr>
        <w:t>über</w:t>
      </w:r>
      <w:r w:rsidRPr="00F207C9" w:rsidR="00E57C46">
        <w:rPr/>
        <w:t xml:space="preserve"> längere Zeit zu verbessern, freuen wir uns </w:t>
      </w:r>
      <w:r w:rsidRPr="00934DC8" w:rsidR="00E57C46">
        <w:rPr>
          <w:noProof/>
        </w:rPr>
        <w:t>über</w:t>
      </w:r>
      <w:r w:rsidRPr="00F207C9" w:rsidR="00E57C46">
        <w:rPr/>
        <w:t xml:space="preserve"> diesen Erfolg. Kündigt sich dann die Zeit der irreversiblen Ve</w:t>
      </w:r>
      <w:r w:rsidRPr="00F207C9" w:rsidR="00E57C46">
        <w:rPr/>
        <w:t>r</w:t>
      </w:r>
      <w:r w:rsidRPr="00F207C9" w:rsidR="00E57C46">
        <w:rPr/>
        <w:t>schlechterung und letztlich die Zeit des Sterbens an, fällt es uns trotz Palliativausbi</w:t>
      </w:r>
      <w:r w:rsidRPr="00F207C9" w:rsidR="00E57C46">
        <w:rPr/>
        <w:t>l</w:t>
      </w:r>
      <w:r w:rsidRPr="00F207C9" w:rsidR="00E57C46">
        <w:rPr/>
        <w:t>dung und langer Erfahrung nicht leicht</w:t>
      </w:r>
      <w:r w:rsidRPr="00F207C9" w:rsidR="00795039">
        <w:rPr/>
        <w:t>,</w:t>
      </w:r>
      <w:r w:rsidRPr="00F207C9" w:rsidR="00E57C46">
        <w:rPr/>
        <w:t xml:space="preserve"> uns einzuge</w:t>
      </w:r>
      <w:r w:rsidRPr="00F207C9" w:rsidR="00E57C46">
        <w:rPr/>
        <w:t>s</w:t>
      </w:r>
      <w:r w:rsidRPr="00F207C9" w:rsidR="00E57C46">
        <w:rPr/>
        <w:t>tehen, dass der Abschied näher rückt und wir für die verbleibende Zeit andere Aufg</w:t>
      </w:r>
      <w:r w:rsidRPr="00F207C9" w:rsidR="00E57C46">
        <w:rPr/>
        <w:t>a</w:t>
      </w:r>
      <w:r w:rsidRPr="00F207C9" w:rsidR="00E57C46">
        <w:rPr/>
        <w:t>ben zu übe</w:t>
      </w:r>
      <w:r w:rsidRPr="00F207C9" w:rsidR="00E57C46">
        <w:rPr/>
        <w:t>r</w:t>
      </w:r>
      <w:r w:rsidRPr="00F207C9" w:rsidR="00E57C46">
        <w:rPr/>
        <w:t>nehmen haben als bisher.</w:t>
      </w:r>
    </w:p>
    <w:p w:rsidR="00E57C46" w:rsidRPr="008E2C58" w:rsidP="008E2C58">
      <w:pPr>
        <w:pStyle w:val="berschrift5oNr"/>
      </w:pPr>
      <w:r w:rsidRPr="008E2C58">
        <w:rPr/>
        <w:t>Erkennen der veränderten Situa</w:t>
      </w:r>
      <w:r w:rsidRPr="008E2C58" w:rsidR="00137C8B">
        <w:rPr/>
        <w:t>tion</w:t>
      </w:r>
    </w:p>
    <w:p w:rsidR="0013069C" w:rsidP="008E2C58">
      <w:pPr>
        <w:spacing w:after="240"/>
      </w:pPr>
      <w:r w:rsidRPr="00F207C9" w:rsidR="00E57C46">
        <w:rPr/>
        <w:t>Die erste Aufgabe für Ärztinnen, Pflegende und Therapeutinnen b</w:t>
      </w:r>
      <w:r w:rsidRPr="00F207C9" w:rsidR="00E57C46">
        <w:rPr/>
        <w:t>e</w:t>
      </w:r>
      <w:r w:rsidRPr="00F207C9" w:rsidR="00E57C46">
        <w:rPr/>
        <w:t>steht darin, den grundlegend veränderten Gesundheitszustand b</w:t>
      </w:r>
      <w:r w:rsidRPr="00F207C9" w:rsidR="00E57C46">
        <w:rPr/>
        <w:t>e</w:t>
      </w:r>
      <w:r w:rsidRPr="00F207C9" w:rsidR="00E57C46">
        <w:rPr/>
        <w:t>wusst wahrzunehmen und klar zu benennen. Dazu ist es hil</w:t>
      </w:r>
      <w:r w:rsidRPr="00F207C9" w:rsidR="00E57C46">
        <w:rPr/>
        <w:t>f</w:t>
      </w:r>
      <w:r w:rsidRPr="00F207C9" w:rsidR="00E57C46">
        <w:rPr/>
        <w:t>reich</w:t>
      </w:r>
      <w:r w:rsidRPr="00F207C9" w:rsidR="00795039">
        <w:rPr/>
        <w:t>,</w:t>
      </w:r>
      <w:r w:rsidRPr="00F207C9" w:rsidR="00E57C46">
        <w:rPr/>
        <w:t xml:space="preserve"> nicht nur vom Ist-Zustand auszugehen, sondern sich den Verlauf der letzten Monate genau anzuschauen. Häufig zeichnet sich dann </w:t>
      </w:r>
      <w:r w:rsidRPr="00934DC8" w:rsidR="00E57C46">
        <w:rPr>
          <w:noProof/>
        </w:rPr>
        <w:t>eine</w:t>
      </w:r>
      <w:r w:rsidRPr="00F207C9" w:rsidR="00E57C46">
        <w:rPr/>
        <w:t xml:space="preserve"> Reihe von Leitsymptomen ab, die uns das Erkennen der Veränderungen erleic</w:t>
      </w:r>
      <w:r w:rsidRPr="00F207C9" w:rsidR="00E57C46">
        <w:rPr/>
        <w:t>h</w:t>
      </w:r>
      <w:r w:rsidRPr="00F207C9" w:rsidR="00E57C46">
        <w:rPr/>
        <w:t>tert. Diese Symptome können unterschiedlich stark ausg</w:t>
      </w:r>
      <w:r w:rsidRPr="00F207C9" w:rsidR="00E57C46">
        <w:rPr/>
        <w:t>e</w:t>
      </w:r>
      <w:r w:rsidRPr="00F207C9" w:rsidR="00E57C46">
        <w:rPr/>
        <w:t>prägt sein und sind nicht immer und nicht bei jeder Patientin zu be</w:t>
      </w:r>
      <w:r w:rsidRPr="00F207C9" w:rsidR="00E57C46">
        <w:rPr/>
        <w:t>o</w:t>
      </w:r>
      <w:r w:rsidRPr="00F207C9" w:rsidR="00E57C46">
        <w:rPr/>
        <w:t>bachten:</w:t>
      </w:r>
    </w:p>
    <w:p w:rsidR="00E57C46" w:rsidRPr="00F207C9" w:rsidP="00AE6904">
      <w:pPr>
        <w:pStyle w:val="ItemBullet"/>
        <w:rPr/>
      </w:pPr>
      <w:r w:rsidRPr="00F207C9">
        <w:rPr/>
        <w:t>Bei Diabetikern ändert sich der Insulinbedarf ohne e</w:t>
      </w:r>
      <w:r w:rsidRPr="00F207C9">
        <w:rPr/>
        <w:t>r</w:t>
      </w:r>
      <w:r w:rsidRPr="00F207C9">
        <w:rPr/>
        <w:t>sichtlichen Grund.</w:t>
      </w:r>
    </w:p>
    <w:p w:rsidR="00E57C46" w:rsidRPr="00F207C9" w:rsidP="00AE6904">
      <w:pPr>
        <w:pStyle w:val="ItemBullet"/>
        <w:rPr/>
      </w:pPr>
      <w:r w:rsidRPr="00F207C9">
        <w:rPr/>
        <w:t>Beruhigungs- und Schlafmittel, die bis dahin erforderlich waren, müssen reduziert bzw. abgesetzt werden.</w:t>
      </w:r>
    </w:p>
    <w:p w:rsidR="00E57C46" w:rsidRPr="00F207C9" w:rsidP="00AE6904">
      <w:pPr>
        <w:pStyle w:val="ItemBullet"/>
        <w:rPr/>
      </w:pPr>
      <w:r w:rsidRPr="00F207C9">
        <w:rPr/>
        <w:t>Der Analgetikabedarf verändert sich.</w:t>
      </w:r>
    </w:p>
    <w:p w:rsidR="00E57C46" w:rsidRPr="00F207C9" w:rsidP="00AE6904">
      <w:pPr>
        <w:pStyle w:val="ItemBullet"/>
        <w:rPr/>
      </w:pPr>
      <w:r w:rsidRPr="00F207C9">
        <w:rPr/>
        <w:t>Herzinsuffizienz und Ödemneigung nehmen zu.</w:t>
      </w:r>
    </w:p>
    <w:p w:rsidR="00E57C46" w:rsidRPr="00F207C9" w:rsidP="00AE6904">
      <w:pPr>
        <w:pStyle w:val="ItemBullet"/>
        <w:rPr/>
      </w:pPr>
      <w:r w:rsidRPr="00F207C9">
        <w:rPr/>
        <w:t>Der Blutdruck sinkt. Blutdrucksenkende Medikamente müssen red</w:t>
      </w:r>
      <w:r w:rsidRPr="00F207C9">
        <w:rPr/>
        <w:t>u</w:t>
      </w:r>
      <w:r w:rsidRPr="00F207C9">
        <w:rPr/>
        <w:t xml:space="preserve">ziert </w:t>
      </w:r>
      <w:r w:rsidRPr="00934DC8">
        <w:rPr>
          <w:noProof/>
        </w:rPr>
        <w:t>oder</w:t>
      </w:r>
      <w:r w:rsidRPr="00F207C9">
        <w:rPr/>
        <w:t xml:space="preserve"> abg</w:t>
      </w:r>
      <w:r w:rsidRPr="00F207C9">
        <w:rPr/>
        <w:t>e</w:t>
      </w:r>
      <w:r w:rsidRPr="00F207C9">
        <w:rPr/>
        <w:t>setzt werden.</w:t>
      </w:r>
    </w:p>
    <w:p w:rsidR="0013069C" w:rsidP="00AE6904">
      <w:pPr>
        <w:pStyle w:val="ItemBullet"/>
      </w:pPr>
      <w:r w:rsidRPr="00F207C9" w:rsidR="00E57C46">
        <w:rPr/>
        <w:t>Die Infekthäufigkeit nimmt zu. Die Abstände zwischen den Infe</w:t>
      </w:r>
      <w:r w:rsidRPr="00F207C9" w:rsidR="00E57C46">
        <w:rPr/>
        <w:t>k</w:t>
      </w:r>
      <w:r w:rsidRPr="00F207C9" w:rsidR="00E57C46">
        <w:rPr/>
        <w:t>ten werden kürzer.</w:t>
      </w:r>
    </w:p>
    <w:p w:rsidR="00E57C46" w:rsidRPr="00F207C9" w:rsidP="00AE6904">
      <w:pPr>
        <w:pStyle w:val="ItemBullet"/>
        <w:rPr/>
      </w:pPr>
      <w:r w:rsidRPr="00F207C9">
        <w:rPr/>
        <w:t>Die Mobilität nimmt ab; vormals mobile Patientinnen werden bettl</w:t>
      </w:r>
      <w:r w:rsidRPr="00F207C9">
        <w:rPr/>
        <w:t>ä</w:t>
      </w:r>
      <w:r w:rsidRPr="00F207C9">
        <w:rPr/>
        <w:t>gerig.</w:t>
      </w:r>
    </w:p>
    <w:p w:rsidR="00E57C46" w:rsidRPr="00F207C9" w:rsidP="00AE6904">
      <w:pPr>
        <w:pStyle w:val="ItemBullet"/>
        <w:rPr/>
      </w:pPr>
      <w:r w:rsidRPr="00F207C9">
        <w:rPr/>
        <w:t xml:space="preserve">Wesensänderungen sind möglich; </w:t>
      </w:r>
      <w:r w:rsidRPr="00934DC8">
        <w:rPr>
          <w:noProof/>
        </w:rPr>
        <w:t>eine</w:t>
      </w:r>
      <w:r w:rsidRPr="00F207C9">
        <w:rPr/>
        <w:t xml:space="preserve"> alte Frau, die fr</w:t>
      </w:r>
      <w:r w:rsidRPr="00F207C9">
        <w:rPr/>
        <w:t>ü</w:t>
      </w:r>
      <w:r w:rsidRPr="00F207C9">
        <w:rPr/>
        <w:t xml:space="preserve">her lebhaft und robust erschien, wird jetzt </w:t>
      </w:r>
      <w:r w:rsidRPr="00752E5F" w:rsidR="00752E5F">
        <w:rPr/>
        <w:t>z.</w:t>
      </w:r>
      <w:r w:rsidRPr="00752E5F" w:rsidR="00752E5F">
        <w:rPr>
          <w:rStyle w:val="Valunit"/>
        </w:rPr>
        <w:t> </w:t>
      </w:r>
      <w:r w:rsidRPr="00752E5F" w:rsidR="00752E5F">
        <w:rPr/>
        <w:t>B.</w:t>
      </w:r>
      <w:r w:rsidRPr="00F207C9">
        <w:rPr/>
        <w:t xml:space="preserve"> plötzlich sanft, zugänglich </w:t>
      </w:r>
      <w:r w:rsidRPr="00934DC8">
        <w:rPr>
          <w:noProof/>
        </w:rPr>
        <w:t>oder</w:t>
      </w:r>
      <w:r w:rsidRPr="00F207C9">
        <w:rPr/>
        <w:t xml:space="preserve"> weine</w:t>
      </w:r>
      <w:r w:rsidRPr="00F207C9">
        <w:rPr/>
        <w:t>r</w:t>
      </w:r>
      <w:r w:rsidRPr="00F207C9">
        <w:rPr/>
        <w:t>lich.</w:t>
      </w:r>
    </w:p>
    <w:p w:rsidR="0013069C" w:rsidP="00AE6904">
      <w:pPr>
        <w:pStyle w:val="ItemBullet"/>
      </w:pPr>
      <w:r w:rsidRPr="00F207C9" w:rsidR="00E57C46">
        <w:rPr/>
        <w:t>Die Patientinnen wirken oft lustlos, ziehen sich zune</w:t>
      </w:r>
      <w:r w:rsidRPr="00F207C9" w:rsidR="00E57C46">
        <w:rPr/>
        <w:t>h</w:t>
      </w:r>
      <w:r w:rsidRPr="00F207C9" w:rsidR="00E57C46">
        <w:rPr/>
        <w:t>mend zurück und zeigen immer weniger Interesse an ihrer U</w:t>
      </w:r>
      <w:r w:rsidRPr="00F207C9" w:rsidR="00E57C46">
        <w:rPr/>
        <w:t>m</w:t>
      </w:r>
      <w:r w:rsidRPr="00F207C9" w:rsidR="00E57C46">
        <w:rPr/>
        <w:t>gebung.</w:t>
      </w:r>
    </w:p>
    <w:p w:rsidR="00E57C46" w:rsidRPr="00F207C9" w:rsidP="00AE6904">
      <w:pPr>
        <w:pStyle w:val="ItemBullet"/>
        <w:rPr/>
      </w:pPr>
      <w:r w:rsidRPr="00F207C9">
        <w:rPr/>
        <w:t>Müdigkeit und Schwäche nehmen zu; die Patientinnen schlafen mehr.</w:t>
      </w:r>
    </w:p>
    <w:p w:rsidR="00E57C46" w:rsidRPr="00F207C9" w:rsidP="00AE6904">
      <w:pPr>
        <w:pStyle w:val="ItemBullet"/>
        <w:rPr/>
      </w:pPr>
      <w:r w:rsidRPr="00F207C9">
        <w:rPr/>
        <w:t>Der Appetit nimmt allmählich immer deutlicher ab.</w:t>
      </w:r>
    </w:p>
    <w:p w:rsidR="00E57C46" w:rsidRPr="00F207C9" w:rsidP="00586677">
      <w:pPr>
        <w:rPr/>
      </w:pPr>
      <w:r w:rsidRPr="00F207C9">
        <w:rPr/>
        <w:t>Diese</w:t>
      </w:r>
      <w:r w:rsidRPr="008E2C58">
        <w:rPr>
          <w:rStyle w:val="verdichtet05"/>
        </w:rPr>
        <w:t xml:space="preserve"> </w:t>
      </w:r>
      <w:r w:rsidRPr="00F207C9">
        <w:rPr/>
        <w:t>Art</w:t>
      </w:r>
      <w:r w:rsidRPr="008E2C58">
        <w:rPr>
          <w:rStyle w:val="verdichtet05"/>
        </w:rPr>
        <w:t xml:space="preserve"> </w:t>
      </w:r>
      <w:r w:rsidRPr="00F207C9">
        <w:rPr/>
        <w:t>von</w:t>
      </w:r>
      <w:r w:rsidRPr="008E2C58">
        <w:rPr>
          <w:rStyle w:val="verdichtet05"/>
        </w:rPr>
        <w:t xml:space="preserve"> </w:t>
      </w:r>
      <w:r w:rsidRPr="00F207C9">
        <w:rPr/>
        <w:t>Veränderungen</w:t>
      </w:r>
      <w:r w:rsidRPr="008E2C58">
        <w:rPr>
          <w:rStyle w:val="verdichtet05"/>
        </w:rPr>
        <w:t xml:space="preserve"> </w:t>
      </w:r>
      <w:r w:rsidRPr="00F207C9">
        <w:rPr/>
        <w:t>wahrzunehmen</w:t>
      </w:r>
      <w:r w:rsidRPr="008E2C58">
        <w:rPr>
          <w:rStyle w:val="verdichtet05"/>
        </w:rPr>
        <w:t xml:space="preserve"> </w:t>
      </w:r>
      <w:r w:rsidRPr="00F207C9">
        <w:rPr/>
        <w:t>mag</w:t>
      </w:r>
      <w:r w:rsidRPr="008E2C58">
        <w:rPr>
          <w:rStyle w:val="verdichtet05"/>
        </w:rPr>
        <w:t xml:space="preserve"> </w:t>
      </w:r>
      <w:r w:rsidRPr="00F207C9">
        <w:rPr/>
        <w:t>manchem</w:t>
      </w:r>
      <w:r w:rsidRPr="008E2C58">
        <w:rPr>
          <w:rStyle w:val="verdichtet05"/>
        </w:rPr>
        <w:t xml:space="preserve"> </w:t>
      </w:r>
      <w:r w:rsidRPr="00F207C9">
        <w:rPr/>
        <w:t>auf</w:t>
      </w:r>
      <w:r w:rsidRPr="008E2C58">
        <w:rPr>
          <w:rStyle w:val="verdichtet05"/>
        </w:rPr>
        <w:t xml:space="preserve"> </w:t>
      </w:r>
      <w:r w:rsidRPr="00F207C9">
        <w:rPr/>
        <w:t>den</w:t>
      </w:r>
      <w:r w:rsidRPr="008E2C58">
        <w:rPr>
          <w:rStyle w:val="verdichtet05"/>
        </w:rPr>
        <w:t xml:space="preserve"> </w:t>
      </w:r>
      <w:r w:rsidRPr="00F207C9">
        <w:rPr/>
        <w:t>ersten</w:t>
      </w:r>
      <w:r w:rsidRPr="008E2C58">
        <w:rPr>
          <w:rStyle w:val="verdichtet05"/>
        </w:rPr>
        <w:t xml:space="preserve"> </w:t>
      </w:r>
      <w:r w:rsidRPr="00F207C9">
        <w:rPr/>
        <w:t>Blick</w:t>
      </w:r>
      <w:r w:rsidRPr="008E2C58">
        <w:rPr>
          <w:rStyle w:val="verdichtet05"/>
        </w:rPr>
        <w:t xml:space="preserve"> </w:t>
      </w:r>
      <w:r w:rsidRPr="00F207C9">
        <w:rPr/>
        <w:t>nicht</w:t>
      </w:r>
      <w:r w:rsidRPr="008E2C58">
        <w:rPr>
          <w:rStyle w:val="verdichtet05"/>
        </w:rPr>
        <w:t xml:space="preserve"> </w:t>
      </w:r>
      <w:r w:rsidRPr="00F207C9">
        <w:rPr/>
        <w:t>allzu</w:t>
      </w:r>
      <w:r w:rsidRPr="008E2C58">
        <w:rPr>
          <w:rStyle w:val="verdichtet05"/>
        </w:rPr>
        <w:t xml:space="preserve"> </w:t>
      </w:r>
      <w:r w:rsidRPr="00F207C9">
        <w:rPr/>
        <w:t>schwer</w:t>
      </w:r>
      <w:r w:rsidRPr="008E2C58">
        <w:rPr>
          <w:rStyle w:val="verdichtet05"/>
        </w:rPr>
        <w:t xml:space="preserve"> </w:t>
      </w:r>
      <w:r w:rsidRPr="00F207C9">
        <w:rPr/>
        <w:t>erscheinen.</w:t>
      </w:r>
      <w:r w:rsidRPr="008E2C58">
        <w:rPr>
          <w:rStyle w:val="verdichtet05"/>
        </w:rPr>
        <w:t xml:space="preserve"> </w:t>
      </w:r>
      <w:r w:rsidRPr="00F207C9">
        <w:rPr/>
        <w:t>Wir</w:t>
      </w:r>
      <w:r w:rsidRPr="008E2C58">
        <w:rPr>
          <w:rStyle w:val="verdichtet05"/>
        </w:rPr>
        <w:t xml:space="preserve"> </w:t>
      </w:r>
      <w:r w:rsidRPr="00F207C9">
        <w:rPr/>
        <w:t>erleben</w:t>
      </w:r>
      <w:r w:rsidRPr="008E2C58">
        <w:rPr>
          <w:rStyle w:val="verdichtet05"/>
        </w:rPr>
        <w:t xml:space="preserve"> </w:t>
      </w:r>
      <w:r w:rsidRPr="00F207C9">
        <w:rPr/>
        <w:t>jedoch</w:t>
      </w:r>
      <w:r w:rsidRPr="008E2C58">
        <w:rPr>
          <w:rStyle w:val="verdichtet05"/>
        </w:rPr>
        <w:t xml:space="preserve"> </w:t>
      </w:r>
      <w:r w:rsidRPr="00F207C9">
        <w:rPr/>
        <w:t>in</w:t>
      </w:r>
      <w:r w:rsidRPr="008E2C58">
        <w:rPr>
          <w:rStyle w:val="verdichtet05"/>
        </w:rPr>
        <w:t xml:space="preserve"> </w:t>
      </w:r>
      <w:r w:rsidRPr="00F207C9">
        <w:rPr/>
        <w:t>uns</w:t>
      </w:r>
      <w:r w:rsidRPr="00F207C9">
        <w:rPr/>
        <w:t>e</w:t>
      </w:r>
      <w:r w:rsidRPr="00F207C9">
        <w:rPr/>
        <w:t>rem</w:t>
      </w:r>
      <w:r w:rsidRPr="008E2C58">
        <w:rPr>
          <w:rStyle w:val="verdichtet05"/>
        </w:rPr>
        <w:t xml:space="preserve"> </w:t>
      </w:r>
      <w:r w:rsidRPr="00F207C9">
        <w:rPr/>
        <w:t>Arbeitsalltag</w:t>
      </w:r>
      <w:r w:rsidRPr="008E2C58">
        <w:rPr>
          <w:rStyle w:val="verdichtet05"/>
        </w:rPr>
        <w:t xml:space="preserve"> </w:t>
      </w:r>
      <w:r w:rsidRPr="00F207C9">
        <w:rPr/>
        <w:t>immer</w:t>
      </w:r>
      <w:r w:rsidRPr="008E2C58">
        <w:rPr>
          <w:rStyle w:val="verdichtet05"/>
        </w:rPr>
        <w:t xml:space="preserve"> </w:t>
      </w:r>
      <w:r w:rsidRPr="00F207C9">
        <w:rPr/>
        <w:t>wieder,</w:t>
      </w:r>
      <w:r w:rsidRPr="008E2C58">
        <w:rPr>
          <w:rStyle w:val="verdichtet05"/>
        </w:rPr>
        <w:t xml:space="preserve"> </w:t>
      </w:r>
      <w:r w:rsidRPr="00F207C9">
        <w:rPr/>
        <w:t>wie</w:t>
      </w:r>
      <w:r w:rsidRPr="008E2C58">
        <w:rPr>
          <w:rStyle w:val="verdichtet05"/>
        </w:rPr>
        <w:t xml:space="preserve"> </w:t>
      </w:r>
      <w:r w:rsidRPr="00F207C9">
        <w:rPr/>
        <w:t>schwer</w:t>
      </w:r>
      <w:r w:rsidRPr="008E2C58">
        <w:rPr>
          <w:rStyle w:val="verdichtet05"/>
        </w:rPr>
        <w:t xml:space="preserve"> </w:t>
      </w:r>
      <w:r w:rsidRPr="00F207C9">
        <w:rPr/>
        <w:t>es</w:t>
      </w:r>
      <w:r w:rsidRPr="008E2C58">
        <w:rPr>
          <w:rStyle w:val="verdichtet05"/>
        </w:rPr>
        <w:t xml:space="preserve"> </w:t>
      </w:r>
      <w:r w:rsidRPr="00F207C9">
        <w:rPr/>
        <w:t>fachlich</w:t>
      </w:r>
      <w:r w:rsidRPr="008E2C58">
        <w:rPr>
          <w:rStyle w:val="verdichtet05"/>
        </w:rPr>
        <w:t xml:space="preserve"> </w:t>
      </w:r>
      <w:r w:rsidRPr="00F207C9">
        <w:rPr/>
        <w:t>und</w:t>
      </w:r>
      <w:r w:rsidRPr="008E2C58">
        <w:rPr>
          <w:rStyle w:val="verdichtet05"/>
        </w:rPr>
        <w:t xml:space="preserve"> </w:t>
      </w:r>
      <w:r w:rsidRPr="00F207C9">
        <w:rPr/>
        <w:t>mensc</w:t>
      </w:r>
      <w:r w:rsidRPr="00F207C9">
        <w:rPr/>
        <w:t>h</w:t>
      </w:r>
      <w:r w:rsidRPr="00F207C9">
        <w:rPr/>
        <w:t>lich</w:t>
      </w:r>
      <w:r w:rsidRPr="005C363A">
        <w:rPr>
          <w:rStyle w:val="erweitert075"/>
        </w:rPr>
        <w:t xml:space="preserve"> </w:t>
      </w:r>
      <w:r w:rsidRPr="00F207C9">
        <w:rPr/>
        <w:t>fallen</w:t>
      </w:r>
      <w:r w:rsidRPr="005C363A">
        <w:rPr>
          <w:rStyle w:val="erweitert075"/>
        </w:rPr>
        <w:t xml:space="preserve"> </w:t>
      </w:r>
      <w:r w:rsidRPr="00F207C9">
        <w:rPr/>
        <w:t>kann</w:t>
      </w:r>
      <w:r w:rsidRPr="00F207C9" w:rsidR="00795039">
        <w:rPr/>
        <w:t>,</w:t>
      </w:r>
      <w:r w:rsidRPr="005C363A">
        <w:rPr>
          <w:rStyle w:val="erweitert075"/>
        </w:rPr>
        <w:t xml:space="preserve"> </w:t>
      </w:r>
      <w:r w:rsidRPr="00F207C9">
        <w:rPr/>
        <w:t>den</w:t>
      </w:r>
      <w:r w:rsidRPr="005C363A">
        <w:rPr>
          <w:rStyle w:val="erweitert075"/>
        </w:rPr>
        <w:t xml:space="preserve"> </w:t>
      </w:r>
      <w:r w:rsidRPr="00F207C9">
        <w:rPr/>
        <w:t>augenblicklichen</w:t>
      </w:r>
      <w:r w:rsidRPr="005C363A">
        <w:rPr>
          <w:rStyle w:val="erweitert075"/>
        </w:rPr>
        <w:t xml:space="preserve"> </w:t>
      </w:r>
      <w:r w:rsidRPr="00F207C9">
        <w:rPr/>
        <w:t>Zustand</w:t>
      </w:r>
      <w:r w:rsidRPr="005C363A">
        <w:rPr>
          <w:rStyle w:val="erweitert075"/>
        </w:rPr>
        <w:t xml:space="preserve"> </w:t>
      </w:r>
      <w:r w:rsidRPr="00F207C9">
        <w:rPr/>
        <w:t>und</w:t>
      </w:r>
      <w:r w:rsidRPr="005C363A">
        <w:rPr>
          <w:rStyle w:val="erweitert075"/>
        </w:rPr>
        <w:t xml:space="preserve"> </w:t>
      </w:r>
      <w:r w:rsidRPr="00F207C9">
        <w:rPr/>
        <w:t>die</w:t>
      </w:r>
      <w:r w:rsidRPr="005C363A">
        <w:rPr>
          <w:rStyle w:val="erweitert075"/>
        </w:rPr>
        <w:t xml:space="preserve"> </w:t>
      </w:r>
      <w:r w:rsidRPr="00F207C9">
        <w:rPr/>
        <w:t>weiteren</w:t>
      </w:r>
      <w:r w:rsidRPr="005C363A">
        <w:rPr>
          <w:rStyle w:val="erweitert075"/>
        </w:rPr>
        <w:t xml:space="preserve"> </w:t>
      </w:r>
      <w:bookmarkStart w:id="6" w:name="PosAbsatz"/>
      <w:bookmarkEnd w:id="6"/>
      <w:r w:rsidRPr="00F207C9">
        <w:rPr/>
        <w:t>Aussic</w:t>
      </w:r>
      <w:r w:rsidRPr="00F207C9">
        <w:rPr/>
        <w:t>h</w:t>
      </w:r>
      <w:r w:rsidRPr="00F207C9">
        <w:rPr/>
        <w:t>ten</w:t>
      </w:r>
      <w:r w:rsidRPr="008E2C58">
        <w:rPr>
          <w:rStyle w:val="verdichtet05"/>
        </w:rPr>
        <w:t xml:space="preserve"> </w:t>
      </w:r>
      <w:r w:rsidRPr="00F207C9">
        <w:rPr/>
        <w:t>zu</w:t>
      </w:r>
      <w:r w:rsidRPr="008E2C58">
        <w:rPr>
          <w:rStyle w:val="verdichtet05"/>
        </w:rPr>
        <w:t xml:space="preserve"> </w:t>
      </w:r>
      <w:r w:rsidRPr="00F207C9">
        <w:rPr/>
        <w:t>beurteilen.</w:t>
      </w:r>
      <w:r w:rsidRPr="008E2C58">
        <w:rPr>
          <w:rStyle w:val="verdichtet05"/>
        </w:rPr>
        <w:t xml:space="preserve"> </w:t>
      </w:r>
      <w:r w:rsidRPr="00F207C9">
        <w:rPr/>
        <w:t>Handelt</w:t>
      </w:r>
      <w:r w:rsidRPr="008E2C58">
        <w:rPr>
          <w:rStyle w:val="verdichtet05"/>
        </w:rPr>
        <w:t xml:space="preserve"> </w:t>
      </w:r>
      <w:r w:rsidRPr="00F207C9">
        <w:rPr/>
        <w:t>es</w:t>
      </w:r>
      <w:r w:rsidRPr="008E2C58">
        <w:rPr>
          <w:rStyle w:val="verdichtet05"/>
        </w:rPr>
        <w:t xml:space="preserve"> </w:t>
      </w:r>
      <w:r w:rsidRPr="00F207C9">
        <w:rPr/>
        <w:t>sich</w:t>
      </w:r>
      <w:r w:rsidRPr="008E2C58">
        <w:rPr>
          <w:rStyle w:val="verdichtet05"/>
        </w:rPr>
        <w:t xml:space="preserve"> </w:t>
      </w:r>
      <w:r w:rsidRPr="00F207C9">
        <w:rPr/>
        <w:t>vielleicht</w:t>
      </w:r>
      <w:r w:rsidRPr="008E2C58">
        <w:rPr>
          <w:rStyle w:val="verdichtet05"/>
        </w:rPr>
        <w:t xml:space="preserve"> </w:t>
      </w:r>
      <w:r w:rsidRPr="00F207C9">
        <w:rPr/>
        <w:t>nur</w:t>
      </w:r>
      <w:r w:rsidRPr="008E2C58">
        <w:rPr>
          <w:rStyle w:val="verdichtet05"/>
        </w:rPr>
        <w:t xml:space="preserve"> </w:t>
      </w:r>
      <w:r w:rsidRPr="00F207C9">
        <w:rPr/>
        <w:t>um</w:t>
      </w:r>
      <w:r w:rsidRPr="008E2C58">
        <w:rPr>
          <w:rStyle w:val="verdichtet05"/>
        </w:rPr>
        <w:t xml:space="preserve"> </w:t>
      </w:r>
      <w:r w:rsidRPr="00934DC8">
        <w:rPr>
          <w:noProof/>
        </w:rPr>
        <w:t>eine</w:t>
      </w:r>
      <w:r w:rsidRPr="008E2C58">
        <w:rPr>
          <w:rStyle w:val="verdichtet05"/>
        </w:rPr>
        <w:t xml:space="preserve"> </w:t>
      </w:r>
      <w:r w:rsidRPr="00F207C9">
        <w:rPr/>
        <w:t>vor</w:t>
      </w:r>
      <w:r w:rsidRPr="00F207C9">
        <w:rPr/>
        <w:t>ü</w:t>
      </w:r>
      <w:r w:rsidRPr="00F207C9">
        <w:rPr/>
        <w:t>bergehende</w:t>
      </w:r>
      <w:r w:rsidRPr="008E2C58">
        <w:rPr>
          <w:rStyle w:val="verdichtet05"/>
        </w:rPr>
        <w:t xml:space="preserve"> </w:t>
      </w:r>
      <w:r w:rsidRPr="00F207C9">
        <w:rPr/>
        <w:t>Verschlechterung?</w:t>
      </w:r>
      <w:r w:rsidRPr="008E2C58">
        <w:rPr>
          <w:rStyle w:val="verdichtet05"/>
        </w:rPr>
        <w:t xml:space="preserve"> </w:t>
      </w:r>
      <w:r w:rsidRPr="00F207C9">
        <w:rPr/>
        <w:t>Gerade</w:t>
      </w:r>
      <w:r w:rsidRPr="008E2C58">
        <w:rPr>
          <w:rStyle w:val="verdichtet05"/>
        </w:rPr>
        <w:t xml:space="preserve"> </w:t>
      </w:r>
      <w:r w:rsidRPr="00F207C9">
        <w:rPr/>
        <w:t>wenn</w:t>
      </w:r>
      <w:r w:rsidRPr="008E2C58">
        <w:rPr>
          <w:rStyle w:val="verdichtet05"/>
        </w:rPr>
        <w:t xml:space="preserve"> </w:t>
      </w:r>
      <w:r w:rsidRPr="00F207C9">
        <w:rPr/>
        <w:t>wir</w:t>
      </w:r>
      <w:r w:rsidRPr="008E2C58">
        <w:rPr>
          <w:rStyle w:val="verdichtet05"/>
        </w:rPr>
        <w:t xml:space="preserve"> </w:t>
      </w:r>
      <w:r w:rsidRPr="00934DC8">
        <w:rPr>
          <w:noProof/>
        </w:rPr>
        <w:t>einer</w:t>
      </w:r>
      <w:r w:rsidRPr="008E2C58">
        <w:rPr>
          <w:rStyle w:val="verdichtet05"/>
        </w:rPr>
        <w:t xml:space="preserve"> </w:t>
      </w:r>
      <w:r w:rsidRPr="00F207C9">
        <w:rPr/>
        <w:t>Patientin</w:t>
      </w:r>
      <w:r w:rsidRPr="008E2C58">
        <w:rPr>
          <w:rStyle w:val="verdichtet05"/>
        </w:rPr>
        <w:t xml:space="preserve"> </w:t>
      </w:r>
      <w:r w:rsidRPr="00934DC8">
        <w:rPr>
          <w:noProof/>
        </w:rPr>
        <w:t>über</w:t>
      </w:r>
      <w:r w:rsidRPr="008E2C58">
        <w:rPr>
          <w:rStyle w:val="verdichtet05"/>
        </w:rPr>
        <w:t xml:space="preserve"> </w:t>
      </w:r>
      <w:r w:rsidRPr="00F207C9">
        <w:rPr/>
        <w:t>lange</w:t>
      </w:r>
      <w:r w:rsidRPr="008E2C58">
        <w:rPr>
          <w:rStyle w:val="verdichtet05"/>
        </w:rPr>
        <w:t xml:space="preserve"> </w:t>
      </w:r>
      <w:r w:rsidRPr="00F207C9">
        <w:rPr/>
        <w:t>Zeit</w:t>
      </w:r>
      <w:r w:rsidRPr="008E2C58">
        <w:rPr>
          <w:rStyle w:val="verdichtet05"/>
        </w:rPr>
        <w:t xml:space="preserve"> </w:t>
      </w:r>
      <w:r w:rsidRPr="00F207C9">
        <w:rPr/>
        <w:t>g</w:t>
      </w:r>
      <w:r w:rsidRPr="00F207C9">
        <w:rPr/>
        <w:t>e</w:t>
      </w:r>
      <w:r w:rsidRPr="00F207C9">
        <w:rPr/>
        <w:t>holfen</w:t>
      </w:r>
      <w:r w:rsidRPr="008E2C58">
        <w:rPr>
          <w:rStyle w:val="verdichtet05"/>
        </w:rPr>
        <w:t xml:space="preserve"> </w:t>
      </w:r>
      <w:r w:rsidRPr="00F207C9">
        <w:rPr/>
        <w:t>haben</w:t>
      </w:r>
      <w:r w:rsidRPr="00F207C9" w:rsidR="00795039">
        <w:rPr/>
        <w:t>,</w:t>
      </w:r>
      <w:r w:rsidRPr="008E2C58">
        <w:rPr>
          <w:rStyle w:val="verdichtet05"/>
        </w:rPr>
        <w:t xml:space="preserve"> </w:t>
      </w:r>
      <w:r w:rsidRPr="00F207C9">
        <w:rPr/>
        <w:t>gesundheitliche</w:t>
      </w:r>
      <w:r w:rsidRPr="008E2C58">
        <w:rPr>
          <w:rStyle w:val="verdichtet05"/>
        </w:rPr>
        <w:t xml:space="preserve"> </w:t>
      </w:r>
      <w:r w:rsidRPr="00F207C9">
        <w:rPr/>
        <w:t>Kr</w:t>
      </w:r>
      <w:r w:rsidRPr="00F207C9">
        <w:rPr/>
        <w:t>i</w:t>
      </w:r>
      <w:r w:rsidRPr="00F207C9">
        <w:rPr/>
        <w:t>sen</w:t>
      </w:r>
      <w:r w:rsidRPr="008E2C58">
        <w:rPr>
          <w:rStyle w:val="verdichtet05"/>
        </w:rPr>
        <w:t xml:space="preserve"> </w:t>
      </w:r>
      <w:r w:rsidRPr="00F207C9">
        <w:rPr/>
        <w:t>einigermaßen</w:t>
      </w:r>
      <w:r w:rsidRPr="008E2C58">
        <w:rPr>
          <w:rStyle w:val="verdichtet05"/>
        </w:rPr>
        <w:t xml:space="preserve"> </w:t>
      </w:r>
      <w:r w:rsidRPr="00F207C9">
        <w:rPr/>
        <w:t>gut</w:t>
      </w:r>
      <w:r w:rsidRPr="008E2C58">
        <w:rPr>
          <w:rStyle w:val="verdichtet05"/>
        </w:rPr>
        <w:t xml:space="preserve"> </w:t>
      </w:r>
      <w:r w:rsidRPr="00F207C9">
        <w:rPr/>
        <w:t>zu</w:t>
      </w:r>
      <w:r w:rsidRPr="008E2C58">
        <w:rPr>
          <w:rStyle w:val="verdichtet05"/>
        </w:rPr>
        <w:t xml:space="preserve"> </w:t>
      </w:r>
      <w:r w:rsidRPr="00F207C9">
        <w:rPr/>
        <w:t>überstehen,</w:t>
      </w:r>
      <w:r w:rsidRPr="008E2C58">
        <w:rPr>
          <w:rStyle w:val="verdichtet05"/>
        </w:rPr>
        <w:t xml:space="preserve"> </w:t>
      </w:r>
      <w:r w:rsidRPr="00F207C9">
        <w:rPr/>
        <w:t>sind</w:t>
      </w:r>
      <w:r w:rsidRPr="008E2C58">
        <w:rPr>
          <w:rStyle w:val="verdichtet05"/>
        </w:rPr>
        <w:t xml:space="preserve"> </w:t>
      </w:r>
      <w:r w:rsidRPr="00F207C9">
        <w:rPr/>
        <w:t>wir</w:t>
      </w:r>
      <w:r w:rsidRPr="008E2C58">
        <w:rPr>
          <w:rStyle w:val="verdichtet05"/>
        </w:rPr>
        <w:t xml:space="preserve"> </w:t>
      </w:r>
      <w:r w:rsidRPr="00F207C9">
        <w:rPr/>
        <w:t>nur</w:t>
      </w:r>
      <w:r w:rsidRPr="008E2C58">
        <w:rPr>
          <w:rStyle w:val="verdichtet05"/>
        </w:rPr>
        <w:t xml:space="preserve"> </w:t>
      </w:r>
      <w:r w:rsidRPr="00F207C9">
        <w:rPr/>
        <w:t>allzu</w:t>
      </w:r>
      <w:r w:rsidRPr="008E2C58">
        <w:rPr>
          <w:rStyle w:val="verdichtet05"/>
        </w:rPr>
        <w:t xml:space="preserve"> </w:t>
      </w:r>
      <w:r w:rsidRPr="00F207C9">
        <w:rPr/>
        <w:t>bereit,</w:t>
      </w:r>
      <w:r w:rsidRPr="008E2C58">
        <w:rPr>
          <w:rStyle w:val="verdichtet05"/>
        </w:rPr>
        <w:t xml:space="preserve"> </w:t>
      </w:r>
      <w:r w:rsidRPr="00F207C9">
        <w:rPr/>
        <w:t>sehr</w:t>
      </w:r>
      <w:r w:rsidRPr="008E2C58">
        <w:rPr>
          <w:rStyle w:val="verdichtet05"/>
        </w:rPr>
        <w:t xml:space="preserve"> </w:t>
      </w:r>
      <w:r w:rsidRPr="00F207C9">
        <w:rPr/>
        <w:t>viel</w:t>
      </w:r>
      <w:r w:rsidRPr="008E2C58">
        <w:rPr>
          <w:rStyle w:val="verdichtet05"/>
        </w:rPr>
        <w:t xml:space="preserve"> </w:t>
      </w:r>
      <w:r w:rsidRPr="00F207C9">
        <w:rPr/>
        <w:t>an</w:t>
      </w:r>
      <w:r w:rsidRPr="008E2C58">
        <w:rPr>
          <w:rStyle w:val="verdichtet05"/>
        </w:rPr>
        <w:t xml:space="preserve"> </w:t>
      </w:r>
      <w:r w:rsidRPr="00F207C9">
        <w:rPr/>
        <w:t>therapeut</w:t>
      </w:r>
      <w:r w:rsidRPr="00F207C9">
        <w:rPr/>
        <w:t>i</w:t>
      </w:r>
      <w:r w:rsidRPr="00F207C9">
        <w:rPr/>
        <w:t>schem</w:t>
      </w:r>
      <w:r w:rsidRPr="008E2C58">
        <w:rPr>
          <w:rStyle w:val="verdichtet05"/>
        </w:rPr>
        <w:t xml:space="preserve"> </w:t>
      </w:r>
      <w:r w:rsidRPr="00F207C9">
        <w:rPr/>
        <w:t>und</w:t>
      </w:r>
      <w:r w:rsidRPr="008E2C58">
        <w:rPr>
          <w:rStyle w:val="verdichtet05"/>
        </w:rPr>
        <w:t xml:space="preserve"> </w:t>
      </w:r>
      <w:r w:rsidRPr="00F207C9">
        <w:rPr/>
        <w:t>pflegerischem</w:t>
      </w:r>
      <w:r w:rsidRPr="008E2C58">
        <w:rPr>
          <w:rStyle w:val="verdichtet05"/>
        </w:rPr>
        <w:t xml:space="preserve"> </w:t>
      </w:r>
      <w:r w:rsidRPr="00F207C9">
        <w:rPr/>
        <w:t>Know-how</w:t>
      </w:r>
      <w:r w:rsidRPr="008E2C58">
        <w:rPr>
          <w:rStyle w:val="verdichtet05"/>
        </w:rPr>
        <w:t xml:space="preserve"> </w:t>
      </w:r>
      <w:r w:rsidRPr="00F207C9">
        <w:rPr/>
        <w:t>zu</w:t>
      </w:r>
      <w:r w:rsidRPr="008E2C58">
        <w:rPr>
          <w:rStyle w:val="verdichtet05"/>
        </w:rPr>
        <w:t xml:space="preserve"> </w:t>
      </w:r>
      <w:r w:rsidRPr="00F207C9">
        <w:rPr/>
        <w:t>„investieren“</w:t>
      </w:r>
      <w:r w:rsidRPr="00F207C9" w:rsidR="00795039">
        <w:rPr/>
        <w:t>,</w:t>
      </w:r>
      <w:r w:rsidRPr="008E2C58">
        <w:rPr>
          <w:rStyle w:val="verdichtet05"/>
        </w:rPr>
        <w:t xml:space="preserve"> </w:t>
      </w:r>
      <w:r w:rsidRPr="00F207C9">
        <w:rPr/>
        <w:t>um</w:t>
      </w:r>
      <w:r w:rsidRPr="008E2C58">
        <w:rPr>
          <w:rStyle w:val="verdichtet05"/>
        </w:rPr>
        <w:t xml:space="preserve"> </w:t>
      </w:r>
      <w:r w:rsidRPr="00F207C9">
        <w:rPr/>
        <w:t>das</w:t>
      </w:r>
      <w:r w:rsidRPr="008E2C58">
        <w:rPr>
          <w:rStyle w:val="verdichtet05"/>
        </w:rPr>
        <w:t xml:space="preserve"> </w:t>
      </w:r>
      <w:r w:rsidRPr="00F207C9">
        <w:rPr/>
        <w:t>Rad</w:t>
      </w:r>
      <w:r w:rsidRPr="008E2C58">
        <w:rPr>
          <w:rStyle w:val="verdichtet05"/>
        </w:rPr>
        <w:t xml:space="preserve"> </w:t>
      </w:r>
      <w:r w:rsidRPr="00F207C9">
        <w:rPr/>
        <w:t>noch</w:t>
      </w:r>
      <w:r w:rsidRPr="008E2C58">
        <w:rPr>
          <w:rStyle w:val="verdichtet05"/>
        </w:rPr>
        <w:t xml:space="preserve"> </w:t>
      </w:r>
      <w:r w:rsidRPr="00F207C9">
        <w:rPr/>
        <w:t>einmal</w:t>
      </w:r>
      <w:r w:rsidRPr="008E2C58">
        <w:rPr>
          <w:rStyle w:val="verdichtet05"/>
        </w:rPr>
        <w:t xml:space="preserve"> </w:t>
      </w:r>
      <w:r w:rsidRPr="00F207C9">
        <w:rPr/>
        <w:t>herumz</w:t>
      </w:r>
      <w:r w:rsidRPr="00F207C9">
        <w:rPr/>
        <w:t>u</w:t>
      </w:r>
      <w:r w:rsidRPr="00F207C9">
        <w:rPr/>
        <w:t>drehen.</w:t>
      </w:r>
      <w:r w:rsidRPr="008E2C58">
        <w:rPr>
          <w:rStyle w:val="verdichtet05"/>
        </w:rPr>
        <w:t xml:space="preserve"> </w:t>
      </w:r>
      <w:r w:rsidRPr="00F207C9">
        <w:rPr/>
        <w:t>Oft</w:t>
      </w:r>
      <w:r w:rsidRPr="008E2C58">
        <w:rPr>
          <w:rStyle w:val="verdichtet05"/>
        </w:rPr>
        <w:t xml:space="preserve"> </w:t>
      </w:r>
      <w:r w:rsidRPr="00F207C9">
        <w:rPr/>
        <w:t>haben</w:t>
      </w:r>
      <w:r w:rsidRPr="008E2C58">
        <w:rPr>
          <w:rStyle w:val="verdichtet05"/>
        </w:rPr>
        <w:t xml:space="preserve"> </w:t>
      </w:r>
      <w:r w:rsidRPr="00F207C9">
        <w:rPr/>
        <w:t>wir</w:t>
      </w:r>
      <w:r w:rsidRPr="008E2C58">
        <w:rPr>
          <w:rStyle w:val="verdichtet05"/>
        </w:rPr>
        <w:t xml:space="preserve"> </w:t>
      </w:r>
      <w:r w:rsidRPr="00934DC8">
        <w:rPr>
          <w:noProof/>
        </w:rPr>
        <w:t>über</w:t>
      </w:r>
      <w:r w:rsidRPr="008E2C58">
        <w:rPr>
          <w:rStyle w:val="verdichtet05"/>
        </w:rPr>
        <w:t xml:space="preserve"> </w:t>
      </w:r>
      <w:r w:rsidRPr="00F207C9">
        <w:rPr/>
        <w:t>viele</w:t>
      </w:r>
      <w:r w:rsidRPr="008E2C58">
        <w:rPr>
          <w:rStyle w:val="verdichtet05"/>
        </w:rPr>
        <w:t xml:space="preserve"> </w:t>
      </w:r>
      <w:r w:rsidRPr="00F207C9">
        <w:rPr/>
        <w:t>Wochen</w:t>
      </w:r>
      <w:r w:rsidRPr="008E2C58">
        <w:rPr>
          <w:rStyle w:val="verdichtet05"/>
        </w:rPr>
        <w:t xml:space="preserve"> </w:t>
      </w:r>
      <w:r w:rsidRPr="00934DC8">
        <w:rPr>
          <w:noProof/>
        </w:rPr>
        <w:t>oder</w:t>
      </w:r>
      <w:r w:rsidRPr="008E2C58">
        <w:rPr>
          <w:rStyle w:val="verdichtet05"/>
        </w:rPr>
        <w:t xml:space="preserve"> </w:t>
      </w:r>
      <w:r w:rsidRPr="00F207C9">
        <w:rPr/>
        <w:t>Monate</w:t>
      </w:r>
      <w:r w:rsidRPr="008E2C58">
        <w:rPr>
          <w:rStyle w:val="verdichtet05"/>
        </w:rPr>
        <w:t xml:space="preserve"> </w:t>
      </w:r>
      <w:r w:rsidRPr="00F207C9">
        <w:rPr/>
        <w:t>im</w:t>
      </w:r>
      <w:r w:rsidRPr="008E2C58">
        <w:rPr>
          <w:rStyle w:val="verdichtet05"/>
        </w:rPr>
        <w:t xml:space="preserve"> </w:t>
      </w:r>
      <w:r w:rsidRPr="00F207C9">
        <w:rPr/>
        <w:t>Team</w:t>
      </w:r>
      <w:r w:rsidRPr="008E2C58">
        <w:rPr>
          <w:rStyle w:val="verdichtet05"/>
        </w:rPr>
        <w:t xml:space="preserve"> </w:t>
      </w:r>
      <w:r w:rsidRPr="00F207C9">
        <w:rPr/>
        <w:t>und</w:t>
      </w:r>
      <w:r w:rsidRPr="008E2C58">
        <w:rPr>
          <w:rStyle w:val="verdichtet05"/>
        </w:rPr>
        <w:t xml:space="preserve"> </w:t>
      </w:r>
      <w:r w:rsidRPr="00F207C9">
        <w:rPr/>
        <w:t>mit</w:t>
      </w:r>
      <w:r w:rsidRPr="008E2C58">
        <w:rPr>
          <w:rStyle w:val="verdichtet05"/>
        </w:rPr>
        <w:t xml:space="preserve"> </w:t>
      </w:r>
      <w:r w:rsidRPr="00F207C9">
        <w:rPr/>
        <w:t>den</w:t>
      </w:r>
      <w:r w:rsidRPr="008E2C58">
        <w:rPr>
          <w:rStyle w:val="verdichtet05"/>
        </w:rPr>
        <w:t xml:space="preserve"> </w:t>
      </w:r>
      <w:r w:rsidRPr="00F207C9">
        <w:rPr/>
        <w:t>Angehörigen</w:t>
      </w:r>
      <w:r w:rsidRPr="008E2C58">
        <w:rPr>
          <w:rStyle w:val="verdichtet05"/>
        </w:rPr>
        <w:t xml:space="preserve"> </w:t>
      </w:r>
      <w:r w:rsidRPr="00F207C9">
        <w:rPr/>
        <w:t>schwierige</w:t>
      </w:r>
      <w:r w:rsidRPr="008E2C58">
        <w:rPr>
          <w:rStyle w:val="verdichtet05"/>
        </w:rPr>
        <w:t xml:space="preserve"> </w:t>
      </w:r>
      <w:r w:rsidRPr="00F207C9">
        <w:rPr/>
        <w:t>Entscheidungen</w:t>
      </w:r>
      <w:r w:rsidRPr="008E2C58">
        <w:rPr>
          <w:rStyle w:val="verdichtet05"/>
        </w:rPr>
        <w:t xml:space="preserve"> </w:t>
      </w:r>
      <w:r w:rsidRPr="00F207C9">
        <w:rPr/>
        <w:t>getroffen,</w:t>
      </w:r>
      <w:r w:rsidRPr="008E2C58">
        <w:rPr>
          <w:rStyle w:val="verdichtet05"/>
        </w:rPr>
        <w:t xml:space="preserve"> </w:t>
      </w:r>
      <w:r w:rsidRPr="00F207C9">
        <w:rPr/>
        <w:t>therapeutische</w:t>
      </w:r>
      <w:r w:rsidRPr="008E2C58">
        <w:rPr>
          <w:rStyle w:val="verdichtet05"/>
        </w:rPr>
        <w:t xml:space="preserve"> </w:t>
      </w:r>
      <w:r w:rsidRPr="00F207C9">
        <w:rPr/>
        <w:t>Str</w:t>
      </w:r>
      <w:r w:rsidRPr="00F207C9">
        <w:rPr/>
        <w:t>a</w:t>
      </w:r>
      <w:r w:rsidRPr="00F207C9">
        <w:rPr/>
        <w:t>tegien</w:t>
      </w:r>
      <w:r w:rsidRPr="008E2C58">
        <w:rPr>
          <w:rStyle w:val="verdichtet05"/>
        </w:rPr>
        <w:t xml:space="preserve"> </w:t>
      </w:r>
      <w:r w:rsidRPr="00F207C9">
        <w:rPr/>
        <w:t>entwickelt</w:t>
      </w:r>
      <w:r w:rsidRPr="008E2C58">
        <w:rPr>
          <w:rStyle w:val="verdichtet05"/>
        </w:rPr>
        <w:t xml:space="preserve"> </w:t>
      </w:r>
      <w:r w:rsidRPr="00F207C9">
        <w:rPr/>
        <w:t>und</w:t>
      </w:r>
      <w:r w:rsidRPr="008E2C58">
        <w:rPr>
          <w:rStyle w:val="verdichtet05"/>
        </w:rPr>
        <w:t xml:space="preserve"> </w:t>
      </w:r>
      <w:r w:rsidRPr="00F207C9">
        <w:rPr/>
        <w:t>wieder</w:t>
      </w:r>
      <w:r w:rsidRPr="008E2C58">
        <w:rPr>
          <w:rStyle w:val="verdichtet05"/>
        </w:rPr>
        <w:t xml:space="preserve"> </w:t>
      </w:r>
      <w:r w:rsidRPr="00F207C9">
        <w:rPr/>
        <w:t>verworfen.</w:t>
      </w:r>
      <w:r w:rsidRPr="008E2C58">
        <w:rPr>
          <w:rStyle w:val="verdichtet05"/>
        </w:rPr>
        <w:t xml:space="preserve"> </w:t>
      </w:r>
      <w:r w:rsidRPr="00F207C9">
        <w:rPr/>
        <w:t>Wir</w:t>
      </w:r>
      <w:r w:rsidRPr="008E2C58">
        <w:rPr>
          <w:rStyle w:val="verdichtet05"/>
        </w:rPr>
        <w:t xml:space="preserve"> </w:t>
      </w:r>
      <w:r w:rsidRPr="00F207C9">
        <w:rPr/>
        <w:t>haben</w:t>
      </w:r>
      <w:r w:rsidRPr="008E2C58">
        <w:rPr>
          <w:rStyle w:val="verdichtet05"/>
        </w:rPr>
        <w:t xml:space="preserve"> </w:t>
      </w:r>
      <w:r w:rsidRPr="00F207C9">
        <w:rPr/>
        <w:t>uns</w:t>
      </w:r>
      <w:r w:rsidRPr="008E2C58">
        <w:rPr>
          <w:rStyle w:val="verdichtet05"/>
        </w:rPr>
        <w:t xml:space="preserve"> </w:t>
      </w:r>
      <w:r w:rsidRPr="00F207C9">
        <w:rPr/>
        <w:t>mit</w:t>
      </w:r>
      <w:r w:rsidRPr="008E2C58">
        <w:rPr>
          <w:rStyle w:val="verdichtet05"/>
        </w:rPr>
        <w:t xml:space="preserve"> </w:t>
      </w:r>
      <w:r w:rsidRPr="00F207C9">
        <w:rPr/>
        <w:t>der</w:t>
      </w:r>
      <w:r w:rsidRPr="008E2C58">
        <w:rPr>
          <w:rStyle w:val="verdichtet05"/>
        </w:rPr>
        <w:t xml:space="preserve"> </w:t>
      </w:r>
      <w:r w:rsidRPr="00F207C9">
        <w:rPr/>
        <w:t>Persö</w:t>
      </w:r>
      <w:r w:rsidRPr="00F207C9">
        <w:rPr/>
        <w:t>n</w:t>
      </w:r>
      <w:r w:rsidRPr="00F207C9">
        <w:rPr/>
        <w:t>lichkeit</w:t>
      </w:r>
      <w:r w:rsidRPr="008E2C58">
        <w:rPr>
          <w:rStyle w:val="verdichtet05"/>
        </w:rPr>
        <w:t xml:space="preserve"> </w:t>
      </w:r>
      <w:r w:rsidRPr="00F207C9">
        <w:rPr/>
        <w:t>der</w:t>
      </w:r>
      <w:r w:rsidRPr="008E2C58">
        <w:rPr>
          <w:rStyle w:val="verdichtet05"/>
        </w:rPr>
        <w:t xml:space="preserve"> </w:t>
      </w:r>
      <w:r w:rsidRPr="00F207C9">
        <w:rPr/>
        <w:t>Kranken</w:t>
      </w:r>
      <w:r w:rsidRPr="008E2C58">
        <w:rPr>
          <w:rStyle w:val="verdichtet05"/>
        </w:rPr>
        <w:t xml:space="preserve"> </w:t>
      </w:r>
      <w:r w:rsidRPr="00F207C9">
        <w:rPr/>
        <w:t>auseinanderg</w:t>
      </w:r>
      <w:r w:rsidRPr="00F207C9">
        <w:rPr/>
        <w:t>e</w:t>
      </w:r>
      <w:r w:rsidRPr="00F207C9">
        <w:rPr/>
        <w:t>setzt</w:t>
      </w:r>
      <w:r w:rsidRPr="008E2C58">
        <w:rPr>
          <w:rStyle w:val="verdichtet05"/>
        </w:rPr>
        <w:t xml:space="preserve"> </w:t>
      </w:r>
      <w:r w:rsidRPr="00F207C9">
        <w:rPr/>
        <w:t>und</w:t>
      </w:r>
      <w:r w:rsidRPr="008E2C58">
        <w:rPr>
          <w:rStyle w:val="verdichtet05"/>
        </w:rPr>
        <w:t xml:space="preserve"> </w:t>
      </w:r>
      <w:r w:rsidRPr="00F207C9">
        <w:rPr/>
        <w:t>viele</w:t>
      </w:r>
      <w:r w:rsidRPr="008E2C58">
        <w:rPr>
          <w:rStyle w:val="verdichtet05"/>
        </w:rPr>
        <w:t xml:space="preserve"> </w:t>
      </w:r>
      <w:r w:rsidRPr="00F207C9">
        <w:rPr/>
        <w:t>berührende,</w:t>
      </w:r>
      <w:r w:rsidRPr="008E2C58">
        <w:rPr>
          <w:rStyle w:val="verdichtet05"/>
        </w:rPr>
        <w:t xml:space="preserve"> </w:t>
      </w:r>
      <w:r w:rsidRPr="00F207C9">
        <w:rPr/>
        <w:t>traurige</w:t>
      </w:r>
      <w:r w:rsidRPr="008E2C58">
        <w:rPr>
          <w:rStyle w:val="verdichtet05"/>
        </w:rPr>
        <w:t xml:space="preserve"> </w:t>
      </w:r>
      <w:r w:rsidRPr="00F207C9">
        <w:rPr/>
        <w:t>und</w:t>
      </w:r>
      <w:r w:rsidRPr="008E2C58">
        <w:rPr>
          <w:rStyle w:val="verdichtet05"/>
        </w:rPr>
        <w:t xml:space="preserve"> </w:t>
      </w:r>
      <w:r w:rsidRPr="00F207C9">
        <w:rPr/>
        <w:t>auch</w:t>
      </w:r>
      <w:r w:rsidRPr="008E2C58">
        <w:rPr>
          <w:rStyle w:val="verdichtet05"/>
        </w:rPr>
        <w:t xml:space="preserve"> </w:t>
      </w:r>
      <w:r w:rsidRPr="00F207C9">
        <w:rPr/>
        <w:t>heitere</w:t>
      </w:r>
      <w:r w:rsidRPr="008E2C58">
        <w:rPr>
          <w:rStyle w:val="verdichtet05"/>
        </w:rPr>
        <w:t xml:space="preserve"> </w:t>
      </w:r>
      <w:r w:rsidRPr="00F207C9">
        <w:rPr/>
        <w:t>Augenblicke</w:t>
      </w:r>
      <w:r w:rsidRPr="008E2C58">
        <w:rPr>
          <w:rStyle w:val="verdichtet05"/>
        </w:rPr>
        <w:t xml:space="preserve"> </w:t>
      </w:r>
      <w:r w:rsidRPr="00F207C9">
        <w:rPr/>
        <w:t>mit</w:t>
      </w:r>
      <w:r w:rsidRPr="008E2C58">
        <w:rPr>
          <w:rStyle w:val="verdichtet05"/>
        </w:rPr>
        <w:t xml:space="preserve"> </w:t>
      </w:r>
      <w:r w:rsidRPr="00F207C9">
        <w:rPr/>
        <w:t>ihr</w:t>
      </w:r>
      <w:r w:rsidRPr="008E2C58">
        <w:rPr>
          <w:rStyle w:val="verdichtet05"/>
        </w:rPr>
        <w:t xml:space="preserve"> </w:t>
      </w:r>
      <w:r w:rsidRPr="00F207C9">
        <w:rPr/>
        <w:t>erlebt.</w:t>
      </w:r>
      <w:r w:rsidRPr="008E2C58">
        <w:rPr>
          <w:rStyle w:val="verdichtet05"/>
        </w:rPr>
        <w:t xml:space="preserve"> </w:t>
      </w:r>
      <w:r w:rsidRPr="00F207C9">
        <w:rPr/>
        <w:t>D</w:t>
      </w:r>
      <w:r w:rsidRPr="00F207C9">
        <w:rPr/>
        <w:t>a</w:t>
      </w:r>
      <w:r w:rsidRPr="00F207C9">
        <w:rPr/>
        <w:t>her</w:t>
      </w:r>
      <w:r w:rsidRPr="008E2C58">
        <w:rPr>
          <w:rStyle w:val="verdichtet05"/>
        </w:rPr>
        <w:t xml:space="preserve"> </w:t>
      </w:r>
      <w:r w:rsidRPr="00F207C9">
        <w:rPr/>
        <w:t>wollen</w:t>
      </w:r>
      <w:r w:rsidRPr="008E2C58">
        <w:rPr>
          <w:rStyle w:val="verdichtet05"/>
        </w:rPr>
        <w:t xml:space="preserve"> </w:t>
      </w:r>
      <w:r w:rsidRPr="00F207C9">
        <w:rPr/>
        <w:t>wir</w:t>
      </w:r>
      <w:r w:rsidRPr="008E2C58">
        <w:rPr>
          <w:rStyle w:val="verdichtet05"/>
        </w:rPr>
        <w:t xml:space="preserve"> </w:t>
      </w:r>
      <w:r w:rsidRPr="00F207C9">
        <w:rPr/>
        <w:t>manchmal</w:t>
      </w:r>
      <w:r w:rsidRPr="008E2C58">
        <w:rPr>
          <w:rStyle w:val="verdichtet05"/>
        </w:rPr>
        <w:t xml:space="preserve"> </w:t>
      </w:r>
      <w:r w:rsidRPr="00F207C9">
        <w:rPr/>
        <w:t>gar</w:t>
      </w:r>
      <w:r w:rsidRPr="008E2C58">
        <w:rPr>
          <w:rStyle w:val="verdichtet05"/>
        </w:rPr>
        <w:t xml:space="preserve"> </w:t>
      </w:r>
      <w:r w:rsidRPr="00F207C9">
        <w:rPr/>
        <w:t>nicht</w:t>
      </w:r>
      <w:r w:rsidRPr="008E2C58">
        <w:rPr>
          <w:rStyle w:val="verdichtet05"/>
        </w:rPr>
        <w:t xml:space="preserve"> </w:t>
      </w:r>
      <w:r w:rsidRPr="00F207C9">
        <w:rPr/>
        <w:t>sehen,</w:t>
      </w:r>
      <w:r w:rsidRPr="008E2C58">
        <w:rPr>
          <w:rStyle w:val="verdichtet05"/>
        </w:rPr>
        <w:t xml:space="preserve"> </w:t>
      </w:r>
      <w:r w:rsidRPr="00F207C9">
        <w:rPr/>
        <w:t>dass</w:t>
      </w:r>
      <w:r w:rsidRPr="008E2C58">
        <w:rPr>
          <w:rStyle w:val="verdichtet05"/>
        </w:rPr>
        <w:t xml:space="preserve"> </w:t>
      </w:r>
      <w:r w:rsidRPr="00F207C9">
        <w:rPr/>
        <w:t>sie</w:t>
      </w:r>
      <w:r w:rsidRPr="008E2C58">
        <w:rPr>
          <w:rStyle w:val="verdichtet05"/>
        </w:rPr>
        <w:t xml:space="preserve"> </w:t>
      </w:r>
      <w:r w:rsidRPr="00F207C9">
        <w:rPr/>
        <w:t>wahrscheinlich</w:t>
      </w:r>
      <w:r w:rsidRPr="008E2C58">
        <w:rPr>
          <w:rStyle w:val="verdichtet05"/>
        </w:rPr>
        <w:t xml:space="preserve"> </w:t>
      </w:r>
      <w:r w:rsidRPr="00F207C9">
        <w:rPr/>
        <w:t>in</w:t>
      </w:r>
      <w:r w:rsidRPr="008E2C58">
        <w:rPr>
          <w:rStyle w:val="verdichtet05"/>
        </w:rPr>
        <w:t xml:space="preserve"> </w:t>
      </w:r>
      <w:r w:rsidRPr="00F207C9">
        <w:rPr/>
        <w:t>absehbarer</w:t>
      </w:r>
      <w:r w:rsidRPr="008E2C58">
        <w:rPr>
          <w:rStyle w:val="verdichtet05"/>
        </w:rPr>
        <w:t xml:space="preserve"> </w:t>
      </w:r>
      <w:r w:rsidRPr="00F207C9">
        <w:rPr/>
        <w:t>Zeit</w:t>
      </w:r>
      <w:r w:rsidRPr="008E2C58">
        <w:rPr>
          <w:rStyle w:val="verdichtet05"/>
        </w:rPr>
        <w:t xml:space="preserve"> </w:t>
      </w:r>
      <w:r w:rsidRPr="00F207C9">
        <w:rPr/>
        <w:t>ste</w:t>
      </w:r>
      <w:r w:rsidRPr="00F207C9">
        <w:rPr/>
        <w:t>r</w:t>
      </w:r>
      <w:r w:rsidRPr="00F207C9">
        <w:rPr/>
        <w:t>ben</w:t>
      </w:r>
      <w:r w:rsidRPr="008E2C58">
        <w:rPr>
          <w:rStyle w:val="verdichtet05"/>
        </w:rPr>
        <w:t xml:space="preserve"> </w:t>
      </w:r>
      <w:r w:rsidRPr="00F207C9">
        <w:rPr/>
        <w:t>wird.</w:t>
      </w:r>
    </w:p>
    <w:p w:rsidR="0013069C" w:rsidP="00586677">
      <w:r w:rsidRPr="00F207C9" w:rsidR="00E57C46">
        <w:rPr/>
        <w:t>Dass wir die Veränderungen der Kranken oft nicht zeitgerecht erke</w:t>
      </w:r>
      <w:r w:rsidRPr="00F207C9" w:rsidR="00E57C46">
        <w:rPr/>
        <w:t>n</w:t>
      </w:r>
      <w:r w:rsidRPr="00F207C9" w:rsidR="00E57C46">
        <w:rPr/>
        <w:t>nen, liegt auch an uns</w:t>
      </w:r>
      <w:r w:rsidRPr="00F207C9" w:rsidR="00E57C46">
        <w:rPr/>
        <w:t>e</w:t>
      </w:r>
      <w:r w:rsidRPr="00F207C9" w:rsidR="00B65639">
        <w:rPr/>
        <w:t>rer Arbeitsweise als „</w:t>
      </w:r>
      <w:r w:rsidRPr="00F207C9" w:rsidR="00E57C46">
        <w:rPr/>
        <w:t>chronische“ Ärztinnen, Pfleg</w:t>
      </w:r>
      <w:r w:rsidRPr="00F207C9" w:rsidR="00E57C46">
        <w:rPr/>
        <w:t>e</w:t>
      </w:r>
      <w:r w:rsidRPr="00F207C9" w:rsidR="00E57C46">
        <w:rPr/>
        <w:t>kräfte und Therapeutinnen:</w:t>
      </w:r>
      <w:r w:rsidRPr="00F207C9" w:rsidR="00050905">
        <w:rPr/>
        <w:t xml:space="preserve"> </w:t>
      </w:r>
      <w:r w:rsidRPr="00F207C9" w:rsidR="00E57C46">
        <w:rPr/>
        <w:t xml:space="preserve">Wir </w:t>
      </w:r>
      <w:r w:rsidRPr="00F207C9" w:rsidR="00795039">
        <w:rPr/>
        <w:t>sind „</w:t>
      </w:r>
      <w:r w:rsidRPr="00F207C9" w:rsidR="00E57C46">
        <w:rPr/>
        <w:t>zu nahe an der Patientin</w:t>
      </w:r>
      <w:r w:rsidRPr="00F207C9" w:rsidR="00795039">
        <w:rPr/>
        <w:t>“</w:t>
      </w:r>
      <w:r w:rsidRPr="00F207C9" w:rsidR="00E57C46">
        <w:rPr/>
        <w:t xml:space="preserve"> – sowohl durch unsere tägliche Präsenz auf der Sta</w:t>
      </w:r>
      <w:r w:rsidR="00137C8B">
        <w:rPr/>
        <w:softHyphen/>
        <w:t>tion</w:t>
      </w:r>
      <w:r w:rsidRPr="00F207C9" w:rsidR="00E57C46">
        <w:rPr/>
        <w:t xml:space="preserve"> als auch durch die herzliche und fürsorgliche Beziehung, die uns mit ihr verbindet. Da Ärztinnen des Wiener Krankenanstaltenverbundes (KAV) ihre Patie</w:t>
      </w:r>
      <w:r w:rsidRPr="00F207C9" w:rsidR="00E57C46">
        <w:rPr/>
        <w:t>n</w:t>
      </w:r>
      <w:r w:rsidRPr="00F207C9" w:rsidR="00E57C46">
        <w:rPr/>
        <w:t>tinnen tagtäglich besuchen, fallen ihnen kleinere Veränderu</w:t>
      </w:r>
      <w:r w:rsidRPr="00F207C9" w:rsidR="00E57C46">
        <w:rPr/>
        <w:t>n</w:t>
      </w:r>
      <w:r w:rsidRPr="00F207C9" w:rsidR="00E57C46">
        <w:rPr/>
        <w:t xml:space="preserve">gen oft nicht gleich auf. Es kommt daher vor, dass uns erst </w:t>
      </w:r>
      <w:r w:rsidRPr="00934DC8" w:rsidR="00E57C46">
        <w:rPr>
          <w:noProof/>
        </w:rPr>
        <w:t>eine</w:t>
      </w:r>
      <w:r w:rsidRPr="00F207C9" w:rsidR="00E57C46">
        <w:rPr/>
        <w:t xml:space="preserve"> Kollegin d</w:t>
      </w:r>
      <w:r w:rsidRPr="00F207C9" w:rsidR="00E57C46">
        <w:rPr/>
        <w:t>a</w:t>
      </w:r>
      <w:r w:rsidRPr="00F207C9" w:rsidR="00E57C46">
        <w:rPr/>
        <w:t>rauf aufmer</w:t>
      </w:r>
      <w:r w:rsidRPr="00F207C9" w:rsidR="00E57C46">
        <w:rPr/>
        <w:t>k</w:t>
      </w:r>
      <w:r w:rsidRPr="00F207C9" w:rsidR="00E57C46">
        <w:rPr/>
        <w:t>sam macht, die die Patientin nur hin und wieder in ihrem Nach</w:t>
      </w:r>
      <w:r w:rsidRPr="00F207C9" w:rsidR="00E57C46">
        <w:rPr/>
        <w:t>t</w:t>
      </w:r>
      <w:r w:rsidRPr="00F207C9" w:rsidR="00E57C46">
        <w:rPr/>
        <w:t>dienst sieht.</w:t>
      </w:r>
    </w:p>
    <w:p w:rsidR="0013069C" w:rsidP="00586677">
      <w:r w:rsidRPr="00F207C9" w:rsidR="00E57C46">
        <w:rPr/>
        <w:t>Wird uns nicht rechtzeitig bewusst, dass Gefühle unsere Schau und unser Handeln ungünstig beeinflussen können, laufen wir Gefahr, no</w:t>
      </w:r>
      <w:r w:rsidRPr="00F207C9" w:rsidR="00E57C46">
        <w:rPr/>
        <w:t>t</w:t>
      </w:r>
      <w:r w:rsidRPr="00F207C9" w:rsidR="00E57C46">
        <w:rPr/>
        <w:t xml:space="preserve">wendige Entscheidungen zu verzögern </w:t>
      </w:r>
      <w:r w:rsidRPr="00934DC8" w:rsidR="00E57C46">
        <w:rPr>
          <w:noProof/>
        </w:rPr>
        <w:t>oder</w:t>
      </w:r>
      <w:r w:rsidRPr="00F207C9" w:rsidR="00E57C46">
        <w:rPr/>
        <w:t xml:space="preserve"> Fehlen</w:t>
      </w:r>
      <w:r w:rsidRPr="00F207C9" w:rsidR="00E57C46">
        <w:rPr/>
        <w:t>t</w:t>
      </w:r>
      <w:r w:rsidRPr="00F207C9" w:rsidR="00E57C46">
        <w:rPr/>
        <w:t>scheidungen zu treffen, die zusätzliches Leiden verursachen. Es muss uns klar vor A</w:t>
      </w:r>
      <w:r w:rsidRPr="00F207C9" w:rsidR="00E57C46">
        <w:rPr/>
        <w:t>u</w:t>
      </w:r>
      <w:r w:rsidRPr="00F207C9" w:rsidR="00E57C46">
        <w:rPr/>
        <w:t>gen stehen, dass an diesem Punkt En</w:t>
      </w:r>
      <w:r w:rsidRPr="00F207C9" w:rsidR="00E57C46">
        <w:rPr/>
        <w:t>t</w:t>
      </w:r>
      <w:r w:rsidRPr="00F207C9" w:rsidR="00E57C46">
        <w:rPr/>
        <w:t xml:space="preserve">scheidungen </w:t>
      </w:r>
      <w:r w:rsidRPr="00934DC8" w:rsidR="00E57C46">
        <w:rPr>
          <w:noProof/>
        </w:rPr>
        <w:t>über</w:t>
      </w:r>
      <w:r w:rsidRPr="00F207C9" w:rsidR="00E57C46">
        <w:rPr/>
        <w:t xml:space="preserve"> das weitere Prozedere zu tre</w:t>
      </w:r>
      <w:r w:rsidRPr="00F207C9" w:rsidR="00E57C46">
        <w:rPr/>
        <w:t>f</w:t>
      </w:r>
      <w:r w:rsidRPr="00F207C9" w:rsidR="00E57C46">
        <w:rPr/>
        <w:t>fen sind.</w:t>
      </w:r>
    </w:p>
    <w:p w:rsidR="00E57C46" w:rsidRPr="008E2C58" w:rsidP="008E2C58">
      <w:pPr>
        <w:pStyle w:val="berschrift5oNr"/>
        <w:spacing w:after="80"/>
        <w:rPr/>
      </w:pPr>
      <w:r w:rsidRPr="008E2C58">
        <w:rPr/>
        <w:t>Beobachten, entscheiden, handeln</w:t>
      </w:r>
    </w:p>
    <w:p w:rsidR="0013069C" w:rsidP="008E2C58">
      <w:pPr>
        <w:spacing w:line="253" w:lineRule="exact"/>
      </w:pPr>
      <w:r w:rsidRPr="00F207C9" w:rsidR="00E57C46">
        <w:rPr/>
        <w:t>Werden</w:t>
      </w:r>
      <w:r w:rsidRPr="008E2C58" w:rsidR="00E57C46">
        <w:rPr>
          <w:rStyle w:val="erweitert025"/>
        </w:rPr>
        <w:t xml:space="preserve"> </w:t>
      </w:r>
      <w:r w:rsidRPr="00F207C9" w:rsidR="00E57C46">
        <w:rPr/>
        <w:t>die</w:t>
      </w:r>
      <w:r w:rsidRPr="008E2C58" w:rsidR="00E57C46">
        <w:rPr>
          <w:rStyle w:val="erweitert025"/>
        </w:rPr>
        <w:t xml:space="preserve"> </w:t>
      </w:r>
      <w:r w:rsidRPr="00F207C9" w:rsidR="00E57C46">
        <w:rPr/>
        <w:t>Zeichen</w:t>
      </w:r>
      <w:r w:rsidRPr="008E2C58" w:rsidR="00E57C46">
        <w:rPr>
          <w:rStyle w:val="erweitert025"/>
        </w:rPr>
        <w:t xml:space="preserve"> </w:t>
      </w:r>
      <w:r w:rsidRPr="00F207C9" w:rsidR="00E57C46">
        <w:rPr/>
        <w:t>des</w:t>
      </w:r>
      <w:r w:rsidRPr="008E2C58" w:rsidR="00E57C46">
        <w:rPr>
          <w:rStyle w:val="erweitert025"/>
        </w:rPr>
        <w:t xml:space="preserve"> </w:t>
      </w:r>
      <w:r w:rsidRPr="00F207C9" w:rsidR="00E57C46">
        <w:rPr/>
        <w:t>Nachlassens</w:t>
      </w:r>
      <w:r w:rsidRPr="008E2C58" w:rsidR="00E57C46">
        <w:rPr>
          <w:rStyle w:val="erweitert025"/>
        </w:rPr>
        <w:t xml:space="preserve"> </w:t>
      </w:r>
      <w:r w:rsidRPr="00F207C9" w:rsidR="00E57C46">
        <w:rPr/>
        <w:t>der</w:t>
      </w:r>
      <w:r w:rsidRPr="008E2C58" w:rsidR="00E57C46">
        <w:rPr>
          <w:rStyle w:val="erweitert025"/>
        </w:rPr>
        <w:t xml:space="preserve"> </w:t>
      </w:r>
      <w:r w:rsidRPr="00F207C9" w:rsidR="00E57C46">
        <w:rPr/>
        <w:t>Lebenskraft</w:t>
      </w:r>
      <w:r w:rsidRPr="008E2C58" w:rsidR="00E57C46">
        <w:rPr>
          <w:rStyle w:val="erweitert025"/>
        </w:rPr>
        <w:t xml:space="preserve"> </w:t>
      </w:r>
      <w:r w:rsidRPr="00F207C9" w:rsidR="00E57C46">
        <w:rPr/>
        <w:t>nicht</w:t>
      </w:r>
      <w:r w:rsidRPr="008E2C58" w:rsidR="00E57C46">
        <w:rPr>
          <w:rStyle w:val="erweitert025"/>
        </w:rPr>
        <w:t xml:space="preserve"> </w:t>
      </w:r>
      <w:r w:rsidRPr="00F207C9" w:rsidR="00E57C46">
        <w:rPr/>
        <w:t>rechtze</w:t>
      </w:r>
      <w:r w:rsidRPr="00F207C9" w:rsidR="00E57C46">
        <w:rPr/>
        <w:t>i</w:t>
      </w:r>
      <w:r w:rsidRPr="00F207C9" w:rsidR="00E57C46">
        <w:rPr/>
        <w:t>tig</w:t>
      </w:r>
      <w:r w:rsidRPr="008E2C58" w:rsidR="00E57C46">
        <w:rPr>
          <w:rStyle w:val="erweitert025"/>
        </w:rPr>
        <w:t xml:space="preserve"> </w:t>
      </w:r>
      <w:r w:rsidRPr="00F207C9" w:rsidR="00E57C46">
        <w:rPr/>
        <w:t>erkannt,</w:t>
      </w:r>
      <w:r w:rsidRPr="008E2C58" w:rsidR="00E57C46">
        <w:rPr>
          <w:rStyle w:val="erweitert025"/>
        </w:rPr>
        <w:t xml:space="preserve"> </w:t>
      </w:r>
      <w:r w:rsidRPr="00F207C9" w:rsidR="00E57C46">
        <w:rPr/>
        <w:t>besteht</w:t>
      </w:r>
      <w:r w:rsidRPr="008E2C58" w:rsidR="00E57C46">
        <w:rPr>
          <w:rStyle w:val="erweitert025"/>
        </w:rPr>
        <w:t xml:space="preserve"> </w:t>
      </w:r>
      <w:r w:rsidRPr="00F207C9" w:rsidR="00E57C46">
        <w:rPr/>
        <w:t>die</w:t>
      </w:r>
      <w:r w:rsidRPr="008E2C58" w:rsidR="00E57C46">
        <w:rPr>
          <w:rStyle w:val="erweitert025"/>
        </w:rPr>
        <w:t xml:space="preserve"> </w:t>
      </w:r>
      <w:r w:rsidRPr="00F207C9" w:rsidR="00E57C46">
        <w:rPr/>
        <w:t>Gefahr</w:t>
      </w:r>
      <w:r w:rsidRPr="00F207C9" w:rsidR="00DE6980">
        <w:rPr/>
        <w:t>,</w:t>
      </w:r>
      <w:r w:rsidRPr="008E2C58" w:rsidR="00E57C46">
        <w:rPr>
          <w:rStyle w:val="erweitert025"/>
        </w:rPr>
        <w:t xml:space="preserve"> </w:t>
      </w:r>
      <w:r w:rsidRPr="00F207C9" w:rsidR="00E57C46">
        <w:rPr/>
        <w:t>in</w:t>
      </w:r>
      <w:r w:rsidRPr="008E2C58" w:rsidR="00E57C46">
        <w:rPr>
          <w:rStyle w:val="erweitert025"/>
        </w:rPr>
        <w:t xml:space="preserve"> </w:t>
      </w:r>
      <w:r w:rsidRPr="00934DC8" w:rsidR="00E57C46">
        <w:rPr>
          <w:noProof/>
        </w:rPr>
        <w:t>einen</w:t>
      </w:r>
      <w:r w:rsidRPr="008E2C58" w:rsidR="00E57C46">
        <w:rPr>
          <w:rStyle w:val="erweitert025"/>
        </w:rPr>
        <w:t xml:space="preserve"> </w:t>
      </w:r>
      <w:r w:rsidRPr="00F207C9" w:rsidR="00E57C46">
        <w:rPr/>
        <w:t>nicht</w:t>
      </w:r>
      <w:r w:rsidRPr="008E2C58" w:rsidR="00E57C46">
        <w:rPr>
          <w:rStyle w:val="erweitert025"/>
        </w:rPr>
        <w:t xml:space="preserve"> </w:t>
      </w:r>
      <w:r w:rsidRPr="00F207C9" w:rsidR="00E57C46">
        <w:rPr/>
        <w:t>angebrachten</w:t>
      </w:r>
      <w:r w:rsidRPr="008E2C58" w:rsidR="00E57C46">
        <w:rPr>
          <w:rStyle w:val="erweitert025"/>
        </w:rPr>
        <w:t xml:space="preserve"> </w:t>
      </w:r>
      <w:r w:rsidRPr="00F207C9" w:rsidR="00E57C46">
        <w:rPr/>
        <w:t>diagnost</w:t>
      </w:r>
      <w:r w:rsidRPr="00F207C9" w:rsidR="00E57C46">
        <w:rPr/>
        <w:t>i</w:t>
      </w:r>
      <w:r w:rsidRPr="00F207C9" w:rsidR="00E57C46">
        <w:rPr/>
        <w:t>schen</w:t>
      </w:r>
      <w:r w:rsidRPr="008E2C58" w:rsidR="00E57C46">
        <w:rPr>
          <w:rStyle w:val="erweitert025"/>
        </w:rPr>
        <w:t xml:space="preserve"> </w:t>
      </w:r>
      <w:r w:rsidRPr="00F207C9" w:rsidR="00E57C46">
        <w:rPr/>
        <w:t>und</w:t>
      </w:r>
      <w:r w:rsidRPr="008E2C58" w:rsidR="00E57C46">
        <w:rPr>
          <w:rStyle w:val="erweitert025"/>
        </w:rPr>
        <w:t xml:space="preserve"> </w:t>
      </w:r>
      <w:r w:rsidRPr="00F207C9" w:rsidR="00E57C46">
        <w:rPr/>
        <w:t>therapeutischen</w:t>
      </w:r>
      <w:r w:rsidRPr="008E2C58" w:rsidR="00E57C46">
        <w:rPr>
          <w:rStyle w:val="erweitert025"/>
        </w:rPr>
        <w:t xml:space="preserve"> </w:t>
      </w:r>
      <w:r w:rsidRPr="00F207C9" w:rsidR="00E57C46">
        <w:rPr/>
        <w:t>Ak</w:t>
      </w:r>
      <w:r w:rsidR="00137C8B">
        <w:rPr/>
        <w:softHyphen/>
        <w:t>tion</w:t>
      </w:r>
      <w:r w:rsidRPr="00F207C9" w:rsidR="00E57C46">
        <w:rPr/>
        <w:t>ismus</w:t>
      </w:r>
      <w:r>
        <w:fldChar w:fldCharType="begin"/>
      </w:r>
      <w:r w:rsidRPr="00F207C9" w:rsidR="001973D6">
        <w:rPr/>
        <w:instrText xml:space="preserve"> XE "Aktionismus" </w:instrText>
      </w:r>
      <w:r>
        <w:fldChar w:fldCharType="end"/>
      </w:r>
      <w:r w:rsidRPr="008E2C58" w:rsidR="00E57C46">
        <w:rPr>
          <w:rStyle w:val="erweitert025"/>
        </w:rPr>
        <w:t xml:space="preserve"> </w:t>
      </w:r>
      <w:r w:rsidRPr="00F207C9" w:rsidR="00E57C46">
        <w:rPr/>
        <w:t>zu</w:t>
      </w:r>
      <w:r w:rsidRPr="008E2C58" w:rsidR="00E57C46">
        <w:rPr>
          <w:rStyle w:val="erweitert025"/>
        </w:rPr>
        <w:t xml:space="preserve"> </w:t>
      </w:r>
      <w:r w:rsidRPr="00F207C9" w:rsidR="00E57C46">
        <w:rPr/>
        <w:t>verfallen.</w:t>
      </w:r>
      <w:r w:rsidRPr="008E2C58" w:rsidR="00E57C46">
        <w:rPr>
          <w:rStyle w:val="erweitert025"/>
        </w:rPr>
        <w:t xml:space="preserve"> </w:t>
      </w:r>
      <w:r w:rsidRPr="00F207C9" w:rsidR="00E57C46">
        <w:rPr/>
        <w:t>Da</w:t>
      </w:r>
      <w:r w:rsidRPr="008E2C58" w:rsidR="00E57C46">
        <w:rPr>
          <w:rStyle w:val="erweitert025"/>
        </w:rPr>
        <w:t xml:space="preserve"> </w:t>
      </w:r>
      <w:r w:rsidRPr="00F207C9" w:rsidR="00E57C46">
        <w:rPr/>
        <w:t>wir</w:t>
      </w:r>
      <w:r w:rsidRPr="008E2C58" w:rsidR="00E57C46">
        <w:rPr>
          <w:rStyle w:val="erweitert025"/>
        </w:rPr>
        <w:t xml:space="preserve"> </w:t>
      </w:r>
      <w:r w:rsidRPr="00F207C9" w:rsidR="00E57C46">
        <w:rPr/>
        <w:t>nie</w:t>
      </w:r>
      <w:r w:rsidRPr="008E2C58" w:rsidR="00E57C46">
        <w:rPr>
          <w:rStyle w:val="erweitert025"/>
        </w:rPr>
        <w:t xml:space="preserve"> </w:t>
      </w:r>
      <w:r w:rsidRPr="00F207C9" w:rsidR="00E57C46">
        <w:rPr/>
        <w:t>wir</w:t>
      </w:r>
      <w:r w:rsidRPr="00F207C9" w:rsidR="00E57C46">
        <w:rPr/>
        <w:t>k</w:t>
      </w:r>
      <w:r w:rsidRPr="00F207C9" w:rsidR="00E57C46">
        <w:rPr/>
        <w:t>lich</w:t>
      </w:r>
      <w:r w:rsidRPr="008E2C58" w:rsidR="00E57C46">
        <w:rPr>
          <w:rStyle w:val="erweitert025"/>
        </w:rPr>
        <w:t xml:space="preserve"> </w:t>
      </w:r>
      <w:r w:rsidRPr="00F207C9" w:rsidR="00E57C46">
        <w:rPr/>
        <w:t>sicher</w:t>
      </w:r>
      <w:r w:rsidRPr="008E2C58" w:rsidR="00E57C46">
        <w:rPr>
          <w:rStyle w:val="erweitert025"/>
        </w:rPr>
        <w:t xml:space="preserve"> </w:t>
      </w:r>
      <w:r w:rsidRPr="00F207C9" w:rsidR="00E57C46">
        <w:rPr/>
        <w:t>sein</w:t>
      </w:r>
      <w:r w:rsidRPr="008E2C58" w:rsidR="00E57C46">
        <w:rPr>
          <w:rStyle w:val="erweitert025"/>
        </w:rPr>
        <w:t xml:space="preserve"> </w:t>
      </w:r>
      <w:r w:rsidRPr="00F207C9" w:rsidR="00E57C46">
        <w:rPr/>
        <w:t>können,</w:t>
      </w:r>
      <w:r w:rsidRPr="008E2C58" w:rsidR="00E57C46">
        <w:rPr>
          <w:rStyle w:val="erweitert025"/>
        </w:rPr>
        <w:t xml:space="preserve"> </w:t>
      </w:r>
      <w:r w:rsidRPr="00F207C9" w:rsidR="00E57C46">
        <w:rPr/>
        <w:t>was</w:t>
      </w:r>
      <w:r w:rsidRPr="008E2C58" w:rsidR="00E57C46">
        <w:rPr>
          <w:rStyle w:val="erweitert025"/>
        </w:rPr>
        <w:t xml:space="preserve"> </w:t>
      </w:r>
      <w:r w:rsidRPr="00F207C9" w:rsidR="00E57C46">
        <w:rPr/>
        <w:t>der</w:t>
      </w:r>
      <w:r w:rsidRPr="008E2C58" w:rsidR="00E57C46">
        <w:rPr>
          <w:rStyle w:val="erweitert025"/>
        </w:rPr>
        <w:t xml:space="preserve"> </w:t>
      </w:r>
      <w:r w:rsidRPr="00F207C9" w:rsidR="00E57C46">
        <w:rPr/>
        <w:t>nächste</w:t>
      </w:r>
      <w:r w:rsidRPr="008E2C58" w:rsidR="00E57C46">
        <w:rPr>
          <w:rStyle w:val="erweitert025"/>
        </w:rPr>
        <w:t xml:space="preserve"> </w:t>
      </w:r>
      <w:r w:rsidRPr="00F207C9" w:rsidR="00E57C46">
        <w:rPr/>
        <w:t>Tag,</w:t>
      </w:r>
      <w:r w:rsidRPr="008E2C58" w:rsidR="00E57C46">
        <w:rPr>
          <w:rStyle w:val="erweitert025"/>
        </w:rPr>
        <w:t xml:space="preserve"> </w:t>
      </w:r>
      <w:r w:rsidRPr="00F207C9" w:rsidR="00E57C46">
        <w:rPr/>
        <w:t>die</w:t>
      </w:r>
      <w:r w:rsidRPr="008E2C58" w:rsidR="00E57C46">
        <w:rPr>
          <w:rStyle w:val="erweitert025"/>
        </w:rPr>
        <w:t xml:space="preserve"> </w:t>
      </w:r>
      <w:r w:rsidRPr="00F207C9" w:rsidR="00E57C46">
        <w:rPr/>
        <w:t>nächste</w:t>
      </w:r>
      <w:r w:rsidRPr="008E2C58" w:rsidR="00E57C46">
        <w:rPr>
          <w:rStyle w:val="erweitert025"/>
        </w:rPr>
        <w:t xml:space="preserve"> </w:t>
      </w:r>
      <w:r w:rsidRPr="00F207C9" w:rsidR="00E57C46">
        <w:rPr/>
        <w:t>Woche</w:t>
      </w:r>
      <w:r w:rsidRPr="008E2C58" w:rsidR="00E57C46">
        <w:rPr>
          <w:rStyle w:val="erweitert025"/>
        </w:rPr>
        <w:t xml:space="preserve"> </w:t>
      </w:r>
      <w:r w:rsidRPr="00F207C9" w:rsidR="00E57C46">
        <w:rPr/>
        <w:t>bringt,</w:t>
      </w:r>
      <w:r w:rsidRPr="008E2C58" w:rsidR="00E57C46">
        <w:rPr>
          <w:rStyle w:val="erweitert025"/>
        </w:rPr>
        <w:t xml:space="preserve"> </w:t>
      </w:r>
      <w:r w:rsidRPr="00F207C9" w:rsidR="00E57C46">
        <w:rPr/>
        <w:t>wohin</w:t>
      </w:r>
      <w:r w:rsidRPr="008E2C58" w:rsidR="00E57C46">
        <w:rPr>
          <w:rStyle w:val="erweitert025"/>
        </w:rPr>
        <w:t xml:space="preserve"> </w:t>
      </w:r>
      <w:r w:rsidRPr="00F207C9" w:rsidR="00E57C46">
        <w:rPr/>
        <w:t>sich</w:t>
      </w:r>
      <w:r w:rsidRPr="008E2C58" w:rsidR="00E57C46">
        <w:rPr>
          <w:rStyle w:val="erweitert025"/>
        </w:rPr>
        <w:t xml:space="preserve"> </w:t>
      </w:r>
      <w:r w:rsidRPr="00F207C9" w:rsidR="00E57C46">
        <w:rPr/>
        <w:t>die</w:t>
      </w:r>
      <w:r w:rsidRPr="008E2C58" w:rsidR="00E57C46">
        <w:rPr>
          <w:rStyle w:val="erweitert025"/>
        </w:rPr>
        <w:t xml:space="preserve"> </w:t>
      </w:r>
      <w:r w:rsidRPr="00F207C9" w:rsidR="00E57C46">
        <w:rPr/>
        <w:t>Waagschale</w:t>
      </w:r>
      <w:r w:rsidRPr="008E2C58" w:rsidR="00E57C46">
        <w:rPr>
          <w:rStyle w:val="erweitert025"/>
        </w:rPr>
        <w:t xml:space="preserve"> </w:t>
      </w:r>
      <w:r w:rsidRPr="00F207C9" w:rsidR="00E57C46">
        <w:rPr/>
        <w:t>des</w:t>
      </w:r>
      <w:r w:rsidRPr="008E2C58" w:rsidR="00E57C46">
        <w:rPr>
          <w:rStyle w:val="erweitert025"/>
        </w:rPr>
        <w:t xml:space="preserve"> </w:t>
      </w:r>
      <w:r w:rsidRPr="00F207C9" w:rsidR="00E57C46">
        <w:rPr/>
        <w:t>Lebens</w:t>
      </w:r>
      <w:r w:rsidRPr="008E2C58" w:rsidR="00E57C46">
        <w:rPr>
          <w:rStyle w:val="erweitert025"/>
        </w:rPr>
        <w:t xml:space="preserve"> </w:t>
      </w:r>
      <w:r w:rsidRPr="00F207C9" w:rsidR="00E57C46">
        <w:rPr/>
        <w:t>dieser</w:t>
      </w:r>
      <w:r w:rsidRPr="008E2C58" w:rsidR="00E57C46">
        <w:rPr>
          <w:rStyle w:val="erweitert025"/>
        </w:rPr>
        <w:t xml:space="preserve"> </w:t>
      </w:r>
      <w:r w:rsidRPr="00F207C9" w:rsidR="00E57C46">
        <w:rPr/>
        <w:t>Patientin</w:t>
      </w:r>
      <w:r w:rsidRPr="008E2C58" w:rsidR="00E57C46">
        <w:rPr>
          <w:rStyle w:val="erweitert025"/>
        </w:rPr>
        <w:t xml:space="preserve"> </w:t>
      </w:r>
      <w:r w:rsidRPr="00F207C9" w:rsidR="00E57C46">
        <w:rPr/>
        <w:t>letz</w:t>
      </w:r>
      <w:r w:rsidRPr="00F207C9" w:rsidR="00E57C46">
        <w:rPr/>
        <w:t>t</w:t>
      </w:r>
      <w:r w:rsidRPr="00F207C9" w:rsidR="00E57C46">
        <w:rPr/>
        <w:t>lich</w:t>
      </w:r>
      <w:r w:rsidRPr="008E2C58" w:rsidR="00E57C46">
        <w:rPr>
          <w:rStyle w:val="erweitert025"/>
        </w:rPr>
        <w:t xml:space="preserve"> </w:t>
      </w:r>
      <w:r w:rsidRPr="00F207C9" w:rsidR="00E57C46">
        <w:rPr/>
        <w:t>neigen</w:t>
      </w:r>
      <w:r w:rsidRPr="008E2C58" w:rsidR="00E57C46">
        <w:rPr>
          <w:rStyle w:val="erweitert025"/>
        </w:rPr>
        <w:t xml:space="preserve"> </w:t>
      </w:r>
      <w:r w:rsidRPr="00F207C9" w:rsidR="00E57C46">
        <w:rPr/>
        <w:t>wird,</w:t>
      </w:r>
      <w:r w:rsidRPr="008E2C58" w:rsidR="00E57C46">
        <w:rPr>
          <w:rStyle w:val="erweitert025"/>
        </w:rPr>
        <w:t xml:space="preserve"> </w:t>
      </w:r>
      <w:r w:rsidRPr="00F207C9" w:rsidR="00E57C46">
        <w:rPr/>
        <w:t>und</w:t>
      </w:r>
      <w:r w:rsidRPr="008E2C58" w:rsidR="00E57C46">
        <w:rPr>
          <w:rStyle w:val="erweitert025"/>
        </w:rPr>
        <w:t xml:space="preserve"> </w:t>
      </w:r>
      <w:r w:rsidRPr="00F207C9" w:rsidR="00E57C46">
        <w:rPr/>
        <w:t>da</w:t>
      </w:r>
      <w:r w:rsidRPr="008E2C58" w:rsidR="00E57C46">
        <w:rPr>
          <w:rStyle w:val="erweitert025"/>
        </w:rPr>
        <w:t xml:space="preserve"> </w:t>
      </w:r>
      <w:r w:rsidRPr="00F207C9" w:rsidR="00E57C46">
        <w:rPr/>
        <w:t>wir</w:t>
      </w:r>
      <w:r w:rsidRPr="008E2C58" w:rsidR="00E57C46">
        <w:rPr>
          <w:rStyle w:val="erweitert025"/>
        </w:rPr>
        <w:t xml:space="preserve"> </w:t>
      </w:r>
      <w:r w:rsidRPr="00F207C9" w:rsidR="00E57C46">
        <w:rPr/>
        <w:t>immer</w:t>
      </w:r>
      <w:r w:rsidRPr="008E2C58" w:rsidR="00E57C46">
        <w:rPr>
          <w:rStyle w:val="erweitert025"/>
        </w:rPr>
        <w:t xml:space="preserve"> </w:t>
      </w:r>
      <w:r w:rsidRPr="00F207C9" w:rsidR="00E57C46">
        <w:rPr/>
        <w:t>wieder</w:t>
      </w:r>
      <w:r w:rsidRPr="008E2C58" w:rsidR="00E57C46">
        <w:rPr>
          <w:rStyle w:val="erweitert025"/>
        </w:rPr>
        <w:t xml:space="preserve"> </w:t>
      </w:r>
      <w:r w:rsidRPr="00F207C9" w:rsidR="00E57C46">
        <w:rPr/>
        <w:t>erlebt</w:t>
      </w:r>
      <w:r w:rsidRPr="008E2C58" w:rsidR="00E57C46">
        <w:rPr>
          <w:rStyle w:val="erweitert025"/>
        </w:rPr>
        <w:t xml:space="preserve"> </w:t>
      </w:r>
      <w:r w:rsidRPr="00F207C9" w:rsidR="00E57C46">
        <w:rPr/>
        <w:t>haben,</w:t>
      </w:r>
      <w:r w:rsidRPr="008E2C58" w:rsidR="00E57C46">
        <w:rPr>
          <w:rStyle w:val="erweitert025"/>
        </w:rPr>
        <w:t xml:space="preserve"> </w:t>
      </w:r>
      <w:r w:rsidRPr="00F207C9" w:rsidR="00E57C46">
        <w:rPr/>
        <w:t>dass</w:t>
      </w:r>
      <w:r w:rsidRPr="008E2C58" w:rsidR="00E57C46">
        <w:rPr>
          <w:rStyle w:val="erweitert025"/>
        </w:rPr>
        <w:t xml:space="preserve"> </w:t>
      </w:r>
      <w:r w:rsidRPr="00F207C9" w:rsidR="00E57C46">
        <w:rPr/>
        <w:t>ein</w:t>
      </w:r>
      <w:r w:rsidRPr="008E2C58" w:rsidR="00E57C46">
        <w:rPr>
          <w:rStyle w:val="erweitert025"/>
        </w:rPr>
        <w:t xml:space="preserve"> </w:t>
      </w:r>
      <w:r w:rsidRPr="00F207C9" w:rsidR="00E57C46">
        <w:rPr/>
        <w:t>alter</w:t>
      </w:r>
      <w:r w:rsidRPr="008E2C58" w:rsidR="00E57C46">
        <w:rPr>
          <w:rStyle w:val="erweitert025"/>
        </w:rPr>
        <w:t xml:space="preserve"> </w:t>
      </w:r>
      <w:r w:rsidRPr="00F207C9" w:rsidR="00E57C46">
        <w:rPr/>
        <w:t>Mensch</w:t>
      </w:r>
      <w:r w:rsidRPr="008E2C58" w:rsidR="00E57C46">
        <w:rPr>
          <w:rStyle w:val="erweitert025"/>
        </w:rPr>
        <w:t xml:space="preserve"> </w:t>
      </w:r>
      <w:r w:rsidRPr="00F207C9" w:rsidR="00E57C46">
        <w:rPr/>
        <w:t>sich</w:t>
      </w:r>
      <w:r w:rsidRPr="008E2C58" w:rsidR="00E57C46">
        <w:rPr>
          <w:rStyle w:val="erweitert025"/>
        </w:rPr>
        <w:t xml:space="preserve"> </w:t>
      </w:r>
      <w:r w:rsidRPr="00F207C9" w:rsidR="00E57C46">
        <w:rPr/>
        <w:t>wider</w:t>
      </w:r>
      <w:r w:rsidRPr="008E2C58" w:rsidR="00E57C46">
        <w:rPr>
          <w:rStyle w:val="erweitert025"/>
        </w:rPr>
        <w:t xml:space="preserve"> </w:t>
      </w:r>
      <w:r w:rsidRPr="00F207C9" w:rsidR="00E57C46">
        <w:rPr/>
        <w:t>Erwarten</w:t>
      </w:r>
      <w:r w:rsidRPr="008E2C58" w:rsidR="00E57C46">
        <w:rPr>
          <w:rStyle w:val="erweitert025"/>
        </w:rPr>
        <w:t xml:space="preserve"> </w:t>
      </w:r>
      <w:r w:rsidRPr="00F207C9" w:rsidR="00E57C46">
        <w:rPr/>
        <w:t>noch</w:t>
      </w:r>
      <w:r w:rsidRPr="008E2C58" w:rsidR="00E57C46">
        <w:rPr>
          <w:rStyle w:val="erweitert025"/>
        </w:rPr>
        <w:t xml:space="preserve"> </w:t>
      </w:r>
      <w:r w:rsidRPr="00F207C9" w:rsidR="00E57C46">
        <w:rPr/>
        <w:t>einmal</w:t>
      </w:r>
      <w:r w:rsidRPr="008E2C58" w:rsidR="00E57C46">
        <w:rPr>
          <w:rStyle w:val="erweitert025"/>
        </w:rPr>
        <w:t xml:space="preserve"> </w:t>
      </w:r>
      <w:r w:rsidRPr="00F207C9" w:rsidR="00E57C46">
        <w:rPr/>
        <w:t>erholt,</w:t>
      </w:r>
      <w:r w:rsidRPr="008E2C58" w:rsidR="00E57C46">
        <w:rPr>
          <w:rStyle w:val="erweitert025"/>
        </w:rPr>
        <w:t xml:space="preserve"> </w:t>
      </w:r>
      <w:r w:rsidRPr="00F207C9" w:rsidR="00E57C46">
        <w:rPr/>
        <w:t>ist</w:t>
      </w:r>
      <w:r w:rsidRPr="008E2C58" w:rsidR="00E57C46">
        <w:rPr>
          <w:rStyle w:val="erweitert025"/>
        </w:rPr>
        <w:t xml:space="preserve"> </w:t>
      </w:r>
      <w:r w:rsidRPr="00F207C9" w:rsidR="00E57C46">
        <w:rPr/>
        <w:t>–</w:t>
      </w:r>
      <w:r w:rsidRPr="008E2C58" w:rsidR="00E57C46">
        <w:rPr>
          <w:rStyle w:val="erweitert025"/>
        </w:rPr>
        <w:t xml:space="preserve"> </w:t>
      </w:r>
      <w:r w:rsidRPr="00F207C9" w:rsidR="00E57C46">
        <w:rPr/>
        <w:t>solange</w:t>
      </w:r>
      <w:r w:rsidRPr="008E2C58" w:rsidR="00E57C46">
        <w:rPr>
          <w:rStyle w:val="erweitert025"/>
        </w:rPr>
        <w:t xml:space="preserve"> </w:t>
      </w:r>
      <w:r w:rsidRPr="00F207C9" w:rsidR="00E57C46">
        <w:rPr/>
        <w:t>wir</w:t>
      </w:r>
      <w:r w:rsidRPr="008E2C58" w:rsidR="00E57C46">
        <w:rPr>
          <w:rStyle w:val="erweitert025"/>
        </w:rPr>
        <w:t xml:space="preserve"> </w:t>
      </w:r>
      <w:r w:rsidRPr="00F207C9" w:rsidR="00E57C46">
        <w:rPr/>
        <w:t>nicht</w:t>
      </w:r>
      <w:r w:rsidRPr="008E2C58" w:rsidR="00E57C46">
        <w:rPr>
          <w:rStyle w:val="erweitert025"/>
        </w:rPr>
        <w:t xml:space="preserve"> </w:t>
      </w:r>
      <w:r w:rsidRPr="00F207C9" w:rsidR="00E57C46">
        <w:rPr/>
        <w:t>klarer</w:t>
      </w:r>
      <w:r w:rsidRPr="008E2C58" w:rsidR="00E57C46">
        <w:rPr>
          <w:rStyle w:val="erweitert025"/>
        </w:rPr>
        <w:t xml:space="preserve"> </w:t>
      </w:r>
      <w:r w:rsidRPr="00F207C9" w:rsidR="00E57C46">
        <w:rPr/>
        <w:t>sehen</w:t>
      </w:r>
      <w:r w:rsidRPr="008E2C58" w:rsidR="00E57C46">
        <w:rPr>
          <w:rStyle w:val="erweitert025"/>
        </w:rPr>
        <w:t xml:space="preserve"> </w:t>
      </w:r>
      <w:r w:rsidRPr="00F207C9" w:rsidR="00E57C46">
        <w:rPr/>
        <w:t>–</w:t>
      </w:r>
      <w:r w:rsidRPr="008E2C58" w:rsidR="00E57C46">
        <w:rPr>
          <w:rStyle w:val="erweitert025"/>
        </w:rPr>
        <w:t xml:space="preserve"> </w:t>
      </w:r>
      <w:r w:rsidRPr="00F207C9" w:rsidR="00E57C46">
        <w:rPr/>
        <w:t>die</w:t>
      </w:r>
      <w:r w:rsidRPr="008E2C58" w:rsidR="00E57C46">
        <w:rPr>
          <w:rStyle w:val="erweitert025"/>
        </w:rPr>
        <w:t xml:space="preserve"> </w:t>
      </w:r>
      <w:r w:rsidRPr="00F207C9" w:rsidR="00E57C46">
        <w:rPr/>
        <w:t>Zeit</w:t>
      </w:r>
      <w:r w:rsidRPr="008E2C58" w:rsidR="00E57C46">
        <w:rPr>
          <w:rStyle w:val="erweitert025"/>
        </w:rPr>
        <w:t xml:space="preserve"> </w:t>
      </w:r>
      <w:r w:rsidRPr="00F207C9" w:rsidR="00E57C46">
        <w:rPr/>
        <w:t>unsere</w:t>
      </w:r>
      <w:r w:rsidRPr="008E2C58" w:rsidR="00E57C46">
        <w:rPr>
          <w:rStyle w:val="erweitert025"/>
        </w:rPr>
        <w:t xml:space="preserve"> </w:t>
      </w:r>
      <w:r w:rsidRPr="00F207C9" w:rsidR="00E57C46">
        <w:rPr/>
        <w:t>beste</w:t>
      </w:r>
      <w:r w:rsidRPr="008E2C58" w:rsidR="00E57C46">
        <w:rPr>
          <w:rStyle w:val="erweitert025"/>
        </w:rPr>
        <w:t xml:space="preserve"> </w:t>
      </w:r>
      <w:r w:rsidRPr="00F207C9" w:rsidR="00E57C46">
        <w:rPr/>
        <w:t>Verbündete.</w:t>
      </w:r>
      <w:r w:rsidRPr="008E2C58" w:rsidR="00050905">
        <w:rPr>
          <w:rStyle w:val="erweitert025"/>
        </w:rPr>
        <w:t xml:space="preserve"> </w:t>
      </w:r>
      <w:r w:rsidRPr="00F207C9" w:rsidR="00E57C46">
        <w:rPr/>
        <w:t>Anders</w:t>
      </w:r>
      <w:r w:rsidRPr="008E2C58" w:rsidR="00E57C46">
        <w:rPr>
          <w:rStyle w:val="erweitert025"/>
        </w:rPr>
        <w:t xml:space="preserve"> </w:t>
      </w:r>
      <w:r w:rsidRPr="00F207C9" w:rsidR="00E57C46">
        <w:rPr/>
        <w:t>als</w:t>
      </w:r>
      <w:r w:rsidRPr="008E2C58" w:rsidR="00E57C46">
        <w:rPr>
          <w:rStyle w:val="erweitert025"/>
        </w:rPr>
        <w:t xml:space="preserve"> </w:t>
      </w:r>
      <w:r w:rsidRPr="00F207C9" w:rsidR="00E57C46">
        <w:rPr/>
        <w:t>im</w:t>
      </w:r>
      <w:r w:rsidRPr="008E2C58" w:rsidR="00E57C46">
        <w:rPr>
          <w:rStyle w:val="erweitert025"/>
        </w:rPr>
        <w:t xml:space="preserve"> </w:t>
      </w:r>
      <w:r w:rsidRPr="00F207C9" w:rsidR="00E57C46">
        <w:rPr/>
        <w:t>Aku</w:t>
      </w:r>
      <w:r w:rsidRPr="00F207C9" w:rsidR="00E57C46">
        <w:rPr/>
        <w:t>t</w:t>
      </w:r>
      <w:r w:rsidRPr="00F207C9" w:rsidR="00E57C46">
        <w:rPr/>
        <w:t>spital</w:t>
      </w:r>
      <w:r w:rsidRPr="008E2C58" w:rsidR="00E57C46">
        <w:rPr>
          <w:rStyle w:val="erweitert025"/>
        </w:rPr>
        <w:t xml:space="preserve"> </w:t>
      </w:r>
      <w:r w:rsidRPr="00F207C9" w:rsidR="00E57C46">
        <w:rPr/>
        <w:t>müssen</w:t>
      </w:r>
      <w:r w:rsidRPr="008E2C58" w:rsidR="00E57C46">
        <w:rPr>
          <w:rStyle w:val="erweitert025"/>
        </w:rPr>
        <w:t xml:space="preserve"> </w:t>
      </w:r>
      <w:r w:rsidRPr="00F207C9" w:rsidR="00E57C46">
        <w:rPr/>
        <w:t>in</w:t>
      </w:r>
      <w:r w:rsidRPr="008E2C58" w:rsidR="00E57C46">
        <w:rPr>
          <w:rStyle w:val="erweitert025"/>
        </w:rPr>
        <w:t xml:space="preserve"> </w:t>
      </w:r>
      <w:r w:rsidRPr="00F207C9" w:rsidR="00E57C46">
        <w:rPr/>
        <w:t>unserer</w:t>
      </w:r>
      <w:r w:rsidRPr="008E2C58" w:rsidR="00E57C46">
        <w:rPr>
          <w:rStyle w:val="erweitert025"/>
        </w:rPr>
        <w:t xml:space="preserve"> </w:t>
      </w:r>
      <w:r w:rsidRPr="00F207C9" w:rsidR="00E57C46">
        <w:rPr/>
        <w:t>Arbeit</w:t>
      </w:r>
      <w:r w:rsidRPr="008E2C58" w:rsidR="00E57C46">
        <w:rPr>
          <w:rStyle w:val="erweitert025"/>
        </w:rPr>
        <w:t xml:space="preserve"> </w:t>
      </w:r>
      <w:r w:rsidRPr="00F207C9" w:rsidR="00E57C46">
        <w:rPr/>
        <w:t>Entsche</w:t>
      </w:r>
      <w:r w:rsidRPr="00F207C9" w:rsidR="00E57C46">
        <w:rPr/>
        <w:t>i</w:t>
      </w:r>
      <w:r w:rsidRPr="00F207C9" w:rsidR="00E57C46">
        <w:rPr/>
        <w:t>dungen</w:t>
      </w:r>
      <w:r w:rsidRPr="008E2C58" w:rsidR="00E57C46">
        <w:rPr>
          <w:rStyle w:val="erweitert025"/>
        </w:rPr>
        <w:t xml:space="preserve"> </w:t>
      </w:r>
      <w:r w:rsidRPr="00F207C9" w:rsidR="00E57C46">
        <w:rPr/>
        <w:t>nur</w:t>
      </w:r>
      <w:r w:rsidRPr="008E2C58" w:rsidR="00E57C46">
        <w:rPr>
          <w:rStyle w:val="erweitert025"/>
        </w:rPr>
        <w:t xml:space="preserve"> </w:t>
      </w:r>
      <w:r w:rsidRPr="00F207C9" w:rsidR="00E57C46">
        <w:rPr/>
        <w:t>sehr</w:t>
      </w:r>
      <w:r w:rsidRPr="008E2C58" w:rsidR="00E57C46">
        <w:rPr>
          <w:rStyle w:val="erweitert025"/>
        </w:rPr>
        <w:t xml:space="preserve"> </w:t>
      </w:r>
      <w:r w:rsidRPr="00F207C9" w:rsidR="00E57C46">
        <w:rPr/>
        <w:t>selten</w:t>
      </w:r>
      <w:r w:rsidRPr="008E2C58" w:rsidR="00E57C46">
        <w:rPr>
          <w:rStyle w:val="erweitert025"/>
        </w:rPr>
        <w:t xml:space="preserve"> </w:t>
      </w:r>
      <w:r w:rsidRPr="00F207C9" w:rsidR="00E57C46">
        <w:rPr/>
        <w:t>von</w:t>
      </w:r>
      <w:r w:rsidRPr="008E2C58" w:rsidR="00E57C46">
        <w:rPr>
          <w:rStyle w:val="erweitert025"/>
        </w:rPr>
        <w:t xml:space="preserve"> </w:t>
      </w:r>
      <w:r w:rsidRPr="00F207C9" w:rsidR="00E57C46">
        <w:rPr/>
        <w:t>heute</w:t>
      </w:r>
      <w:r w:rsidRPr="008E2C58" w:rsidR="00E57C46">
        <w:rPr>
          <w:rStyle w:val="erweitert025"/>
        </w:rPr>
        <w:t xml:space="preserve"> </w:t>
      </w:r>
      <w:r w:rsidRPr="00F207C9" w:rsidR="00E57C46">
        <w:rPr/>
        <w:t>auf</w:t>
      </w:r>
      <w:r w:rsidRPr="008E2C58" w:rsidR="00E57C46">
        <w:rPr>
          <w:rStyle w:val="erweitert025"/>
        </w:rPr>
        <w:t xml:space="preserve"> </w:t>
      </w:r>
      <w:r w:rsidRPr="00F207C9" w:rsidR="00E57C46">
        <w:rPr/>
        <w:t>morgen</w:t>
      </w:r>
      <w:r w:rsidRPr="008E2C58" w:rsidR="00E57C46">
        <w:rPr>
          <w:rStyle w:val="erweitert025"/>
        </w:rPr>
        <w:t xml:space="preserve"> </w:t>
      </w:r>
      <w:r w:rsidRPr="00F207C9" w:rsidR="00E57C46">
        <w:rPr/>
        <w:t>getroffen</w:t>
      </w:r>
      <w:r w:rsidRPr="008E2C58" w:rsidR="00E57C46">
        <w:rPr>
          <w:rStyle w:val="erweitert025"/>
        </w:rPr>
        <w:t xml:space="preserve"> </w:t>
      </w:r>
      <w:r w:rsidRPr="00F207C9" w:rsidR="00E57C46">
        <w:rPr/>
        <w:t>werden.</w:t>
      </w:r>
      <w:r w:rsidRPr="008E2C58" w:rsidR="00E57C46">
        <w:rPr>
          <w:rStyle w:val="erweitert025"/>
        </w:rPr>
        <w:t xml:space="preserve"> </w:t>
      </w:r>
      <w:r w:rsidRPr="00F207C9" w:rsidR="00E57C46">
        <w:rPr/>
        <w:t>Zumeist</w:t>
      </w:r>
      <w:r w:rsidRPr="008E2C58" w:rsidR="00E57C46">
        <w:rPr>
          <w:rStyle w:val="erweitert025"/>
        </w:rPr>
        <w:t xml:space="preserve"> </w:t>
      </w:r>
      <w:r w:rsidRPr="00F207C9" w:rsidR="00E57C46">
        <w:rPr/>
        <w:t>ist</w:t>
      </w:r>
      <w:r w:rsidRPr="008E2C58" w:rsidR="00E57C46">
        <w:rPr>
          <w:rStyle w:val="erweitert025"/>
        </w:rPr>
        <w:t xml:space="preserve"> </w:t>
      </w:r>
      <w:r w:rsidRPr="00F207C9" w:rsidR="00E57C46">
        <w:rPr/>
        <w:t>es</w:t>
      </w:r>
      <w:r w:rsidRPr="008E2C58" w:rsidR="00E57C46">
        <w:rPr>
          <w:rStyle w:val="erweitert025"/>
        </w:rPr>
        <w:t xml:space="preserve"> </w:t>
      </w:r>
      <w:r w:rsidRPr="00F207C9" w:rsidR="00E57C46">
        <w:rPr/>
        <w:t>möglich</w:t>
      </w:r>
      <w:r w:rsidRPr="00F207C9" w:rsidR="00DE6980">
        <w:rPr/>
        <w:t>,</w:t>
      </w:r>
      <w:r w:rsidRPr="008E2C58" w:rsidR="00E57C46">
        <w:rPr>
          <w:rStyle w:val="erweitert025"/>
        </w:rPr>
        <w:t xml:space="preserve"> </w:t>
      </w:r>
      <w:r w:rsidRPr="00934DC8" w:rsidR="00E57C46">
        <w:rPr>
          <w:noProof/>
        </w:rPr>
        <w:t>eine</w:t>
      </w:r>
      <w:r w:rsidRPr="008E2C58" w:rsidR="00E57C46">
        <w:rPr>
          <w:rStyle w:val="erweitert025"/>
        </w:rPr>
        <w:t xml:space="preserve"> </w:t>
      </w:r>
      <w:r w:rsidRPr="00F207C9" w:rsidR="00E57C46">
        <w:rPr/>
        <w:t>g</w:t>
      </w:r>
      <w:r w:rsidRPr="00F207C9" w:rsidR="00E57C46">
        <w:rPr/>
        <w:t>e</w:t>
      </w:r>
      <w:r w:rsidRPr="00F207C9" w:rsidR="00E57C46">
        <w:rPr/>
        <w:t>wisse</w:t>
      </w:r>
      <w:r w:rsidRPr="008E2C58" w:rsidR="00E57C46">
        <w:rPr>
          <w:rStyle w:val="erweitert025"/>
        </w:rPr>
        <w:t xml:space="preserve"> </w:t>
      </w:r>
      <w:r w:rsidRPr="00F207C9" w:rsidR="00E57C46">
        <w:rPr/>
        <w:t>Zeit</w:t>
      </w:r>
      <w:r w:rsidRPr="008E2C58" w:rsidR="00E57C46">
        <w:rPr>
          <w:rStyle w:val="erweitert025"/>
        </w:rPr>
        <w:t xml:space="preserve"> </w:t>
      </w:r>
      <w:r w:rsidRPr="00F207C9" w:rsidR="00E57C46">
        <w:rPr/>
        <w:t>abzuwarten</w:t>
      </w:r>
      <w:r w:rsidRPr="008E2C58" w:rsidR="00E57C46">
        <w:rPr>
          <w:rStyle w:val="erweitert025"/>
        </w:rPr>
        <w:t xml:space="preserve"> </w:t>
      </w:r>
      <w:r w:rsidRPr="00F207C9" w:rsidR="00E57C46">
        <w:rPr/>
        <w:t>und</w:t>
      </w:r>
      <w:r w:rsidRPr="008E2C58" w:rsidR="00E57C46">
        <w:rPr>
          <w:rStyle w:val="erweitert025"/>
        </w:rPr>
        <w:t xml:space="preserve"> </w:t>
      </w:r>
      <w:r w:rsidRPr="00F207C9" w:rsidR="00E57C46">
        <w:rPr/>
        <w:t>erst</w:t>
      </w:r>
      <w:r w:rsidRPr="008E2C58" w:rsidR="00E57C46">
        <w:rPr>
          <w:rStyle w:val="erweitert025"/>
        </w:rPr>
        <w:t xml:space="preserve"> </w:t>
      </w:r>
      <w:r w:rsidRPr="00F207C9" w:rsidR="00E57C46">
        <w:rPr/>
        <w:t>dann</w:t>
      </w:r>
      <w:r w:rsidRPr="008E2C58" w:rsidR="00E57C46">
        <w:rPr>
          <w:rStyle w:val="erweitert025"/>
        </w:rPr>
        <w:t xml:space="preserve"> </w:t>
      </w:r>
      <w:r w:rsidRPr="00F207C9" w:rsidR="00E57C46">
        <w:rPr/>
        <w:t>endgültig</w:t>
      </w:r>
      <w:r w:rsidRPr="008E2C58" w:rsidR="00E57C46">
        <w:rPr>
          <w:rStyle w:val="erweitert025"/>
        </w:rPr>
        <w:t xml:space="preserve"> </w:t>
      </w:r>
      <w:r w:rsidRPr="00F207C9" w:rsidR="00E57C46">
        <w:rPr/>
        <w:t>zu</w:t>
      </w:r>
      <w:r w:rsidRPr="008E2C58" w:rsidR="00E57C46">
        <w:rPr>
          <w:rStyle w:val="erweitert025"/>
        </w:rPr>
        <w:t xml:space="preserve"> </w:t>
      </w:r>
      <w:r w:rsidRPr="00F207C9" w:rsidR="00E57C46">
        <w:rPr/>
        <w:t>entscheiden.</w:t>
      </w:r>
      <w:r w:rsidRPr="008E2C58" w:rsidR="00050905">
        <w:rPr>
          <w:rStyle w:val="erweitert025"/>
        </w:rPr>
        <w:t xml:space="preserve"> </w:t>
      </w:r>
      <w:r w:rsidRPr="00F207C9" w:rsidR="00E57C46">
        <w:rPr/>
        <w:t>De</w:t>
      </w:r>
      <w:r w:rsidRPr="00F207C9" w:rsidR="00E57C46">
        <w:rPr/>
        <w:t>n</w:t>
      </w:r>
      <w:r w:rsidRPr="00F207C9" w:rsidR="00E57C46">
        <w:rPr/>
        <w:t>noch</w:t>
      </w:r>
      <w:r w:rsidRPr="008E2C58" w:rsidR="00E57C46">
        <w:rPr>
          <w:rStyle w:val="erweitert025"/>
        </w:rPr>
        <w:t xml:space="preserve"> </w:t>
      </w:r>
      <w:r w:rsidRPr="00F207C9" w:rsidR="00E57C46">
        <w:rPr/>
        <w:t>sehen</w:t>
      </w:r>
      <w:r w:rsidRPr="008E2C58" w:rsidR="00E57C46">
        <w:rPr>
          <w:rStyle w:val="erweitert025"/>
        </w:rPr>
        <w:t xml:space="preserve"> </w:t>
      </w:r>
      <w:r w:rsidRPr="00F207C9" w:rsidR="00E57C46">
        <w:rPr/>
        <w:t>wir</w:t>
      </w:r>
      <w:r w:rsidRPr="008E2C58" w:rsidR="00E57C46">
        <w:rPr>
          <w:rStyle w:val="erweitert025"/>
        </w:rPr>
        <w:t xml:space="preserve"> </w:t>
      </w:r>
      <w:r w:rsidRPr="00F207C9" w:rsidR="00E57C46">
        <w:rPr/>
        <w:t>immer</w:t>
      </w:r>
      <w:r w:rsidRPr="008E2C58" w:rsidR="00E57C46">
        <w:rPr>
          <w:rStyle w:val="erweitert025"/>
        </w:rPr>
        <w:t xml:space="preserve"> </w:t>
      </w:r>
      <w:r w:rsidRPr="00F207C9" w:rsidR="00E57C46">
        <w:rPr/>
        <w:t>wieder,</w:t>
      </w:r>
      <w:r w:rsidRPr="008E2C58" w:rsidR="00E57C46">
        <w:rPr>
          <w:rStyle w:val="erweitert025"/>
        </w:rPr>
        <w:t xml:space="preserve"> </w:t>
      </w:r>
      <w:r w:rsidRPr="00F207C9" w:rsidR="00E57C46">
        <w:rPr/>
        <w:t>wie</w:t>
      </w:r>
      <w:r w:rsidRPr="008E2C58" w:rsidR="00E57C46">
        <w:rPr>
          <w:rStyle w:val="erweitert025"/>
        </w:rPr>
        <w:t xml:space="preserve"> </w:t>
      </w:r>
      <w:r w:rsidRPr="00F207C9" w:rsidR="00E57C46">
        <w:rPr/>
        <w:t>schwer</w:t>
      </w:r>
      <w:r w:rsidRPr="008E2C58" w:rsidR="00E57C46">
        <w:rPr>
          <w:rStyle w:val="erweitert025"/>
        </w:rPr>
        <w:t xml:space="preserve"> </w:t>
      </w:r>
      <w:r w:rsidRPr="00F207C9" w:rsidR="00E57C46">
        <w:rPr/>
        <w:t>es</w:t>
      </w:r>
      <w:r w:rsidRPr="008E2C58" w:rsidR="00E57C46">
        <w:rPr>
          <w:rStyle w:val="erweitert025"/>
        </w:rPr>
        <w:t xml:space="preserve"> </w:t>
      </w:r>
      <w:r w:rsidRPr="00F207C9" w:rsidR="00E57C46">
        <w:rPr/>
        <w:t>sein</w:t>
      </w:r>
      <w:r w:rsidRPr="008E2C58" w:rsidR="00E57C46">
        <w:rPr>
          <w:rStyle w:val="erweitert025"/>
        </w:rPr>
        <w:t xml:space="preserve"> </w:t>
      </w:r>
      <w:r w:rsidRPr="00F207C9" w:rsidR="00E57C46">
        <w:rPr/>
        <w:t>kann</w:t>
      </w:r>
      <w:r w:rsidRPr="00F207C9" w:rsidR="00DE6980">
        <w:rPr/>
        <w:t>,</w:t>
      </w:r>
      <w:r w:rsidRPr="008E2C58" w:rsidR="00E57C46">
        <w:rPr>
          <w:rStyle w:val="erweitert025"/>
        </w:rPr>
        <w:t xml:space="preserve"> </w:t>
      </w:r>
      <w:r w:rsidRPr="00F207C9" w:rsidR="00E57C46">
        <w:rPr/>
        <w:t>sich</w:t>
      </w:r>
      <w:r w:rsidRPr="008E2C58" w:rsidR="00E57C46">
        <w:rPr>
          <w:rStyle w:val="erweitert025"/>
        </w:rPr>
        <w:t xml:space="preserve"> </w:t>
      </w:r>
      <w:r w:rsidRPr="00F207C9" w:rsidR="00E57C46">
        <w:rPr/>
        <w:t>die</w:t>
      </w:r>
      <w:r w:rsidRPr="008E2C58" w:rsidR="00E57C46">
        <w:rPr>
          <w:rStyle w:val="erweitert025"/>
        </w:rPr>
        <w:t xml:space="preserve"> </w:t>
      </w:r>
      <w:r w:rsidRPr="00F207C9" w:rsidR="00E57C46">
        <w:rPr/>
        <w:t>no</w:t>
      </w:r>
      <w:r w:rsidRPr="00F207C9" w:rsidR="00E57C46">
        <w:rPr/>
        <w:t>t</w:t>
      </w:r>
      <w:r w:rsidRPr="00F207C9" w:rsidR="00E57C46">
        <w:rPr/>
        <w:t>wendige</w:t>
      </w:r>
      <w:r w:rsidRPr="008E2C58" w:rsidR="00E57C46">
        <w:rPr>
          <w:rStyle w:val="erweitert025"/>
        </w:rPr>
        <w:t xml:space="preserve"> </w:t>
      </w:r>
      <w:r w:rsidRPr="00F207C9" w:rsidR="00E57C46">
        <w:rPr/>
        <w:t>Zeit</w:t>
      </w:r>
      <w:r w:rsidRPr="008E2C58" w:rsidR="00E57C46">
        <w:rPr>
          <w:rStyle w:val="erweitert025"/>
        </w:rPr>
        <w:t xml:space="preserve"> </w:t>
      </w:r>
      <w:r w:rsidRPr="00F207C9" w:rsidR="00E57C46">
        <w:rPr/>
        <w:t>zu</w:t>
      </w:r>
      <w:r w:rsidRPr="008E2C58" w:rsidR="00E57C46">
        <w:rPr>
          <w:rStyle w:val="erweitert025"/>
        </w:rPr>
        <w:t xml:space="preserve"> </w:t>
      </w:r>
      <w:r w:rsidRPr="00F207C9" w:rsidR="00E57C46">
        <w:rPr/>
        <w:t>nehmen,</w:t>
      </w:r>
      <w:r w:rsidRPr="008E2C58" w:rsidR="00E57C46">
        <w:rPr>
          <w:rStyle w:val="erweitert025"/>
        </w:rPr>
        <w:t xml:space="preserve"> </w:t>
      </w:r>
      <w:r w:rsidRPr="00F207C9" w:rsidR="00E57C46">
        <w:rPr/>
        <w:t>um</w:t>
      </w:r>
      <w:r w:rsidRPr="008E2C58" w:rsidR="00E57C46">
        <w:rPr>
          <w:rStyle w:val="erweitert025"/>
        </w:rPr>
        <w:t xml:space="preserve"> </w:t>
      </w:r>
      <w:r w:rsidRPr="00F207C9" w:rsidR="00E57C46">
        <w:rPr/>
        <w:t>in</w:t>
      </w:r>
      <w:r w:rsidRPr="008E2C58" w:rsidR="00E57C46">
        <w:rPr>
          <w:rStyle w:val="erweitert025"/>
        </w:rPr>
        <w:t xml:space="preserve"> </w:t>
      </w:r>
      <w:r w:rsidRPr="00F207C9" w:rsidR="00E57C46">
        <w:rPr/>
        <w:t>Ruhe</w:t>
      </w:r>
      <w:r w:rsidRPr="008E2C58" w:rsidR="00E57C46">
        <w:rPr>
          <w:rStyle w:val="erweitert025"/>
        </w:rPr>
        <w:t xml:space="preserve"> </w:t>
      </w:r>
      <w:r w:rsidRPr="00F207C9" w:rsidR="00E57C46">
        <w:rPr/>
        <w:t>die</w:t>
      </w:r>
      <w:r w:rsidRPr="008E2C58" w:rsidR="00E57C46">
        <w:rPr>
          <w:rStyle w:val="erweitert025"/>
        </w:rPr>
        <w:t xml:space="preserve"> </w:t>
      </w:r>
      <w:r w:rsidRPr="00F207C9" w:rsidR="00E57C46">
        <w:rPr/>
        <w:t>weitere</w:t>
      </w:r>
      <w:r w:rsidRPr="008E2C58" w:rsidR="00E57C46">
        <w:rPr>
          <w:rStyle w:val="erweitert025"/>
        </w:rPr>
        <w:t xml:space="preserve"> </w:t>
      </w:r>
      <w:r w:rsidRPr="00F207C9" w:rsidR="00E57C46">
        <w:rPr/>
        <w:t>Entwicklung</w:t>
      </w:r>
      <w:r w:rsidRPr="008E2C58" w:rsidR="00E57C46">
        <w:rPr>
          <w:rStyle w:val="erweitert025"/>
        </w:rPr>
        <w:t xml:space="preserve"> </w:t>
      </w:r>
      <w:r w:rsidRPr="00F207C9" w:rsidR="00E57C46">
        <w:rPr/>
        <w:t>zu</w:t>
      </w:r>
      <w:r w:rsidRPr="008E2C58" w:rsidR="00E57C46">
        <w:rPr>
          <w:rStyle w:val="erweitert025"/>
        </w:rPr>
        <w:t xml:space="preserve"> </w:t>
      </w:r>
      <w:r w:rsidRPr="00F207C9" w:rsidR="00E57C46">
        <w:rPr/>
        <w:t>beobachten.</w:t>
      </w:r>
      <w:r w:rsidRPr="008E2C58" w:rsidR="00E57C46">
        <w:rPr>
          <w:rStyle w:val="erweitert025"/>
        </w:rPr>
        <w:t xml:space="preserve"> </w:t>
      </w:r>
      <w:r w:rsidRPr="00F207C9" w:rsidR="00E57C46">
        <w:rPr/>
        <w:t>Off</w:t>
      </w:r>
      <w:r w:rsidRPr="00F207C9" w:rsidR="00DE6980">
        <w:rPr/>
        <w:t>enbar</w:t>
      </w:r>
      <w:r w:rsidRPr="008E2C58" w:rsidR="00DE6980">
        <w:rPr>
          <w:rStyle w:val="erweitert025"/>
        </w:rPr>
        <w:t xml:space="preserve"> </w:t>
      </w:r>
      <w:r w:rsidRPr="00F207C9" w:rsidR="00DE6980">
        <w:rPr/>
        <w:t>ist</w:t>
      </w:r>
      <w:r w:rsidRPr="008E2C58" w:rsidR="00DE6980">
        <w:rPr>
          <w:rStyle w:val="erweitert025"/>
        </w:rPr>
        <w:t xml:space="preserve"> </w:t>
      </w:r>
      <w:r w:rsidRPr="00F207C9" w:rsidR="00DE6980">
        <w:rPr/>
        <w:t>uns</w:t>
      </w:r>
      <w:r w:rsidRPr="008E2C58" w:rsidR="00DE6980">
        <w:rPr>
          <w:rStyle w:val="erweitert025"/>
        </w:rPr>
        <w:t xml:space="preserve"> </w:t>
      </w:r>
      <w:r w:rsidRPr="00F207C9" w:rsidR="00DE6980">
        <w:rPr/>
        <w:t>ein</w:t>
      </w:r>
      <w:r w:rsidRPr="008E2C58" w:rsidR="00DE6980">
        <w:rPr>
          <w:rStyle w:val="erweitert025"/>
        </w:rPr>
        <w:t xml:space="preserve"> </w:t>
      </w:r>
      <w:r w:rsidRPr="00F207C9" w:rsidR="00DE6980">
        <w:rPr/>
        <w:t>Gro</w:t>
      </w:r>
      <w:r w:rsidRPr="00F207C9" w:rsidR="00DE6980">
        <w:rPr/>
        <w:t>ß</w:t>
      </w:r>
      <w:r w:rsidRPr="00F207C9" w:rsidR="00DE6980">
        <w:rPr/>
        <w:t>teil</w:t>
      </w:r>
      <w:r w:rsidRPr="008E2C58" w:rsidR="00DE6980">
        <w:rPr>
          <w:rStyle w:val="erweitert025"/>
        </w:rPr>
        <w:t xml:space="preserve"> </w:t>
      </w:r>
      <w:r w:rsidRPr="00F207C9" w:rsidR="00DE6980">
        <w:rPr/>
        <w:t>der</w:t>
      </w:r>
      <w:r w:rsidRPr="008E2C58" w:rsidR="00DE6980">
        <w:rPr>
          <w:rStyle w:val="erweitert025"/>
        </w:rPr>
        <w:t xml:space="preserve"> </w:t>
      </w:r>
      <w:r w:rsidRPr="00F207C9" w:rsidR="00DE6980">
        <w:rPr/>
        <w:t>„</w:t>
      </w:r>
      <w:r w:rsidRPr="00F207C9" w:rsidR="00E57C46">
        <w:rPr/>
        <w:t>passiven</w:t>
      </w:r>
      <w:r w:rsidRPr="008E2C58" w:rsidR="00E57C46">
        <w:rPr>
          <w:rStyle w:val="erweitert025"/>
        </w:rPr>
        <w:t xml:space="preserve"> </w:t>
      </w:r>
      <w:r w:rsidRPr="00F207C9" w:rsidR="00E57C46">
        <w:rPr/>
        <w:t>Stärken</w:t>
      </w:r>
      <w:r w:rsidRPr="008E2C58" w:rsidR="00E57C46">
        <w:rPr>
          <w:rStyle w:val="erweitert025"/>
        </w:rPr>
        <w:t xml:space="preserve"> </w:t>
      </w:r>
      <w:r w:rsidRPr="00F207C9" w:rsidR="00E57C46">
        <w:rPr/>
        <w:t>des</w:t>
      </w:r>
      <w:r w:rsidRPr="008E2C58" w:rsidR="00E57C46">
        <w:rPr>
          <w:rStyle w:val="erweitert025"/>
        </w:rPr>
        <w:t xml:space="preserve"> </w:t>
      </w:r>
      <w:r w:rsidRPr="00F207C9" w:rsidR="00E57C46">
        <w:rPr/>
        <w:t>Menschen</w:t>
      </w:r>
      <w:r w:rsidRPr="00F207C9" w:rsidR="00DE6980">
        <w:rPr/>
        <w:t>“</w:t>
      </w:r>
      <w:r w:rsidRPr="008E2C58" w:rsidR="00E57C46">
        <w:rPr>
          <w:rStyle w:val="erweitert025"/>
        </w:rPr>
        <w:t xml:space="preserve"> </w:t>
      </w:r>
      <w:r w:rsidRPr="00F207C9" w:rsidR="00E57C46">
        <w:rPr/>
        <w:t>ver</w:t>
      </w:r>
      <w:r w:rsidRPr="00F207C9" w:rsidR="00DE6980">
        <w:rPr/>
        <w:t>loren</w:t>
      </w:r>
      <w:r w:rsidRPr="008E2C58" w:rsidR="00DE6980">
        <w:rPr>
          <w:rStyle w:val="erweitert025"/>
        </w:rPr>
        <w:t xml:space="preserve"> </w:t>
      </w:r>
      <w:r w:rsidRPr="00F207C9" w:rsidR="00DE6980">
        <w:rPr/>
        <w:t>gegangen:</w:t>
      </w:r>
      <w:r w:rsidRPr="008E2C58" w:rsidR="00DE6980">
        <w:rPr>
          <w:rStyle w:val="erweitert025"/>
        </w:rPr>
        <w:t xml:space="preserve"> </w:t>
      </w:r>
      <w:r w:rsidRPr="00F207C9" w:rsidR="00DE6980">
        <w:rPr/>
        <w:t>„</w:t>
      </w:r>
      <w:r w:rsidRPr="00F207C9" w:rsidR="00E57C46">
        <w:rPr/>
        <w:t>die</w:t>
      </w:r>
      <w:r w:rsidRPr="008E2C58" w:rsidR="00E57C46">
        <w:rPr>
          <w:rStyle w:val="erweitert025"/>
        </w:rPr>
        <w:t xml:space="preserve"> </w:t>
      </w:r>
      <w:r w:rsidRPr="00F207C9" w:rsidR="00E57C46">
        <w:rPr/>
        <w:t>Geduld,</w:t>
      </w:r>
      <w:r w:rsidRPr="008E2C58" w:rsidR="00E57C46">
        <w:rPr>
          <w:rStyle w:val="erweitert025"/>
        </w:rPr>
        <w:t xml:space="preserve"> </w:t>
      </w:r>
      <w:r w:rsidRPr="00F207C9" w:rsidR="00E57C46">
        <w:rPr/>
        <w:t>die</w:t>
      </w:r>
      <w:r w:rsidRPr="008E2C58" w:rsidR="00E57C46">
        <w:rPr>
          <w:rStyle w:val="erweitert025"/>
        </w:rPr>
        <w:t xml:space="preserve"> </w:t>
      </w:r>
      <w:r w:rsidRPr="00F207C9" w:rsidR="00E57C46">
        <w:rPr/>
        <w:t>Langsamkeit,</w:t>
      </w:r>
      <w:r w:rsidRPr="008E2C58" w:rsidR="00E57C46">
        <w:rPr>
          <w:rStyle w:val="erweitert025"/>
        </w:rPr>
        <w:t xml:space="preserve"> </w:t>
      </w:r>
      <w:r w:rsidRPr="00F207C9" w:rsidR="00E57C46">
        <w:rPr/>
        <w:t>die</w:t>
      </w:r>
      <w:r w:rsidRPr="008E2C58" w:rsidR="00E57C46">
        <w:rPr>
          <w:rStyle w:val="erweitert025"/>
        </w:rPr>
        <w:t xml:space="preserve"> </w:t>
      </w:r>
      <w:r w:rsidRPr="00F207C9" w:rsidR="00E57C46">
        <w:rPr/>
        <w:t>Stillefähigkeit,</w:t>
      </w:r>
      <w:r w:rsidRPr="008E2C58" w:rsidR="00E57C46">
        <w:rPr>
          <w:rStyle w:val="erweitert025"/>
        </w:rPr>
        <w:t xml:space="preserve"> </w:t>
      </w:r>
      <w:r w:rsidRPr="00F207C9" w:rsidR="00E57C46">
        <w:rPr/>
        <w:t>die</w:t>
      </w:r>
      <w:r w:rsidRPr="008E2C58" w:rsidR="00E57C46">
        <w:rPr>
          <w:rStyle w:val="erweitert025"/>
        </w:rPr>
        <w:t xml:space="preserve"> </w:t>
      </w:r>
      <w:r w:rsidRPr="00F207C9" w:rsidR="00E57C46">
        <w:rPr/>
        <w:t>Hörfähigkeit,</w:t>
      </w:r>
      <w:r w:rsidRPr="008E2C58" w:rsidR="00E57C46">
        <w:rPr>
          <w:rStyle w:val="erweitert025"/>
        </w:rPr>
        <w:t xml:space="preserve"> </w:t>
      </w:r>
      <w:r w:rsidRPr="00F207C9" w:rsidR="00E57C46">
        <w:rPr/>
        <w:t>das</w:t>
      </w:r>
      <w:r w:rsidRPr="008E2C58" w:rsidR="00E57C46">
        <w:rPr>
          <w:rStyle w:val="erweitert025"/>
        </w:rPr>
        <w:t xml:space="preserve"> </w:t>
      </w:r>
      <w:r w:rsidRPr="00F207C9" w:rsidR="00E57C46">
        <w:rPr/>
        <w:t>Wartenkönne</w:t>
      </w:r>
      <w:r w:rsidRPr="00F207C9" w:rsidR="00DE6980">
        <w:rPr/>
        <w:t>n,</w:t>
      </w:r>
      <w:r w:rsidRPr="008E2C58" w:rsidR="00DE6980">
        <w:rPr>
          <w:rStyle w:val="erweitert025"/>
        </w:rPr>
        <w:t xml:space="preserve"> </w:t>
      </w:r>
      <w:r w:rsidRPr="00F207C9" w:rsidR="00DE6980">
        <w:rPr/>
        <w:t>das</w:t>
      </w:r>
      <w:r w:rsidRPr="008E2C58" w:rsidR="00DE6980">
        <w:rPr>
          <w:rStyle w:val="erweitert025"/>
        </w:rPr>
        <w:t xml:space="preserve"> </w:t>
      </w:r>
      <w:r w:rsidRPr="00F207C9" w:rsidR="00DE6980">
        <w:rPr/>
        <w:t>Lassen,</w:t>
      </w:r>
      <w:r w:rsidRPr="008E2C58" w:rsidR="00DE6980">
        <w:rPr>
          <w:rStyle w:val="erweitert025"/>
        </w:rPr>
        <w:t xml:space="preserve"> </w:t>
      </w:r>
      <w:r w:rsidRPr="00F207C9" w:rsidR="00DE6980">
        <w:rPr/>
        <w:t>die</w:t>
      </w:r>
      <w:r w:rsidRPr="008E2C58" w:rsidR="00DE6980">
        <w:rPr>
          <w:rStyle w:val="erweitert025"/>
        </w:rPr>
        <w:t xml:space="preserve"> </w:t>
      </w:r>
      <w:r w:rsidRPr="00F207C9" w:rsidR="00DE6980">
        <w:rPr/>
        <w:t>Gelassenheit“</w:t>
      </w:r>
      <w:r w:rsidRPr="008E2C58" w:rsidR="00E57C46">
        <w:rPr>
          <w:rStyle w:val="erweitert025"/>
        </w:rPr>
        <w:t xml:space="preserve"> </w:t>
      </w:r>
      <w:r w:rsidRPr="00F207C9" w:rsidR="00E57C46">
        <w:rPr/>
        <w:t>(Steffensky,</w:t>
      </w:r>
      <w:r w:rsidRPr="008E2C58" w:rsidR="00E57C46">
        <w:rPr>
          <w:rStyle w:val="erweitert025"/>
        </w:rPr>
        <w:t xml:space="preserve"> </w:t>
      </w:r>
      <w:r w:rsidRPr="00F207C9" w:rsidR="00E57C46">
        <w:rPr/>
        <w:t>2007,</w:t>
      </w:r>
      <w:r w:rsidRPr="008E2C58" w:rsidR="00B41D1E">
        <w:rPr>
          <w:rStyle w:val="erweitert025"/>
        </w:rPr>
        <w:t xml:space="preserve"> </w:t>
      </w:r>
      <w:r w:rsidR="00B41D1E">
        <w:rPr/>
        <w:t>S. </w:t>
      </w:r>
      <w:r w:rsidRPr="00F207C9" w:rsidR="00B41D1E">
        <w:rPr/>
        <w:t>1</w:t>
      </w:r>
      <w:r w:rsidRPr="00F207C9" w:rsidR="00E57C46">
        <w:rPr/>
        <w:t>0).</w:t>
      </w:r>
      <w:r w:rsidRPr="008E2C58" w:rsidR="00E57C46">
        <w:rPr>
          <w:rStyle w:val="erweitert025"/>
        </w:rPr>
        <w:t xml:space="preserve"> </w:t>
      </w:r>
      <w:r w:rsidRPr="00F207C9" w:rsidR="00E57C46">
        <w:rPr/>
        <w:t>Wir</w:t>
      </w:r>
      <w:r w:rsidRPr="008E2C58" w:rsidR="00E57C46">
        <w:rPr>
          <w:rStyle w:val="erweitert025"/>
        </w:rPr>
        <w:t xml:space="preserve"> </w:t>
      </w:r>
      <w:r w:rsidRPr="00F207C9" w:rsidR="00E57C46">
        <w:rPr/>
        <w:t>sind</w:t>
      </w:r>
      <w:r w:rsidRPr="008E2C58" w:rsidR="00E57C46">
        <w:rPr>
          <w:rStyle w:val="erweitert025"/>
        </w:rPr>
        <w:t xml:space="preserve"> </w:t>
      </w:r>
      <w:r w:rsidRPr="00F207C9" w:rsidR="00E57C46">
        <w:rPr/>
        <w:t>immer</w:t>
      </w:r>
      <w:r w:rsidRPr="008E2C58" w:rsidR="00E57C46">
        <w:rPr>
          <w:rStyle w:val="erweitert025"/>
        </w:rPr>
        <w:t xml:space="preserve"> </w:t>
      </w:r>
      <w:r w:rsidRPr="00F207C9" w:rsidR="00E57C46">
        <w:rPr/>
        <w:t>wieder</w:t>
      </w:r>
      <w:r w:rsidRPr="008E2C58" w:rsidR="00E57C46">
        <w:rPr>
          <w:rStyle w:val="erweitert025"/>
        </w:rPr>
        <w:t xml:space="preserve"> </w:t>
      </w:r>
      <w:r w:rsidRPr="00F207C9" w:rsidR="00E57C46">
        <w:rPr/>
        <w:t>ve</w:t>
      </w:r>
      <w:r w:rsidRPr="00F207C9" w:rsidR="00E57C46">
        <w:rPr/>
        <w:t>r</w:t>
      </w:r>
      <w:r w:rsidRPr="00F207C9" w:rsidR="00E57C46">
        <w:rPr/>
        <w:t>sucht</w:t>
      </w:r>
      <w:r w:rsidRPr="00F207C9" w:rsidR="00DE6980">
        <w:rPr/>
        <w:t>,</w:t>
      </w:r>
      <w:r w:rsidRPr="008E2C58" w:rsidR="00DE6980">
        <w:rPr>
          <w:rStyle w:val="erweitert025"/>
        </w:rPr>
        <w:t xml:space="preserve"> </w:t>
      </w:r>
      <w:r w:rsidRPr="00F207C9" w:rsidR="00DE6980">
        <w:rPr/>
        <w:t>„</w:t>
      </w:r>
      <w:r w:rsidRPr="00F207C9" w:rsidR="00E57C46">
        <w:rPr/>
        <w:t>nur</w:t>
      </w:r>
      <w:r w:rsidRPr="008E2C58" w:rsidR="00E57C46">
        <w:rPr>
          <w:rStyle w:val="erweitert025"/>
        </w:rPr>
        <w:t xml:space="preserve"> </w:t>
      </w:r>
      <w:r w:rsidRPr="00F207C9" w:rsidR="00E57C46">
        <w:rPr/>
        <w:t>um</w:t>
      </w:r>
      <w:r w:rsidRPr="008E2C58" w:rsidR="00E57C46">
        <w:rPr>
          <w:rStyle w:val="erweitert025"/>
        </w:rPr>
        <w:t xml:space="preserve"> </w:t>
      </w:r>
      <w:r w:rsidRPr="00F207C9" w:rsidR="00E57C46">
        <w:rPr/>
        <w:t>der</w:t>
      </w:r>
      <w:r w:rsidRPr="008E2C58" w:rsidR="00E57C46">
        <w:rPr>
          <w:rStyle w:val="erweitert025"/>
        </w:rPr>
        <w:t xml:space="preserve"> </w:t>
      </w:r>
      <w:r w:rsidRPr="00F207C9" w:rsidR="00E57C46">
        <w:rPr/>
        <w:t>eigenen</w:t>
      </w:r>
      <w:r w:rsidRPr="008E2C58" w:rsidR="00E57C46">
        <w:rPr>
          <w:rStyle w:val="erweitert025"/>
        </w:rPr>
        <w:t xml:space="preserve"> </w:t>
      </w:r>
      <w:r w:rsidRPr="00F207C9" w:rsidR="00E57C46">
        <w:rPr/>
        <w:t>Hilflosigkeit</w:t>
      </w:r>
      <w:r w:rsidRPr="008E2C58" w:rsidR="00E57C46">
        <w:rPr>
          <w:rStyle w:val="erweitert025"/>
        </w:rPr>
        <w:t xml:space="preserve"> </w:t>
      </w:r>
      <w:r w:rsidRPr="00F207C9" w:rsidR="00E57C46">
        <w:rPr/>
        <w:t>zu</w:t>
      </w:r>
      <w:r w:rsidRPr="008E2C58" w:rsidR="00E57C46">
        <w:rPr>
          <w:rStyle w:val="erweitert025"/>
        </w:rPr>
        <w:t xml:space="preserve"> </w:t>
      </w:r>
      <w:r w:rsidRPr="00F207C9" w:rsidR="00E57C46">
        <w:rPr/>
        <w:t>entgehen,</w:t>
      </w:r>
      <w:r w:rsidRPr="008E2C58" w:rsidR="00E57C46">
        <w:rPr>
          <w:rStyle w:val="erweitert025"/>
        </w:rPr>
        <w:t xml:space="preserve"> </w:t>
      </w:r>
      <w:r w:rsidRPr="00F207C9" w:rsidR="00E57C46">
        <w:rPr/>
        <w:t>i</w:t>
      </w:r>
      <w:r w:rsidRPr="00F207C9" w:rsidR="00E57C46">
        <w:rPr/>
        <w:t>r</w:t>
      </w:r>
      <w:r w:rsidRPr="00F207C9" w:rsidR="00E57C46">
        <w:rPr/>
        <w:t>gendetwas</w:t>
      </w:r>
      <w:r w:rsidRPr="008E2C58" w:rsidR="00E57C46">
        <w:rPr>
          <w:rStyle w:val="erweitert025"/>
        </w:rPr>
        <w:t xml:space="preserve"> </w:t>
      </w:r>
      <w:r w:rsidRPr="00F207C9" w:rsidR="00E57C46">
        <w:rPr/>
        <w:t>zu</w:t>
      </w:r>
      <w:r w:rsidRPr="008E2C58" w:rsidR="00E57C46">
        <w:rPr>
          <w:rStyle w:val="erweitert025"/>
        </w:rPr>
        <w:t xml:space="preserve"> </w:t>
      </w:r>
      <w:r w:rsidRPr="00F207C9" w:rsidR="00E57C46">
        <w:rPr/>
        <w:t>tun;</w:t>
      </w:r>
      <w:r w:rsidRPr="008E2C58" w:rsidR="00E57C46">
        <w:rPr>
          <w:rStyle w:val="erweitert025"/>
        </w:rPr>
        <w:t xml:space="preserve"> </w:t>
      </w:r>
      <w:r w:rsidRPr="00F207C9" w:rsidR="00E57C46">
        <w:rPr/>
        <w:t>irgendwelche</w:t>
      </w:r>
      <w:r w:rsidRPr="008E2C58" w:rsidR="00E57C46">
        <w:rPr>
          <w:rStyle w:val="erweitert025"/>
        </w:rPr>
        <w:t xml:space="preserve"> </w:t>
      </w:r>
      <w:r w:rsidRPr="00F207C9" w:rsidR="00E57C46">
        <w:rPr/>
        <w:t>Dinge</w:t>
      </w:r>
      <w:r w:rsidRPr="008E2C58" w:rsidR="00E57C46">
        <w:rPr>
          <w:rStyle w:val="erweitert025"/>
        </w:rPr>
        <w:t xml:space="preserve"> </w:t>
      </w:r>
      <w:r w:rsidRPr="00F207C9" w:rsidR="00E57C46">
        <w:rPr/>
        <w:t>zu</w:t>
      </w:r>
      <w:r w:rsidRPr="008E2C58" w:rsidR="00E57C46">
        <w:rPr>
          <w:rStyle w:val="erweitert025"/>
        </w:rPr>
        <w:t xml:space="preserve"> </w:t>
      </w:r>
      <w:r w:rsidRPr="00F207C9" w:rsidR="00E57C46">
        <w:rPr/>
        <w:t>treiben,</w:t>
      </w:r>
      <w:r w:rsidRPr="008E2C58" w:rsidR="00E57C46">
        <w:rPr>
          <w:rStyle w:val="erweitert025"/>
        </w:rPr>
        <w:t xml:space="preserve"> </w:t>
      </w:r>
      <w:r w:rsidRPr="00F207C9" w:rsidR="00E57C46">
        <w:rPr/>
        <w:t>a</w:t>
      </w:r>
      <w:r w:rsidRPr="00F207C9" w:rsidR="00DE6980">
        <w:rPr/>
        <w:t>n</w:t>
      </w:r>
      <w:r w:rsidRPr="008E2C58" w:rsidR="00DE6980">
        <w:rPr>
          <w:rStyle w:val="erweitert025"/>
        </w:rPr>
        <w:t xml:space="preserve"> </w:t>
      </w:r>
      <w:r w:rsidRPr="00F207C9" w:rsidR="00DE6980">
        <w:rPr/>
        <w:t>denen</w:t>
      </w:r>
      <w:r w:rsidRPr="008E2C58" w:rsidR="00DE6980">
        <w:rPr>
          <w:rStyle w:val="erweitert025"/>
        </w:rPr>
        <w:t xml:space="preserve"> </w:t>
      </w:r>
      <w:r w:rsidRPr="00F207C9" w:rsidR="00DE6980">
        <w:rPr/>
        <w:t>sich</w:t>
      </w:r>
      <w:r w:rsidRPr="008E2C58" w:rsidR="00DE6980">
        <w:rPr>
          <w:rStyle w:val="erweitert025"/>
        </w:rPr>
        <w:t xml:space="preserve"> </w:t>
      </w:r>
      <w:r w:rsidRPr="00F207C9" w:rsidR="00DE6980">
        <w:rPr/>
        <w:t>he</w:t>
      </w:r>
      <w:r w:rsidRPr="00F207C9" w:rsidR="00DE6980">
        <w:rPr/>
        <w:t>r</w:t>
      </w:r>
      <w:r w:rsidRPr="00F207C9" w:rsidR="00DE6980">
        <w:rPr/>
        <w:t>umbasteln</w:t>
      </w:r>
      <w:r w:rsidRPr="008E2C58" w:rsidR="00DE6980">
        <w:rPr>
          <w:rStyle w:val="erweitert025"/>
        </w:rPr>
        <w:t xml:space="preserve"> </w:t>
      </w:r>
      <w:r w:rsidRPr="00F207C9" w:rsidR="00DE6980">
        <w:rPr/>
        <w:t>lässt“</w:t>
      </w:r>
      <w:r w:rsidRPr="008E2C58" w:rsidR="00E57C46">
        <w:rPr>
          <w:rStyle w:val="erweitert025"/>
        </w:rPr>
        <w:t xml:space="preserve"> </w:t>
      </w:r>
      <w:r w:rsidRPr="00F207C9" w:rsidR="00E57C46">
        <w:rPr/>
        <w:t>(ebd.,</w:t>
      </w:r>
      <w:r w:rsidRPr="008E2C58" w:rsidR="00B41D1E">
        <w:rPr>
          <w:rStyle w:val="erweitert025"/>
        </w:rPr>
        <w:t xml:space="preserve"> </w:t>
      </w:r>
      <w:r w:rsidR="00B41D1E">
        <w:rPr/>
        <w:t>S. </w:t>
      </w:r>
      <w:r w:rsidRPr="00F207C9" w:rsidR="00B41D1E">
        <w:rPr/>
        <w:t>2</w:t>
      </w:r>
      <w:r w:rsidRPr="00F207C9" w:rsidR="00E57C46">
        <w:rPr/>
        <w:t>5).</w:t>
      </w:r>
      <w:r w:rsidRPr="008E2C58" w:rsidR="00E57C46">
        <w:rPr>
          <w:rStyle w:val="erweitert025"/>
        </w:rPr>
        <w:t xml:space="preserve"> </w:t>
      </w:r>
      <w:r w:rsidRPr="00F207C9" w:rsidR="00E57C46">
        <w:rPr/>
        <w:t>Es</w:t>
      </w:r>
      <w:r w:rsidRPr="008E2C58" w:rsidR="00E57C46">
        <w:rPr>
          <w:rStyle w:val="erweitert025"/>
        </w:rPr>
        <w:t xml:space="preserve"> </w:t>
      </w:r>
      <w:r w:rsidRPr="00F207C9" w:rsidR="00E57C46">
        <w:rPr/>
        <w:t>ist</w:t>
      </w:r>
      <w:r w:rsidRPr="008E2C58" w:rsidR="00E57C46">
        <w:rPr>
          <w:rStyle w:val="erweitert025"/>
        </w:rPr>
        <w:t xml:space="preserve"> </w:t>
      </w:r>
      <w:r w:rsidRPr="00F207C9" w:rsidR="00E57C46">
        <w:rPr/>
        <w:t>nicht</w:t>
      </w:r>
      <w:r w:rsidRPr="008E2C58" w:rsidR="00E57C46">
        <w:rPr>
          <w:rStyle w:val="erweitert025"/>
        </w:rPr>
        <w:t xml:space="preserve"> </w:t>
      </w:r>
      <w:r w:rsidRPr="00F207C9" w:rsidR="00E57C46">
        <w:rPr/>
        <w:t>leicht</w:t>
      </w:r>
      <w:r w:rsidRPr="00F207C9" w:rsidR="00DE6980">
        <w:rPr/>
        <w:t>,</w:t>
      </w:r>
      <w:r w:rsidRPr="008E2C58" w:rsidR="00E57C46">
        <w:rPr>
          <w:rStyle w:val="erweitert025"/>
        </w:rPr>
        <w:t xml:space="preserve"> </w:t>
      </w:r>
      <w:r w:rsidRPr="00F207C9" w:rsidR="00E57C46">
        <w:rPr/>
        <w:t>die</w:t>
      </w:r>
      <w:r w:rsidRPr="008E2C58" w:rsidR="00E57C46">
        <w:rPr>
          <w:rStyle w:val="erweitert025"/>
        </w:rPr>
        <w:t xml:space="preserve"> </w:t>
      </w:r>
      <w:r w:rsidRPr="00F207C9" w:rsidR="00E57C46">
        <w:rPr/>
        <w:t>Situa</w:t>
      </w:r>
      <w:r w:rsidR="00137C8B">
        <w:rPr/>
        <w:softHyphen/>
        <w:t>tion</w:t>
      </w:r>
      <w:r w:rsidRPr="008E2C58" w:rsidR="00E57C46">
        <w:rPr>
          <w:rStyle w:val="erweitert025"/>
        </w:rPr>
        <w:t xml:space="preserve"> </w:t>
      </w:r>
      <w:r w:rsidRPr="00F207C9" w:rsidR="00E57C46">
        <w:rPr/>
        <w:t>zwar</w:t>
      </w:r>
      <w:r w:rsidRPr="008E2C58" w:rsidR="00E57C46">
        <w:rPr>
          <w:rStyle w:val="erweitert025"/>
        </w:rPr>
        <w:t xml:space="preserve"> </w:t>
      </w:r>
      <w:r w:rsidRPr="00F207C9" w:rsidR="00E57C46">
        <w:rPr/>
        <w:t>besonnen</w:t>
      </w:r>
      <w:r w:rsidRPr="008E2C58" w:rsidR="00E57C46">
        <w:rPr>
          <w:rStyle w:val="erweitert025"/>
        </w:rPr>
        <w:t xml:space="preserve"> </w:t>
      </w:r>
      <w:r w:rsidRPr="00F207C9" w:rsidR="00E57C46">
        <w:rPr/>
        <w:t>zu</w:t>
      </w:r>
      <w:r w:rsidRPr="008E2C58" w:rsidR="00E57C46">
        <w:rPr>
          <w:rStyle w:val="erweitert025"/>
        </w:rPr>
        <w:t xml:space="preserve"> </w:t>
      </w:r>
      <w:r w:rsidRPr="00F207C9" w:rsidR="00E57C46">
        <w:rPr/>
        <w:t>b</w:t>
      </w:r>
      <w:r w:rsidRPr="00F207C9" w:rsidR="00E57C46">
        <w:rPr/>
        <w:t>e</w:t>
      </w:r>
      <w:r w:rsidRPr="00F207C9" w:rsidR="00E57C46">
        <w:rPr/>
        <w:t>obachten,</w:t>
      </w:r>
      <w:r w:rsidRPr="008E2C58" w:rsidR="00E57C46">
        <w:rPr>
          <w:rStyle w:val="erweitert025"/>
        </w:rPr>
        <w:t xml:space="preserve"> </w:t>
      </w:r>
      <w:r w:rsidRPr="00934DC8" w:rsidR="00E57C46">
        <w:rPr>
          <w:noProof/>
        </w:rPr>
        <w:t>aber</w:t>
      </w:r>
      <w:r w:rsidRPr="008E2C58" w:rsidR="00E57C46">
        <w:rPr>
          <w:rStyle w:val="erweitert025"/>
        </w:rPr>
        <w:t xml:space="preserve"> </w:t>
      </w:r>
      <w:r w:rsidRPr="00F207C9" w:rsidR="00E57C46">
        <w:rPr/>
        <w:t>gleichzeitig</w:t>
      </w:r>
      <w:r w:rsidRPr="008E2C58" w:rsidR="00E57C46">
        <w:rPr>
          <w:rStyle w:val="erweitert025"/>
        </w:rPr>
        <w:t xml:space="preserve"> </w:t>
      </w:r>
      <w:r w:rsidRPr="00F207C9" w:rsidR="00E57C46">
        <w:rPr/>
        <w:t>fähig</w:t>
      </w:r>
      <w:r w:rsidRPr="008E2C58" w:rsidR="00E57C46">
        <w:rPr>
          <w:rStyle w:val="erweitert025"/>
        </w:rPr>
        <w:t xml:space="preserve"> </w:t>
      </w:r>
      <w:r w:rsidRPr="00F207C9" w:rsidR="00E57C46">
        <w:rPr/>
        <w:t>zu</w:t>
      </w:r>
      <w:r w:rsidRPr="008E2C58" w:rsidR="00E57C46">
        <w:rPr>
          <w:rStyle w:val="erweitert025"/>
        </w:rPr>
        <w:t xml:space="preserve"> </w:t>
      </w:r>
      <w:r w:rsidRPr="00F207C9" w:rsidR="00E57C46">
        <w:rPr/>
        <w:t>bleiben</w:t>
      </w:r>
      <w:r w:rsidRPr="00F207C9" w:rsidR="00DE6980">
        <w:rPr/>
        <w:t>,</w:t>
      </w:r>
      <w:r w:rsidRPr="008E2C58" w:rsidR="00E57C46">
        <w:rPr>
          <w:rStyle w:val="erweitert025"/>
        </w:rPr>
        <w:t xml:space="preserve"> </w:t>
      </w:r>
      <w:r w:rsidRPr="00F207C9" w:rsidR="00E57C46">
        <w:rPr/>
        <w:t>inne</w:t>
      </w:r>
      <w:r w:rsidRPr="00F207C9" w:rsidR="00E57C46">
        <w:rPr/>
        <w:t>r</w:t>
      </w:r>
      <w:r w:rsidRPr="00F207C9" w:rsidR="00E57C46">
        <w:rPr/>
        <w:t>halb</w:t>
      </w:r>
      <w:r w:rsidRPr="008E2C58" w:rsidR="00E57C46">
        <w:rPr>
          <w:rStyle w:val="erweitert025"/>
        </w:rPr>
        <w:t xml:space="preserve"> </w:t>
      </w:r>
      <w:r w:rsidRPr="00934DC8" w:rsidR="00E57C46">
        <w:rPr>
          <w:noProof/>
        </w:rPr>
        <w:t>eines</w:t>
      </w:r>
      <w:r w:rsidRPr="008E2C58" w:rsidR="00E57C46">
        <w:rPr>
          <w:rStyle w:val="erweitert025"/>
        </w:rPr>
        <w:t xml:space="preserve"> </w:t>
      </w:r>
      <w:r w:rsidRPr="00F207C9" w:rsidR="00E57C46">
        <w:rPr/>
        <w:t>adäquaten</w:t>
      </w:r>
      <w:r w:rsidRPr="008E2C58" w:rsidR="00E57C46">
        <w:rPr>
          <w:rStyle w:val="erweitert025"/>
        </w:rPr>
        <w:t xml:space="preserve"> </w:t>
      </w:r>
      <w:r w:rsidRPr="00F207C9" w:rsidR="00E57C46">
        <w:rPr/>
        <w:t>Zeitraums</w:t>
      </w:r>
      <w:r w:rsidRPr="008E2C58" w:rsidR="00E57C46">
        <w:rPr>
          <w:rStyle w:val="erweitert025"/>
        </w:rPr>
        <w:t xml:space="preserve"> </w:t>
      </w:r>
      <w:r w:rsidRPr="00F207C9" w:rsidR="00E57C46">
        <w:rPr/>
        <w:t>zu</w:t>
      </w:r>
      <w:r w:rsidRPr="008E2C58" w:rsidR="00E57C46">
        <w:rPr>
          <w:rStyle w:val="erweitert025"/>
        </w:rPr>
        <w:t xml:space="preserve"> </w:t>
      </w:r>
      <w:r w:rsidRPr="00F207C9" w:rsidR="00E57C46">
        <w:rPr/>
        <w:t>entscheiden,</w:t>
      </w:r>
      <w:r w:rsidRPr="008E2C58" w:rsidR="00E57C46">
        <w:rPr>
          <w:rStyle w:val="erweitert025"/>
        </w:rPr>
        <w:t xml:space="preserve"> </w:t>
      </w:r>
      <w:r w:rsidRPr="00F207C9" w:rsidR="00E57C46">
        <w:rPr/>
        <w:t>wie</w:t>
      </w:r>
      <w:r w:rsidRPr="008E2C58" w:rsidR="00E57C46">
        <w:rPr>
          <w:rStyle w:val="erweitert025"/>
        </w:rPr>
        <w:t xml:space="preserve"> </w:t>
      </w:r>
      <w:r w:rsidRPr="00F207C9" w:rsidR="00E57C46">
        <w:rPr/>
        <w:t>wir</w:t>
      </w:r>
      <w:r w:rsidRPr="008E2C58" w:rsidR="00E57C46">
        <w:rPr>
          <w:rStyle w:val="erweitert025"/>
        </w:rPr>
        <w:t xml:space="preserve"> </w:t>
      </w:r>
      <w:r w:rsidRPr="00F207C9" w:rsidR="00E57C46">
        <w:rPr/>
        <w:t>weiter</w:t>
      </w:r>
      <w:r w:rsidRPr="008E2C58" w:rsidR="00E57C46">
        <w:rPr>
          <w:rStyle w:val="erweitert025"/>
        </w:rPr>
        <w:t xml:space="preserve"> </w:t>
      </w:r>
      <w:r w:rsidRPr="00F207C9" w:rsidR="00E57C46">
        <w:rPr/>
        <w:t>vo</w:t>
      </w:r>
      <w:r w:rsidRPr="00F207C9" w:rsidR="00E57C46">
        <w:rPr/>
        <w:t>r</w:t>
      </w:r>
      <w:r w:rsidRPr="00F207C9" w:rsidR="00E57C46">
        <w:rPr/>
        <w:t>gehen</w:t>
      </w:r>
      <w:r w:rsidRPr="008E2C58" w:rsidR="00E57C46">
        <w:rPr>
          <w:rStyle w:val="erweitert025"/>
        </w:rPr>
        <w:t xml:space="preserve"> </w:t>
      </w:r>
      <w:r w:rsidRPr="00F207C9" w:rsidR="00E57C46">
        <w:rPr/>
        <w:t>wollen.</w:t>
      </w:r>
      <w:r w:rsidRPr="008E2C58" w:rsidR="00E57C46">
        <w:rPr>
          <w:rStyle w:val="erweitert025"/>
        </w:rPr>
        <w:t xml:space="preserve"> </w:t>
      </w:r>
      <w:r w:rsidRPr="00F207C9" w:rsidR="00E57C46">
        <w:rPr/>
        <w:t>Dass</w:t>
      </w:r>
      <w:r w:rsidRPr="008E2C58" w:rsidR="00E57C46">
        <w:rPr>
          <w:rStyle w:val="erweitert025"/>
        </w:rPr>
        <w:t xml:space="preserve"> </w:t>
      </w:r>
      <w:r w:rsidRPr="00F207C9" w:rsidR="00E57C46">
        <w:rPr/>
        <w:t>wir</w:t>
      </w:r>
      <w:r w:rsidRPr="008E2C58" w:rsidR="00E57C46">
        <w:rPr>
          <w:rStyle w:val="erweitert025"/>
        </w:rPr>
        <w:t xml:space="preserve"> </w:t>
      </w:r>
      <w:r w:rsidRPr="00F207C9" w:rsidR="00E57C46">
        <w:rPr/>
        <w:t>in</w:t>
      </w:r>
      <w:r w:rsidRPr="008E2C58" w:rsidR="00E57C46">
        <w:rPr>
          <w:rStyle w:val="erweitert025"/>
        </w:rPr>
        <w:t xml:space="preserve"> </w:t>
      </w:r>
      <w:r w:rsidRPr="00F207C9" w:rsidR="00E57C46">
        <w:rPr/>
        <w:t>Hinblick</w:t>
      </w:r>
      <w:r w:rsidRPr="008E2C58" w:rsidR="00E57C46">
        <w:rPr>
          <w:rStyle w:val="erweitert025"/>
        </w:rPr>
        <w:t xml:space="preserve"> </w:t>
      </w:r>
      <w:r w:rsidRPr="00F207C9" w:rsidR="00E57C46">
        <w:rPr/>
        <w:t>auf</w:t>
      </w:r>
      <w:r w:rsidRPr="008E2C58" w:rsidR="00E57C46">
        <w:rPr>
          <w:rStyle w:val="erweitert025"/>
        </w:rPr>
        <w:t xml:space="preserve"> </w:t>
      </w:r>
      <w:r w:rsidRPr="00F207C9" w:rsidR="00E57C46">
        <w:rPr/>
        <w:t>den</w:t>
      </w:r>
      <w:r w:rsidRPr="008E2C58" w:rsidR="00E57C46">
        <w:rPr>
          <w:rStyle w:val="erweitert025"/>
        </w:rPr>
        <w:t xml:space="preserve"> </w:t>
      </w:r>
      <w:r w:rsidRPr="00F207C9" w:rsidR="00E57C46">
        <w:rPr/>
        <w:t>weiteren</w:t>
      </w:r>
      <w:r w:rsidRPr="008E2C58" w:rsidR="00E57C46">
        <w:rPr>
          <w:rStyle w:val="erweitert025"/>
        </w:rPr>
        <w:t xml:space="preserve"> </w:t>
      </w:r>
      <w:r w:rsidRPr="00F207C9" w:rsidR="00E57C46">
        <w:rPr/>
        <w:t>Verlauf</w:t>
      </w:r>
      <w:r w:rsidRPr="008E2C58" w:rsidR="00E57C46">
        <w:rPr>
          <w:rStyle w:val="erweitert025"/>
        </w:rPr>
        <w:t xml:space="preserve"> </w:t>
      </w:r>
      <w:r w:rsidRPr="00F207C9" w:rsidR="00E57C46">
        <w:rPr/>
        <w:t>so</w:t>
      </w:r>
      <w:r w:rsidRPr="008E2C58" w:rsidR="00E57C46">
        <w:rPr>
          <w:rStyle w:val="erweitert025"/>
        </w:rPr>
        <w:t xml:space="preserve"> </w:t>
      </w:r>
      <w:r w:rsidRPr="00F207C9" w:rsidR="00E57C46">
        <w:rPr/>
        <w:t>gut</w:t>
      </w:r>
      <w:r w:rsidRPr="008E2C58" w:rsidR="00E57C46">
        <w:rPr>
          <w:rStyle w:val="erweitert025"/>
        </w:rPr>
        <w:t xml:space="preserve"> </w:t>
      </w:r>
      <w:r w:rsidRPr="00F207C9" w:rsidR="00E57C46">
        <w:rPr/>
        <w:t>wie</w:t>
      </w:r>
      <w:r w:rsidRPr="008E2C58" w:rsidR="00E57C46">
        <w:rPr>
          <w:rStyle w:val="erweitert025"/>
        </w:rPr>
        <w:t xml:space="preserve"> </w:t>
      </w:r>
      <w:r w:rsidRPr="00F207C9" w:rsidR="00E57C46">
        <w:rPr/>
        <w:t>nie</w:t>
      </w:r>
      <w:r w:rsidRPr="008E2C58" w:rsidR="00E57C46">
        <w:rPr>
          <w:rStyle w:val="erweitert025"/>
        </w:rPr>
        <w:t xml:space="preserve"> </w:t>
      </w:r>
      <w:r w:rsidRPr="00934DC8" w:rsidR="00E57C46">
        <w:rPr>
          <w:noProof/>
        </w:rPr>
        <w:t>über</w:t>
      </w:r>
      <w:r w:rsidRPr="008E2C58" w:rsidR="00E57C46">
        <w:rPr>
          <w:rStyle w:val="erweitert025"/>
        </w:rPr>
        <w:t xml:space="preserve"> </w:t>
      </w:r>
      <w:r w:rsidRPr="00F207C9" w:rsidR="00E57C46">
        <w:rPr/>
        <w:t>sichere</w:t>
      </w:r>
      <w:r w:rsidRPr="008E2C58" w:rsidR="00E57C46">
        <w:rPr>
          <w:rStyle w:val="erweitert025"/>
        </w:rPr>
        <w:t xml:space="preserve"> </w:t>
      </w:r>
      <w:r w:rsidRPr="00F207C9" w:rsidR="00E57C46">
        <w:rPr/>
        <w:t>Infor</w:t>
      </w:r>
      <w:r w:rsidR="002015B8">
        <w:rPr/>
        <w:t>ma</w:t>
      </w:r>
      <w:r w:rsidR="002015B8">
        <w:rPr/>
        <w:softHyphen/>
        <w:t>tion</w:t>
      </w:r>
      <w:r w:rsidRPr="00F207C9" w:rsidR="00E57C46">
        <w:rPr/>
        <w:t>en</w:t>
      </w:r>
      <w:r w:rsidRPr="008E2C58" w:rsidR="00E57C46">
        <w:rPr>
          <w:rStyle w:val="erweitert025"/>
        </w:rPr>
        <w:t xml:space="preserve"> </w:t>
      </w:r>
      <w:r w:rsidRPr="00F207C9" w:rsidR="00E57C46">
        <w:rPr/>
        <w:t>ve</w:t>
      </w:r>
      <w:r w:rsidRPr="00F207C9" w:rsidR="00E57C46">
        <w:rPr/>
        <w:t>r</w:t>
      </w:r>
      <w:r w:rsidRPr="00F207C9" w:rsidR="00E57C46">
        <w:rPr/>
        <w:t>fügen,</w:t>
      </w:r>
      <w:r w:rsidRPr="008E2C58" w:rsidR="00E57C46">
        <w:rPr>
          <w:rStyle w:val="erweitert025"/>
        </w:rPr>
        <w:t xml:space="preserve"> </w:t>
      </w:r>
      <w:r w:rsidRPr="00F207C9" w:rsidR="00E57C46">
        <w:rPr/>
        <w:t>erschwert</w:t>
      </w:r>
      <w:r w:rsidRPr="008E2C58" w:rsidR="00E57C46">
        <w:rPr>
          <w:rStyle w:val="erweitert025"/>
        </w:rPr>
        <w:t xml:space="preserve"> </w:t>
      </w:r>
      <w:r w:rsidRPr="00F207C9" w:rsidR="00E57C46">
        <w:rPr/>
        <w:t>die</w:t>
      </w:r>
      <w:r w:rsidRPr="008E2C58" w:rsidR="00E57C46">
        <w:rPr>
          <w:rStyle w:val="erweitert025"/>
        </w:rPr>
        <w:t xml:space="preserve"> </w:t>
      </w:r>
      <w:r w:rsidRPr="00F207C9" w:rsidR="00E57C46">
        <w:rPr/>
        <w:t>Aufgabe</w:t>
      </w:r>
      <w:r w:rsidRPr="008E2C58" w:rsidR="00E57C46">
        <w:rPr>
          <w:rStyle w:val="erweitert025"/>
        </w:rPr>
        <w:t xml:space="preserve"> </w:t>
      </w:r>
      <w:r w:rsidRPr="00F207C9" w:rsidR="00E57C46">
        <w:rPr/>
        <w:t>erheblich.</w:t>
      </w:r>
      <w:r w:rsidRPr="008E2C58" w:rsidR="00E57C46">
        <w:rPr>
          <w:rStyle w:val="erweitert025"/>
        </w:rPr>
        <w:t xml:space="preserve"> </w:t>
      </w:r>
      <w:r w:rsidRPr="00F207C9" w:rsidR="00E57C46">
        <w:rPr/>
        <w:t>Zumeist</w:t>
      </w:r>
      <w:r w:rsidRPr="008E2C58" w:rsidR="00E57C46">
        <w:rPr>
          <w:rStyle w:val="erweitert025"/>
        </w:rPr>
        <w:t xml:space="preserve"> </w:t>
      </w:r>
      <w:r w:rsidRPr="00F207C9" w:rsidR="00E57C46">
        <w:rPr/>
        <w:t>können</w:t>
      </w:r>
      <w:r w:rsidRPr="008E2C58" w:rsidR="00E57C46">
        <w:rPr>
          <w:rStyle w:val="erweitert025"/>
        </w:rPr>
        <w:t xml:space="preserve"> </w:t>
      </w:r>
      <w:r w:rsidRPr="00F207C9" w:rsidR="00E57C46">
        <w:rPr/>
        <w:t>wir</w:t>
      </w:r>
      <w:r w:rsidRPr="008E2C58" w:rsidR="00E57C46">
        <w:rPr>
          <w:rStyle w:val="erweitert025"/>
        </w:rPr>
        <w:t xml:space="preserve"> </w:t>
      </w:r>
      <w:r w:rsidRPr="00F207C9" w:rsidR="00E57C46">
        <w:rPr/>
        <w:t>uns</w:t>
      </w:r>
      <w:r w:rsidRPr="008E2C58" w:rsidR="00E57C46">
        <w:rPr>
          <w:rStyle w:val="erweitert025"/>
        </w:rPr>
        <w:t xml:space="preserve"> </w:t>
      </w:r>
      <w:r w:rsidRPr="00F207C9" w:rsidR="00E57C46">
        <w:rPr/>
        <w:t>nur</w:t>
      </w:r>
      <w:r w:rsidRPr="008E2C58" w:rsidR="00E57C46">
        <w:rPr>
          <w:rStyle w:val="erweitert025"/>
        </w:rPr>
        <w:t xml:space="preserve"> </w:t>
      </w:r>
      <w:r w:rsidRPr="00F207C9" w:rsidR="00E57C46">
        <w:rPr/>
        <w:t>an</w:t>
      </w:r>
      <w:r w:rsidRPr="008E2C58" w:rsidR="00E57C46">
        <w:rPr>
          <w:rStyle w:val="erweitert025"/>
        </w:rPr>
        <w:t xml:space="preserve"> </w:t>
      </w:r>
      <w:r w:rsidRPr="00F207C9" w:rsidR="00E57C46">
        <w:rPr/>
        <w:t>Wahrscheinlichkeiten</w:t>
      </w:r>
      <w:r>
        <w:fldChar w:fldCharType="begin"/>
      </w:r>
      <w:r w:rsidRPr="00F207C9" w:rsidR="001973D6">
        <w:rPr/>
        <w:instrText xml:space="preserve"> XE "Wahrschei</w:instrText>
      </w:r>
      <w:r w:rsidRPr="00F207C9" w:rsidR="001973D6">
        <w:rPr/>
        <w:instrText>n</w:instrText>
      </w:r>
      <w:r w:rsidRPr="00F207C9" w:rsidR="001973D6">
        <w:rPr/>
        <w:instrText xml:space="preserve">lichkeiten" </w:instrText>
      </w:r>
      <w:r>
        <w:fldChar w:fldCharType="end"/>
      </w:r>
      <w:r w:rsidRPr="008E2C58" w:rsidR="00E57C46">
        <w:rPr>
          <w:rStyle w:val="erweitert025"/>
        </w:rPr>
        <w:t xml:space="preserve"> </w:t>
      </w:r>
      <w:r w:rsidRPr="00F207C9" w:rsidR="00E57C46">
        <w:rPr/>
        <w:t>und</w:t>
      </w:r>
      <w:r w:rsidRPr="008E2C58" w:rsidR="00E57C46">
        <w:rPr>
          <w:rStyle w:val="erweitert025"/>
        </w:rPr>
        <w:t xml:space="preserve"> </w:t>
      </w:r>
      <w:r w:rsidRPr="00F207C9" w:rsidR="00E57C46">
        <w:rPr/>
        <w:t>an</w:t>
      </w:r>
      <w:r w:rsidRPr="008E2C58" w:rsidR="00E57C46">
        <w:rPr>
          <w:rStyle w:val="erweitert025"/>
        </w:rPr>
        <w:t xml:space="preserve"> </w:t>
      </w:r>
      <w:r w:rsidRPr="00F207C9" w:rsidR="00E57C46">
        <w:rPr/>
        <w:t>unseren</w:t>
      </w:r>
      <w:r w:rsidRPr="008E2C58" w:rsidR="00E57C46">
        <w:rPr>
          <w:rStyle w:val="erweitert025"/>
        </w:rPr>
        <w:t xml:space="preserve"> </w:t>
      </w:r>
      <w:r w:rsidRPr="00F207C9" w:rsidR="00E57C46">
        <w:rPr/>
        <w:t>Erfahrungen</w:t>
      </w:r>
      <w:r>
        <w:fldChar w:fldCharType="begin"/>
      </w:r>
      <w:r w:rsidRPr="00F207C9" w:rsidR="001973D6">
        <w:rPr/>
        <w:instrText xml:space="preserve"> XE "Erfahrungen" </w:instrText>
      </w:r>
      <w:r>
        <w:fldChar w:fldCharType="end"/>
      </w:r>
      <w:r w:rsidRPr="008E2C58" w:rsidR="00E57C46">
        <w:rPr>
          <w:rStyle w:val="erweitert025"/>
        </w:rPr>
        <w:t xml:space="preserve"> </w:t>
      </w:r>
      <w:r w:rsidRPr="00F207C9" w:rsidR="00E57C46">
        <w:rPr/>
        <w:t>orienti</w:t>
      </w:r>
      <w:r w:rsidRPr="00F207C9" w:rsidR="00E57C46">
        <w:rPr/>
        <w:t>e</w:t>
      </w:r>
      <w:r w:rsidRPr="00F207C9" w:rsidR="00E57C46">
        <w:rPr/>
        <w:t>ren.</w:t>
      </w:r>
      <w:r w:rsidRPr="008E2C58" w:rsidR="00E57C46">
        <w:rPr>
          <w:rStyle w:val="erweitert025"/>
        </w:rPr>
        <w:t xml:space="preserve"> </w:t>
      </w:r>
      <w:r w:rsidRPr="00F207C9" w:rsidR="00E57C46">
        <w:rPr/>
        <w:t>Jah</w:t>
      </w:r>
      <w:r w:rsidRPr="00F207C9" w:rsidR="00E57C46">
        <w:rPr/>
        <w:t>r</w:t>
      </w:r>
      <w:r w:rsidRPr="00F207C9" w:rsidR="00E57C46">
        <w:rPr/>
        <w:t>zehntelang</w:t>
      </w:r>
      <w:r w:rsidRPr="008E2C58" w:rsidR="00E57C46">
        <w:rPr>
          <w:rStyle w:val="erweitert025"/>
        </w:rPr>
        <w:t xml:space="preserve"> </w:t>
      </w:r>
      <w:r w:rsidRPr="00F207C9" w:rsidR="00E57C46">
        <w:rPr/>
        <w:t>waren</w:t>
      </w:r>
      <w:r w:rsidRPr="008E2C58" w:rsidR="00E57C46">
        <w:rPr>
          <w:rStyle w:val="erweitert025"/>
        </w:rPr>
        <w:t xml:space="preserve"> </w:t>
      </w:r>
      <w:r w:rsidRPr="00F207C9" w:rsidR="00E57C46">
        <w:rPr/>
        <w:t>Ärzte</w:t>
      </w:r>
      <w:r w:rsidRPr="008E2C58" w:rsidR="00E57C46">
        <w:rPr>
          <w:rStyle w:val="erweitert025"/>
        </w:rPr>
        <w:t xml:space="preserve"> </w:t>
      </w:r>
      <w:r w:rsidRPr="00F207C9" w:rsidR="00E57C46">
        <w:rPr/>
        <w:t>und</w:t>
      </w:r>
      <w:r w:rsidRPr="008E2C58" w:rsidR="00E57C46">
        <w:rPr>
          <w:rStyle w:val="erweitert025"/>
        </w:rPr>
        <w:t xml:space="preserve"> </w:t>
      </w:r>
      <w:r w:rsidRPr="00F207C9" w:rsidR="00E57C46">
        <w:rPr/>
        <w:t>Ärztinnen</w:t>
      </w:r>
      <w:r w:rsidRPr="008E2C58" w:rsidR="00E57C46">
        <w:rPr>
          <w:rStyle w:val="erweitert025"/>
        </w:rPr>
        <w:t xml:space="preserve"> </w:t>
      </w:r>
      <w:r w:rsidRPr="00F207C9" w:rsidR="00E57C46">
        <w:rPr/>
        <w:t>davon</w:t>
      </w:r>
      <w:r w:rsidRPr="008E2C58" w:rsidR="00E57C46">
        <w:rPr>
          <w:rStyle w:val="erweitert025"/>
        </w:rPr>
        <w:t xml:space="preserve"> </w:t>
      </w:r>
      <w:r w:rsidRPr="00F207C9" w:rsidR="00E57C46">
        <w:rPr/>
        <w:t>überzeugt,</w:t>
      </w:r>
      <w:r w:rsidRPr="008E2C58" w:rsidR="00E57C46">
        <w:rPr>
          <w:rStyle w:val="erweitert025"/>
        </w:rPr>
        <w:t xml:space="preserve"> </w:t>
      </w:r>
      <w:r w:rsidRPr="00F207C9" w:rsidR="00E57C46">
        <w:rPr/>
        <w:t>dass</w:t>
      </w:r>
      <w:r w:rsidRPr="008E2C58" w:rsidR="00E57C46">
        <w:rPr>
          <w:rStyle w:val="erweitert025"/>
        </w:rPr>
        <w:t xml:space="preserve"> </w:t>
      </w:r>
      <w:r w:rsidRPr="00F207C9" w:rsidR="00E57C46">
        <w:rPr/>
        <w:t>es</w:t>
      </w:r>
      <w:r w:rsidRPr="008E2C58" w:rsidR="00E57C46">
        <w:rPr>
          <w:rStyle w:val="erweitert025"/>
        </w:rPr>
        <w:t xml:space="preserve"> </w:t>
      </w:r>
      <w:r w:rsidRPr="00F207C9" w:rsidR="00E57C46">
        <w:rPr/>
        <w:t>nur</w:t>
      </w:r>
      <w:r w:rsidRPr="008E2C58" w:rsidR="00E57C46">
        <w:rPr>
          <w:rStyle w:val="erweitert025"/>
        </w:rPr>
        <w:t xml:space="preserve"> </w:t>
      </w:r>
      <w:r w:rsidRPr="00F207C9" w:rsidR="00E57C46">
        <w:rPr/>
        <w:t>ihnen</w:t>
      </w:r>
      <w:r w:rsidRPr="008E2C58" w:rsidR="00E57C46">
        <w:rPr>
          <w:rStyle w:val="erweitert025"/>
        </w:rPr>
        <w:t xml:space="preserve"> </w:t>
      </w:r>
      <w:r w:rsidRPr="00F207C9" w:rsidR="00E57C46">
        <w:rPr/>
        <w:t>und</w:t>
      </w:r>
      <w:r w:rsidRPr="008E2C58" w:rsidR="00E57C46">
        <w:rPr>
          <w:rStyle w:val="erweitert025"/>
        </w:rPr>
        <w:t xml:space="preserve"> </w:t>
      </w:r>
      <w:r w:rsidRPr="00F207C9" w:rsidR="00E57C46">
        <w:rPr/>
        <w:t>ihnen</w:t>
      </w:r>
      <w:r w:rsidRPr="008E2C58" w:rsidR="00E57C46">
        <w:rPr>
          <w:rStyle w:val="erweitert025"/>
        </w:rPr>
        <w:t xml:space="preserve"> </w:t>
      </w:r>
      <w:r w:rsidRPr="00F207C9" w:rsidR="00E57C46">
        <w:rPr/>
        <w:t>allein</w:t>
      </w:r>
      <w:r w:rsidRPr="008E2C58" w:rsidR="00E57C46">
        <w:rPr>
          <w:rStyle w:val="erweitert025"/>
        </w:rPr>
        <w:t xml:space="preserve"> </w:t>
      </w:r>
      <w:r w:rsidRPr="00F207C9" w:rsidR="00E57C46">
        <w:rPr/>
        <w:t>zusteht</w:t>
      </w:r>
      <w:r w:rsidRPr="00F207C9" w:rsidR="00DE6980">
        <w:rPr/>
        <w:t>,</w:t>
      </w:r>
      <w:r w:rsidRPr="008E2C58" w:rsidR="00E57C46">
        <w:rPr>
          <w:rStyle w:val="erweitert025"/>
        </w:rPr>
        <w:t xml:space="preserve"> </w:t>
      </w:r>
      <w:r w:rsidRPr="00F207C9" w:rsidR="00E57C46">
        <w:rPr/>
        <w:t>schwier</w:t>
      </w:r>
      <w:r w:rsidRPr="00F207C9" w:rsidR="00E57C46">
        <w:rPr/>
        <w:t>i</w:t>
      </w:r>
      <w:r w:rsidRPr="00F207C9" w:rsidR="00E57C46">
        <w:rPr/>
        <w:t>ge</w:t>
      </w:r>
      <w:r w:rsidRPr="008E2C58" w:rsidR="00E57C46">
        <w:rPr>
          <w:rStyle w:val="erweitert025"/>
        </w:rPr>
        <w:t xml:space="preserve"> </w:t>
      </w:r>
      <w:r w:rsidRPr="00F207C9" w:rsidR="00E57C46">
        <w:rPr/>
        <w:t>Entscheidungen</w:t>
      </w:r>
      <w:r w:rsidRPr="008E2C58" w:rsidR="00E57C46">
        <w:rPr>
          <w:rStyle w:val="erweitert025"/>
        </w:rPr>
        <w:t xml:space="preserve"> </w:t>
      </w:r>
      <w:r w:rsidRPr="00F207C9" w:rsidR="00E57C46">
        <w:rPr/>
        <w:t>zu</w:t>
      </w:r>
      <w:r w:rsidRPr="008E2C58" w:rsidR="00E57C46">
        <w:rPr>
          <w:rStyle w:val="erweitert025"/>
        </w:rPr>
        <w:t xml:space="preserve"> </w:t>
      </w:r>
      <w:r w:rsidRPr="00F207C9" w:rsidR="00E57C46">
        <w:rPr/>
        <w:t>treffen;</w:t>
      </w:r>
      <w:r w:rsidRPr="008E2C58" w:rsidR="00E57C46">
        <w:rPr>
          <w:rStyle w:val="erweitert025"/>
        </w:rPr>
        <w:t xml:space="preserve"> </w:t>
      </w:r>
      <w:r w:rsidRPr="00F207C9" w:rsidR="00E57C46">
        <w:rPr/>
        <w:t>viele</w:t>
      </w:r>
      <w:r w:rsidRPr="008E2C58" w:rsidR="00E57C46">
        <w:rPr>
          <w:rStyle w:val="erweitert025"/>
        </w:rPr>
        <w:t xml:space="preserve"> </w:t>
      </w:r>
      <w:r w:rsidRPr="00F207C9" w:rsidR="00E57C46">
        <w:rPr/>
        <w:t>sind</w:t>
      </w:r>
      <w:r w:rsidRPr="008E2C58" w:rsidR="00E57C46">
        <w:rPr>
          <w:rStyle w:val="erweitert025"/>
        </w:rPr>
        <w:t xml:space="preserve"> </w:t>
      </w:r>
      <w:r w:rsidRPr="00F207C9" w:rsidR="00E57C46">
        <w:rPr/>
        <w:t>auch</w:t>
      </w:r>
      <w:r w:rsidRPr="008E2C58" w:rsidR="00E57C46">
        <w:rPr>
          <w:rStyle w:val="erweitert025"/>
        </w:rPr>
        <w:t xml:space="preserve"> </w:t>
      </w:r>
      <w:r w:rsidRPr="00F207C9" w:rsidR="00E57C46">
        <w:rPr/>
        <w:t>heute</w:t>
      </w:r>
      <w:r w:rsidRPr="008E2C58" w:rsidR="00E57C46">
        <w:rPr>
          <w:rStyle w:val="erweitert025"/>
        </w:rPr>
        <w:t xml:space="preserve"> </w:t>
      </w:r>
      <w:r w:rsidRPr="00F207C9" w:rsidR="00E57C46">
        <w:rPr/>
        <w:t>noch</w:t>
      </w:r>
      <w:r w:rsidRPr="008E2C58" w:rsidR="00E57C46">
        <w:rPr>
          <w:rStyle w:val="erweitert025"/>
        </w:rPr>
        <w:t xml:space="preserve"> </w:t>
      </w:r>
      <w:r w:rsidRPr="00F207C9" w:rsidR="00E57C46">
        <w:rPr/>
        <w:t>dieser</w:t>
      </w:r>
      <w:r w:rsidRPr="008E2C58" w:rsidR="00E57C46">
        <w:rPr>
          <w:rStyle w:val="erweitert025"/>
        </w:rPr>
        <w:t xml:space="preserve"> </w:t>
      </w:r>
      <w:r w:rsidRPr="00F207C9" w:rsidR="00E57C46">
        <w:rPr/>
        <w:t>A</w:t>
      </w:r>
      <w:r w:rsidRPr="00F207C9" w:rsidR="00E57C46">
        <w:rPr/>
        <w:t>n</w:t>
      </w:r>
      <w:r w:rsidRPr="00F207C9" w:rsidR="00E57C46">
        <w:rPr/>
        <w:t>sicht.</w:t>
      </w:r>
      <w:r w:rsidRPr="008E2C58" w:rsidR="00E57C46">
        <w:rPr>
          <w:rStyle w:val="erweitert025"/>
        </w:rPr>
        <w:t xml:space="preserve"> </w:t>
      </w:r>
      <w:r w:rsidRPr="00F207C9" w:rsidR="00E57C46">
        <w:rPr/>
        <w:t>Im</w:t>
      </w:r>
      <w:r w:rsidRPr="008E2C58" w:rsidR="00E57C46">
        <w:rPr>
          <w:rStyle w:val="erweitert025"/>
        </w:rPr>
        <w:t xml:space="preserve"> </w:t>
      </w:r>
      <w:r w:rsidRPr="00F207C9" w:rsidR="00E57C46">
        <w:rPr/>
        <w:t>Gegensatz</w:t>
      </w:r>
      <w:r w:rsidRPr="008E2C58" w:rsidR="00E57C46">
        <w:rPr>
          <w:rStyle w:val="erweitert025"/>
        </w:rPr>
        <w:t xml:space="preserve"> </w:t>
      </w:r>
      <w:r w:rsidRPr="00F207C9" w:rsidR="00E57C46">
        <w:rPr/>
        <w:t>dazu</w:t>
      </w:r>
      <w:r w:rsidRPr="008E2C58" w:rsidR="00E57C46">
        <w:rPr>
          <w:rStyle w:val="erweitert025"/>
        </w:rPr>
        <w:t xml:space="preserve"> </w:t>
      </w:r>
      <w:r w:rsidRPr="00F207C9" w:rsidR="00E57C46">
        <w:rPr/>
        <w:t>sind</w:t>
      </w:r>
      <w:r w:rsidRPr="008E2C58" w:rsidR="00E57C46">
        <w:rPr>
          <w:rStyle w:val="erweitert025"/>
        </w:rPr>
        <w:t xml:space="preserve"> </w:t>
      </w:r>
      <w:r w:rsidRPr="00F207C9" w:rsidR="00E57C46">
        <w:rPr/>
        <w:t>wir</w:t>
      </w:r>
      <w:r w:rsidRPr="008E2C58" w:rsidR="00E57C46">
        <w:rPr>
          <w:rStyle w:val="erweitert025"/>
        </w:rPr>
        <w:t xml:space="preserve"> </w:t>
      </w:r>
      <w:r w:rsidRPr="00F207C9" w:rsidR="00E57C46">
        <w:rPr/>
        <w:t>davon</w:t>
      </w:r>
      <w:r w:rsidRPr="008E2C58" w:rsidR="00E57C46">
        <w:rPr>
          <w:rStyle w:val="erweitert025"/>
        </w:rPr>
        <w:t xml:space="preserve"> </w:t>
      </w:r>
      <w:r w:rsidRPr="00F207C9" w:rsidR="00E57C46">
        <w:rPr/>
        <w:t>überzeugt,</w:t>
      </w:r>
      <w:r w:rsidRPr="008E2C58" w:rsidR="00E57C46">
        <w:rPr>
          <w:rStyle w:val="erweitert025"/>
        </w:rPr>
        <w:t xml:space="preserve"> </w:t>
      </w:r>
      <w:r w:rsidRPr="00F207C9" w:rsidR="00E57C46">
        <w:rPr/>
        <w:t>dass</w:t>
      </w:r>
      <w:r w:rsidRPr="008E2C58" w:rsidR="00E57C46">
        <w:rPr>
          <w:rStyle w:val="erweitert025"/>
        </w:rPr>
        <w:t xml:space="preserve"> </w:t>
      </w:r>
      <w:r w:rsidRPr="00934DC8" w:rsidR="00E57C46">
        <w:rPr>
          <w:noProof/>
        </w:rPr>
        <w:t>eine</w:t>
      </w:r>
      <w:r w:rsidRPr="008E2C58" w:rsidR="00E57C46">
        <w:rPr>
          <w:rStyle w:val="erweitert025"/>
        </w:rPr>
        <w:t xml:space="preserve"> </w:t>
      </w:r>
      <w:r w:rsidRPr="00F207C9" w:rsidR="00E57C46">
        <w:rPr/>
        <w:t>Ärztin</w:t>
      </w:r>
      <w:r w:rsidRPr="008E2C58" w:rsidR="00E57C46">
        <w:rPr>
          <w:rStyle w:val="erweitert025"/>
        </w:rPr>
        <w:t xml:space="preserve"> </w:t>
      </w:r>
      <w:r w:rsidRPr="00F207C9" w:rsidR="00E57C46">
        <w:rPr/>
        <w:t>mit</w:t>
      </w:r>
      <w:r w:rsidRPr="008E2C58" w:rsidR="00E57C46">
        <w:rPr>
          <w:rStyle w:val="erweitert025"/>
        </w:rPr>
        <w:t xml:space="preserve"> </w:t>
      </w:r>
      <w:r w:rsidRPr="00934DC8" w:rsidR="00E57C46">
        <w:rPr>
          <w:noProof/>
        </w:rPr>
        <w:t>einer</w:t>
      </w:r>
      <w:r w:rsidRPr="008E2C58" w:rsidR="00E57C46">
        <w:rPr>
          <w:rStyle w:val="erweitert025"/>
        </w:rPr>
        <w:t xml:space="preserve"> </w:t>
      </w:r>
      <w:r w:rsidRPr="00F207C9" w:rsidR="00E57C46">
        <w:rPr/>
        <w:t>solchen</w:t>
      </w:r>
      <w:r w:rsidRPr="008E2C58" w:rsidR="00E57C46">
        <w:rPr>
          <w:rStyle w:val="erweitert025"/>
        </w:rPr>
        <w:t xml:space="preserve"> </w:t>
      </w:r>
      <w:r w:rsidRPr="00F207C9" w:rsidR="00E57C46">
        <w:rPr/>
        <w:t>Entsche</w:t>
      </w:r>
      <w:r w:rsidRPr="00F207C9" w:rsidR="00E57C46">
        <w:rPr/>
        <w:t>i</w:t>
      </w:r>
      <w:r w:rsidRPr="00F207C9" w:rsidR="00E57C46">
        <w:rPr/>
        <w:t>dung</w:t>
      </w:r>
      <w:r w:rsidRPr="008E2C58" w:rsidR="00E57C46">
        <w:rPr>
          <w:rStyle w:val="erweitert025"/>
        </w:rPr>
        <w:t xml:space="preserve"> </w:t>
      </w:r>
      <w:r w:rsidRPr="00F207C9" w:rsidR="00E57C46">
        <w:rPr/>
        <w:t>allein</w:t>
      </w:r>
      <w:r w:rsidRPr="008E2C58" w:rsidR="00E57C46">
        <w:rPr>
          <w:rStyle w:val="erweitert025"/>
        </w:rPr>
        <w:t xml:space="preserve"> </w:t>
      </w:r>
      <w:r w:rsidRPr="00F207C9" w:rsidR="00E57C46">
        <w:rPr/>
        <w:t>überfordert</w:t>
      </w:r>
      <w:r w:rsidRPr="008E2C58" w:rsidR="00E57C46">
        <w:rPr>
          <w:rStyle w:val="erweitert025"/>
        </w:rPr>
        <w:t xml:space="preserve"> </w:t>
      </w:r>
      <w:r w:rsidRPr="00F207C9" w:rsidR="00E57C46">
        <w:rPr/>
        <w:t>ist.</w:t>
      </w:r>
      <w:r w:rsidRPr="008E2C58" w:rsidR="00E57C46">
        <w:rPr>
          <w:rStyle w:val="erweitert025"/>
        </w:rPr>
        <w:t xml:space="preserve"> </w:t>
      </w:r>
      <w:r w:rsidRPr="00F207C9" w:rsidR="00E57C46">
        <w:rPr/>
        <w:t>Gemeinsam</w:t>
      </w:r>
      <w:r w:rsidRPr="008E2C58" w:rsidR="00E57C46">
        <w:rPr>
          <w:rStyle w:val="erweitert025"/>
        </w:rPr>
        <w:t xml:space="preserve"> </w:t>
      </w:r>
      <w:r w:rsidRPr="00F207C9" w:rsidR="00E57C46">
        <w:rPr/>
        <w:t>era</w:t>
      </w:r>
      <w:r w:rsidRPr="00F207C9" w:rsidR="00E57C46">
        <w:rPr/>
        <w:t>r</w:t>
      </w:r>
      <w:r w:rsidRPr="00F207C9" w:rsidR="00E57C46">
        <w:rPr/>
        <w:t>beitete</w:t>
      </w:r>
      <w:r w:rsidRPr="008E2C58" w:rsidR="00E57C46">
        <w:rPr>
          <w:rStyle w:val="erweitert025"/>
        </w:rPr>
        <w:t xml:space="preserve"> </w:t>
      </w:r>
      <w:r w:rsidRPr="00F207C9" w:rsidR="00E57C46">
        <w:rPr/>
        <w:t>Entscheidungen</w:t>
      </w:r>
      <w:r w:rsidRPr="008E2C58" w:rsidR="00E57C46">
        <w:rPr>
          <w:rStyle w:val="erweitert025"/>
        </w:rPr>
        <w:t xml:space="preserve"> </w:t>
      </w:r>
      <w:r w:rsidRPr="00F207C9" w:rsidR="00E57C46">
        <w:rPr/>
        <w:t>beruhen</w:t>
      </w:r>
      <w:r w:rsidRPr="008E2C58" w:rsidR="00E57C46">
        <w:rPr>
          <w:rStyle w:val="erweitert025"/>
        </w:rPr>
        <w:t xml:space="preserve"> </w:t>
      </w:r>
      <w:r w:rsidRPr="00F207C9" w:rsidR="00E57C46">
        <w:rPr/>
        <w:t>auf</w:t>
      </w:r>
      <w:r w:rsidRPr="008E2C58" w:rsidR="00E57C46">
        <w:rPr>
          <w:rStyle w:val="erweitert025"/>
        </w:rPr>
        <w:t xml:space="preserve"> </w:t>
      </w:r>
      <w:r w:rsidRPr="00F207C9" w:rsidR="00E57C46">
        <w:rPr/>
        <w:t>Wissen</w:t>
      </w:r>
      <w:r w:rsidRPr="008E2C58" w:rsidR="00E57C46">
        <w:rPr>
          <w:rStyle w:val="erweitert025"/>
        </w:rPr>
        <w:t xml:space="preserve"> </w:t>
      </w:r>
      <w:r w:rsidRPr="00F207C9" w:rsidR="00E57C46">
        <w:rPr/>
        <w:t>und</w:t>
      </w:r>
      <w:r w:rsidRPr="008E2C58" w:rsidR="00E57C46">
        <w:rPr>
          <w:rStyle w:val="erweitert025"/>
        </w:rPr>
        <w:t xml:space="preserve"> </w:t>
      </w:r>
      <w:r w:rsidRPr="00F207C9" w:rsidR="00E57C46">
        <w:rPr/>
        <w:t>Erfahrung</w:t>
      </w:r>
      <w:r w:rsidRPr="008E2C58" w:rsidR="00E57C46">
        <w:rPr>
          <w:rStyle w:val="erweitert025"/>
        </w:rPr>
        <w:t xml:space="preserve"> </w:t>
      </w:r>
      <w:r w:rsidRPr="00F207C9" w:rsidR="00E57C46">
        <w:rPr/>
        <w:t>mehrerer</w:t>
      </w:r>
      <w:r w:rsidRPr="008E2C58" w:rsidR="00E57C46">
        <w:rPr>
          <w:rStyle w:val="erweitert025"/>
        </w:rPr>
        <w:t xml:space="preserve"> </w:t>
      </w:r>
      <w:r w:rsidRPr="00F207C9" w:rsidR="00E57C46">
        <w:rPr/>
        <w:t>Personen.</w:t>
      </w:r>
      <w:r w:rsidRPr="008E2C58" w:rsidR="00E57C46">
        <w:rPr>
          <w:rStyle w:val="erweitert025"/>
        </w:rPr>
        <w:t xml:space="preserve"> </w:t>
      </w:r>
      <w:r w:rsidRPr="00F207C9" w:rsidR="00E57C46">
        <w:rPr/>
        <w:t>Gespräche</w:t>
      </w:r>
      <w:r>
        <w:fldChar w:fldCharType="begin"/>
      </w:r>
      <w:r w:rsidRPr="00F207C9" w:rsidR="001973D6">
        <w:rPr/>
        <w:instrText xml:space="preserve"> XE "Gespr</w:instrText>
      </w:r>
      <w:r w:rsidRPr="00F207C9" w:rsidR="001973D6">
        <w:rPr/>
        <w:instrText>ä</w:instrText>
      </w:r>
      <w:r w:rsidRPr="00F207C9" w:rsidR="001973D6">
        <w:rPr/>
        <w:instrText xml:space="preserve">che" </w:instrText>
      </w:r>
      <w:r>
        <w:fldChar w:fldCharType="end"/>
      </w:r>
      <w:r w:rsidRPr="008E2C58" w:rsidR="00E57C46">
        <w:rPr>
          <w:rStyle w:val="erweitert025"/>
        </w:rPr>
        <w:t xml:space="preserve"> </w:t>
      </w:r>
      <w:r w:rsidRPr="00F207C9" w:rsidR="00E57C46">
        <w:rPr/>
        <w:t>im</w:t>
      </w:r>
      <w:r w:rsidRPr="008E2C58" w:rsidR="00E57C46">
        <w:rPr>
          <w:rStyle w:val="erweitert025"/>
        </w:rPr>
        <w:t xml:space="preserve"> </w:t>
      </w:r>
      <w:r w:rsidRPr="00F207C9" w:rsidR="00E57C46">
        <w:rPr/>
        <w:t>Team,</w:t>
      </w:r>
      <w:r w:rsidRPr="008E2C58" w:rsidR="00E57C46">
        <w:rPr>
          <w:rStyle w:val="erweitert025"/>
        </w:rPr>
        <w:t xml:space="preserve"> </w:t>
      </w:r>
      <w:r w:rsidRPr="00F207C9" w:rsidR="00E57C46">
        <w:rPr/>
        <w:t>mit</w:t>
      </w:r>
      <w:r w:rsidRPr="008E2C58" w:rsidR="00E57C46">
        <w:rPr>
          <w:rStyle w:val="erweitert025"/>
        </w:rPr>
        <w:t xml:space="preserve"> </w:t>
      </w:r>
      <w:r w:rsidRPr="00F207C9" w:rsidR="00E57C46">
        <w:rPr/>
        <w:t>den</w:t>
      </w:r>
      <w:r w:rsidRPr="008E2C58" w:rsidR="00E57C46">
        <w:rPr>
          <w:rStyle w:val="erweitert025"/>
        </w:rPr>
        <w:t xml:space="preserve"> </w:t>
      </w:r>
      <w:r w:rsidRPr="00F207C9" w:rsidR="00E57C46">
        <w:rPr/>
        <w:t>Angehörigen</w:t>
      </w:r>
      <w:r w:rsidRPr="008E2C58" w:rsidR="00E57C46">
        <w:rPr>
          <w:rStyle w:val="erweitert025"/>
        </w:rPr>
        <w:t xml:space="preserve"> </w:t>
      </w:r>
      <w:r w:rsidRPr="00934DC8" w:rsidR="00E57C46">
        <w:rPr>
          <w:noProof/>
        </w:rPr>
        <w:t>oder</w:t>
      </w:r>
      <w:r w:rsidRPr="008E2C58" w:rsidR="00E57C46">
        <w:rPr>
          <w:rStyle w:val="erweitert025"/>
        </w:rPr>
        <w:t xml:space="preserve"> </w:t>
      </w:r>
      <w:r w:rsidRPr="00F207C9" w:rsidR="00E57C46">
        <w:rPr/>
        <w:t>anderen</w:t>
      </w:r>
      <w:r w:rsidRPr="008E2C58" w:rsidR="00E57C46">
        <w:rPr>
          <w:rStyle w:val="erweitert025"/>
        </w:rPr>
        <w:t xml:space="preserve"> </w:t>
      </w:r>
      <w:r w:rsidRPr="00F207C9" w:rsidR="00E57C46">
        <w:rPr/>
        <w:t>für</w:t>
      </w:r>
      <w:r w:rsidRPr="008E2C58" w:rsidR="00E57C46">
        <w:rPr>
          <w:rStyle w:val="erweitert025"/>
        </w:rPr>
        <w:t xml:space="preserve"> </w:t>
      </w:r>
      <w:r w:rsidRPr="00F207C9" w:rsidR="00E57C46">
        <w:rPr/>
        <w:t>diese</w:t>
      </w:r>
      <w:r w:rsidRPr="008E2C58" w:rsidR="00E57C46">
        <w:rPr>
          <w:rStyle w:val="erweitert025"/>
        </w:rPr>
        <w:t xml:space="preserve"> </w:t>
      </w:r>
      <w:r w:rsidRPr="00F207C9" w:rsidR="00E57C46">
        <w:rPr/>
        <w:t>Patientin</w:t>
      </w:r>
      <w:r w:rsidRPr="008E2C58" w:rsidR="00E57C46">
        <w:rPr>
          <w:rStyle w:val="erweitert025"/>
        </w:rPr>
        <w:t xml:space="preserve"> </w:t>
      </w:r>
      <w:r w:rsidRPr="00F207C9" w:rsidR="00E57C46">
        <w:rPr/>
        <w:t>releva</w:t>
      </w:r>
      <w:r w:rsidRPr="00F207C9" w:rsidR="00E57C46">
        <w:rPr/>
        <w:t>n</w:t>
      </w:r>
      <w:r w:rsidRPr="00F207C9" w:rsidR="00E57C46">
        <w:rPr/>
        <w:t>ten</w:t>
      </w:r>
      <w:r w:rsidRPr="008E2C58" w:rsidR="00E57C46">
        <w:rPr>
          <w:rStyle w:val="erweitert025"/>
        </w:rPr>
        <w:t xml:space="preserve"> </w:t>
      </w:r>
      <w:r w:rsidRPr="00F207C9" w:rsidR="00E57C46">
        <w:rPr/>
        <w:t>Personen</w:t>
      </w:r>
      <w:r w:rsidRPr="008E2C58" w:rsidR="00E57C46">
        <w:rPr>
          <w:rStyle w:val="erweitert025"/>
        </w:rPr>
        <w:t xml:space="preserve"> </w:t>
      </w:r>
      <w:r w:rsidRPr="00F207C9" w:rsidR="00E57C46">
        <w:rPr/>
        <w:t>können</w:t>
      </w:r>
      <w:r w:rsidRPr="008E2C58" w:rsidR="00E57C46">
        <w:rPr>
          <w:rStyle w:val="erweitert025"/>
        </w:rPr>
        <w:t xml:space="preserve"> </w:t>
      </w:r>
      <w:r w:rsidRPr="00F207C9" w:rsidR="00E57C46">
        <w:rPr/>
        <w:t>daher</w:t>
      </w:r>
      <w:r w:rsidRPr="008E2C58" w:rsidR="00E57C46">
        <w:rPr>
          <w:rStyle w:val="erweitert025"/>
        </w:rPr>
        <w:t xml:space="preserve"> </w:t>
      </w:r>
      <w:r w:rsidRPr="00F207C9" w:rsidR="00E57C46">
        <w:rPr/>
        <w:t>nicht</w:t>
      </w:r>
      <w:r w:rsidRPr="008E2C58" w:rsidR="00E57C46">
        <w:rPr>
          <w:rStyle w:val="erweitert025"/>
        </w:rPr>
        <w:t xml:space="preserve"> </w:t>
      </w:r>
      <w:r w:rsidRPr="00F207C9" w:rsidR="00E57C46">
        <w:rPr/>
        <w:t>hoch</w:t>
      </w:r>
      <w:r w:rsidRPr="008E2C58" w:rsidR="00E57C46">
        <w:rPr>
          <w:rStyle w:val="erweitert025"/>
        </w:rPr>
        <w:t xml:space="preserve"> </w:t>
      </w:r>
      <w:r w:rsidRPr="00F207C9" w:rsidR="00E57C46">
        <w:rPr/>
        <w:t>genug</w:t>
      </w:r>
      <w:r w:rsidRPr="008E2C58" w:rsidR="00E57C46">
        <w:rPr>
          <w:rStyle w:val="erweitert025"/>
        </w:rPr>
        <w:t xml:space="preserve"> </w:t>
      </w:r>
      <w:r w:rsidRPr="00F207C9" w:rsidR="00E57C46">
        <w:rPr/>
        <w:t>bewertet</w:t>
      </w:r>
      <w:r w:rsidRPr="008E2C58" w:rsidR="00E57C46">
        <w:rPr>
          <w:rStyle w:val="erweitert025"/>
        </w:rPr>
        <w:t xml:space="preserve"> </w:t>
      </w:r>
      <w:r w:rsidRPr="00F207C9" w:rsidR="00E57C46">
        <w:rPr/>
        <w:t>werden.</w:t>
      </w:r>
      <w:r w:rsidRPr="008E2C58" w:rsidR="00E57C46">
        <w:rPr>
          <w:rStyle w:val="erweitert025"/>
        </w:rPr>
        <w:t xml:space="preserve"> </w:t>
      </w:r>
      <w:r w:rsidRPr="00934DC8" w:rsidR="00E57C46">
        <w:rPr>
          <w:noProof/>
        </w:rPr>
        <w:t>Eine</w:t>
      </w:r>
      <w:r w:rsidRPr="008E2C58" w:rsidR="00E57C46">
        <w:rPr>
          <w:rStyle w:val="erweitert025"/>
        </w:rPr>
        <w:t xml:space="preserve"> </w:t>
      </w:r>
      <w:r w:rsidRPr="00F207C9" w:rsidR="00E57C46">
        <w:rPr/>
        <w:t>Ärztin</w:t>
      </w:r>
      <w:r w:rsidRPr="008E2C58" w:rsidR="00E57C46">
        <w:rPr>
          <w:rStyle w:val="erweitert025"/>
        </w:rPr>
        <w:t xml:space="preserve"> </w:t>
      </w:r>
      <w:r w:rsidRPr="00F207C9" w:rsidR="00E57C46">
        <w:rPr/>
        <w:t>kann</w:t>
      </w:r>
      <w:r w:rsidRPr="008E2C58" w:rsidR="00E57C46">
        <w:rPr>
          <w:rStyle w:val="erweitert025"/>
        </w:rPr>
        <w:t xml:space="preserve"> </w:t>
      </w:r>
      <w:r w:rsidRPr="00F207C9" w:rsidR="00E57C46">
        <w:rPr/>
        <w:t>nicht</w:t>
      </w:r>
      <w:r w:rsidRPr="008E2C58" w:rsidR="00E57C46">
        <w:rPr>
          <w:rStyle w:val="erweitert025"/>
        </w:rPr>
        <w:t xml:space="preserve"> </w:t>
      </w:r>
      <w:r w:rsidRPr="00F207C9" w:rsidR="00E57C46">
        <w:rPr/>
        <w:t>davon</w:t>
      </w:r>
      <w:r w:rsidRPr="008E2C58" w:rsidR="00E57C46">
        <w:rPr>
          <w:rStyle w:val="erweitert025"/>
        </w:rPr>
        <w:t xml:space="preserve"> </w:t>
      </w:r>
      <w:r w:rsidRPr="00F207C9" w:rsidR="00E57C46">
        <w:rPr/>
        <w:t>ausgehen</w:t>
      </w:r>
      <w:r w:rsidRPr="00F207C9" w:rsidR="00DE6980">
        <w:rPr/>
        <w:t>,</w:t>
      </w:r>
      <w:r w:rsidRPr="008E2C58" w:rsidR="00E57C46">
        <w:rPr>
          <w:rStyle w:val="erweitert025"/>
        </w:rPr>
        <w:t xml:space="preserve"> </w:t>
      </w:r>
      <w:r w:rsidRPr="00F207C9" w:rsidR="00E57C46">
        <w:rPr/>
        <w:t>das</w:t>
      </w:r>
      <w:r w:rsidRPr="008E2C58" w:rsidR="00E57C46">
        <w:rPr>
          <w:rStyle w:val="erweitert025"/>
        </w:rPr>
        <w:t xml:space="preserve"> </w:t>
      </w:r>
      <w:r w:rsidRPr="00F207C9" w:rsidR="00E57C46">
        <w:rPr/>
        <w:t>Verhalten</w:t>
      </w:r>
      <w:r w:rsidRPr="008E2C58" w:rsidR="00E57C46">
        <w:rPr>
          <w:rStyle w:val="erweitert025"/>
        </w:rPr>
        <w:t xml:space="preserve"> </w:t>
      </w:r>
      <w:r w:rsidRPr="00934DC8" w:rsidR="00E57C46">
        <w:rPr>
          <w:noProof/>
        </w:rPr>
        <w:t>einer</w:t>
      </w:r>
      <w:r w:rsidRPr="008E2C58" w:rsidR="00E57C46">
        <w:rPr>
          <w:rStyle w:val="erweitert025"/>
        </w:rPr>
        <w:t xml:space="preserve"> </w:t>
      </w:r>
      <w:r w:rsidRPr="00F207C9" w:rsidR="00E57C46">
        <w:rPr/>
        <w:t>Patientin</w:t>
      </w:r>
      <w:r w:rsidRPr="008E2C58" w:rsidR="00E57C46">
        <w:rPr>
          <w:rStyle w:val="erweitert025"/>
        </w:rPr>
        <w:t xml:space="preserve"> </w:t>
      </w:r>
      <w:r w:rsidRPr="00F207C9" w:rsidR="00E57C46">
        <w:rPr/>
        <w:t>be</w:t>
      </w:r>
      <w:r w:rsidRPr="00F207C9" w:rsidR="00E57C46">
        <w:rPr/>
        <w:t>s</w:t>
      </w:r>
      <w:r w:rsidRPr="00F207C9" w:rsidR="00E57C46">
        <w:rPr/>
        <w:t>ser</w:t>
      </w:r>
      <w:r w:rsidRPr="008E2C58" w:rsidR="00E57C46">
        <w:rPr>
          <w:rStyle w:val="erweitert025"/>
        </w:rPr>
        <w:t xml:space="preserve"> </w:t>
      </w:r>
      <w:r w:rsidRPr="00F207C9" w:rsidR="00E57C46">
        <w:rPr/>
        <w:t>einschätzen</w:t>
      </w:r>
      <w:r w:rsidRPr="008E2C58" w:rsidR="00E57C46">
        <w:rPr>
          <w:rStyle w:val="erweitert025"/>
        </w:rPr>
        <w:t xml:space="preserve"> </w:t>
      </w:r>
      <w:r w:rsidRPr="00F207C9" w:rsidR="00E57C46">
        <w:rPr/>
        <w:t>zu</w:t>
      </w:r>
      <w:r w:rsidRPr="008E2C58" w:rsidR="00E57C46">
        <w:rPr>
          <w:rStyle w:val="erweitert025"/>
        </w:rPr>
        <w:t xml:space="preserve"> </w:t>
      </w:r>
      <w:r w:rsidRPr="00F207C9" w:rsidR="00E57C46">
        <w:rPr/>
        <w:t>können</w:t>
      </w:r>
      <w:r w:rsidRPr="008E2C58" w:rsidR="00E57C46">
        <w:rPr>
          <w:rStyle w:val="erweitert025"/>
        </w:rPr>
        <w:t xml:space="preserve"> </w:t>
      </w:r>
      <w:r w:rsidRPr="00F207C9" w:rsidR="00E57C46">
        <w:rPr/>
        <w:t>als</w:t>
      </w:r>
      <w:r w:rsidRPr="008E2C58" w:rsidR="00E57C46">
        <w:rPr>
          <w:rStyle w:val="erweitert025"/>
        </w:rPr>
        <w:t xml:space="preserve"> </w:t>
      </w:r>
      <w:r w:rsidRPr="00934DC8" w:rsidR="00E57C46">
        <w:rPr>
          <w:noProof/>
        </w:rPr>
        <w:t>eine</w:t>
      </w:r>
      <w:r w:rsidRPr="008E2C58" w:rsidR="00E57C46">
        <w:rPr>
          <w:rStyle w:val="erweitert025"/>
        </w:rPr>
        <w:t xml:space="preserve"> </w:t>
      </w:r>
      <w:r w:rsidRPr="00F207C9" w:rsidR="00E57C46">
        <w:rPr/>
        <w:t>erfahrene</w:t>
      </w:r>
      <w:r w:rsidRPr="008E2C58" w:rsidR="00E57C46">
        <w:rPr>
          <w:rStyle w:val="erweitert025"/>
        </w:rPr>
        <w:t xml:space="preserve"> </w:t>
      </w:r>
      <w:r w:rsidRPr="00F207C9" w:rsidR="00E57C46">
        <w:rPr/>
        <w:t>Schwester,</w:t>
      </w:r>
      <w:r w:rsidRPr="008E2C58" w:rsidR="00E57C46">
        <w:rPr>
          <w:rStyle w:val="erweitert025"/>
        </w:rPr>
        <w:t xml:space="preserve"> </w:t>
      </w:r>
      <w:r w:rsidRPr="00934DC8" w:rsidR="00E57C46">
        <w:rPr>
          <w:noProof/>
        </w:rPr>
        <w:t>eine</w:t>
      </w:r>
      <w:r w:rsidRPr="008E2C58" w:rsidR="00E57C46">
        <w:rPr>
          <w:rStyle w:val="erweitert025"/>
        </w:rPr>
        <w:t xml:space="preserve"> </w:t>
      </w:r>
      <w:r w:rsidRPr="00F207C9" w:rsidR="00E57C46">
        <w:rPr/>
        <w:t>Ang</w:t>
      </w:r>
      <w:r w:rsidRPr="00F207C9" w:rsidR="00E57C46">
        <w:rPr/>
        <w:t>e</w:t>
      </w:r>
      <w:r w:rsidRPr="00F207C9" w:rsidR="00E57C46">
        <w:rPr/>
        <w:t>hörige</w:t>
      </w:r>
      <w:r w:rsidRPr="008E2C58" w:rsidR="00E57C46">
        <w:rPr>
          <w:rStyle w:val="erweitert025"/>
        </w:rPr>
        <w:t xml:space="preserve"> </w:t>
      </w:r>
      <w:r w:rsidRPr="00F207C9" w:rsidR="00E57C46">
        <w:rPr/>
        <w:t>kann</w:t>
      </w:r>
      <w:r w:rsidRPr="008E2C58" w:rsidR="00E57C46">
        <w:rPr>
          <w:rStyle w:val="erweitert025"/>
        </w:rPr>
        <w:t xml:space="preserve"> </w:t>
      </w:r>
      <w:r w:rsidRPr="00F207C9" w:rsidR="00E57C46">
        <w:rPr/>
        <w:t>nicht</w:t>
      </w:r>
      <w:r w:rsidRPr="008E2C58" w:rsidR="00E57C46">
        <w:rPr>
          <w:rStyle w:val="erweitert025"/>
        </w:rPr>
        <w:t xml:space="preserve"> </w:t>
      </w:r>
      <w:r w:rsidRPr="00F207C9" w:rsidR="00E57C46">
        <w:rPr/>
        <w:t>annehmen,</w:t>
      </w:r>
      <w:r w:rsidRPr="008E2C58" w:rsidR="00E57C46">
        <w:rPr>
          <w:rStyle w:val="erweitert025"/>
        </w:rPr>
        <w:t xml:space="preserve"> </w:t>
      </w:r>
      <w:r w:rsidRPr="00F207C9" w:rsidR="00E57C46">
        <w:rPr/>
        <w:t>den</w:t>
      </w:r>
      <w:r w:rsidRPr="008E2C58" w:rsidR="00E57C46">
        <w:rPr>
          <w:rStyle w:val="erweitert025"/>
        </w:rPr>
        <w:t xml:space="preserve"> </w:t>
      </w:r>
      <w:r w:rsidRPr="00F207C9" w:rsidR="00E57C46">
        <w:rPr/>
        <w:t>Erfolg</w:t>
      </w:r>
      <w:r w:rsidRPr="008E2C58" w:rsidR="00E57C46">
        <w:rPr>
          <w:rStyle w:val="erweitert025"/>
        </w:rPr>
        <w:t xml:space="preserve"> </w:t>
      </w:r>
      <w:r w:rsidRPr="00934DC8" w:rsidR="00E57C46">
        <w:rPr>
          <w:noProof/>
        </w:rPr>
        <w:t>einer</w:t>
      </w:r>
      <w:r w:rsidRPr="008E2C58" w:rsidR="00E57C46">
        <w:rPr>
          <w:rStyle w:val="erweitert025"/>
        </w:rPr>
        <w:t xml:space="preserve"> </w:t>
      </w:r>
      <w:r w:rsidRPr="00F207C9" w:rsidR="00E57C46">
        <w:rPr/>
        <w:t>medizinischen</w:t>
      </w:r>
      <w:r w:rsidRPr="008E2C58" w:rsidR="00E57C46">
        <w:rPr>
          <w:rStyle w:val="erweitert025"/>
        </w:rPr>
        <w:t xml:space="preserve"> </w:t>
      </w:r>
      <w:r w:rsidRPr="00F207C9" w:rsidR="00E57C46">
        <w:rPr/>
        <w:t>Ma</w:t>
      </w:r>
      <w:r w:rsidRPr="00F207C9" w:rsidR="00E57C46">
        <w:rPr/>
        <w:t>ß</w:t>
      </w:r>
      <w:r w:rsidRPr="00F207C9" w:rsidR="00E57C46">
        <w:rPr/>
        <w:t>nahme</w:t>
      </w:r>
      <w:r w:rsidRPr="008E2C58" w:rsidR="00E57C46">
        <w:rPr>
          <w:rStyle w:val="erweitert025"/>
        </w:rPr>
        <w:t xml:space="preserve"> </w:t>
      </w:r>
      <w:r w:rsidRPr="00F207C9" w:rsidR="00E57C46">
        <w:rPr/>
        <w:t>besser</w:t>
      </w:r>
      <w:r w:rsidRPr="008E2C58" w:rsidR="00E57C46">
        <w:rPr>
          <w:rStyle w:val="erweitert025"/>
        </w:rPr>
        <w:t xml:space="preserve"> </w:t>
      </w:r>
      <w:r w:rsidRPr="00F207C9" w:rsidR="00E57C46">
        <w:rPr/>
        <w:t>beurteilen</w:t>
      </w:r>
      <w:r w:rsidRPr="008E2C58" w:rsidR="00E57C46">
        <w:rPr>
          <w:rStyle w:val="erweitert025"/>
        </w:rPr>
        <w:t xml:space="preserve"> </w:t>
      </w:r>
      <w:r w:rsidRPr="00F207C9" w:rsidR="00E57C46">
        <w:rPr/>
        <w:t>zu</w:t>
      </w:r>
      <w:r w:rsidRPr="008E2C58" w:rsidR="00E57C46">
        <w:rPr>
          <w:rStyle w:val="erweitert025"/>
        </w:rPr>
        <w:t xml:space="preserve"> </w:t>
      </w:r>
      <w:r w:rsidRPr="00F207C9" w:rsidR="00E57C46">
        <w:rPr/>
        <w:t>können</w:t>
      </w:r>
      <w:r w:rsidRPr="008E2C58" w:rsidR="00E57C46">
        <w:rPr>
          <w:rStyle w:val="erweitert025"/>
        </w:rPr>
        <w:t xml:space="preserve"> </w:t>
      </w:r>
      <w:r w:rsidRPr="00F207C9" w:rsidR="00E57C46">
        <w:rPr/>
        <w:t>als</w:t>
      </w:r>
      <w:r w:rsidRPr="008E2C58" w:rsidR="00E57C46">
        <w:rPr>
          <w:rStyle w:val="erweitert025"/>
        </w:rPr>
        <w:t xml:space="preserve"> </w:t>
      </w:r>
      <w:r w:rsidRPr="00F207C9" w:rsidR="00E57C46">
        <w:rPr/>
        <w:t>die</w:t>
      </w:r>
      <w:r w:rsidRPr="008E2C58" w:rsidR="00E57C46">
        <w:rPr>
          <w:rStyle w:val="erweitert025"/>
        </w:rPr>
        <w:t xml:space="preserve"> </w:t>
      </w:r>
      <w:r w:rsidRPr="00F207C9" w:rsidR="00E57C46">
        <w:rPr/>
        <w:t>beha</w:t>
      </w:r>
      <w:r w:rsidRPr="00F207C9" w:rsidR="00E57C46">
        <w:rPr/>
        <w:t>n</w:t>
      </w:r>
      <w:r w:rsidRPr="00F207C9" w:rsidR="00E57C46">
        <w:rPr/>
        <w:t>delnde</w:t>
      </w:r>
      <w:r w:rsidRPr="008E2C58" w:rsidR="00E57C46">
        <w:rPr>
          <w:rStyle w:val="erweitert025"/>
        </w:rPr>
        <w:t xml:space="preserve"> </w:t>
      </w:r>
      <w:r w:rsidRPr="00F207C9" w:rsidR="00E57C46">
        <w:rPr/>
        <w:t>Ärztin.</w:t>
      </w:r>
      <w:r w:rsidRPr="008E2C58" w:rsidR="00E57C46">
        <w:rPr>
          <w:rStyle w:val="erweitert025"/>
        </w:rPr>
        <w:t xml:space="preserve"> </w:t>
      </w:r>
      <w:r w:rsidRPr="00F207C9" w:rsidR="00E57C46">
        <w:rPr/>
        <w:t>Das</w:t>
      </w:r>
      <w:r w:rsidRPr="008E2C58" w:rsidR="00E57C46">
        <w:rPr>
          <w:rStyle w:val="erweitert025"/>
        </w:rPr>
        <w:t xml:space="preserve"> </w:t>
      </w:r>
      <w:r w:rsidRPr="00F207C9" w:rsidR="00E57C46">
        <w:rPr/>
        <w:t>Anerkennen</w:t>
      </w:r>
      <w:r w:rsidRPr="008E2C58" w:rsidR="00E57C46">
        <w:rPr>
          <w:rStyle w:val="erweitert025"/>
        </w:rPr>
        <w:t xml:space="preserve"> </w:t>
      </w:r>
      <w:r w:rsidRPr="00F207C9" w:rsidR="00E57C46">
        <w:rPr/>
        <w:t>und</w:t>
      </w:r>
      <w:r w:rsidRPr="008E2C58" w:rsidR="00E57C46">
        <w:rPr>
          <w:rStyle w:val="erweitert025"/>
        </w:rPr>
        <w:t xml:space="preserve"> </w:t>
      </w:r>
      <w:r w:rsidRPr="00F207C9" w:rsidR="00E57C46">
        <w:rPr/>
        <w:t>Respektieren</w:t>
      </w:r>
      <w:r w:rsidRPr="008E2C58" w:rsidR="00E57C46">
        <w:rPr>
          <w:rStyle w:val="erweitert025"/>
        </w:rPr>
        <w:t xml:space="preserve"> </w:t>
      </w:r>
      <w:r w:rsidRPr="00F207C9" w:rsidR="00E57C46">
        <w:rPr/>
        <w:t>der</w:t>
      </w:r>
      <w:r w:rsidRPr="008E2C58" w:rsidR="00E57C46">
        <w:rPr>
          <w:rStyle w:val="erweitert025"/>
        </w:rPr>
        <w:t xml:space="preserve"> </w:t>
      </w:r>
      <w:r w:rsidRPr="00F207C9" w:rsidR="00E57C46">
        <w:rPr/>
        <w:t>Kompetenz</w:t>
      </w:r>
      <w:r w:rsidRPr="008E2C58" w:rsidR="00E57C46">
        <w:rPr>
          <w:rStyle w:val="erweitert025"/>
        </w:rPr>
        <w:t xml:space="preserve"> </w:t>
      </w:r>
      <w:r w:rsidRPr="00F207C9" w:rsidR="00E57C46">
        <w:rPr/>
        <w:t>der</w:t>
      </w:r>
      <w:r w:rsidRPr="008E2C58" w:rsidR="00E57C46">
        <w:rPr>
          <w:rStyle w:val="erweitert025"/>
        </w:rPr>
        <w:t xml:space="preserve"> </w:t>
      </w:r>
      <w:r w:rsidRPr="00F207C9" w:rsidR="00E57C46">
        <w:rPr/>
        <w:t>anderen</w:t>
      </w:r>
      <w:r w:rsidRPr="008E2C58" w:rsidR="00E57C46">
        <w:rPr>
          <w:rStyle w:val="erweitert025"/>
        </w:rPr>
        <w:t xml:space="preserve"> </w:t>
      </w:r>
      <w:r w:rsidRPr="00F207C9" w:rsidR="00E57C46">
        <w:rPr/>
        <w:t>G</w:t>
      </w:r>
      <w:r w:rsidRPr="00F207C9" w:rsidR="00E57C46">
        <w:rPr/>
        <w:t>e</w:t>
      </w:r>
      <w:r w:rsidRPr="00F207C9" w:rsidR="00E57C46">
        <w:rPr/>
        <w:t>sprächsteilnehmerinnen</w:t>
      </w:r>
      <w:r w:rsidRPr="008E2C58" w:rsidR="00E57C46">
        <w:rPr>
          <w:rStyle w:val="erweitert025"/>
        </w:rPr>
        <w:t xml:space="preserve"> </w:t>
      </w:r>
      <w:r w:rsidRPr="00F207C9" w:rsidR="00E57C46">
        <w:rPr/>
        <w:t>ist</w:t>
      </w:r>
      <w:r w:rsidRPr="008E2C58" w:rsidR="00E57C46">
        <w:rPr>
          <w:rStyle w:val="erweitert025"/>
        </w:rPr>
        <w:t xml:space="preserve"> </w:t>
      </w:r>
      <w:r w:rsidRPr="00F207C9" w:rsidR="00E57C46">
        <w:rPr/>
        <w:t>daher</w:t>
      </w:r>
      <w:r w:rsidRPr="008E2C58" w:rsidR="00E57C46">
        <w:rPr>
          <w:rStyle w:val="erweitert025"/>
        </w:rPr>
        <w:t xml:space="preserve"> </w:t>
      </w:r>
      <w:r w:rsidRPr="00F207C9" w:rsidR="00E57C46">
        <w:rPr/>
        <w:t>die</w:t>
      </w:r>
      <w:r w:rsidRPr="008E2C58" w:rsidR="00E57C46">
        <w:rPr>
          <w:rStyle w:val="erweitert025"/>
        </w:rPr>
        <w:t xml:space="preserve"> </w:t>
      </w:r>
      <w:r w:rsidRPr="00F207C9" w:rsidR="00E57C46">
        <w:rPr/>
        <w:t>Voraussetzung</w:t>
      </w:r>
      <w:r w:rsidRPr="008E2C58" w:rsidR="00E57C46">
        <w:rPr>
          <w:rStyle w:val="erweitert025"/>
        </w:rPr>
        <w:t xml:space="preserve"> </w:t>
      </w:r>
      <w:r w:rsidRPr="00F207C9" w:rsidR="00E57C46">
        <w:rPr/>
        <w:t>dafür</w:t>
      </w:r>
      <w:r w:rsidRPr="00F207C9" w:rsidR="00DE6980">
        <w:rPr/>
        <w:t>,</w:t>
      </w:r>
      <w:r w:rsidRPr="008E2C58" w:rsidR="00E57C46">
        <w:rPr>
          <w:rStyle w:val="erweitert025"/>
        </w:rPr>
        <w:t xml:space="preserve"> </w:t>
      </w:r>
      <w:r w:rsidRPr="00F207C9" w:rsidR="00E57C46">
        <w:rPr/>
        <w:t>gemeinsam</w:t>
      </w:r>
      <w:r w:rsidRPr="008E2C58" w:rsidR="00E57C46">
        <w:rPr>
          <w:rStyle w:val="erweitert025"/>
        </w:rPr>
        <w:t xml:space="preserve"> </w:t>
      </w:r>
      <w:r w:rsidRPr="00F207C9" w:rsidR="00E57C46">
        <w:rPr/>
        <w:t>qualitativ</w:t>
      </w:r>
      <w:r w:rsidRPr="008E2C58" w:rsidR="00E57C46">
        <w:rPr>
          <w:rStyle w:val="erweitert025"/>
        </w:rPr>
        <w:t xml:space="preserve"> </w:t>
      </w:r>
      <w:r w:rsidRPr="00F207C9" w:rsidR="00E57C46">
        <w:rPr/>
        <w:t>bessere</w:t>
      </w:r>
      <w:r w:rsidRPr="008E2C58" w:rsidR="00E57C46">
        <w:rPr>
          <w:rStyle w:val="erweitert025"/>
        </w:rPr>
        <w:t xml:space="preserve"> </w:t>
      </w:r>
      <w:r w:rsidRPr="00F207C9" w:rsidR="00E57C46">
        <w:rPr/>
        <w:t>E</w:t>
      </w:r>
      <w:r w:rsidRPr="00F207C9" w:rsidR="00E57C46">
        <w:rPr/>
        <w:t>r</w:t>
      </w:r>
      <w:r w:rsidRPr="00F207C9" w:rsidR="00E57C46">
        <w:rPr/>
        <w:t>gebnisse</w:t>
      </w:r>
      <w:r w:rsidRPr="008E2C58" w:rsidR="00E57C46">
        <w:rPr>
          <w:rStyle w:val="erweitert025"/>
        </w:rPr>
        <w:t xml:space="preserve"> </w:t>
      </w:r>
      <w:r w:rsidRPr="00F207C9" w:rsidR="00E57C46">
        <w:rPr/>
        <w:t>zu</w:t>
      </w:r>
      <w:r w:rsidRPr="008E2C58" w:rsidR="00E57C46">
        <w:rPr>
          <w:rStyle w:val="erweitert025"/>
        </w:rPr>
        <w:t xml:space="preserve"> </w:t>
      </w:r>
      <w:r w:rsidRPr="00F207C9" w:rsidR="00E57C46">
        <w:rPr/>
        <w:t>erzielen.</w:t>
      </w:r>
    </w:p>
    <w:p w:rsidR="00E57C46" w:rsidRPr="00157495" w:rsidP="00157495">
      <w:pPr>
        <w:pStyle w:val="berschrift5oNr"/>
        <w:spacing w:after="80"/>
        <w:rPr/>
      </w:pPr>
      <w:r w:rsidRPr="00157495">
        <w:rPr/>
        <w:t>Therapieziele überdenken</w:t>
      </w:r>
    </w:p>
    <w:p w:rsidR="0013069C" w:rsidP="00586677">
      <w:r w:rsidRPr="00F207C9" w:rsidR="00E57C46">
        <w:rPr/>
        <w:t>Einmal getroffene Entscheidungen sind nicht in Stein gemeißelt, so</w:t>
      </w:r>
      <w:r w:rsidRPr="00F207C9" w:rsidR="00E57C46">
        <w:rPr/>
        <w:t>n</w:t>
      </w:r>
      <w:r w:rsidRPr="00F207C9" w:rsidR="00E57C46">
        <w:rPr/>
        <w:t xml:space="preserve">dern müssen immer wieder überdacht, neu definiert </w:t>
      </w:r>
      <w:r w:rsidRPr="00934DC8" w:rsidR="00E57C46">
        <w:rPr>
          <w:noProof/>
        </w:rPr>
        <w:t>oder</w:t>
      </w:r>
      <w:r w:rsidRPr="00F207C9" w:rsidR="00E57C46">
        <w:rPr/>
        <w:t xml:space="preserve"> revidiert we</w:t>
      </w:r>
      <w:r w:rsidRPr="00F207C9" w:rsidR="00E57C46">
        <w:rPr/>
        <w:t>r</w:t>
      </w:r>
      <w:r w:rsidRPr="00F207C9" w:rsidR="00E57C46">
        <w:rPr/>
        <w:t>den. Hat sich das Verhalten der Patientin geändert? Sind neue Sym</w:t>
      </w:r>
      <w:r w:rsidRPr="00F207C9" w:rsidR="00E57C46">
        <w:rPr/>
        <w:t>p</w:t>
      </w:r>
      <w:r w:rsidRPr="00F207C9" w:rsidR="00E57C46">
        <w:rPr/>
        <w:t xml:space="preserve">tome zu beobachten? Hat sich der Allgemeinzustand weiter verschlechtert </w:t>
      </w:r>
      <w:r w:rsidRPr="00934DC8" w:rsidR="00E57C46">
        <w:rPr>
          <w:noProof/>
        </w:rPr>
        <w:t>oder</w:t>
      </w:r>
      <w:r w:rsidRPr="00F207C9" w:rsidR="00E57C46">
        <w:rPr/>
        <w:t xml:space="preserve"> vielleicht sogar wieder etwas verbessert? Wir erl</w:t>
      </w:r>
      <w:r w:rsidRPr="00F207C9" w:rsidR="00E57C46">
        <w:rPr/>
        <w:t>e</w:t>
      </w:r>
      <w:r w:rsidRPr="00F207C9" w:rsidR="00E57C46">
        <w:rPr/>
        <w:t xml:space="preserve">ben immer wieder, dass sich </w:t>
      </w:r>
      <w:r w:rsidRPr="00934DC8" w:rsidR="00E57C46">
        <w:rPr>
          <w:noProof/>
        </w:rPr>
        <w:t>eine</w:t>
      </w:r>
      <w:r w:rsidRPr="00F207C9" w:rsidR="00E57C46">
        <w:rPr/>
        <w:t xml:space="preserve"> Patientin, die wir fast schon aufgeg</w:t>
      </w:r>
      <w:r w:rsidRPr="00F207C9" w:rsidR="00E57C46">
        <w:rPr/>
        <w:t>e</w:t>
      </w:r>
      <w:r w:rsidRPr="00F207C9" w:rsidR="00E57C46">
        <w:rPr/>
        <w:t>ben hatten, wider Erwarten noch einmal erholt, sodass bereits verwo</w:t>
      </w:r>
      <w:r w:rsidRPr="00F207C9" w:rsidR="00E57C46">
        <w:rPr/>
        <w:t>r</w:t>
      </w:r>
      <w:r w:rsidRPr="00F207C9" w:rsidR="00E57C46">
        <w:rPr/>
        <w:t>fene therapeutische Möglichke</w:t>
      </w:r>
      <w:r w:rsidRPr="00F207C9" w:rsidR="00E57C46">
        <w:rPr/>
        <w:t>i</w:t>
      </w:r>
      <w:r w:rsidRPr="00F207C9" w:rsidR="00E57C46">
        <w:rPr/>
        <w:t xml:space="preserve">ten plötzlich wieder in </w:t>
      </w:r>
      <w:r w:rsidRPr="00934DC8" w:rsidR="00E57C46">
        <w:rPr>
          <w:noProof/>
        </w:rPr>
        <w:t>einem</w:t>
      </w:r>
      <w:r w:rsidRPr="00F207C9" w:rsidR="00E57C46">
        <w:rPr/>
        <w:t xml:space="preserve"> anderen Licht erscheinen.</w:t>
      </w:r>
    </w:p>
    <w:p w:rsidR="00E57C46" w:rsidRPr="00157495" w:rsidP="00157495">
      <w:pPr>
        <w:pStyle w:val="berschrift5oNr"/>
        <w:spacing w:after="80"/>
        <w:rPr/>
      </w:pPr>
      <w:r w:rsidRPr="00157495">
        <w:rPr/>
        <w:t>Die rechtliche Situa</w:t>
      </w:r>
      <w:r w:rsidRPr="00157495" w:rsidR="00137C8B">
        <w:rPr/>
        <w:softHyphen/>
        <w:t>tion</w:t>
      </w:r>
      <w:r w:rsidRPr="00157495">
        <w:rPr/>
        <w:t xml:space="preserve"> adäquat einschätzen</w:t>
      </w:r>
    </w:p>
    <w:p w:rsidR="0013069C" w:rsidP="00586677">
      <w:r w:rsidRPr="00F207C9" w:rsidR="00E57C46">
        <w:rPr/>
        <w:t>Es steht außer Frage, dass sich ärztliche und pflegerische Entsche</w:t>
      </w:r>
      <w:r w:rsidRPr="00F207C9" w:rsidR="00E57C46">
        <w:rPr/>
        <w:t>i</w:t>
      </w:r>
      <w:r w:rsidRPr="00F207C9" w:rsidR="00E57C46">
        <w:rPr/>
        <w:t>dungen an den gü</w:t>
      </w:r>
      <w:r w:rsidRPr="00F207C9" w:rsidR="00E57C46">
        <w:rPr/>
        <w:t>l</w:t>
      </w:r>
      <w:r w:rsidRPr="00F207C9" w:rsidR="00E57C46">
        <w:rPr/>
        <w:t xml:space="preserve">tigen Gesetzen orientieren müssen. Wir erleben jedoch nicht selten, dass das Schreckgespenst </w:t>
      </w:r>
      <w:r w:rsidRPr="00934DC8" w:rsidR="00E57C46">
        <w:rPr>
          <w:noProof/>
        </w:rPr>
        <w:t>ei</w:t>
      </w:r>
      <w:r w:rsidRPr="00934DC8" w:rsidR="00DE6980">
        <w:rPr>
          <w:noProof/>
        </w:rPr>
        <w:t>ner</w:t>
      </w:r>
      <w:r w:rsidRPr="00F207C9" w:rsidR="00DE6980">
        <w:rPr/>
        <w:t xml:space="preserve"> starren und u</w:t>
      </w:r>
      <w:r w:rsidRPr="00F207C9" w:rsidR="00DE6980">
        <w:rPr/>
        <w:t>n</w:t>
      </w:r>
      <w:r w:rsidRPr="00F207C9" w:rsidR="00DE6980">
        <w:rPr/>
        <w:t>barmherzigen „</w:t>
      </w:r>
      <w:r w:rsidRPr="00F207C9" w:rsidR="00E57C46">
        <w:rPr/>
        <w:t>Rechtslage“ auftaucht,</w:t>
      </w:r>
      <w:r w:rsidRPr="00F207C9" w:rsidR="00E57C46">
        <w:rPr/>
        <w:t xml:space="preserve"> </w:t>
      </w:r>
      <w:r w:rsidRPr="00F207C9" w:rsidR="00E57C46">
        <w:rPr/>
        <w:t>sobald g</w:t>
      </w:r>
      <w:r w:rsidRPr="00F207C9" w:rsidR="00E57C46">
        <w:rPr/>
        <w:t>e</w:t>
      </w:r>
      <w:r w:rsidRPr="00F207C9" w:rsidR="00E57C46">
        <w:rPr/>
        <w:t>gen Ende des Lebens schwierige Entscheidungen anfallen. Es wird dann damit argume</w:t>
      </w:r>
      <w:r w:rsidRPr="00F207C9" w:rsidR="00E57C46">
        <w:rPr/>
        <w:t>n</w:t>
      </w:r>
      <w:r w:rsidRPr="00F207C9" w:rsidR="00E57C46">
        <w:rPr/>
        <w:t>tiert, dass die u</w:t>
      </w:r>
      <w:r w:rsidRPr="00F207C9" w:rsidR="00E57C46">
        <w:rPr/>
        <w:t>n</w:t>
      </w:r>
      <w:r w:rsidRPr="00F207C9" w:rsidR="00E57C46">
        <w:rPr/>
        <w:t>günstige rechtliche Situa</w:t>
      </w:r>
      <w:r w:rsidR="00137C8B">
        <w:rPr/>
        <w:softHyphen/>
        <w:t>tion</w:t>
      </w:r>
      <w:r w:rsidRPr="00F207C9" w:rsidR="00E57C46">
        <w:rPr/>
        <w:t xml:space="preserve"> uns keine Wahl lässt, ja uns geradezu Entscheidungen au</w:t>
      </w:r>
      <w:r w:rsidRPr="00F207C9" w:rsidR="00E57C46">
        <w:rPr/>
        <w:t>f</w:t>
      </w:r>
      <w:r w:rsidRPr="00F207C9" w:rsidR="00E57C46">
        <w:rPr/>
        <w:t>zwingt, die wir sonst nie getroffen hätten. Diese Argumenta</w:t>
      </w:r>
      <w:r w:rsidR="00137C8B">
        <w:rPr/>
        <w:softHyphen/>
        <w:t>tion</w:t>
      </w:r>
      <w:r w:rsidRPr="00F207C9" w:rsidR="00E57C46">
        <w:rPr/>
        <w:t xml:space="preserve"> erwächst häufig aus </w:t>
      </w:r>
      <w:r w:rsidRPr="00934DC8" w:rsidR="00E57C46">
        <w:rPr>
          <w:noProof/>
        </w:rPr>
        <w:t>einem</w:t>
      </w:r>
      <w:r w:rsidRPr="00F207C9" w:rsidR="00E57C46">
        <w:rPr/>
        <w:t xml:space="preserve"> Gefühl der Unsiche</w:t>
      </w:r>
      <w:r w:rsidRPr="00F207C9" w:rsidR="00E57C46">
        <w:rPr/>
        <w:t>r</w:t>
      </w:r>
      <w:r w:rsidRPr="00F207C9" w:rsidR="00E57C46">
        <w:rPr/>
        <w:t>heit im Umgang mit schwierigen Situa</w:t>
      </w:r>
      <w:r w:rsidR="00137C8B">
        <w:rPr/>
        <w:softHyphen/>
        <w:t>tion</w:t>
      </w:r>
      <w:r w:rsidRPr="00F207C9" w:rsidR="00E57C46">
        <w:rPr/>
        <w:t>en, aus Angst vor der Ve</w:t>
      </w:r>
      <w:r w:rsidRPr="00F207C9" w:rsidR="00E57C46">
        <w:rPr/>
        <w:t>r</w:t>
      </w:r>
      <w:r w:rsidRPr="00F207C9" w:rsidR="00E57C46">
        <w:rPr/>
        <w:t>antwortung und/</w:t>
      </w:r>
      <w:r w:rsidRPr="00934DC8" w:rsidR="00E57C46">
        <w:rPr>
          <w:noProof/>
        </w:rPr>
        <w:t>oder</w:t>
      </w:r>
      <w:r w:rsidRPr="00F207C9" w:rsidR="00E57C46">
        <w:rPr/>
        <w:t xml:space="preserve"> aus mangelnder Kenntnis der rechtl</w:t>
      </w:r>
      <w:r w:rsidRPr="00F207C9" w:rsidR="00E57C46">
        <w:rPr/>
        <w:t>i</w:t>
      </w:r>
      <w:r w:rsidRPr="00F207C9" w:rsidR="00E57C46">
        <w:rPr/>
        <w:t>chen Praxis. Es ist die Aufgabe jeder Ärztin</w:t>
      </w:r>
      <w:r w:rsidRPr="00F207C9" w:rsidR="00DE6980">
        <w:rPr/>
        <w:t>,</w:t>
      </w:r>
      <w:r w:rsidRPr="00F207C9" w:rsidR="00E57C46">
        <w:rPr/>
        <w:t xml:space="preserve"> sich in dieser Situa</w:t>
      </w:r>
      <w:r w:rsidR="00137C8B">
        <w:rPr/>
        <w:softHyphen/>
        <w:t>tion</w:t>
      </w:r>
      <w:r w:rsidRPr="00F207C9" w:rsidR="00E57C46">
        <w:rPr/>
        <w:t xml:space="preserve"> mit mehreren Fragen zu ko</w:t>
      </w:r>
      <w:r w:rsidRPr="00F207C9" w:rsidR="00E57C46">
        <w:rPr/>
        <w:t>n</w:t>
      </w:r>
      <w:r w:rsidRPr="00F207C9" w:rsidR="00E57C46">
        <w:rPr/>
        <w:t>frontieren und sie ehrlich zu beantworten:</w:t>
      </w:r>
    </w:p>
    <w:p w:rsidR="0013069C" w:rsidP="00AE6904">
      <w:pPr>
        <w:pStyle w:val="ItemNum"/>
      </w:pPr>
      <w:r w:rsidR="00AE6904">
        <w:rPr/>
        <w:t>1.</w:t>
        <w:tab/>
      </w:r>
      <w:r w:rsidRPr="00F207C9" w:rsidR="00E57C46">
        <w:rPr/>
        <w:t>Wie einengend ist die rechtliche Situa</w:t>
      </w:r>
      <w:r w:rsidR="00137C8B">
        <w:rPr/>
        <w:softHyphen/>
        <w:t>tion</w:t>
      </w:r>
      <w:r>
        <w:fldChar w:fldCharType="begin"/>
      </w:r>
      <w:r w:rsidRPr="00F207C9" w:rsidR="001973D6">
        <w:rPr/>
        <w:instrText xml:space="preserve"> XE "rechtliche Situat</w:instrText>
      </w:r>
      <w:r w:rsidRPr="00F207C9" w:rsidR="001973D6">
        <w:rPr/>
        <w:instrText>i</w:instrText>
      </w:r>
      <w:r w:rsidRPr="00F207C9" w:rsidR="001973D6">
        <w:rPr/>
        <w:instrText xml:space="preserve">on" </w:instrText>
      </w:r>
      <w:r>
        <w:fldChar w:fldCharType="end"/>
      </w:r>
      <w:r w:rsidRPr="00F207C9" w:rsidR="00E57C46">
        <w:rPr/>
        <w:t xml:space="preserve"> tatsächlich? Ist es am Ende nur die eigene Angst</w:t>
      </w:r>
      <w:r w:rsidRPr="00F207C9" w:rsidR="00DE6980">
        <w:rPr/>
        <w:t>,</w:t>
      </w:r>
      <w:r w:rsidRPr="00F207C9" w:rsidR="00E57C46">
        <w:rPr/>
        <w:t xml:space="preserve"> für die gesetzten Maßnahmen einst</w:t>
      </w:r>
      <w:r w:rsidRPr="00F207C9" w:rsidR="00E57C46">
        <w:rPr/>
        <w:t>e</w:t>
      </w:r>
      <w:r w:rsidRPr="00F207C9" w:rsidR="00E57C46">
        <w:rPr/>
        <w:t>hen zu müssen, die mir „die Hände bindet“ und mich dazu veranlasst</w:t>
      </w:r>
      <w:r w:rsidRPr="00F207C9" w:rsidR="00C54430">
        <w:rPr/>
        <w:t>,</w:t>
      </w:r>
      <w:r w:rsidRPr="00F207C9" w:rsidR="00E57C46">
        <w:rPr/>
        <w:t xml:space="preserve"> mich hinter rechtlichen Vorgaben zu verstecken? Im Allgemeinen können wir davon ausgehen, dass wir uns auf sicherem Boden b</w:t>
      </w:r>
      <w:r w:rsidRPr="00F207C9" w:rsidR="00E57C46">
        <w:rPr/>
        <w:t>e</w:t>
      </w:r>
      <w:r w:rsidRPr="00F207C9" w:rsidR="00E57C46">
        <w:rPr/>
        <w:t>wegen, wenn wir schlüssig und nachvollziehbar dokumentieren, w</w:t>
      </w:r>
      <w:r w:rsidRPr="00F207C9" w:rsidR="00E57C46">
        <w:rPr/>
        <w:t>a</w:t>
      </w:r>
      <w:r w:rsidRPr="00F207C9" w:rsidR="00E57C46">
        <w:rPr/>
        <w:t>rum wir etwas tun bzw. nicht tun.</w:t>
      </w:r>
    </w:p>
    <w:p w:rsidR="0013069C" w:rsidP="00AE6904">
      <w:pPr>
        <w:pStyle w:val="ItemNum"/>
      </w:pPr>
      <w:r w:rsidR="00AE6904">
        <w:rPr/>
        <w:t>2.</w:t>
        <w:tab/>
      </w:r>
      <w:r w:rsidRPr="00F207C9" w:rsidR="00E57C46">
        <w:rPr/>
        <w:t>Bin ich versucht</w:t>
      </w:r>
      <w:r w:rsidRPr="00F207C9" w:rsidR="00C54430">
        <w:rPr/>
        <w:t>,</w:t>
      </w:r>
      <w:r w:rsidRPr="00F207C9" w:rsidR="00E57C46">
        <w:rPr/>
        <w:t xml:space="preserve"> zu meiner eigenen </w:t>
      </w:r>
      <w:r w:rsidRPr="00F207C9" w:rsidR="00C54430">
        <w:rPr/>
        <w:t>„</w:t>
      </w:r>
      <w:r w:rsidRPr="00F207C9" w:rsidR="00E57C46">
        <w:rPr/>
        <w:t>Absicherung</w:t>
      </w:r>
      <w:r w:rsidRPr="00F207C9" w:rsidR="00C54430">
        <w:rPr/>
        <w:t>“</w:t>
      </w:r>
      <w:r>
        <w:fldChar w:fldCharType="begin"/>
      </w:r>
      <w:r w:rsidRPr="00F207C9" w:rsidR="001973D6">
        <w:rPr/>
        <w:instrText xml:space="preserve"> XE "Absich</w:instrText>
      </w:r>
      <w:r w:rsidRPr="00F207C9" w:rsidR="001973D6">
        <w:rPr/>
        <w:instrText>e</w:instrText>
      </w:r>
      <w:r w:rsidRPr="00F207C9" w:rsidR="001973D6">
        <w:rPr/>
        <w:instrText xml:space="preserve">rung" </w:instrText>
      </w:r>
      <w:r>
        <w:fldChar w:fldCharType="end"/>
      </w:r>
      <w:r w:rsidRPr="00F207C9" w:rsidR="00E57C46">
        <w:rPr/>
        <w:t xml:space="preserve"> sinnlose Zusat</w:t>
      </w:r>
      <w:r w:rsidRPr="00F207C9" w:rsidR="00E57C46">
        <w:rPr/>
        <w:t>z</w:t>
      </w:r>
      <w:r w:rsidRPr="00F207C9" w:rsidR="00E57C46">
        <w:rPr/>
        <w:t xml:space="preserve">untersuchungen </w:t>
      </w:r>
      <w:r w:rsidRPr="00934DC8" w:rsidR="00E57C46">
        <w:rPr>
          <w:noProof/>
        </w:rPr>
        <w:t>oder</w:t>
      </w:r>
      <w:r w:rsidRPr="00F207C9" w:rsidR="00E57C46">
        <w:rPr/>
        <w:t xml:space="preserve"> Therapien anzuor</w:t>
      </w:r>
      <w:r w:rsidRPr="00F207C9" w:rsidR="00E57C46">
        <w:rPr/>
        <w:t>d</w:t>
      </w:r>
      <w:r w:rsidRPr="00F207C9" w:rsidR="00E57C46">
        <w:rPr/>
        <w:t>nen?</w:t>
      </w:r>
    </w:p>
    <w:p w:rsidR="0013069C" w:rsidP="009A485D">
      <w:pPr>
        <w:pStyle w:val="ItemNum"/>
        <w:spacing w:after="220"/>
      </w:pPr>
      <w:r w:rsidR="00AE6904">
        <w:rPr/>
        <w:t>3.</w:t>
        <w:tab/>
      </w:r>
      <w:r w:rsidRPr="00F207C9" w:rsidR="00E57C46">
        <w:rPr/>
        <w:t>Muss</w:t>
      </w:r>
      <w:r w:rsidRPr="00157495" w:rsidR="00E57C46">
        <w:rPr>
          <w:rStyle w:val="verdichtet025"/>
        </w:rPr>
        <w:t xml:space="preserve"> </w:t>
      </w:r>
      <w:r w:rsidRPr="00F207C9" w:rsidR="00E57C46">
        <w:rPr/>
        <w:t>hier</w:t>
      </w:r>
      <w:r w:rsidRPr="00157495" w:rsidR="00E57C46">
        <w:rPr>
          <w:rStyle w:val="verdichtet025"/>
        </w:rPr>
        <w:t xml:space="preserve"> </w:t>
      </w:r>
      <w:r w:rsidRPr="00F207C9" w:rsidR="00E57C46">
        <w:rPr/>
        <w:t>tatsächlich</w:t>
      </w:r>
      <w:r w:rsidRPr="00157495" w:rsidR="00E57C46">
        <w:rPr>
          <w:rStyle w:val="verdichtet025"/>
        </w:rPr>
        <w:t xml:space="preserve"> </w:t>
      </w:r>
      <w:r w:rsidRPr="00934DC8" w:rsidR="00E57C46">
        <w:rPr>
          <w:noProof/>
        </w:rPr>
        <w:t>eine</w:t>
      </w:r>
      <w:r w:rsidRPr="00157495" w:rsidR="00E57C46">
        <w:rPr>
          <w:rStyle w:val="verdichtet025"/>
        </w:rPr>
        <w:t xml:space="preserve"> </w:t>
      </w:r>
      <w:r w:rsidRPr="00F207C9" w:rsidR="00E57C46">
        <w:rPr/>
        <w:t>rechtliche</w:t>
      </w:r>
      <w:r w:rsidRPr="00157495" w:rsidR="00E57C46">
        <w:rPr>
          <w:rStyle w:val="verdichtet025"/>
        </w:rPr>
        <w:t xml:space="preserve"> </w:t>
      </w:r>
      <w:r w:rsidRPr="00F207C9" w:rsidR="00E57C46">
        <w:rPr/>
        <w:t>Entscheidung</w:t>
      </w:r>
      <w:r w:rsidRPr="00157495" w:rsidR="00E57C46">
        <w:rPr>
          <w:rStyle w:val="verdichtet025"/>
        </w:rPr>
        <w:t xml:space="preserve"> </w:t>
      </w:r>
      <w:r w:rsidRPr="00F207C9" w:rsidR="00E57C46">
        <w:rPr/>
        <w:t>getroffen</w:t>
      </w:r>
      <w:r w:rsidRPr="00157495" w:rsidR="00E57C46">
        <w:rPr>
          <w:rStyle w:val="verdichtet025"/>
        </w:rPr>
        <w:t xml:space="preserve"> </w:t>
      </w:r>
      <w:r w:rsidRPr="00F207C9" w:rsidR="00E57C46">
        <w:rPr/>
        <w:t>we</w:t>
      </w:r>
      <w:r w:rsidRPr="00F207C9" w:rsidR="00E57C46">
        <w:rPr/>
        <w:t>r</w:t>
      </w:r>
      <w:r w:rsidRPr="00F207C9" w:rsidR="00E57C46">
        <w:rPr/>
        <w:t>den,</w:t>
      </w:r>
      <w:r w:rsidRPr="00157495" w:rsidR="00E57C46">
        <w:rPr>
          <w:rStyle w:val="verdichtet025"/>
        </w:rPr>
        <w:t xml:space="preserve"> </w:t>
      </w:r>
      <w:r w:rsidRPr="00934DC8" w:rsidR="00E57C46">
        <w:rPr>
          <w:noProof/>
        </w:rPr>
        <w:t>oder</w:t>
      </w:r>
      <w:r w:rsidRPr="00157495" w:rsidR="00E57C46">
        <w:rPr>
          <w:rStyle w:val="verdichtet025"/>
        </w:rPr>
        <w:t xml:space="preserve"> </w:t>
      </w:r>
      <w:r w:rsidRPr="00F207C9" w:rsidR="00E57C46">
        <w:rPr/>
        <w:t>geht</w:t>
      </w:r>
      <w:r w:rsidRPr="00157495" w:rsidR="00E57C46">
        <w:rPr>
          <w:rStyle w:val="verdichtet025"/>
        </w:rPr>
        <w:t xml:space="preserve"> </w:t>
      </w:r>
      <w:r w:rsidRPr="00F207C9" w:rsidR="00E57C46">
        <w:rPr/>
        <w:t>es</w:t>
      </w:r>
      <w:r w:rsidRPr="00157495" w:rsidR="00E57C46">
        <w:rPr>
          <w:rStyle w:val="verdichtet025"/>
        </w:rPr>
        <w:t xml:space="preserve"> </w:t>
      </w:r>
      <w:r w:rsidRPr="00F207C9" w:rsidR="00E57C46">
        <w:rPr/>
        <w:t>nicht</w:t>
      </w:r>
      <w:r w:rsidRPr="00157495" w:rsidR="00E57C46">
        <w:rPr>
          <w:rStyle w:val="verdichtet025"/>
        </w:rPr>
        <w:t xml:space="preserve"> </w:t>
      </w:r>
      <w:r w:rsidRPr="00F207C9" w:rsidR="00E57C46">
        <w:rPr/>
        <w:t>vielmehr</w:t>
      </w:r>
      <w:r w:rsidRPr="00157495" w:rsidR="00E57C46">
        <w:rPr>
          <w:rStyle w:val="verdichtet025"/>
        </w:rPr>
        <w:t xml:space="preserve"> </w:t>
      </w:r>
      <w:r w:rsidRPr="00F207C9" w:rsidR="00E57C46">
        <w:rPr/>
        <w:t>darum</w:t>
      </w:r>
      <w:r w:rsidRPr="00157495" w:rsidR="00E57C46">
        <w:rPr>
          <w:rStyle w:val="verdichtet025"/>
        </w:rPr>
        <w:t xml:space="preserve"> </w:t>
      </w:r>
      <w:r w:rsidRPr="00F207C9" w:rsidR="00E57C46">
        <w:rPr/>
        <w:t>festzustellen,</w:t>
      </w:r>
      <w:r w:rsidRPr="00157495" w:rsidR="00E57C46">
        <w:rPr>
          <w:rStyle w:val="verdichtet025"/>
        </w:rPr>
        <w:t xml:space="preserve"> </w:t>
      </w:r>
      <w:r w:rsidRPr="00F207C9" w:rsidR="00E57C46">
        <w:rPr/>
        <w:t>ob</w:t>
      </w:r>
      <w:r w:rsidRPr="00157495" w:rsidR="00E57C46">
        <w:rPr>
          <w:rStyle w:val="verdichtet025"/>
        </w:rPr>
        <w:t xml:space="preserve"> </w:t>
      </w:r>
      <w:r w:rsidRPr="00F207C9" w:rsidR="00E57C46">
        <w:rPr/>
        <w:t>für</w:t>
      </w:r>
      <w:r w:rsidRPr="00157495" w:rsidR="00E57C46">
        <w:rPr>
          <w:rStyle w:val="verdichtet025"/>
        </w:rPr>
        <w:t xml:space="preserve"> </w:t>
      </w:r>
      <w:r w:rsidRPr="00934DC8" w:rsidR="00E57C46">
        <w:rPr>
          <w:noProof/>
        </w:rPr>
        <w:t>eine</w:t>
      </w:r>
      <w:r w:rsidRPr="00157495" w:rsidR="00E57C46">
        <w:rPr>
          <w:rStyle w:val="verdichtet025"/>
        </w:rPr>
        <w:t xml:space="preserve"> </w:t>
      </w:r>
      <w:r w:rsidRPr="00F207C9" w:rsidR="00E57C46">
        <w:rPr/>
        <w:t>geplante</w:t>
      </w:r>
      <w:r w:rsidRPr="00157495" w:rsidR="00E57C46">
        <w:rPr>
          <w:rStyle w:val="verdichtet025"/>
        </w:rPr>
        <w:t xml:space="preserve"> </w:t>
      </w:r>
      <w:r w:rsidRPr="00F207C9" w:rsidR="00E57C46">
        <w:rPr/>
        <w:t>Maßnahme</w:t>
      </w:r>
      <w:r w:rsidRPr="00157495" w:rsidR="00E57C46">
        <w:rPr>
          <w:rStyle w:val="verdichtet025"/>
        </w:rPr>
        <w:t xml:space="preserve"> </w:t>
      </w:r>
      <w:r w:rsidRPr="00F207C9" w:rsidR="00E57C46">
        <w:rPr/>
        <w:t>überhaupt</w:t>
      </w:r>
      <w:r w:rsidRPr="00157495" w:rsidR="00E57C46">
        <w:rPr>
          <w:rStyle w:val="verdichtet025"/>
        </w:rPr>
        <w:t xml:space="preserve"> </w:t>
      </w:r>
      <w:r w:rsidRPr="00934DC8" w:rsidR="00E57C46">
        <w:rPr>
          <w:noProof/>
        </w:rPr>
        <w:t>eine</w:t>
      </w:r>
      <w:r w:rsidRPr="00157495" w:rsidR="00E57C46">
        <w:rPr>
          <w:rStyle w:val="verdichtet025"/>
        </w:rPr>
        <w:t xml:space="preserve"> </w:t>
      </w:r>
      <w:r w:rsidRPr="00F207C9" w:rsidR="00E57C46">
        <w:rPr/>
        <w:t>medizinische</w:t>
      </w:r>
      <w:r w:rsidRPr="00157495" w:rsidR="00E57C46">
        <w:rPr>
          <w:rStyle w:val="verdichtet025"/>
        </w:rPr>
        <w:t xml:space="preserve"> </w:t>
      </w:r>
      <w:r w:rsidRPr="00F207C9" w:rsidR="00E57C46">
        <w:rPr/>
        <w:t>Indika</w:t>
      </w:r>
      <w:r w:rsidR="00137C8B">
        <w:rPr/>
        <w:softHyphen/>
        <w:t>tion</w:t>
      </w:r>
      <w:r w:rsidRPr="00157495" w:rsidR="00E57C46">
        <w:rPr>
          <w:rStyle w:val="verdichtet025"/>
        </w:rPr>
        <w:t xml:space="preserve"> </w:t>
      </w:r>
      <w:r w:rsidRPr="00F207C9" w:rsidR="00E57C46">
        <w:rPr/>
        <w:t>vorliegt?</w:t>
      </w:r>
      <w:r w:rsidRPr="00157495" w:rsidR="00E57C46">
        <w:rPr>
          <w:rStyle w:val="verdichtet025"/>
        </w:rPr>
        <w:t xml:space="preserve"> </w:t>
      </w:r>
      <w:r w:rsidRPr="00934DC8" w:rsidR="00E57C46">
        <w:rPr>
          <w:noProof/>
        </w:rPr>
        <w:t>Eine</w:t>
      </w:r>
      <w:r w:rsidRPr="00157495" w:rsidR="00E57C46">
        <w:rPr>
          <w:rStyle w:val="verdichtet025"/>
        </w:rPr>
        <w:t xml:space="preserve"> </w:t>
      </w:r>
      <w:r w:rsidRPr="00F207C9" w:rsidR="00E57C46">
        <w:rPr/>
        <w:t>solche</w:t>
      </w:r>
      <w:r w:rsidRPr="00157495" w:rsidR="00E57C46">
        <w:rPr>
          <w:rStyle w:val="verdichtet025"/>
        </w:rPr>
        <w:t xml:space="preserve"> </w:t>
      </w:r>
      <w:r w:rsidRPr="00F207C9" w:rsidR="00E57C46">
        <w:rPr/>
        <w:t>ist</w:t>
      </w:r>
      <w:r w:rsidRPr="00157495" w:rsidR="00E57C46">
        <w:rPr>
          <w:rStyle w:val="verdichtet025"/>
        </w:rPr>
        <w:t xml:space="preserve"> </w:t>
      </w:r>
      <w:r w:rsidRPr="00F207C9" w:rsidR="00E57C46">
        <w:rPr/>
        <w:t>nur</w:t>
      </w:r>
      <w:r w:rsidRPr="00157495" w:rsidR="00E57C46">
        <w:rPr>
          <w:rStyle w:val="verdichtet025"/>
        </w:rPr>
        <w:t xml:space="preserve"> </w:t>
      </w:r>
      <w:r w:rsidRPr="00F207C9" w:rsidR="00E57C46">
        <w:rPr/>
        <w:t>gegeben,</w:t>
      </w:r>
      <w:r w:rsidRPr="00157495" w:rsidR="00E57C46">
        <w:rPr>
          <w:rStyle w:val="verdichtet025"/>
        </w:rPr>
        <w:t xml:space="preserve"> </w:t>
      </w:r>
      <w:r w:rsidRPr="00F207C9" w:rsidR="00E57C46">
        <w:rPr/>
        <w:t>wenn</w:t>
      </w:r>
      <w:r w:rsidRPr="00157495" w:rsidR="00E57C46">
        <w:rPr>
          <w:rStyle w:val="verdichtet025"/>
        </w:rPr>
        <w:t xml:space="preserve"> </w:t>
      </w:r>
      <w:r w:rsidRPr="00F207C9" w:rsidR="00E57C46">
        <w:rPr/>
        <w:t>die</w:t>
      </w:r>
      <w:r w:rsidRPr="00157495" w:rsidR="00E57C46">
        <w:rPr>
          <w:rStyle w:val="verdichtet025"/>
        </w:rPr>
        <w:t xml:space="preserve"> </w:t>
      </w:r>
      <w:r w:rsidRPr="00F207C9" w:rsidR="00E57C46">
        <w:rPr/>
        <w:t>geplante</w:t>
      </w:r>
      <w:r w:rsidRPr="00157495" w:rsidR="00E57C46">
        <w:rPr>
          <w:rStyle w:val="verdichtet025"/>
        </w:rPr>
        <w:t xml:space="preserve"> </w:t>
      </w:r>
      <w:r w:rsidRPr="00F207C9" w:rsidR="00E57C46">
        <w:rPr/>
        <w:t>Therapie</w:t>
      </w:r>
      <w:r w:rsidRPr="00157495" w:rsidR="00E57C46">
        <w:rPr>
          <w:rStyle w:val="verdichtet025"/>
        </w:rPr>
        <w:t xml:space="preserve"> </w:t>
      </w:r>
      <w:r w:rsidRPr="00F207C9" w:rsidR="00E57C46">
        <w:rPr/>
        <w:t>ein</w:t>
      </w:r>
      <w:r w:rsidRPr="00157495" w:rsidR="00E57C46">
        <w:rPr>
          <w:rStyle w:val="verdichtet025"/>
        </w:rPr>
        <w:t xml:space="preserve"> </w:t>
      </w:r>
      <w:r w:rsidRPr="00F207C9" w:rsidR="00E57C46">
        <w:rPr/>
        <w:t>realistisch</w:t>
      </w:r>
      <w:r w:rsidRPr="00157495" w:rsidR="00E57C46">
        <w:rPr>
          <w:rStyle w:val="verdichtet025"/>
        </w:rPr>
        <w:t xml:space="preserve"> </w:t>
      </w:r>
      <w:r w:rsidRPr="00F207C9" w:rsidR="00E57C46">
        <w:rPr/>
        <w:t>erreichbares</w:t>
      </w:r>
      <w:r w:rsidRPr="00157495" w:rsidR="00E57C46">
        <w:rPr>
          <w:rStyle w:val="verdichtet025"/>
        </w:rPr>
        <w:t xml:space="preserve"> </w:t>
      </w:r>
      <w:r w:rsidRPr="00F207C9" w:rsidR="00E57C46">
        <w:rPr/>
        <w:t>Ziel</w:t>
      </w:r>
      <w:r w:rsidRPr="00157495" w:rsidR="00E57C46">
        <w:rPr>
          <w:rStyle w:val="verdichtet025"/>
        </w:rPr>
        <w:t xml:space="preserve"> </w:t>
      </w:r>
      <w:r w:rsidRPr="00F207C9" w:rsidR="00E57C46">
        <w:rPr/>
        <w:t>verfolgt.</w:t>
      </w:r>
      <w:r w:rsidRPr="00157495" w:rsidR="00E57C46">
        <w:rPr>
          <w:rStyle w:val="verdichtet025"/>
        </w:rPr>
        <w:t xml:space="preserve"> </w:t>
      </w:r>
      <w:r w:rsidRPr="00F207C9" w:rsidR="00E57C46">
        <w:rPr/>
        <w:t>Legitime</w:t>
      </w:r>
      <w:r w:rsidRPr="00157495" w:rsidR="00E57C46">
        <w:rPr>
          <w:rStyle w:val="verdichtet025"/>
        </w:rPr>
        <w:t xml:space="preserve"> </w:t>
      </w:r>
      <w:r w:rsidRPr="00F207C9" w:rsidR="00E57C46">
        <w:rPr/>
        <w:t>Therapieziele</w:t>
      </w:r>
      <w:r w:rsidRPr="00157495" w:rsidR="00E57C46">
        <w:rPr>
          <w:rStyle w:val="verdichtet025"/>
        </w:rPr>
        <w:t xml:space="preserve"> </w:t>
      </w:r>
      <w:r w:rsidRPr="00F207C9" w:rsidR="00E57C46">
        <w:rPr/>
        <w:t>lassen</w:t>
      </w:r>
      <w:r w:rsidRPr="00157495" w:rsidR="00E57C46">
        <w:rPr>
          <w:rStyle w:val="verdichtet025"/>
        </w:rPr>
        <w:t xml:space="preserve"> </w:t>
      </w:r>
      <w:r w:rsidRPr="00F207C9" w:rsidR="00E57C46">
        <w:rPr/>
        <w:t>sich,</w:t>
      </w:r>
      <w:r w:rsidRPr="00157495" w:rsidR="00E57C46">
        <w:rPr>
          <w:rStyle w:val="verdichtet025"/>
        </w:rPr>
        <w:t xml:space="preserve"> </w:t>
      </w:r>
      <w:r w:rsidRPr="00F207C9" w:rsidR="00E57C46">
        <w:rPr/>
        <w:t>wie</w:t>
      </w:r>
      <w:r w:rsidRPr="00157495" w:rsidR="00E57C46">
        <w:rPr>
          <w:rStyle w:val="verdichtet025"/>
        </w:rPr>
        <w:t xml:space="preserve"> </w:t>
      </w:r>
      <w:r w:rsidRPr="00F207C9" w:rsidR="00E57C46">
        <w:rPr/>
        <w:t>erwähnt,</w:t>
      </w:r>
      <w:r w:rsidRPr="00157495" w:rsidR="00E57C46">
        <w:rPr>
          <w:rStyle w:val="verdichtet025"/>
        </w:rPr>
        <w:t xml:space="preserve"> </w:t>
      </w:r>
      <w:r w:rsidRPr="00F207C9" w:rsidR="00E57C46">
        <w:rPr/>
        <w:t>an</w:t>
      </w:r>
      <w:r w:rsidRPr="00157495" w:rsidR="00E57C46">
        <w:rPr>
          <w:rStyle w:val="verdichtet025"/>
        </w:rPr>
        <w:t xml:space="preserve"> </w:t>
      </w:r>
      <w:r w:rsidRPr="00F207C9" w:rsidR="00E57C46">
        <w:rPr/>
        <w:t>den</w:t>
      </w:r>
      <w:r w:rsidRPr="00157495" w:rsidR="00E57C46">
        <w:rPr>
          <w:rStyle w:val="verdichtet025"/>
        </w:rPr>
        <w:t xml:space="preserve"> </w:t>
      </w:r>
      <w:r w:rsidRPr="00F207C9" w:rsidR="00E57C46">
        <w:rPr/>
        <w:t>Fingern</w:t>
      </w:r>
      <w:r w:rsidRPr="00157495" w:rsidR="00E57C46">
        <w:rPr>
          <w:rStyle w:val="verdichtet025"/>
        </w:rPr>
        <w:t xml:space="preserve"> </w:t>
      </w:r>
      <w:r w:rsidRPr="00934DC8" w:rsidR="00E57C46">
        <w:rPr>
          <w:noProof/>
        </w:rPr>
        <w:t>einer</w:t>
      </w:r>
      <w:r w:rsidRPr="00157495" w:rsidR="00E57C46">
        <w:rPr>
          <w:rStyle w:val="verdichtet025"/>
        </w:rPr>
        <w:t xml:space="preserve"> </w:t>
      </w:r>
      <w:r w:rsidRPr="00F207C9" w:rsidR="00E57C46">
        <w:rPr/>
        <w:t>Hand</w:t>
      </w:r>
      <w:r w:rsidRPr="00157495" w:rsidR="00E57C46">
        <w:rPr>
          <w:rStyle w:val="verdichtet025"/>
        </w:rPr>
        <w:t xml:space="preserve"> </w:t>
      </w:r>
      <w:r w:rsidRPr="00F207C9" w:rsidR="00E57C46">
        <w:rPr/>
        <w:t>abzählen:</w:t>
      </w:r>
      <w:r w:rsidRPr="00157495" w:rsidR="00E57C46">
        <w:rPr>
          <w:rStyle w:val="verdichtet025"/>
        </w:rPr>
        <w:t xml:space="preserve"> </w:t>
      </w:r>
      <w:r w:rsidRPr="00F207C9" w:rsidR="00E57C46">
        <w:rPr/>
        <w:t>Heilung,</w:t>
      </w:r>
      <w:r w:rsidRPr="00157495" w:rsidR="00E57C46">
        <w:rPr>
          <w:rStyle w:val="verdichtet025"/>
        </w:rPr>
        <w:t xml:space="preserve"> </w:t>
      </w:r>
      <w:r w:rsidRPr="00F207C9" w:rsidR="00E57C46">
        <w:rPr/>
        <w:t>Lebensve</w:t>
      </w:r>
      <w:r w:rsidRPr="00F207C9" w:rsidR="00E57C46">
        <w:rPr/>
        <w:t>r</w:t>
      </w:r>
      <w:r w:rsidRPr="00F207C9" w:rsidR="00E57C46">
        <w:rPr/>
        <w:t>längerung</w:t>
      </w:r>
      <w:r>
        <w:fldChar w:fldCharType="begin"/>
      </w:r>
      <w:r w:rsidRPr="00F207C9" w:rsidR="001973D6">
        <w:rPr/>
        <w:instrText xml:space="preserve"> XE "Lebensverlängerung" </w:instrText>
      </w:r>
      <w:r>
        <w:fldChar w:fldCharType="end"/>
      </w:r>
      <w:r w:rsidRPr="00157495" w:rsidR="00E57C46">
        <w:rPr>
          <w:rStyle w:val="verdichtet025"/>
        </w:rPr>
        <w:t xml:space="preserve"> </w:t>
      </w:r>
      <w:r w:rsidRPr="00F207C9" w:rsidR="00E57C46">
        <w:rPr/>
        <w:t>und</w:t>
      </w:r>
      <w:r w:rsidRPr="00157495" w:rsidR="00E57C46">
        <w:rPr>
          <w:rStyle w:val="verdichtet025"/>
        </w:rPr>
        <w:t xml:space="preserve"> </w:t>
      </w:r>
      <w:r w:rsidRPr="00F207C9" w:rsidR="00E57C46">
        <w:rPr/>
        <w:t>Verbesserung</w:t>
      </w:r>
      <w:r w:rsidRPr="00157495" w:rsidR="00E57C46">
        <w:rPr>
          <w:rStyle w:val="verdichtet025"/>
        </w:rPr>
        <w:t xml:space="preserve"> </w:t>
      </w:r>
      <w:r w:rsidRPr="00F207C9" w:rsidR="00E57C46">
        <w:rPr/>
        <w:t>der</w:t>
      </w:r>
      <w:r w:rsidRPr="00157495" w:rsidR="00E57C46">
        <w:rPr>
          <w:rStyle w:val="verdichtet025"/>
        </w:rPr>
        <w:t xml:space="preserve"> </w:t>
      </w:r>
      <w:r w:rsidRPr="00F207C9" w:rsidR="00E57C46">
        <w:rPr/>
        <w:t>Lebensqualität</w:t>
      </w:r>
      <w:r>
        <w:fldChar w:fldCharType="begin"/>
      </w:r>
      <w:r w:rsidRPr="00F207C9" w:rsidR="001973D6">
        <w:rPr/>
        <w:instrText xml:space="preserve"> XE "Lebensqualität" </w:instrText>
      </w:r>
      <w:r>
        <w:fldChar w:fldCharType="end"/>
      </w:r>
      <w:r w:rsidRPr="00F207C9" w:rsidR="00E57C46">
        <w:rPr/>
        <w:t>.</w:t>
      </w:r>
      <w:r w:rsidRPr="00157495" w:rsidR="00E57C46">
        <w:rPr>
          <w:rStyle w:val="verdichtet025"/>
        </w:rPr>
        <w:t xml:space="preserve"> </w:t>
      </w:r>
      <w:r w:rsidRPr="00F207C9" w:rsidR="00E57C46">
        <w:rPr/>
        <w:t>Wenn</w:t>
      </w:r>
      <w:r w:rsidRPr="00157495" w:rsidR="00E57C46">
        <w:rPr>
          <w:rStyle w:val="verdichtet025"/>
        </w:rPr>
        <w:t xml:space="preserve"> </w:t>
      </w:r>
      <w:r w:rsidRPr="00F207C9" w:rsidR="00E57C46">
        <w:rPr/>
        <w:t>das</w:t>
      </w:r>
      <w:r w:rsidRPr="00157495" w:rsidR="00E57C46">
        <w:rPr>
          <w:rStyle w:val="verdichtet025"/>
        </w:rPr>
        <w:t xml:space="preserve"> </w:t>
      </w:r>
      <w:r w:rsidRPr="00F207C9" w:rsidR="00E57C46">
        <w:rPr/>
        <w:t>L</w:t>
      </w:r>
      <w:r w:rsidRPr="00F207C9" w:rsidR="00E57C46">
        <w:rPr/>
        <w:t>e</w:t>
      </w:r>
      <w:r w:rsidRPr="00F207C9" w:rsidR="00E57C46">
        <w:rPr/>
        <w:t>bensende</w:t>
      </w:r>
      <w:r w:rsidRPr="00157495" w:rsidR="00E57C46">
        <w:rPr>
          <w:rStyle w:val="verdichtet025"/>
        </w:rPr>
        <w:t xml:space="preserve"> </w:t>
      </w:r>
      <w:r w:rsidRPr="00F207C9" w:rsidR="00E57C46">
        <w:rPr/>
        <w:t>sich</w:t>
      </w:r>
      <w:r w:rsidRPr="00157495" w:rsidR="00E57C46">
        <w:rPr>
          <w:rStyle w:val="verdichtet025"/>
        </w:rPr>
        <w:t xml:space="preserve"> </w:t>
      </w:r>
      <w:r w:rsidRPr="00F207C9" w:rsidR="00E57C46">
        <w:rPr/>
        <w:t>abzeichnet,</w:t>
      </w:r>
      <w:r w:rsidRPr="00157495" w:rsidR="00E57C46">
        <w:rPr>
          <w:rStyle w:val="verdichtet025"/>
        </w:rPr>
        <w:t xml:space="preserve"> </w:t>
      </w:r>
      <w:r w:rsidRPr="00F207C9" w:rsidR="00E57C46">
        <w:rPr/>
        <w:t>sind</w:t>
      </w:r>
      <w:r w:rsidRPr="00157495" w:rsidR="00E57C46">
        <w:rPr>
          <w:rStyle w:val="verdichtet025"/>
        </w:rPr>
        <w:t xml:space="preserve"> </w:t>
      </w:r>
      <w:r w:rsidRPr="00F207C9" w:rsidR="00E57C46">
        <w:rPr/>
        <w:t>in</w:t>
      </w:r>
      <w:r w:rsidRPr="00157495" w:rsidR="00E57C46">
        <w:rPr>
          <w:rStyle w:val="verdichtet025"/>
        </w:rPr>
        <w:t xml:space="preserve"> </w:t>
      </w:r>
      <w:r w:rsidRPr="00F207C9" w:rsidR="00E57C46">
        <w:rPr/>
        <w:t>vielen</w:t>
      </w:r>
      <w:r w:rsidRPr="00157495" w:rsidR="00E57C46">
        <w:rPr>
          <w:rStyle w:val="verdichtet025"/>
        </w:rPr>
        <w:t xml:space="preserve"> </w:t>
      </w:r>
      <w:r w:rsidRPr="00F207C9" w:rsidR="00E57C46">
        <w:rPr/>
        <w:t>Fällen</w:t>
      </w:r>
      <w:r w:rsidRPr="00157495" w:rsidR="00E57C46">
        <w:rPr>
          <w:rStyle w:val="verdichtet025"/>
        </w:rPr>
        <w:t xml:space="preserve"> </w:t>
      </w:r>
      <w:r w:rsidRPr="00F207C9" w:rsidR="00E57C46">
        <w:rPr/>
        <w:t>weder</w:t>
      </w:r>
      <w:r w:rsidRPr="00157495" w:rsidR="00E57C46">
        <w:rPr>
          <w:rStyle w:val="verdichtet025"/>
        </w:rPr>
        <w:t xml:space="preserve"> </w:t>
      </w:r>
      <w:r w:rsidRPr="00F207C9" w:rsidR="00E57C46">
        <w:rPr/>
        <w:t>rechtliche</w:t>
      </w:r>
      <w:r w:rsidRPr="00157495" w:rsidR="00E57C46">
        <w:rPr>
          <w:rStyle w:val="verdichtet025"/>
        </w:rPr>
        <w:t xml:space="preserve"> </w:t>
      </w:r>
      <w:r w:rsidRPr="00F207C9" w:rsidR="00E57C46">
        <w:rPr/>
        <w:t>noch</w:t>
      </w:r>
      <w:r w:rsidRPr="00157495" w:rsidR="00E57C46">
        <w:rPr>
          <w:rStyle w:val="verdichtet025"/>
        </w:rPr>
        <w:t xml:space="preserve"> </w:t>
      </w:r>
      <w:r w:rsidRPr="00F207C9" w:rsidR="00E57C46">
        <w:rPr/>
        <w:t>ethische</w:t>
      </w:r>
      <w:r w:rsidRPr="00157495" w:rsidR="00E57C46">
        <w:rPr>
          <w:rStyle w:val="verdichtet025"/>
        </w:rPr>
        <w:t xml:space="preserve"> </w:t>
      </w:r>
      <w:r w:rsidRPr="00F207C9" w:rsidR="00E57C46">
        <w:rPr/>
        <w:t>Kenntnisse</w:t>
      </w:r>
      <w:r w:rsidRPr="00157495" w:rsidR="00E57C46">
        <w:rPr>
          <w:rStyle w:val="verdichtet025"/>
        </w:rPr>
        <w:t xml:space="preserve"> </w:t>
      </w:r>
      <w:r w:rsidRPr="00F207C9" w:rsidR="00E57C46">
        <w:rPr/>
        <w:t>erforderlich</w:t>
      </w:r>
      <w:r w:rsidRPr="00F207C9" w:rsidR="00C54430">
        <w:rPr/>
        <w:t>,</w:t>
      </w:r>
      <w:r w:rsidRPr="00157495" w:rsidR="00E57C46">
        <w:rPr>
          <w:rStyle w:val="verdichtet025"/>
        </w:rPr>
        <w:t xml:space="preserve"> </w:t>
      </w:r>
      <w:r w:rsidRPr="00F207C9" w:rsidR="00E57C46">
        <w:rPr/>
        <w:t>um</w:t>
      </w:r>
      <w:r w:rsidRPr="00157495" w:rsidR="00E57C46">
        <w:rPr>
          <w:rStyle w:val="verdichtet025"/>
        </w:rPr>
        <w:t xml:space="preserve"> </w:t>
      </w:r>
      <w:r w:rsidRPr="00F207C9" w:rsidR="00E57C46">
        <w:rPr/>
        <w:t>zu</w:t>
      </w:r>
      <w:r w:rsidRPr="00157495" w:rsidR="00E57C46">
        <w:rPr>
          <w:rStyle w:val="verdichtet025"/>
        </w:rPr>
        <w:t xml:space="preserve"> </w:t>
      </w:r>
      <w:r w:rsidRPr="00934DC8" w:rsidR="00E57C46">
        <w:rPr>
          <w:noProof/>
        </w:rPr>
        <w:t>einer</w:t>
      </w:r>
      <w:r w:rsidRPr="00157495" w:rsidR="00E57C46">
        <w:rPr>
          <w:rStyle w:val="verdichtet025"/>
        </w:rPr>
        <w:t xml:space="preserve"> </w:t>
      </w:r>
      <w:r w:rsidRPr="00F207C9" w:rsidR="00E57C46">
        <w:rPr/>
        <w:t>guten</w:t>
      </w:r>
      <w:r w:rsidRPr="00157495" w:rsidR="00E57C46">
        <w:rPr>
          <w:rStyle w:val="verdichtet025"/>
        </w:rPr>
        <w:t xml:space="preserve"> </w:t>
      </w:r>
      <w:r w:rsidRPr="00F207C9" w:rsidR="00E57C46">
        <w:rPr/>
        <w:t>Entsche</w:t>
      </w:r>
      <w:r w:rsidRPr="00F207C9" w:rsidR="00E57C46">
        <w:rPr/>
        <w:t>i</w:t>
      </w:r>
      <w:r w:rsidRPr="00F207C9" w:rsidR="00E57C46">
        <w:rPr/>
        <w:t>dung</w:t>
      </w:r>
      <w:r w:rsidRPr="00157495" w:rsidR="00E57C46">
        <w:rPr>
          <w:rStyle w:val="verdichtet025"/>
        </w:rPr>
        <w:t xml:space="preserve"> </w:t>
      </w:r>
      <w:r w:rsidRPr="00F207C9" w:rsidR="00E57C46">
        <w:rPr/>
        <w:t>zu</w:t>
      </w:r>
      <w:r w:rsidRPr="00157495" w:rsidR="00E57C46">
        <w:rPr>
          <w:rStyle w:val="verdichtet025"/>
        </w:rPr>
        <w:t xml:space="preserve"> </w:t>
      </w:r>
      <w:r w:rsidRPr="00F207C9" w:rsidR="00E57C46">
        <w:rPr/>
        <w:t>kommen,</w:t>
      </w:r>
      <w:r w:rsidRPr="00157495" w:rsidR="00E57C46">
        <w:rPr>
          <w:rStyle w:val="verdichtet025"/>
        </w:rPr>
        <w:t xml:space="preserve"> </w:t>
      </w:r>
      <w:r w:rsidRPr="00F207C9" w:rsidR="00E57C46">
        <w:rPr/>
        <w:t>sondern</w:t>
      </w:r>
      <w:r w:rsidRPr="00157495" w:rsidR="00E57C46">
        <w:rPr>
          <w:rStyle w:val="verdichtet025"/>
        </w:rPr>
        <w:t xml:space="preserve"> </w:t>
      </w:r>
      <w:r w:rsidRPr="00F207C9" w:rsidR="00E57C46">
        <w:rPr/>
        <w:t>vielmehr</w:t>
      </w:r>
      <w:r w:rsidRPr="00157495" w:rsidR="00E57C46">
        <w:rPr>
          <w:rStyle w:val="verdichtet025"/>
        </w:rPr>
        <w:t xml:space="preserve"> </w:t>
      </w:r>
      <w:r w:rsidRPr="00F207C9" w:rsidR="00E57C46">
        <w:rPr/>
        <w:t>ein</w:t>
      </w:r>
      <w:r w:rsidRPr="00157495" w:rsidR="00E57C46">
        <w:rPr>
          <w:rStyle w:val="verdichtet025"/>
        </w:rPr>
        <w:t xml:space="preserve"> </w:t>
      </w:r>
      <w:r w:rsidRPr="00F207C9" w:rsidR="00E57C46">
        <w:rPr/>
        <w:t>fundiertes</w:t>
      </w:r>
      <w:r w:rsidRPr="00157495" w:rsidR="00E57C46">
        <w:rPr>
          <w:rStyle w:val="verdichtet025"/>
        </w:rPr>
        <w:t xml:space="preserve"> </w:t>
      </w:r>
      <w:r w:rsidRPr="00F207C9" w:rsidR="00E57C46">
        <w:rPr/>
        <w:t>medizinisches</w:t>
      </w:r>
      <w:r w:rsidRPr="00157495" w:rsidR="00E57C46">
        <w:rPr>
          <w:rStyle w:val="verdichtet025"/>
        </w:rPr>
        <w:t xml:space="preserve"> </w:t>
      </w:r>
      <w:r w:rsidRPr="00F207C9" w:rsidR="00E57C46">
        <w:rPr/>
        <w:t>Fachwissen</w:t>
      </w:r>
      <w:r w:rsidRPr="00157495" w:rsidR="00E57C46">
        <w:rPr>
          <w:rStyle w:val="verdichtet025"/>
        </w:rPr>
        <w:t xml:space="preserve"> </w:t>
      </w:r>
      <w:r w:rsidRPr="00F207C9" w:rsidR="00E57C46">
        <w:rPr/>
        <w:t>(vgl.</w:t>
      </w:r>
      <w:r w:rsidRPr="00157495" w:rsidR="00E57C46">
        <w:rPr>
          <w:rStyle w:val="verdichtet025"/>
        </w:rPr>
        <w:t xml:space="preserve"> </w:t>
      </w:r>
      <w:r w:rsidRPr="00F207C9" w:rsidR="00E57C46">
        <w:rPr/>
        <w:t>Borasio,</w:t>
      </w:r>
      <w:r w:rsidRPr="00157495" w:rsidR="00E57C46">
        <w:rPr>
          <w:rStyle w:val="verdichtet025"/>
        </w:rPr>
        <w:t xml:space="preserve"> </w:t>
      </w:r>
      <w:r w:rsidRPr="00F207C9" w:rsidR="00E57C46">
        <w:rPr/>
        <w:t>2008).</w:t>
      </w:r>
      <w:r w:rsidRPr="00157495" w:rsidR="00E57C46">
        <w:rPr>
          <w:rStyle w:val="verdichtet025"/>
        </w:rPr>
        <w:t xml:space="preserve"> </w:t>
      </w:r>
      <w:r w:rsidRPr="00F207C9" w:rsidR="00E57C46">
        <w:rPr/>
        <w:t>Ist</w:t>
      </w:r>
      <w:r w:rsidRPr="00157495" w:rsidR="00E57C46">
        <w:rPr>
          <w:rStyle w:val="verdichtet025"/>
        </w:rPr>
        <w:t xml:space="preserve"> </w:t>
      </w:r>
      <w:r w:rsidRPr="00F207C9" w:rsidR="00E57C46">
        <w:rPr/>
        <w:t>beispielsweise</w:t>
      </w:r>
      <w:r w:rsidRPr="00157495" w:rsidR="00E57C46">
        <w:rPr>
          <w:rStyle w:val="verdichtet025"/>
        </w:rPr>
        <w:t xml:space="preserve"> </w:t>
      </w:r>
      <w:r w:rsidRPr="00F207C9" w:rsidR="00E57C46">
        <w:rPr/>
        <w:t>das</w:t>
      </w:r>
      <w:r w:rsidRPr="00157495" w:rsidR="00E57C46">
        <w:rPr>
          <w:rStyle w:val="verdichtet025"/>
        </w:rPr>
        <w:t xml:space="preserve"> </w:t>
      </w:r>
      <w:r w:rsidRPr="00F207C9" w:rsidR="00E57C46">
        <w:rPr/>
        <w:t>Se</w:t>
      </w:r>
      <w:r w:rsidRPr="00F207C9" w:rsidR="00E57C46">
        <w:rPr/>
        <w:t>t</w:t>
      </w:r>
      <w:r w:rsidRPr="00F207C9" w:rsidR="00E57C46">
        <w:rPr/>
        <w:t>zen</w:t>
      </w:r>
      <w:r w:rsidRPr="00157495" w:rsidR="00E57C46">
        <w:rPr>
          <w:rStyle w:val="verdichtet025"/>
        </w:rPr>
        <w:t xml:space="preserve"> </w:t>
      </w:r>
      <w:r w:rsidRPr="00934DC8" w:rsidR="00E57C46">
        <w:rPr>
          <w:noProof/>
        </w:rPr>
        <w:t>einer</w:t>
      </w:r>
      <w:r w:rsidRPr="00157495" w:rsidR="00E57C46">
        <w:rPr>
          <w:rStyle w:val="verdichtet025"/>
        </w:rPr>
        <w:t xml:space="preserve"> </w:t>
      </w:r>
      <w:r w:rsidRPr="00F207C9" w:rsidR="00E57C46">
        <w:rPr/>
        <w:t>PEG-Sonde</w:t>
      </w:r>
      <w:r w:rsidRPr="00157495" w:rsidR="00E57C46">
        <w:rPr>
          <w:rStyle w:val="verdichtet025"/>
        </w:rPr>
        <w:t xml:space="preserve"> </w:t>
      </w:r>
      <w:r w:rsidRPr="00F207C9" w:rsidR="00E57C46">
        <w:rPr/>
        <w:t>zu</w:t>
      </w:r>
      <w:r w:rsidRPr="00157495" w:rsidR="00E57C46">
        <w:rPr>
          <w:rStyle w:val="verdichtet025"/>
        </w:rPr>
        <w:t xml:space="preserve"> </w:t>
      </w:r>
      <w:r w:rsidRPr="00F207C9" w:rsidR="00E57C46">
        <w:rPr/>
        <w:t>diesem</w:t>
      </w:r>
      <w:r w:rsidRPr="00157495" w:rsidR="00E57C46">
        <w:rPr>
          <w:rStyle w:val="verdichtet025"/>
        </w:rPr>
        <w:t xml:space="preserve"> </w:t>
      </w:r>
      <w:r w:rsidRPr="00F207C9" w:rsidR="00E57C46">
        <w:rPr/>
        <w:t>Zeitpunkt</w:t>
      </w:r>
      <w:r w:rsidRPr="00157495" w:rsidR="00E57C46">
        <w:rPr>
          <w:rStyle w:val="verdichtet025"/>
        </w:rPr>
        <w:t xml:space="preserve"> </w:t>
      </w:r>
      <w:r w:rsidRPr="00F207C9" w:rsidR="00E57C46">
        <w:rPr/>
        <w:t>noch</w:t>
      </w:r>
      <w:r w:rsidRPr="00157495" w:rsidR="00E57C46">
        <w:rPr>
          <w:rStyle w:val="verdichtet025"/>
        </w:rPr>
        <w:t xml:space="preserve"> </w:t>
      </w:r>
      <w:r w:rsidRPr="00F207C9" w:rsidR="00E57C46">
        <w:rPr/>
        <w:t>indiziert?</w:t>
      </w:r>
      <w:r w:rsidRPr="00157495" w:rsidR="00E57C46">
        <w:rPr>
          <w:rStyle w:val="verdichtet025"/>
        </w:rPr>
        <w:t xml:space="preserve"> </w:t>
      </w:r>
      <w:r w:rsidRPr="00F207C9" w:rsidR="00E57C46">
        <w:rPr/>
        <w:t>Muss</w:t>
      </w:r>
      <w:r w:rsidRPr="00157495" w:rsidR="00E57C46">
        <w:rPr>
          <w:rStyle w:val="verdichtet025"/>
        </w:rPr>
        <w:t xml:space="preserve"> </w:t>
      </w:r>
      <w:r w:rsidRPr="00F207C9" w:rsidR="00E57C46">
        <w:rPr/>
        <w:t>auch</w:t>
      </w:r>
      <w:r w:rsidRPr="00157495" w:rsidR="00E57C46">
        <w:rPr>
          <w:rStyle w:val="verdichtet025"/>
        </w:rPr>
        <w:t xml:space="preserve"> </w:t>
      </w:r>
      <w:r w:rsidRPr="00F207C9" w:rsidR="00E57C46">
        <w:rPr/>
        <w:t>jetzt</w:t>
      </w:r>
      <w:r w:rsidRPr="00157495" w:rsidR="00E57C46">
        <w:rPr>
          <w:rStyle w:val="verdichtet025"/>
        </w:rPr>
        <w:t xml:space="preserve"> </w:t>
      </w:r>
      <w:r w:rsidRPr="00F207C9" w:rsidR="00E57C46">
        <w:rPr/>
        <w:t>noch</w:t>
      </w:r>
      <w:r w:rsidRPr="00157495" w:rsidR="00E57C46">
        <w:rPr>
          <w:rStyle w:val="verdichtet025"/>
        </w:rPr>
        <w:t xml:space="preserve"> </w:t>
      </w:r>
      <w:r w:rsidRPr="00934DC8" w:rsidR="00E57C46">
        <w:rPr>
          <w:noProof/>
        </w:rPr>
        <w:t>eine</w:t>
      </w:r>
      <w:r w:rsidRPr="00157495" w:rsidR="00E57C46">
        <w:rPr>
          <w:rStyle w:val="verdichtet025"/>
        </w:rPr>
        <w:t xml:space="preserve"> </w:t>
      </w:r>
      <w:r w:rsidRPr="00F207C9" w:rsidR="00E57C46">
        <w:rPr/>
        <w:t>Infusion</w:t>
      </w:r>
      <w:r w:rsidRPr="00157495" w:rsidR="00E57C46">
        <w:rPr>
          <w:rStyle w:val="verdichtet025"/>
        </w:rPr>
        <w:t xml:space="preserve"> </w:t>
      </w:r>
      <w:r w:rsidRPr="00F207C9" w:rsidR="00E57C46">
        <w:rPr/>
        <w:t>mit</w:t>
      </w:r>
      <w:r w:rsidRPr="00157495" w:rsidR="00E57C46">
        <w:rPr>
          <w:rStyle w:val="verdichtet025"/>
        </w:rPr>
        <w:t xml:space="preserve"> </w:t>
      </w:r>
      <w:r w:rsidRPr="00F207C9" w:rsidR="00E57C46">
        <w:rPr/>
        <w:t>dem</w:t>
      </w:r>
      <w:r w:rsidRPr="00157495" w:rsidR="00E57C46">
        <w:rPr>
          <w:rStyle w:val="verdichtet025"/>
        </w:rPr>
        <w:t xml:space="preserve"> </w:t>
      </w:r>
      <w:r w:rsidRPr="00F207C9" w:rsidR="00E57C46">
        <w:rPr/>
        <w:t>Ziel</w:t>
      </w:r>
      <w:r w:rsidRPr="00157495" w:rsidR="00E57C46">
        <w:rPr>
          <w:rStyle w:val="verdichtet025"/>
        </w:rPr>
        <w:t xml:space="preserve"> </w:t>
      </w:r>
      <w:r w:rsidRPr="00F207C9" w:rsidR="00E57C46">
        <w:rPr/>
        <w:t>der</w:t>
      </w:r>
      <w:r w:rsidRPr="00157495" w:rsidR="00E57C46">
        <w:rPr>
          <w:rStyle w:val="verdichtet025"/>
        </w:rPr>
        <w:t xml:space="preserve"> </w:t>
      </w:r>
      <w:r w:rsidRPr="00F207C9" w:rsidR="00E57C46">
        <w:rPr/>
        <w:t>Flüssigkeitssubstitu</w:t>
      </w:r>
      <w:r w:rsidR="00137C8B">
        <w:rPr/>
        <w:softHyphen/>
        <w:t>tion</w:t>
      </w:r>
      <w:r>
        <w:fldChar w:fldCharType="begin"/>
      </w:r>
      <w:r w:rsidRPr="00F207C9" w:rsidR="001973D6">
        <w:rPr/>
        <w:instrText xml:space="preserve"> XE "Flüssigkeitssu</w:instrText>
      </w:r>
      <w:r w:rsidRPr="00F207C9" w:rsidR="001973D6">
        <w:rPr/>
        <w:instrText>b</w:instrText>
      </w:r>
      <w:r w:rsidRPr="00F207C9" w:rsidR="001973D6">
        <w:rPr/>
        <w:instrText xml:space="preserve">stitution" </w:instrText>
      </w:r>
      <w:r>
        <w:fldChar w:fldCharType="end"/>
      </w:r>
      <w:r w:rsidRPr="00157495" w:rsidR="00E57C46">
        <w:rPr>
          <w:rStyle w:val="verdichtet025"/>
        </w:rPr>
        <w:t xml:space="preserve"> </w:t>
      </w:r>
      <w:r w:rsidRPr="00F207C9" w:rsidR="00E57C46">
        <w:rPr/>
        <w:t>vera</w:t>
      </w:r>
      <w:r w:rsidRPr="00F207C9" w:rsidR="00E57C46">
        <w:rPr/>
        <w:t>b</w:t>
      </w:r>
      <w:r w:rsidRPr="00F207C9" w:rsidR="00E57C46">
        <w:rPr/>
        <w:t>reicht</w:t>
      </w:r>
      <w:r w:rsidRPr="00157495" w:rsidR="00E57C46">
        <w:rPr>
          <w:rStyle w:val="verdichtet025"/>
        </w:rPr>
        <w:t xml:space="preserve"> </w:t>
      </w:r>
      <w:r w:rsidRPr="00F207C9" w:rsidR="00E57C46">
        <w:rPr/>
        <w:t>werden?</w:t>
      </w:r>
      <w:r w:rsidRPr="00157495" w:rsidR="00E57C46">
        <w:rPr>
          <w:rStyle w:val="verdichtet025"/>
        </w:rPr>
        <w:t xml:space="preserve"> </w:t>
      </w:r>
      <w:r w:rsidRPr="00F207C9" w:rsidR="00E57C46">
        <w:rPr/>
        <w:t>Muss</w:t>
      </w:r>
      <w:r w:rsidRPr="00157495" w:rsidR="00E57C46">
        <w:rPr>
          <w:rStyle w:val="verdichtet025"/>
        </w:rPr>
        <w:t xml:space="preserve"> </w:t>
      </w:r>
      <w:r w:rsidRPr="00F207C9" w:rsidR="00E57C46">
        <w:rPr/>
        <w:t>ich</w:t>
      </w:r>
      <w:r w:rsidRPr="00157495" w:rsidR="00E57C46">
        <w:rPr>
          <w:rStyle w:val="verdichtet025"/>
        </w:rPr>
        <w:t xml:space="preserve"> </w:t>
      </w:r>
      <w:r w:rsidRPr="00F207C9" w:rsidR="00E57C46">
        <w:rPr/>
        <w:t>der</w:t>
      </w:r>
      <w:r w:rsidRPr="00157495" w:rsidR="00E57C46">
        <w:rPr>
          <w:rStyle w:val="verdichtet025"/>
        </w:rPr>
        <w:t xml:space="preserve"> </w:t>
      </w:r>
      <w:r w:rsidRPr="00F207C9" w:rsidR="00E57C46">
        <w:rPr/>
        <w:t>schmerzgeplagten</w:t>
      </w:r>
      <w:r w:rsidRPr="00157495" w:rsidR="00E57C46">
        <w:rPr>
          <w:rStyle w:val="verdichtet025"/>
        </w:rPr>
        <w:t xml:space="preserve"> </w:t>
      </w:r>
      <w:r w:rsidRPr="00F207C9" w:rsidR="00E57C46">
        <w:rPr/>
        <w:t>Patientin</w:t>
      </w:r>
      <w:r w:rsidRPr="00157495" w:rsidR="00E57C46">
        <w:rPr>
          <w:rStyle w:val="verdichtet025"/>
        </w:rPr>
        <w:t xml:space="preserve"> </w:t>
      </w:r>
      <w:r w:rsidRPr="00F207C9" w:rsidR="00E57C46">
        <w:rPr/>
        <w:t>ta</w:t>
      </w:r>
      <w:r w:rsidRPr="00F207C9" w:rsidR="00E57C46">
        <w:rPr/>
        <w:t>t</w:t>
      </w:r>
      <w:r w:rsidRPr="00F207C9" w:rsidR="00E57C46">
        <w:rPr/>
        <w:t>sächlich</w:t>
      </w:r>
      <w:r w:rsidRPr="00157495" w:rsidR="00E57C46">
        <w:rPr>
          <w:rStyle w:val="verdichtet025"/>
        </w:rPr>
        <w:t xml:space="preserve"> </w:t>
      </w:r>
      <w:r w:rsidRPr="00934DC8" w:rsidR="00E57C46">
        <w:rPr>
          <w:noProof/>
        </w:rPr>
        <w:t>eine</w:t>
      </w:r>
      <w:r w:rsidRPr="00157495" w:rsidR="00E57C46">
        <w:rPr>
          <w:rStyle w:val="verdichtet025"/>
        </w:rPr>
        <w:t xml:space="preserve"> </w:t>
      </w:r>
      <w:r w:rsidRPr="00F207C9" w:rsidR="00E57C46">
        <w:rPr/>
        <w:t>höhere</w:t>
      </w:r>
      <w:r w:rsidRPr="00157495" w:rsidR="00E57C46">
        <w:rPr>
          <w:rStyle w:val="verdichtet025"/>
        </w:rPr>
        <w:t xml:space="preserve"> </w:t>
      </w:r>
      <w:r w:rsidRPr="00F207C9" w:rsidR="00E57C46">
        <w:rPr/>
        <w:t>Opiatdosis</w:t>
      </w:r>
      <w:r w:rsidRPr="00157495" w:rsidR="00E57C46">
        <w:rPr>
          <w:rStyle w:val="verdichtet025"/>
        </w:rPr>
        <w:t xml:space="preserve"> </w:t>
      </w:r>
      <w:r w:rsidRPr="00F207C9" w:rsidR="00E57C46">
        <w:rPr/>
        <w:t>vorenthalten,</w:t>
      </w:r>
      <w:r w:rsidRPr="00157495" w:rsidR="00E57C46">
        <w:rPr>
          <w:rStyle w:val="verdichtet025"/>
        </w:rPr>
        <w:t xml:space="preserve"> </w:t>
      </w:r>
      <w:r w:rsidRPr="00F207C9" w:rsidR="00E57C46">
        <w:rPr/>
        <w:t>weil</w:t>
      </w:r>
      <w:r w:rsidRPr="00157495" w:rsidR="00E57C46">
        <w:rPr>
          <w:rStyle w:val="verdichtet025"/>
        </w:rPr>
        <w:t xml:space="preserve"> </w:t>
      </w:r>
      <w:r w:rsidRPr="00F207C9" w:rsidR="00E57C46">
        <w:rPr/>
        <w:t>dadurch</w:t>
      </w:r>
      <w:r w:rsidRPr="00157495" w:rsidR="00E57C46">
        <w:rPr>
          <w:rStyle w:val="verdichtet025"/>
        </w:rPr>
        <w:t xml:space="preserve"> </w:t>
      </w:r>
      <w:r w:rsidRPr="00F207C9" w:rsidR="00E57C46">
        <w:rPr/>
        <w:t>angeblich</w:t>
      </w:r>
      <w:r w:rsidRPr="00157495" w:rsidR="00E57C46">
        <w:rPr>
          <w:rStyle w:val="verdichtet025"/>
        </w:rPr>
        <w:t xml:space="preserve"> </w:t>
      </w:r>
      <w:r w:rsidRPr="00F207C9" w:rsidR="00E57C46">
        <w:rPr/>
        <w:t>das</w:t>
      </w:r>
      <w:r w:rsidRPr="00157495" w:rsidR="00E57C46">
        <w:rPr>
          <w:rStyle w:val="verdichtet025"/>
        </w:rPr>
        <w:t xml:space="preserve"> </w:t>
      </w:r>
      <w:r w:rsidRPr="00F207C9" w:rsidR="00E57C46">
        <w:rPr/>
        <w:t>Leben</w:t>
      </w:r>
      <w:r w:rsidRPr="00157495" w:rsidR="00E57C46">
        <w:rPr>
          <w:rStyle w:val="verdichtet025"/>
        </w:rPr>
        <w:t xml:space="preserve"> </w:t>
      </w:r>
      <w:r w:rsidRPr="00F207C9" w:rsidR="00E57C46">
        <w:rPr/>
        <w:t>verkürzt</w:t>
      </w:r>
      <w:r w:rsidRPr="00157495" w:rsidR="00E57C46">
        <w:rPr>
          <w:rStyle w:val="verdichtet025"/>
        </w:rPr>
        <w:t xml:space="preserve"> </w:t>
      </w:r>
      <w:r w:rsidRPr="00F207C9" w:rsidR="00E57C46">
        <w:rPr/>
        <w:t>werden</w:t>
      </w:r>
      <w:r w:rsidRPr="00157495" w:rsidR="00E57C46">
        <w:rPr>
          <w:rStyle w:val="verdichtet025"/>
        </w:rPr>
        <w:t xml:space="preserve"> </w:t>
      </w:r>
      <w:r w:rsidRPr="00F207C9" w:rsidR="00E57C46">
        <w:rPr/>
        <w:t>könnte?</w:t>
      </w:r>
      <w:r w:rsidRPr="00157495" w:rsidR="00E57C46">
        <w:rPr>
          <w:rStyle w:val="verdichtet025"/>
        </w:rPr>
        <w:t xml:space="preserve"> </w:t>
      </w:r>
      <w:r w:rsidRPr="00F207C9" w:rsidR="00E57C46">
        <w:rPr/>
        <w:t>Entscheide</w:t>
      </w:r>
      <w:r w:rsidRPr="00157495" w:rsidR="00E57C46">
        <w:rPr>
          <w:rStyle w:val="verdichtet025"/>
        </w:rPr>
        <w:t xml:space="preserve"> </w:t>
      </w:r>
      <w:r w:rsidRPr="00F207C9" w:rsidR="00E57C46">
        <w:rPr/>
        <w:t>und</w:t>
      </w:r>
      <w:r w:rsidRPr="00157495" w:rsidR="00E57C46">
        <w:rPr>
          <w:rStyle w:val="verdichtet025"/>
        </w:rPr>
        <w:t xml:space="preserve"> </w:t>
      </w:r>
      <w:r w:rsidRPr="00F207C9" w:rsidR="00E57C46">
        <w:rPr/>
        <w:t>handle</w:t>
      </w:r>
      <w:r w:rsidRPr="00157495" w:rsidR="00E57C46">
        <w:rPr>
          <w:rStyle w:val="verdichtet025"/>
        </w:rPr>
        <w:t xml:space="preserve"> </w:t>
      </w:r>
      <w:r w:rsidRPr="00F207C9" w:rsidR="00E57C46">
        <w:rPr/>
        <w:t>ich</w:t>
      </w:r>
      <w:r w:rsidRPr="00157495" w:rsidR="00E57C46">
        <w:rPr>
          <w:rStyle w:val="verdichtet025"/>
        </w:rPr>
        <w:t xml:space="preserve"> </w:t>
      </w:r>
      <w:r w:rsidRPr="00F207C9" w:rsidR="00E57C46">
        <w:rPr/>
        <w:t>wirklich</w:t>
      </w:r>
      <w:r w:rsidRPr="00157495" w:rsidR="00E57C46">
        <w:rPr>
          <w:rStyle w:val="verdichtet025"/>
        </w:rPr>
        <w:t xml:space="preserve"> </w:t>
      </w:r>
      <w:r w:rsidRPr="00F207C9" w:rsidR="00E57C46">
        <w:rPr/>
        <w:t>stets</w:t>
      </w:r>
      <w:r w:rsidRPr="00157495" w:rsidR="00E57C46">
        <w:rPr>
          <w:rStyle w:val="verdichtet025"/>
        </w:rPr>
        <w:t xml:space="preserve"> </w:t>
      </w:r>
      <w:r w:rsidRPr="00F207C9" w:rsidR="00E57C46">
        <w:rPr/>
        <w:t>in</w:t>
      </w:r>
      <w:r w:rsidRPr="00157495" w:rsidR="00E57C46">
        <w:rPr>
          <w:rStyle w:val="verdichtet025"/>
        </w:rPr>
        <w:t xml:space="preserve"> </w:t>
      </w:r>
      <w:r w:rsidRPr="00F207C9" w:rsidR="00E57C46">
        <w:rPr/>
        <w:t>dem</w:t>
      </w:r>
      <w:r w:rsidRPr="00157495" w:rsidR="00E57C46">
        <w:rPr>
          <w:rStyle w:val="verdichtet025"/>
        </w:rPr>
        <w:t xml:space="preserve"> </w:t>
      </w:r>
      <w:r w:rsidRPr="00F207C9" w:rsidR="00E57C46">
        <w:rPr/>
        <w:t>Bewusstsein,</w:t>
      </w:r>
      <w:r w:rsidRPr="00157495" w:rsidR="00E57C46">
        <w:rPr>
          <w:rStyle w:val="verdichtet025"/>
        </w:rPr>
        <w:t xml:space="preserve"> </w:t>
      </w:r>
      <w:r w:rsidRPr="00F207C9" w:rsidR="00E57C46">
        <w:rPr/>
        <w:t>dass</w:t>
      </w:r>
      <w:r w:rsidRPr="00157495" w:rsidR="00E57C46">
        <w:rPr>
          <w:rStyle w:val="verdichtet025"/>
        </w:rPr>
        <w:t xml:space="preserve"> </w:t>
      </w:r>
      <w:r w:rsidRPr="00F207C9" w:rsidR="00E57C46">
        <w:rPr/>
        <w:t>Demenz</w:t>
      </w:r>
      <w:r w:rsidRPr="00157495" w:rsidR="00E57C46">
        <w:rPr>
          <w:rStyle w:val="verdichtet025"/>
        </w:rPr>
        <w:t xml:space="preserve"> </w:t>
      </w:r>
      <w:r w:rsidRPr="00934DC8" w:rsidR="00E57C46">
        <w:rPr>
          <w:noProof/>
        </w:rPr>
        <w:t>eine</w:t>
      </w:r>
      <w:r w:rsidRPr="00157495" w:rsidR="00E57C46">
        <w:rPr>
          <w:rStyle w:val="verdichtet025"/>
        </w:rPr>
        <w:t xml:space="preserve"> </w:t>
      </w:r>
      <w:r w:rsidRPr="00F207C9" w:rsidR="00E57C46">
        <w:rPr/>
        <w:t>unheilbare,</w:t>
      </w:r>
      <w:r w:rsidRPr="00157495" w:rsidR="00E57C46">
        <w:rPr>
          <w:rStyle w:val="verdichtet025"/>
        </w:rPr>
        <w:t xml:space="preserve"> </w:t>
      </w:r>
      <w:r w:rsidRPr="00F207C9" w:rsidR="00E57C46">
        <w:rPr/>
        <w:t>zum</w:t>
      </w:r>
      <w:r w:rsidRPr="00157495" w:rsidR="00E57C46">
        <w:rPr>
          <w:rStyle w:val="verdichtet025"/>
        </w:rPr>
        <w:t xml:space="preserve"> </w:t>
      </w:r>
      <w:r w:rsidRPr="00F207C9" w:rsidR="00E57C46">
        <w:rPr/>
        <w:t>Tod</w:t>
      </w:r>
      <w:r w:rsidRPr="00157495" w:rsidR="00E57C46">
        <w:rPr>
          <w:rStyle w:val="verdichtet025"/>
        </w:rPr>
        <w:t xml:space="preserve"> </w:t>
      </w:r>
      <w:r w:rsidRPr="00F207C9" w:rsidR="00E57C46">
        <w:rPr/>
        <w:t>führende</w:t>
      </w:r>
      <w:r w:rsidRPr="00157495" w:rsidR="00E57C46">
        <w:rPr>
          <w:rStyle w:val="verdichtet025"/>
        </w:rPr>
        <w:t xml:space="preserve"> </w:t>
      </w:r>
      <w:r w:rsidRPr="00F207C9" w:rsidR="00E57C46">
        <w:rPr/>
        <w:t>Krankheit</w:t>
      </w:r>
      <w:r w:rsidRPr="00157495" w:rsidR="00E57C46">
        <w:rPr>
          <w:rStyle w:val="verdichtet025"/>
        </w:rPr>
        <w:t xml:space="preserve"> </w:t>
      </w:r>
      <w:r w:rsidRPr="00F207C9" w:rsidR="00E57C46">
        <w:rPr/>
        <w:t>ist</w:t>
      </w:r>
      <w:r w:rsidRPr="00157495" w:rsidR="00E57C46">
        <w:rPr>
          <w:rStyle w:val="verdichtet025"/>
        </w:rPr>
        <w:t xml:space="preserve"> </w:t>
      </w:r>
      <w:r w:rsidRPr="00F207C9" w:rsidR="00E57C46">
        <w:rPr/>
        <w:t>(vgl.</w:t>
      </w:r>
      <w:r w:rsidRPr="00157495" w:rsidR="00E57C46">
        <w:rPr>
          <w:rStyle w:val="verdichtet025"/>
        </w:rPr>
        <w:t xml:space="preserve"> </w:t>
      </w:r>
      <w:r w:rsidRPr="00F207C9" w:rsidR="00E57C46">
        <w:rPr/>
        <w:t>Ouldred</w:t>
      </w:r>
      <w:r w:rsidRPr="00157495" w:rsidR="00E57C46">
        <w:rPr>
          <w:rStyle w:val="verdichtet025"/>
        </w:rPr>
        <w:t xml:space="preserve"> </w:t>
      </w:r>
      <w:r w:rsidRPr="00F207C9" w:rsidR="00E57C46">
        <w:rPr/>
        <w:t>und</w:t>
      </w:r>
      <w:r w:rsidRPr="00157495" w:rsidR="00E57C46">
        <w:rPr>
          <w:rStyle w:val="verdichtet025"/>
        </w:rPr>
        <w:t xml:space="preserve"> </w:t>
      </w:r>
      <w:r w:rsidRPr="00F207C9" w:rsidR="00E57C46">
        <w:rPr/>
        <w:t>Br</w:t>
      </w:r>
      <w:r w:rsidRPr="00F207C9" w:rsidR="00E57C46">
        <w:rPr/>
        <w:t>y</w:t>
      </w:r>
      <w:r w:rsidRPr="00F207C9" w:rsidR="00E57C46">
        <w:rPr/>
        <w:t>ant,</w:t>
      </w:r>
      <w:r w:rsidRPr="00157495" w:rsidR="00E57C46">
        <w:rPr>
          <w:rStyle w:val="verdichtet025"/>
        </w:rPr>
        <w:t xml:space="preserve"> </w:t>
      </w:r>
      <w:r w:rsidRPr="00F207C9" w:rsidR="00E57C46">
        <w:rPr/>
        <w:t>2008)?</w:t>
      </w:r>
    </w:p>
    <w:p w:rsidR="0013069C" w:rsidP="00586677">
      <w:r w:rsidRPr="00F207C9" w:rsidR="00E57C46">
        <w:rPr/>
        <w:t>Dass</w:t>
      </w:r>
      <w:r w:rsidRPr="00157495" w:rsidR="00E57C46">
        <w:rPr>
          <w:rStyle w:val="verdichtet025"/>
        </w:rPr>
        <w:t xml:space="preserve"> </w:t>
      </w:r>
      <w:r w:rsidRPr="00F207C9" w:rsidR="00E57C46">
        <w:rPr/>
        <w:t>Demenzkranke</w:t>
      </w:r>
      <w:r w:rsidRPr="00157495" w:rsidR="00E57C46">
        <w:rPr>
          <w:rStyle w:val="verdichtet025"/>
        </w:rPr>
        <w:t xml:space="preserve"> </w:t>
      </w:r>
      <w:r w:rsidRPr="00F207C9" w:rsidR="00E57C46">
        <w:rPr/>
        <w:t>häufig</w:t>
      </w:r>
      <w:r w:rsidRPr="00157495" w:rsidR="00E57C46">
        <w:rPr>
          <w:rStyle w:val="verdichtet025"/>
        </w:rPr>
        <w:t xml:space="preserve"> </w:t>
      </w:r>
      <w:r w:rsidRPr="00F207C9" w:rsidR="00E57C46">
        <w:rPr/>
        <w:t>nicht</w:t>
      </w:r>
      <w:r w:rsidRPr="00157495" w:rsidR="00E57C46">
        <w:rPr>
          <w:rStyle w:val="verdichtet025"/>
        </w:rPr>
        <w:t xml:space="preserve"> </w:t>
      </w:r>
      <w:r w:rsidRPr="00F207C9" w:rsidR="00E57C46">
        <w:rPr/>
        <w:t>als</w:t>
      </w:r>
      <w:r w:rsidRPr="00157495" w:rsidR="00E57C46">
        <w:rPr>
          <w:rStyle w:val="verdichtet025"/>
        </w:rPr>
        <w:t xml:space="preserve"> </w:t>
      </w:r>
      <w:r w:rsidRPr="00F207C9" w:rsidR="00E57C46">
        <w:rPr/>
        <w:t>Palliativpatientinnen</w:t>
      </w:r>
      <w:r w:rsidRPr="00157495" w:rsidR="00E57C46">
        <w:rPr>
          <w:rStyle w:val="verdichtet025"/>
        </w:rPr>
        <w:t xml:space="preserve"> </w:t>
      </w:r>
      <w:r w:rsidRPr="00F207C9" w:rsidR="00E57C46">
        <w:rPr/>
        <w:t>wahrgeno</w:t>
      </w:r>
      <w:r w:rsidRPr="00F207C9" w:rsidR="00E57C46">
        <w:rPr/>
        <w:t>m</w:t>
      </w:r>
      <w:r w:rsidRPr="00F207C9" w:rsidR="00E57C46">
        <w:rPr/>
        <w:t>men</w:t>
      </w:r>
      <w:r w:rsidRPr="00157495" w:rsidR="00E57C46">
        <w:rPr>
          <w:rStyle w:val="verdichtet025"/>
        </w:rPr>
        <w:t xml:space="preserve"> </w:t>
      </w:r>
      <w:r w:rsidRPr="00F207C9" w:rsidR="00E57C46">
        <w:rPr/>
        <w:t>werden,</w:t>
      </w:r>
      <w:r w:rsidRPr="00157495" w:rsidR="00E57C46">
        <w:rPr>
          <w:rStyle w:val="verdichtet025"/>
        </w:rPr>
        <w:t xml:space="preserve"> </w:t>
      </w:r>
      <w:r w:rsidRPr="00F207C9" w:rsidR="00E57C46">
        <w:rPr/>
        <w:t>erklärt,</w:t>
      </w:r>
      <w:r w:rsidRPr="00157495" w:rsidR="00E57C46">
        <w:rPr>
          <w:rStyle w:val="verdichtet025"/>
        </w:rPr>
        <w:t xml:space="preserve"> </w:t>
      </w:r>
      <w:r w:rsidRPr="00F207C9" w:rsidR="00E57C46">
        <w:rPr/>
        <w:t>warum</w:t>
      </w:r>
      <w:r w:rsidRPr="00157495" w:rsidR="00E57C46">
        <w:rPr>
          <w:rStyle w:val="verdichtet025"/>
        </w:rPr>
        <w:t xml:space="preserve"> </w:t>
      </w:r>
      <w:r w:rsidRPr="00F207C9" w:rsidR="00E57C46">
        <w:rPr/>
        <w:t>man</w:t>
      </w:r>
      <w:r w:rsidRPr="00157495" w:rsidR="00E57C46">
        <w:rPr>
          <w:rStyle w:val="verdichtet025"/>
        </w:rPr>
        <w:t xml:space="preserve"> </w:t>
      </w:r>
      <w:r w:rsidRPr="00F207C9" w:rsidR="00E57C46">
        <w:rPr/>
        <w:t>ihnen</w:t>
      </w:r>
      <w:r w:rsidRPr="00157495" w:rsidR="00E57C46">
        <w:rPr>
          <w:rStyle w:val="verdichtet025"/>
        </w:rPr>
        <w:t xml:space="preserve"> </w:t>
      </w:r>
      <w:r w:rsidRPr="00F207C9" w:rsidR="00E57C46">
        <w:rPr/>
        <w:t>oft</w:t>
      </w:r>
      <w:r w:rsidRPr="00157495" w:rsidR="00E57C46">
        <w:rPr>
          <w:rStyle w:val="verdichtet025"/>
        </w:rPr>
        <w:t xml:space="preserve"> </w:t>
      </w:r>
      <w:r w:rsidRPr="00F207C9" w:rsidR="00E57C46">
        <w:rPr/>
        <w:t>wesentlich</w:t>
      </w:r>
      <w:r w:rsidRPr="00157495" w:rsidR="00E57C46">
        <w:rPr>
          <w:rStyle w:val="verdichtet025"/>
        </w:rPr>
        <w:t xml:space="preserve"> </w:t>
      </w:r>
      <w:r w:rsidRPr="00F207C9" w:rsidR="00E57C46">
        <w:rPr/>
        <w:t>aggressiv</w:t>
      </w:r>
      <w:r w:rsidRPr="00F207C9" w:rsidR="00E57C46">
        <w:rPr/>
        <w:t>e</w:t>
      </w:r>
      <w:r w:rsidRPr="00F207C9" w:rsidR="00E57C46">
        <w:rPr/>
        <w:t>re</w:t>
      </w:r>
      <w:r w:rsidRPr="00157495" w:rsidR="00E57C46">
        <w:rPr>
          <w:rStyle w:val="verdichtet025"/>
        </w:rPr>
        <w:t xml:space="preserve"> </w:t>
      </w:r>
      <w:r w:rsidRPr="00F207C9" w:rsidR="00E57C46">
        <w:rPr/>
        <w:t>diagnostische</w:t>
      </w:r>
      <w:r w:rsidRPr="00157495" w:rsidR="00E57C46">
        <w:rPr>
          <w:rStyle w:val="verdichtet025"/>
        </w:rPr>
        <w:t xml:space="preserve"> </w:t>
      </w:r>
      <w:r w:rsidRPr="00934DC8" w:rsidR="00E57C46">
        <w:rPr>
          <w:noProof/>
        </w:rPr>
        <w:t>oder</w:t>
      </w:r>
      <w:r w:rsidRPr="00157495" w:rsidR="00E57C46">
        <w:rPr>
          <w:rStyle w:val="verdichtet025"/>
        </w:rPr>
        <w:t xml:space="preserve"> </w:t>
      </w:r>
      <w:r w:rsidRPr="00F207C9" w:rsidR="00E57C46">
        <w:rPr/>
        <w:t>therapeutische</w:t>
      </w:r>
      <w:r w:rsidRPr="00157495" w:rsidR="00E57C46">
        <w:rPr>
          <w:rStyle w:val="verdichtet025"/>
        </w:rPr>
        <w:t xml:space="preserve"> </w:t>
      </w:r>
      <w:r w:rsidRPr="00F207C9" w:rsidR="00E57C46">
        <w:rPr/>
        <w:t>Maßnahmen</w:t>
      </w:r>
      <w:r w:rsidRPr="00157495" w:rsidR="00E57C46">
        <w:rPr>
          <w:rStyle w:val="verdichtet025"/>
        </w:rPr>
        <w:t xml:space="preserve"> </w:t>
      </w:r>
      <w:r w:rsidRPr="00F207C9" w:rsidR="00E57C46">
        <w:rPr/>
        <w:t>zumutet</w:t>
      </w:r>
      <w:r w:rsidRPr="00157495" w:rsidR="00E57C46">
        <w:rPr>
          <w:rStyle w:val="verdichtet025"/>
        </w:rPr>
        <w:t xml:space="preserve"> </w:t>
      </w:r>
      <w:r w:rsidRPr="00F207C9" w:rsidR="00E57C46">
        <w:rPr/>
        <w:t>als</w:t>
      </w:r>
      <w:r w:rsidRPr="00157495" w:rsidR="00E57C46">
        <w:rPr>
          <w:rStyle w:val="verdichtet025"/>
        </w:rPr>
        <w:t xml:space="preserve"> </w:t>
      </w:r>
      <w:r w:rsidRPr="00F207C9" w:rsidR="00E57C46">
        <w:rPr/>
        <w:t>Patienti</w:t>
      </w:r>
      <w:r w:rsidRPr="00F207C9" w:rsidR="00E57C46">
        <w:rPr/>
        <w:t>n</w:t>
      </w:r>
      <w:r w:rsidRPr="00F207C9" w:rsidR="00E57C46">
        <w:rPr/>
        <w:t>nen</w:t>
      </w:r>
      <w:r w:rsidRPr="00157495" w:rsidR="00E57C46">
        <w:rPr>
          <w:rStyle w:val="verdichtet025"/>
        </w:rPr>
        <w:t xml:space="preserve"> </w:t>
      </w:r>
      <w:r w:rsidRPr="00F207C9" w:rsidR="00E57C46">
        <w:rPr/>
        <w:t>mit</w:t>
      </w:r>
      <w:r w:rsidRPr="00157495" w:rsidR="00E57C46">
        <w:rPr>
          <w:rStyle w:val="verdichtet025"/>
        </w:rPr>
        <w:t xml:space="preserve"> </w:t>
      </w:r>
      <w:r w:rsidRPr="00F207C9" w:rsidR="00E57C46">
        <w:rPr/>
        <w:t>weit</w:t>
      </w:r>
      <w:r w:rsidRPr="00157495" w:rsidR="00E57C46">
        <w:rPr>
          <w:rStyle w:val="verdichtet025"/>
        </w:rPr>
        <w:t xml:space="preserve"> </w:t>
      </w:r>
      <w:r w:rsidRPr="00F207C9" w:rsidR="00E57C46">
        <w:rPr/>
        <w:t>fortgeschrittenen</w:t>
      </w:r>
      <w:r w:rsidRPr="00157495" w:rsidR="00E57C46">
        <w:rPr>
          <w:rStyle w:val="verdichtet025"/>
        </w:rPr>
        <w:t xml:space="preserve"> </w:t>
      </w:r>
      <w:r w:rsidRPr="00F207C9" w:rsidR="00E57C46">
        <w:rPr/>
        <w:t>Karzinomen.</w:t>
      </w:r>
      <w:r w:rsidRPr="00157495" w:rsidR="00E57C46">
        <w:rPr>
          <w:rStyle w:val="verdichtet025"/>
        </w:rPr>
        <w:t xml:space="preserve"> </w:t>
      </w:r>
      <w:r w:rsidRPr="00F207C9" w:rsidR="00E57C46">
        <w:rPr/>
        <w:t>Ein</w:t>
      </w:r>
      <w:r w:rsidRPr="00157495" w:rsidR="00E57C46">
        <w:rPr>
          <w:rStyle w:val="verdichtet025"/>
        </w:rPr>
        <w:t xml:space="preserve"> </w:t>
      </w:r>
      <w:r w:rsidRPr="00F207C9" w:rsidR="00E57C46">
        <w:rPr/>
        <w:t>entscheidender</w:t>
      </w:r>
      <w:r w:rsidRPr="00157495" w:rsidR="00E57C46">
        <w:rPr>
          <w:rStyle w:val="verdichtet025"/>
        </w:rPr>
        <w:t xml:space="preserve"> </w:t>
      </w:r>
      <w:r w:rsidRPr="00F207C9" w:rsidR="00E57C46">
        <w:rPr/>
        <w:t>weiterer</w:t>
      </w:r>
      <w:r w:rsidRPr="00157495" w:rsidR="00E57C46">
        <w:rPr>
          <w:rStyle w:val="verdichtet025"/>
        </w:rPr>
        <w:t xml:space="preserve"> </w:t>
      </w:r>
      <w:r w:rsidRPr="00F207C9" w:rsidR="00E57C46">
        <w:rPr/>
        <w:t>Grund</w:t>
      </w:r>
      <w:r w:rsidRPr="00157495" w:rsidR="00E57C46">
        <w:rPr>
          <w:rStyle w:val="verdichtet025"/>
        </w:rPr>
        <w:t xml:space="preserve"> </w:t>
      </w:r>
      <w:r w:rsidRPr="00F207C9" w:rsidR="00E57C46">
        <w:rPr/>
        <w:t>dafür,</w:t>
      </w:r>
      <w:r w:rsidRPr="00157495" w:rsidR="00E57C46">
        <w:rPr>
          <w:rStyle w:val="verdichtet025"/>
        </w:rPr>
        <w:t xml:space="preserve"> </w:t>
      </w:r>
      <w:r w:rsidRPr="00F207C9" w:rsidR="00E57C46">
        <w:rPr/>
        <w:t>dass</w:t>
      </w:r>
      <w:r w:rsidRPr="00157495" w:rsidR="00E57C46">
        <w:rPr>
          <w:rStyle w:val="verdichtet025"/>
        </w:rPr>
        <w:t xml:space="preserve"> </w:t>
      </w:r>
      <w:r w:rsidRPr="00F207C9" w:rsidR="00E57C46">
        <w:rPr/>
        <w:t>Menschen</w:t>
      </w:r>
      <w:r w:rsidRPr="00157495" w:rsidR="00E57C46">
        <w:rPr>
          <w:rStyle w:val="verdichtet025"/>
        </w:rPr>
        <w:t xml:space="preserve"> </w:t>
      </w:r>
      <w:r w:rsidRPr="00F207C9" w:rsidR="00E57C46">
        <w:rPr/>
        <w:t>mit</w:t>
      </w:r>
      <w:r w:rsidRPr="00157495" w:rsidR="00E57C46">
        <w:rPr>
          <w:rStyle w:val="verdichtet025"/>
        </w:rPr>
        <w:t xml:space="preserve"> </w:t>
      </w:r>
      <w:r w:rsidRPr="00F207C9" w:rsidR="00E57C46">
        <w:rPr/>
        <w:t>weit</w:t>
      </w:r>
      <w:r w:rsidRPr="00157495" w:rsidR="00E57C46">
        <w:rPr>
          <w:rStyle w:val="verdichtet025"/>
        </w:rPr>
        <w:t xml:space="preserve"> </w:t>
      </w:r>
      <w:r w:rsidRPr="00F207C9" w:rsidR="00E57C46">
        <w:rPr/>
        <w:t>fortgeschrittener</w:t>
      </w:r>
      <w:r w:rsidRPr="00157495" w:rsidR="00E57C46">
        <w:rPr>
          <w:rStyle w:val="verdichtet025"/>
        </w:rPr>
        <w:t xml:space="preserve"> </w:t>
      </w:r>
      <w:r w:rsidRPr="00F207C9" w:rsidR="00E57C46">
        <w:rPr/>
        <w:t>D</w:t>
      </w:r>
      <w:r w:rsidRPr="00F207C9" w:rsidR="00E57C46">
        <w:rPr/>
        <w:t>e</w:t>
      </w:r>
      <w:r w:rsidRPr="00F207C9" w:rsidR="00E57C46">
        <w:rPr/>
        <w:t>menz</w:t>
      </w:r>
      <w:r w:rsidRPr="00157495" w:rsidR="00E57C46">
        <w:rPr>
          <w:rStyle w:val="verdichtet025"/>
        </w:rPr>
        <w:t xml:space="preserve"> </w:t>
      </w:r>
      <w:r w:rsidRPr="00934DC8" w:rsidR="00E57C46">
        <w:rPr>
          <w:noProof/>
        </w:rPr>
        <w:t>eine</w:t>
      </w:r>
      <w:r w:rsidRPr="00157495" w:rsidR="00E57C46">
        <w:rPr>
          <w:rStyle w:val="verdichtet025"/>
        </w:rPr>
        <w:t xml:space="preserve"> </w:t>
      </w:r>
      <w:r w:rsidRPr="00F207C9" w:rsidR="00E57C46">
        <w:rPr/>
        <w:t>ihrem</w:t>
      </w:r>
      <w:r w:rsidRPr="00157495" w:rsidR="00E57C46">
        <w:rPr>
          <w:rStyle w:val="verdichtet025"/>
        </w:rPr>
        <w:t xml:space="preserve"> </w:t>
      </w:r>
      <w:r w:rsidRPr="00F207C9" w:rsidR="00E57C46">
        <w:rPr/>
        <w:t>Zustand</w:t>
      </w:r>
      <w:r w:rsidRPr="00157495" w:rsidR="00E57C46">
        <w:rPr>
          <w:rStyle w:val="verdichtet025"/>
        </w:rPr>
        <w:t xml:space="preserve"> </w:t>
      </w:r>
      <w:r w:rsidRPr="00F207C9" w:rsidR="00E57C46">
        <w:rPr/>
        <w:t>gemäße</w:t>
      </w:r>
      <w:r w:rsidRPr="00157495" w:rsidR="00E57C46">
        <w:rPr>
          <w:rStyle w:val="verdichtet025"/>
        </w:rPr>
        <w:t xml:space="preserve"> </w:t>
      </w:r>
      <w:r w:rsidRPr="00F207C9" w:rsidR="00E57C46">
        <w:rPr/>
        <w:t>Behandlung</w:t>
      </w:r>
      <w:r w:rsidRPr="00157495" w:rsidR="00E57C46">
        <w:rPr>
          <w:rStyle w:val="verdichtet025"/>
        </w:rPr>
        <w:t xml:space="preserve"> </w:t>
      </w:r>
      <w:r w:rsidRPr="00F207C9" w:rsidR="00E57C46">
        <w:rPr/>
        <w:t>vorenthalten</w:t>
      </w:r>
      <w:r w:rsidRPr="00157495" w:rsidR="00E57C46">
        <w:rPr>
          <w:rStyle w:val="verdichtet025"/>
        </w:rPr>
        <w:t xml:space="preserve"> </w:t>
      </w:r>
      <w:r w:rsidRPr="00F207C9" w:rsidR="00E57C46">
        <w:rPr/>
        <w:t>wird,</w:t>
      </w:r>
      <w:r w:rsidRPr="00157495" w:rsidR="00E57C46">
        <w:rPr>
          <w:rStyle w:val="verdichtet025"/>
        </w:rPr>
        <w:t xml:space="preserve"> </w:t>
      </w:r>
      <w:r w:rsidRPr="00F207C9" w:rsidR="00E57C46">
        <w:rPr/>
        <w:t>ist</w:t>
      </w:r>
      <w:r w:rsidRPr="00157495" w:rsidR="00E57C46">
        <w:rPr>
          <w:rStyle w:val="verdichtet025"/>
        </w:rPr>
        <w:t xml:space="preserve"> </w:t>
      </w:r>
      <w:r w:rsidRPr="00F207C9" w:rsidR="00E57C46">
        <w:rPr/>
        <w:t>in</w:t>
      </w:r>
      <w:r w:rsidRPr="00157495" w:rsidR="00E57C46">
        <w:rPr>
          <w:rStyle w:val="verdichtet025"/>
        </w:rPr>
        <w:t xml:space="preserve"> </w:t>
      </w:r>
      <w:r w:rsidRPr="00F207C9" w:rsidR="00E57C46">
        <w:rPr/>
        <w:t>dem</w:t>
      </w:r>
      <w:r w:rsidRPr="00157495" w:rsidR="00E57C46">
        <w:rPr>
          <w:rStyle w:val="verdichtet025"/>
        </w:rPr>
        <w:t xml:space="preserve"> </w:t>
      </w:r>
      <w:r w:rsidRPr="00F207C9" w:rsidR="00E57C46">
        <w:rPr/>
        <w:t>Sche</w:t>
      </w:r>
      <w:r w:rsidRPr="00F207C9" w:rsidR="00E57C46">
        <w:rPr/>
        <w:t>i</w:t>
      </w:r>
      <w:r w:rsidRPr="00F207C9" w:rsidR="00E57C46">
        <w:rPr/>
        <w:t>tern</w:t>
      </w:r>
      <w:r w:rsidRPr="00157495" w:rsidR="00E57C46">
        <w:rPr>
          <w:rStyle w:val="verdichtet025"/>
        </w:rPr>
        <w:t xml:space="preserve"> </w:t>
      </w:r>
      <w:r w:rsidRPr="00F207C9" w:rsidR="00E57C46">
        <w:rPr/>
        <w:t>der</w:t>
      </w:r>
      <w:r w:rsidRPr="00157495" w:rsidR="00E57C46">
        <w:rPr>
          <w:rStyle w:val="verdichtet025"/>
        </w:rPr>
        <w:t xml:space="preserve"> </w:t>
      </w:r>
      <w:r w:rsidRPr="00F207C9" w:rsidR="00E57C46">
        <w:rPr/>
        <w:t>Kommunika</w:t>
      </w:r>
      <w:r w:rsidR="00137C8B">
        <w:rPr/>
        <w:softHyphen/>
        <w:t>tion</w:t>
      </w:r>
      <w:r w:rsidRPr="00157495" w:rsidR="00E57C46">
        <w:rPr>
          <w:rStyle w:val="verdichtet025"/>
        </w:rPr>
        <w:t xml:space="preserve"> </w:t>
      </w:r>
      <w:r w:rsidRPr="00F207C9" w:rsidR="00E57C46">
        <w:rPr/>
        <w:t>zu</w:t>
      </w:r>
      <w:r w:rsidRPr="00157495" w:rsidR="00E57C46">
        <w:rPr>
          <w:rStyle w:val="verdichtet025"/>
        </w:rPr>
        <w:t xml:space="preserve"> </w:t>
      </w:r>
      <w:r w:rsidRPr="00F207C9" w:rsidR="00E57C46">
        <w:rPr/>
        <w:t>suchen.</w:t>
      </w:r>
      <w:r w:rsidRPr="00157495" w:rsidR="00E57C46">
        <w:rPr>
          <w:rStyle w:val="verdichtet025"/>
        </w:rPr>
        <w:t xml:space="preserve"> </w:t>
      </w:r>
      <w:r w:rsidRPr="00F207C9" w:rsidR="00E57C46">
        <w:rPr/>
        <w:t>Die</w:t>
      </w:r>
      <w:r w:rsidRPr="00157495" w:rsidR="00E57C46">
        <w:rPr>
          <w:rStyle w:val="verdichtet025"/>
        </w:rPr>
        <w:t xml:space="preserve"> </w:t>
      </w:r>
      <w:r w:rsidRPr="00F207C9" w:rsidR="00E57C46">
        <w:rPr/>
        <w:t>Kompetenz</w:t>
      </w:r>
      <w:r w:rsidRPr="00F207C9" w:rsidR="00C54430">
        <w:rPr/>
        <w:t>,</w:t>
      </w:r>
      <w:r w:rsidRPr="00157495" w:rsidR="00E57C46">
        <w:rPr>
          <w:rStyle w:val="verdichtet025"/>
        </w:rPr>
        <w:t xml:space="preserve"> </w:t>
      </w:r>
      <w:r w:rsidRPr="00F207C9" w:rsidR="00E57C46">
        <w:rPr/>
        <w:t>mit</w:t>
      </w:r>
      <w:r w:rsidRPr="00157495" w:rsidR="00E57C46">
        <w:rPr>
          <w:rStyle w:val="verdichtet025"/>
        </w:rPr>
        <w:t xml:space="preserve"> </w:t>
      </w:r>
      <w:r w:rsidRPr="00F207C9" w:rsidR="00E57C46">
        <w:rPr/>
        <w:t>dementen</w:t>
      </w:r>
      <w:r w:rsidRPr="00157495" w:rsidR="00E57C46">
        <w:rPr>
          <w:rStyle w:val="verdichtet025"/>
        </w:rPr>
        <w:t xml:space="preserve"> </w:t>
      </w:r>
      <w:r w:rsidRPr="00F207C9" w:rsidR="00E57C46">
        <w:rPr/>
        <w:t>Menschen</w:t>
      </w:r>
      <w:r w:rsidRPr="00157495" w:rsidR="00E57C46">
        <w:rPr>
          <w:rStyle w:val="verdichtet025"/>
        </w:rPr>
        <w:t xml:space="preserve"> </w:t>
      </w:r>
      <w:r w:rsidRPr="00F207C9" w:rsidR="00E57C46">
        <w:rPr/>
        <w:t>zu</w:t>
      </w:r>
      <w:r w:rsidRPr="00157495" w:rsidR="00E57C46">
        <w:rPr>
          <w:rStyle w:val="verdichtet025"/>
        </w:rPr>
        <w:t xml:space="preserve"> </w:t>
      </w:r>
      <w:r w:rsidRPr="00F207C9" w:rsidR="00E57C46">
        <w:rPr/>
        <w:t>kommunizieren</w:t>
      </w:r>
      <w:r w:rsidRPr="00F207C9" w:rsidR="00C54430">
        <w:rPr/>
        <w:t>,</w:t>
      </w:r>
      <w:r w:rsidRPr="00157495" w:rsidR="00E57C46">
        <w:rPr>
          <w:rStyle w:val="verdichtet025"/>
        </w:rPr>
        <w:t xml:space="preserve"> </w:t>
      </w:r>
      <w:r w:rsidRPr="00F207C9" w:rsidR="00E57C46">
        <w:rPr/>
        <w:t>ist</w:t>
      </w:r>
      <w:r w:rsidRPr="00157495" w:rsidR="00E57C46">
        <w:rPr>
          <w:rStyle w:val="verdichtet025"/>
        </w:rPr>
        <w:t xml:space="preserve"> </w:t>
      </w:r>
      <w:r w:rsidRPr="00F207C9" w:rsidR="00E57C46">
        <w:rPr/>
        <w:t>die</w:t>
      </w:r>
      <w:r w:rsidRPr="00157495" w:rsidR="00E57C46">
        <w:rPr>
          <w:rStyle w:val="verdichtet025"/>
        </w:rPr>
        <w:t xml:space="preserve"> </w:t>
      </w:r>
      <w:r w:rsidRPr="00F207C9" w:rsidR="00E57C46">
        <w:rPr/>
        <w:t>Kernkompetenz</w:t>
      </w:r>
      <w:r w:rsidRPr="00157495" w:rsidR="00E57C46">
        <w:rPr>
          <w:rStyle w:val="verdichtet025"/>
        </w:rPr>
        <w:t xml:space="preserve"> </w:t>
      </w:r>
      <w:r w:rsidRPr="00F207C9" w:rsidR="00E57C46">
        <w:rPr/>
        <w:t>der</w:t>
      </w:r>
      <w:r w:rsidRPr="00157495" w:rsidR="00E57C46">
        <w:rPr>
          <w:rStyle w:val="verdichtet025"/>
        </w:rPr>
        <w:t xml:space="preserve"> </w:t>
      </w:r>
      <w:r w:rsidRPr="00F207C9" w:rsidR="00E57C46">
        <w:rPr/>
        <w:t>Palliativen</w:t>
      </w:r>
      <w:r w:rsidRPr="00157495" w:rsidR="00E57C46">
        <w:rPr>
          <w:rStyle w:val="verdichtet025"/>
        </w:rPr>
        <w:t xml:space="preserve"> </w:t>
      </w:r>
      <w:r w:rsidRPr="00F207C9" w:rsidR="00E57C46">
        <w:rPr/>
        <w:t>Geriatrie.</w:t>
      </w:r>
      <w:r w:rsidRPr="00157495" w:rsidR="00E57C46">
        <w:rPr>
          <w:rStyle w:val="verdichtet025"/>
        </w:rPr>
        <w:t xml:space="preserve"> </w:t>
      </w:r>
      <w:r w:rsidRPr="00F207C9" w:rsidR="00E57C46">
        <w:rPr/>
        <w:t>Fehlt</w:t>
      </w:r>
      <w:r w:rsidRPr="00157495" w:rsidR="00E57C46">
        <w:rPr>
          <w:rStyle w:val="verdichtet025"/>
        </w:rPr>
        <w:t xml:space="preserve"> </w:t>
      </w:r>
      <w:r w:rsidRPr="00F207C9" w:rsidR="00E57C46">
        <w:rPr/>
        <w:t>sie,</w:t>
      </w:r>
      <w:r w:rsidRPr="00157495" w:rsidR="00E57C46">
        <w:rPr>
          <w:rStyle w:val="verdichtet025"/>
        </w:rPr>
        <w:t xml:space="preserve"> </w:t>
      </w:r>
      <w:r w:rsidRPr="00F207C9" w:rsidR="00E57C46">
        <w:rPr/>
        <w:t>werden</w:t>
      </w:r>
      <w:r w:rsidRPr="00157495" w:rsidR="00E57C46">
        <w:rPr>
          <w:rStyle w:val="verdichtet025"/>
        </w:rPr>
        <w:t xml:space="preserve"> </w:t>
      </w:r>
      <w:r w:rsidRPr="00F207C9" w:rsidR="00E57C46">
        <w:rPr/>
        <w:t>Patientinnen,</w:t>
      </w:r>
      <w:r w:rsidRPr="00157495" w:rsidR="00E57C46">
        <w:rPr>
          <w:rStyle w:val="verdichtet025"/>
        </w:rPr>
        <w:t xml:space="preserve"> </w:t>
      </w:r>
      <w:r w:rsidRPr="00F207C9" w:rsidR="00E57C46">
        <w:rPr/>
        <w:t>mit</w:t>
      </w:r>
      <w:r w:rsidRPr="00157495" w:rsidR="00E57C46">
        <w:rPr>
          <w:rStyle w:val="verdichtet025"/>
        </w:rPr>
        <w:t xml:space="preserve"> </w:t>
      </w:r>
      <w:r w:rsidRPr="00F207C9" w:rsidR="00E57C46">
        <w:rPr/>
        <w:t>denen</w:t>
      </w:r>
      <w:r w:rsidRPr="00157495" w:rsidR="00E57C46">
        <w:rPr>
          <w:rStyle w:val="verdichtet025"/>
        </w:rPr>
        <w:t xml:space="preserve"> </w:t>
      </w:r>
      <w:r w:rsidRPr="00F207C9" w:rsidR="00E57C46">
        <w:rPr/>
        <w:t>man</w:t>
      </w:r>
      <w:r w:rsidRPr="00157495" w:rsidR="00E57C46">
        <w:rPr>
          <w:rStyle w:val="verdichtet025"/>
        </w:rPr>
        <w:t xml:space="preserve"> </w:t>
      </w:r>
      <w:r w:rsidRPr="00F207C9" w:rsidR="00E57C46">
        <w:rPr/>
        <w:t>nicht</w:t>
      </w:r>
      <w:r w:rsidRPr="00157495" w:rsidR="00E57C46">
        <w:rPr>
          <w:rStyle w:val="verdichtet025"/>
        </w:rPr>
        <w:t xml:space="preserve"> </w:t>
      </w:r>
      <w:r w:rsidRPr="00F207C9" w:rsidR="00E57C46">
        <w:rPr/>
        <w:t>in</w:t>
      </w:r>
      <w:r w:rsidRPr="00157495" w:rsidR="00E57C46">
        <w:rPr>
          <w:rStyle w:val="verdichtet025"/>
        </w:rPr>
        <w:t xml:space="preserve"> </w:t>
      </w:r>
      <w:r w:rsidRPr="00F207C9" w:rsidR="00E57C46">
        <w:rPr/>
        <w:t>Bezi</w:t>
      </w:r>
      <w:r w:rsidRPr="00F207C9" w:rsidR="00E57C46">
        <w:rPr/>
        <w:t>e</w:t>
      </w:r>
      <w:r w:rsidRPr="00F207C9" w:rsidR="00E57C46">
        <w:rPr/>
        <w:t>hung</w:t>
      </w:r>
      <w:r w:rsidRPr="00157495" w:rsidR="00E57C46">
        <w:rPr>
          <w:rStyle w:val="verdichtet025"/>
        </w:rPr>
        <w:t xml:space="preserve"> </w:t>
      </w:r>
      <w:r w:rsidRPr="00F207C9" w:rsidR="00E57C46">
        <w:rPr/>
        <w:t>treten</w:t>
      </w:r>
      <w:r w:rsidRPr="00157495" w:rsidR="00E57C46">
        <w:rPr>
          <w:rStyle w:val="verdichtet025"/>
        </w:rPr>
        <w:t xml:space="preserve"> </w:t>
      </w:r>
      <w:r w:rsidRPr="00F207C9" w:rsidR="00E57C46">
        <w:rPr/>
        <w:t>kann,</w:t>
      </w:r>
      <w:r w:rsidRPr="00157495" w:rsidR="00E57C46">
        <w:rPr>
          <w:rStyle w:val="verdichtet025"/>
        </w:rPr>
        <w:t xml:space="preserve"> </w:t>
      </w:r>
      <w:r w:rsidRPr="00F207C9" w:rsidR="00E57C46">
        <w:rPr/>
        <w:t>allmählich</w:t>
      </w:r>
      <w:r w:rsidRPr="00157495" w:rsidR="00E57C46">
        <w:rPr>
          <w:rStyle w:val="verdichtet025"/>
        </w:rPr>
        <w:t xml:space="preserve"> </w:t>
      </w:r>
      <w:r w:rsidRPr="00F207C9" w:rsidR="00E57C46">
        <w:rPr/>
        <w:t>nur</w:t>
      </w:r>
      <w:r w:rsidRPr="00157495" w:rsidR="00E57C46">
        <w:rPr>
          <w:rStyle w:val="verdichtet025"/>
        </w:rPr>
        <w:t xml:space="preserve"> </w:t>
      </w:r>
      <w:r w:rsidRPr="00F207C9" w:rsidR="00E57C46">
        <w:rPr/>
        <w:t>mehr</w:t>
      </w:r>
      <w:r w:rsidRPr="00157495" w:rsidR="00E57C46">
        <w:rPr>
          <w:rStyle w:val="verdichtet025"/>
        </w:rPr>
        <w:t xml:space="preserve"> </w:t>
      </w:r>
      <w:r w:rsidRPr="00F207C9" w:rsidR="00E57C46">
        <w:rPr/>
        <w:t>als</w:t>
      </w:r>
      <w:r w:rsidRPr="00157495" w:rsidR="00E57C46">
        <w:rPr>
          <w:rStyle w:val="verdichtet025"/>
        </w:rPr>
        <w:t xml:space="preserve"> </w:t>
      </w:r>
      <w:r w:rsidRPr="00F207C9" w:rsidR="00E57C46">
        <w:rPr/>
        <w:t>Objekte,</w:t>
      </w:r>
      <w:r w:rsidRPr="00157495" w:rsidR="00E57C46">
        <w:rPr>
          <w:rStyle w:val="verdichtet025"/>
        </w:rPr>
        <w:t xml:space="preserve"> </w:t>
      </w:r>
      <w:r w:rsidRPr="00F207C9" w:rsidR="00E57C46">
        <w:rPr/>
        <w:t>„als</w:t>
      </w:r>
      <w:r w:rsidRPr="00157495" w:rsidR="00E57C46">
        <w:rPr>
          <w:rStyle w:val="verdichtet025"/>
        </w:rPr>
        <w:t xml:space="preserve"> </w:t>
      </w:r>
      <w:r w:rsidRPr="00934DC8" w:rsidR="00E57C46">
        <w:rPr>
          <w:noProof/>
        </w:rPr>
        <w:t>eine</w:t>
      </w:r>
      <w:r w:rsidRPr="00157495" w:rsidR="00E57C46">
        <w:rPr>
          <w:rStyle w:val="verdichtet025"/>
        </w:rPr>
        <w:t xml:space="preserve"> </w:t>
      </w:r>
      <w:r w:rsidRPr="00F207C9" w:rsidR="00E57C46">
        <w:rPr/>
        <w:t>Art</w:t>
      </w:r>
      <w:r w:rsidRPr="00157495" w:rsidR="00E57C46">
        <w:rPr>
          <w:rStyle w:val="verdichtet025"/>
        </w:rPr>
        <w:t xml:space="preserve"> </w:t>
      </w:r>
      <w:r w:rsidRPr="00F207C9" w:rsidR="00E57C46">
        <w:rPr/>
        <w:t>Wer</w:t>
      </w:r>
      <w:r w:rsidRPr="00F207C9" w:rsidR="00E57C46">
        <w:rPr/>
        <w:t>k</w:t>
      </w:r>
      <w:r w:rsidRPr="00F207C9" w:rsidR="00E57C46">
        <w:rPr/>
        <w:t>stück“</w:t>
      </w:r>
      <w:r w:rsidRPr="00157495" w:rsidR="00E57C46">
        <w:rPr>
          <w:rStyle w:val="verdichtet025"/>
        </w:rPr>
        <w:t xml:space="preserve"> </w:t>
      </w:r>
      <w:r w:rsidRPr="00F207C9" w:rsidR="00E57C46">
        <w:rPr/>
        <w:t>wahrgenommen;</w:t>
      </w:r>
      <w:r w:rsidRPr="00157495" w:rsidR="00E57C46">
        <w:rPr>
          <w:rStyle w:val="verdichtet025"/>
        </w:rPr>
        <w:t xml:space="preserve"> </w:t>
      </w:r>
      <w:r w:rsidRPr="00F207C9" w:rsidR="00E57C46">
        <w:rPr/>
        <w:t>ihre</w:t>
      </w:r>
      <w:r w:rsidRPr="00157495" w:rsidR="00E57C46">
        <w:rPr>
          <w:rStyle w:val="verdichtet025"/>
        </w:rPr>
        <w:t xml:space="preserve"> </w:t>
      </w:r>
      <w:r w:rsidRPr="00F207C9" w:rsidR="00E57C46">
        <w:rPr/>
        <w:t>Schmerzen,</w:t>
      </w:r>
      <w:r w:rsidRPr="00157495" w:rsidR="00E57C46">
        <w:rPr>
          <w:rStyle w:val="verdichtet025"/>
        </w:rPr>
        <w:t xml:space="preserve"> </w:t>
      </w:r>
      <w:r w:rsidRPr="00F207C9" w:rsidR="00E57C46">
        <w:rPr/>
        <w:t>ihr</w:t>
      </w:r>
      <w:r w:rsidRPr="00157495" w:rsidR="00E57C46">
        <w:rPr>
          <w:rStyle w:val="verdichtet025"/>
        </w:rPr>
        <w:t xml:space="preserve"> </w:t>
      </w:r>
      <w:r w:rsidRPr="00F207C9" w:rsidR="00E57C46">
        <w:rPr/>
        <w:t>Leid</w:t>
      </w:r>
      <w:r w:rsidRPr="00157495" w:rsidR="00E57C46">
        <w:rPr>
          <w:rStyle w:val="verdichtet025"/>
        </w:rPr>
        <w:t xml:space="preserve"> </w:t>
      </w:r>
      <w:r w:rsidRPr="00F207C9" w:rsidR="00E57C46">
        <w:rPr/>
        <w:t>und</w:t>
      </w:r>
      <w:r w:rsidRPr="00157495" w:rsidR="00E57C46">
        <w:rPr>
          <w:rStyle w:val="verdichtet025"/>
        </w:rPr>
        <w:t xml:space="preserve"> </w:t>
      </w:r>
      <w:r w:rsidRPr="00F207C9" w:rsidR="00E57C46">
        <w:rPr/>
        <w:t>ihr</w:t>
      </w:r>
      <w:r w:rsidRPr="00157495" w:rsidR="00E57C46">
        <w:rPr>
          <w:rStyle w:val="verdichtet025"/>
        </w:rPr>
        <w:t xml:space="preserve"> </w:t>
      </w:r>
      <w:r w:rsidRPr="00F207C9" w:rsidR="00E57C46">
        <w:rPr/>
        <w:t>nahendes</w:t>
      </w:r>
      <w:r w:rsidRPr="00157495" w:rsidR="00E57C46">
        <w:rPr>
          <w:rStyle w:val="verdichtet025"/>
        </w:rPr>
        <w:t xml:space="preserve"> </w:t>
      </w:r>
      <w:r w:rsidRPr="00F207C9" w:rsidR="00E57C46">
        <w:rPr/>
        <w:t>L</w:t>
      </w:r>
      <w:r w:rsidRPr="00F207C9" w:rsidR="00E57C46">
        <w:rPr/>
        <w:t>e</w:t>
      </w:r>
      <w:r w:rsidRPr="00F207C9" w:rsidR="00E57C46">
        <w:rPr/>
        <w:t>bensende</w:t>
      </w:r>
      <w:r w:rsidRPr="00157495" w:rsidR="00E57C46">
        <w:rPr>
          <w:rStyle w:val="verdichtet025"/>
        </w:rPr>
        <w:t xml:space="preserve"> </w:t>
      </w:r>
      <w:r w:rsidRPr="00F207C9" w:rsidR="00E57C46">
        <w:rPr/>
        <w:t>gehen</w:t>
      </w:r>
      <w:r w:rsidRPr="00157495" w:rsidR="00E57C46">
        <w:rPr>
          <w:rStyle w:val="verdichtet025"/>
        </w:rPr>
        <w:t xml:space="preserve"> </w:t>
      </w:r>
      <w:r w:rsidRPr="00F207C9" w:rsidR="00E57C46">
        <w:rPr/>
        <w:t>ihren</w:t>
      </w:r>
      <w:r w:rsidRPr="00157495" w:rsidR="00E57C46">
        <w:rPr>
          <w:rStyle w:val="verdichtet025"/>
        </w:rPr>
        <w:t xml:space="preserve"> </w:t>
      </w:r>
      <w:r w:rsidRPr="00F207C9" w:rsidR="00E57C46">
        <w:rPr/>
        <w:t>Betreuerinnen</w:t>
      </w:r>
      <w:r w:rsidRPr="00157495" w:rsidR="00E57C46">
        <w:rPr>
          <w:rStyle w:val="verdichtet025"/>
        </w:rPr>
        <w:t xml:space="preserve"> </w:t>
      </w:r>
      <w:r w:rsidRPr="00F207C9" w:rsidR="00E57C46">
        <w:rPr/>
        <w:t>nicht</w:t>
      </w:r>
      <w:r w:rsidRPr="00157495" w:rsidR="00E57C46">
        <w:rPr>
          <w:rStyle w:val="verdichtet025"/>
        </w:rPr>
        <w:t xml:space="preserve"> </w:t>
      </w:r>
      <w:r w:rsidRPr="00F207C9" w:rsidR="00E57C46">
        <w:rPr/>
        <w:t>mehr</w:t>
      </w:r>
      <w:r w:rsidRPr="00157495" w:rsidR="00E57C46">
        <w:rPr>
          <w:rStyle w:val="verdichtet025"/>
        </w:rPr>
        <w:t xml:space="preserve"> </w:t>
      </w:r>
      <w:r w:rsidRPr="00F207C9" w:rsidR="00E57C46">
        <w:rPr/>
        <w:t>wirklich</w:t>
      </w:r>
      <w:r w:rsidRPr="00157495" w:rsidR="00E57C46">
        <w:rPr>
          <w:rStyle w:val="verdichtet025"/>
        </w:rPr>
        <w:t xml:space="preserve"> </w:t>
      </w:r>
      <w:r w:rsidRPr="00F207C9" w:rsidR="00E57C46">
        <w:rPr/>
        <w:t>nahe</w:t>
      </w:r>
      <w:r w:rsidRPr="00157495" w:rsidR="00E57C46">
        <w:rPr>
          <w:rStyle w:val="verdichtet025"/>
        </w:rPr>
        <w:t xml:space="preserve"> </w:t>
      </w:r>
      <w:r w:rsidRPr="00F207C9" w:rsidR="00E57C46">
        <w:rPr/>
        <w:t>und</w:t>
      </w:r>
      <w:r w:rsidRPr="00157495" w:rsidR="00E57C46">
        <w:rPr>
          <w:rStyle w:val="verdichtet025"/>
        </w:rPr>
        <w:t xml:space="preserve"> </w:t>
      </w:r>
      <w:r w:rsidRPr="00F207C9" w:rsidR="00E57C46">
        <w:rPr/>
        <w:t>werden</w:t>
      </w:r>
      <w:r w:rsidRPr="00157495" w:rsidR="00E57C46">
        <w:rPr>
          <w:rStyle w:val="verdichtet025"/>
        </w:rPr>
        <w:t xml:space="preserve"> </w:t>
      </w:r>
      <w:r w:rsidRPr="00F207C9" w:rsidR="00E57C46">
        <w:rPr/>
        <w:t>kaum</w:t>
      </w:r>
      <w:r w:rsidRPr="00157495" w:rsidR="00E57C46">
        <w:rPr>
          <w:rStyle w:val="verdichtet025"/>
        </w:rPr>
        <w:t xml:space="preserve"> </w:t>
      </w:r>
      <w:r w:rsidRPr="00F207C9" w:rsidR="00E57C46">
        <w:rPr/>
        <w:t>reg</w:t>
      </w:r>
      <w:r w:rsidRPr="00F207C9" w:rsidR="00E57C46">
        <w:rPr/>
        <w:t>i</w:t>
      </w:r>
      <w:r w:rsidRPr="00F207C9" w:rsidR="00E57C46">
        <w:rPr/>
        <w:t>striert.</w:t>
      </w:r>
    </w:p>
    <w:p w:rsidR="0013069C" w:rsidRPr="00157495" w:rsidP="00157495">
      <w:pPr>
        <w:pStyle w:val="berschrift5oNr"/>
      </w:pPr>
      <w:r w:rsidRPr="00157495" w:rsidR="00E57C46">
        <w:rPr/>
        <w:t>Frau</w:t>
      </w:r>
      <w:r w:rsidRPr="00157495" w:rsidR="00050905">
        <w:rPr/>
        <w:t xml:space="preserve"> </w:t>
      </w:r>
      <w:r w:rsidRPr="00157495" w:rsidR="00E57C46">
        <w:rPr/>
        <w:t>Maria – die Phase der Verschlechterung des Allgemeinzustands; das Nachlassen der Lebenskraft</w:t>
      </w:r>
    </w:p>
    <w:p w:rsidR="00E57C46" w:rsidRPr="009A485D" w:rsidP="009A485D">
      <w:pPr>
        <w:pStyle w:val="Zitat"/>
        <w:rPr/>
      </w:pPr>
      <w:r w:rsidRPr="009A485D">
        <w:rPr/>
        <w:t>Nach</w:t>
      </w:r>
      <w:r w:rsidRPr="009A485D">
        <w:rPr>
          <w:rStyle w:val="erweitert025"/>
        </w:rPr>
        <w:t xml:space="preserve"> </w:t>
      </w:r>
      <w:r w:rsidRPr="009A485D">
        <w:rPr/>
        <w:t>einigen</w:t>
      </w:r>
      <w:r w:rsidRPr="009A485D">
        <w:rPr>
          <w:rStyle w:val="erweitert025"/>
        </w:rPr>
        <w:t xml:space="preserve"> </w:t>
      </w:r>
      <w:r w:rsidRPr="009A485D">
        <w:rPr/>
        <w:t>Monaten</w:t>
      </w:r>
      <w:r w:rsidRPr="009A485D">
        <w:rPr>
          <w:rStyle w:val="erweitert025"/>
        </w:rPr>
        <w:t xml:space="preserve"> </w:t>
      </w:r>
      <w:r w:rsidRPr="009A485D">
        <w:rPr/>
        <w:t>fällt</w:t>
      </w:r>
      <w:r w:rsidRPr="009A485D">
        <w:rPr>
          <w:rStyle w:val="erweitert025"/>
        </w:rPr>
        <w:t xml:space="preserve"> </w:t>
      </w:r>
      <w:r w:rsidRPr="009A485D">
        <w:rPr/>
        <w:t>auf,</w:t>
      </w:r>
      <w:r w:rsidRPr="009A485D">
        <w:rPr>
          <w:rStyle w:val="erweitert025"/>
        </w:rPr>
        <w:t xml:space="preserve"> </w:t>
      </w:r>
      <w:r w:rsidRPr="009A485D">
        <w:rPr/>
        <w:t>dass</w:t>
      </w:r>
      <w:r w:rsidRPr="009A485D">
        <w:rPr>
          <w:rStyle w:val="erweitert025"/>
        </w:rPr>
        <w:t xml:space="preserve"> </w:t>
      </w:r>
      <w:r w:rsidRPr="009A485D">
        <w:rPr/>
        <w:t>Frau</w:t>
      </w:r>
      <w:r w:rsidRPr="009A485D">
        <w:rPr>
          <w:rStyle w:val="erweitert025"/>
        </w:rPr>
        <w:t xml:space="preserve"> </w:t>
      </w:r>
      <w:r w:rsidRPr="009A485D">
        <w:rPr/>
        <w:t>Maria</w:t>
      </w:r>
      <w:r w:rsidRPr="009A485D">
        <w:rPr>
          <w:rStyle w:val="erweitert025"/>
        </w:rPr>
        <w:t xml:space="preserve"> </w:t>
      </w:r>
      <w:r w:rsidRPr="009A485D">
        <w:rPr/>
        <w:t>immer</w:t>
      </w:r>
      <w:r w:rsidRPr="009A485D">
        <w:rPr>
          <w:rStyle w:val="erweitert025"/>
        </w:rPr>
        <w:t xml:space="preserve"> </w:t>
      </w:r>
      <w:r w:rsidRPr="009A485D">
        <w:rPr/>
        <w:t>unsicherer</w:t>
      </w:r>
      <w:r w:rsidRPr="009A485D">
        <w:rPr>
          <w:rStyle w:val="erweitert025"/>
        </w:rPr>
        <w:t xml:space="preserve"> </w:t>
      </w:r>
      <w:r w:rsidRPr="009A485D">
        <w:rPr/>
        <w:t>geht.</w:t>
      </w:r>
      <w:r w:rsidRPr="009A485D">
        <w:rPr>
          <w:rStyle w:val="erweitert025"/>
        </w:rPr>
        <w:t xml:space="preserve"> </w:t>
      </w:r>
      <w:r w:rsidRPr="009A485D">
        <w:rPr/>
        <w:t>Wir</w:t>
      </w:r>
      <w:r w:rsidRPr="009A485D">
        <w:rPr>
          <w:rStyle w:val="erweitert025"/>
        </w:rPr>
        <w:t xml:space="preserve"> </w:t>
      </w:r>
      <w:r w:rsidRPr="009A485D">
        <w:rPr/>
        <w:t>bitten</w:t>
      </w:r>
      <w:r w:rsidRPr="009A485D">
        <w:rPr>
          <w:rStyle w:val="erweitert025"/>
        </w:rPr>
        <w:t xml:space="preserve"> </w:t>
      </w:r>
      <w:r w:rsidRPr="009A485D">
        <w:rPr/>
        <w:t>die</w:t>
      </w:r>
      <w:r w:rsidRPr="009A485D">
        <w:rPr>
          <w:rStyle w:val="erweitert025"/>
        </w:rPr>
        <w:t xml:space="preserve"> </w:t>
      </w:r>
      <w:r w:rsidRPr="009A485D">
        <w:rPr/>
        <w:t>Physiotherapeutin</w:t>
      </w:r>
      <w:r w:rsidRPr="009A485D" w:rsidR="00C54430">
        <w:rPr/>
        <w:t>,</w:t>
      </w:r>
      <w:r w:rsidRPr="009A485D">
        <w:rPr>
          <w:rStyle w:val="erweitert025"/>
        </w:rPr>
        <w:t xml:space="preserve"> </w:t>
      </w:r>
      <w:r w:rsidRPr="009A485D">
        <w:rPr/>
        <w:t>ihr</w:t>
      </w:r>
      <w:r w:rsidRPr="009A485D">
        <w:rPr>
          <w:rStyle w:val="erweitert025"/>
        </w:rPr>
        <w:t xml:space="preserve"> </w:t>
      </w:r>
      <w:r w:rsidRPr="009A485D">
        <w:rPr/>
        <w:t>dabei</w:t>
      </w:r>
      <w:r w:rsidRPr="009A485D">
        <w:rPr>
          <w:rStyle w:val="erweitert025"/>
        </w:rPr>
        <w:t xml:space="preserve"> </w:t>
      </w:r>
      <w:r w:rsidRPr="009A485D">
        <w:rPr/>
        <w:t>zu</w:t>
      </w:r>
      <w:r w:rsidRPr="009A485D">
        <w:rPr>
          <w:rStyle w:val="erweitert025"/>
        </w:rPr>
        <w:t xml:space="preserve"> </w:t>
      </w:r>
      <w:r w:rsidRPr="009A485D">
        <w:rPr/>
        <w:t>helfen</w:t>
      </w:r>
      <w:r w:rsidRPr="009A485D" w:rsidR="00C54430">
        <w:rPr/>
        <w:t>,</w:t>
      </w:r>
      <w:r w:rsidRPr="009A485D">
        <w:rPr>
          <w:rStyle w:val="erweitert025"/>
        </w:rPr>
        <w:t xml:space="preserve"> </w:t>
      </w:r>
      <w:r w:rsidRPr="009A485D">
        <w:rPr/>
        <w:t>einen</w:t>
      </w:r>
      <w:r w:rsidRPr="009A485D">
        <w:rPr>
          <w:rStyle w:val="erweitert025"/>
        </w:rPr>
        <w:t xml:space="preserve"> </w:t>
      </w:r>
      <w:r w:rsidRPr="009A485D">
        <w:rPr/>
        <w:t>Rollator</w:t>
      </w:r>
      <w:r w:rsidRPr="009A485D">
        <w:rPr>
          <w:rStyle w:val="erweitert025"/>
        </w:rPr>
        <w:t xml:space="preserve"> </w:t>
      </w:r>
      <w:r w:rsidRPr="009A485D">
        <w:rPr/>
        <w:t>zu</w:t>
      </w:r>
      <w:r w:rsidRPr="009A485D">
        <w:rPr>
          <w:rStyle w:val="erweitert025"/>
        </w:rPr>
        <w:t xml:space="preserve"> </w:t>
      </w:r>
      <w:r w:rsidRPr="009A485D">
        <w:rPr/>
        <w:t>benützen.</w:t>
      </w:r>
      <w:r w:rsidRPr="009A485D">
        <w:rPr>
          <w:rStyle w:val="erweitert025"/>
        </w:rPr>
        <w:t xml:space="preserve"> </w:t>
      </w:r>
      <w:r w:rsidRPr="009A485D">
        <w:rPr/>
        <w:t>Frau</w:t>
      </w:r>
      <w:r w:rsidRPr="009A485D">
        <w:rPr>
          <w:rStyle w:val="erweitert025"/>
        </w:rPr>
        <w:t xml:space="preserve"> </w:t>
      </w:r>
      <w:r w:rsidRPr="009A485D">
        <w:rPr/>
        <w:t>Maria</w:t>
      </w:r>
      <w:r w:rsidRPr="009A485D">
        <w:rPr>
          <w:rStyle w:val="erweitert025"/>
        </w:rPr>
        <w:t xml:space="preserve"> </w:t>
      </w:r>
      <w:r w:rsidRPr="009A485D">
        <w:rPr/>
        <w:t>gewöhnt</w:t>
      </w:r>
      <w:r w:rsidRPr="009A485D">
        <w:rPr>
          <w:rStyle w:val="erweitert025"/>
        </w:rPr>
        <w:t xml:space="preserve"> </w:t>
      </w:r>
      <w:r w:rsidRPr="009A485D">
        <w:rPr/>
        <w:t>sich</w:t>
      </w:r>
      <w:r w:rsidRPr="009A485D">
        <w:rPr>
          <w:rStyle w:val="erweitert025"/>
        </w:rPr>
        <w:t xml:space="preserve"> </w:t>
      </w:r>
      <w:r w:rsidRPr="009A485D">
        <w:rPr/>
        <w:t>relativ</w:t>
      </w:r>
      <w:r w:rsidRPr="009A485D">
        <w:rPr>
          <w:rStyle w:val="erweitert025"/>
        </w:rPr>
        <w:t xml:space="preserve"> </w:t>
      </w:r>
      <w:r w:rsidRPr="009A485D">
        <w:rPr/>
        <w:t>schnell</w:t>
      </w:r>
      <w:r w:rsidRPr="009A485D">
        <w:rPr>
          <w:rStyle w:val="erweitert025"/>
        </w:rPr>
        <w:t xml:space="preserve"> </w:t>
      </w:r>
      <w:r w:rsidRPr="009A485D">
        <w:rPr/>
        <w:t>an</w:t>
      </w:r>
      <w:r w:rsidRPr="009A485D">
        <w:rPr>
          <w:rStyle w:val="erweitert025"/>
        </w:rPr>
        <w:t xml:space="preserve"> </w:t>
      </w:r>
      <w:r w:rsidRPr="009A485D">
        <w:rPr/>
        <w:t>die</w:t>
      </w:r>
      <w:r w:rsidRPr="009A485D">
        <w:rPr>
          <w:rStyle w:val="erweitert025"/>
        </w:rPr>
        <w:t xml:space="preserve"> </w:t>
      </w:r>
      <w:r w:rsidRPr="009A485D">
        <w:rPr/>
        <w:t>Gehhilfe,</w:t>
      </w:r>
      <w:r w:rsidRPr="009A485D">
        <w:rPr>
          <w:rStyle w:val="erweitert025"/>
        </w:rPr>
        <w:t xml:space="preserve"> </w:t>
      </w:r>
      <w:r w:rsidRPr="009A485D">
        <w:rPr/>
        <w:t>doch</w:t>
      </w:r>
      <w:r w:rsidRPr="009A485D">
        <w:rPr>
          <w:rStyle w:val="erweitert025"/>
        </w:rPr>
        <w:t xml:space="preserve"> </w:t>
      </w:r>
      <w:r w:rsidRPr="009A485D">
        <w:rPr/>
        <w:t>die</w:t>
      </w:r>
      <w:r w:rsidRPr="009A485D">
        <w:rPr>
          <w:rStyle w:val="erweitert025"/>
        </w:rPr>
        <w:t xml:space="preserve"> </w:t>
      </w:r>
      <w:r w:rsidRPr="009A485D">
        <w:rPr/>
        <w:t>Strecken,</w:t>
      </w:r>
      <w:r w:rsidRPr="009A485D">
        <w:rPr>
          <w:rStyle w:val="erweitert025"/>
        </w:rPr>
        <w:t xml:space="preserve"> </w:t>
      </w:r>
      <w:r w:rsidRPr="009A485D">
        <w:rPr/>
        <w:t>die</w:t>
      </w:r>
      <w:r w:rsidRPr="009A485D">
        <w:rPr>
          <w:rStyle w:val="erweitert025"/>
        </w:rPr>
        <w:t xml:space="preserve"> </w:t>
      </w:r>
      <w:r w:rsidRPr="009A485D">
        <w:rPr/>
        <w:t>sie</w:t>
      </w:r>
      <w:r w:rsidRPr="009A485D">
        <w:rPr>
          <w:rStyle w:val="erweitert025"/>
        </w:rPr>
        <w:t xml:space="preserve"> </w:t>
      </w:r>
      <w:r w:rsidRPr="009A485D">
        <w:rPr/>
        <w:t>auf</w:t>
      </w:r>
      <w:r w:rsidRPr="009A485D">
        <w:rPr>
          <w:rStyle w:val="erweitert025"/>
        </w:rPr>
        <w:t xml:space="preserve"> </w:t>
      </w:r>
      <w:r w:rsidRPr="009A485D">
        <w:rPr/>
        <w:t>einmal</w:t>
      </w:r>
      <w:r w:rsidRPr="009A485D">
        <w:rPr>
          <w:rStyle w:val="erweitert025"/>
        </w:rPr>
        <w:t xml:space="preserve"> </w:t>
      </w:r>
      <w:r w:rsidRPr="009A485D">
        <w:rPr/>
        <w:t>zurücklegt,</w:t>
      </w:r>
      <w:r w:rsidRPr="009A485D">
        <w:rPr>
          <w:rStyle w:val="erweitert025"/>
        </w:rPr>
        <w:t xml:space="preserve"> </w:t>
      </w:r>
      <w:r w:rsidRPr="009A485D">
        <w:rPr/>
        <w:t>we</w:t>
      </w:r>
      <w:r w:rsidRPr="009A485D">
        <w:rPr/>
        <w:t>r</w:t>
      </w:r>
      <w:r w:rsidRPr="009A485D">
        <w:rPr/>
        <w:t>den</w:t>
      </w:r>
      <w:r w:rsidRPr="009A485D">
        <w:rPr>
          <w:rStyle w:val="erweitert025"/>
        </w:rPr>
        <w:t xml:space="preserve"> </w:t>
      </w:r>
      <w:r w:rsidRPr="009A485D">
        <w:rPr/>
        <w:t>zusehends</w:t>
      </w:r>
      <w:r w:rsidRPr="009A485D">
        <w:rPr>
          <w:rStyle w:val="erweitert025"/>
        </w:rPr>
        <w:t xml:space="preserve"> </w:t>
      </w:r>
      <w:r w:rsidRPr="009A485D">
        <w:rPr/>
        <w:t>kürzer.</w:t>
      </w:r>
      <w:r w:rsidRPr="009A485D">
        <w:rPr>
          <w:rStyle w:val="erweitert025"/>
        </w:rPr>
        <w:t xml:space="preserve"> </w:t>
      </w:r>
      <w:r w:rsidRPr="009A485D">
        <w:rPr/>
        <w:t>Sie</w:t>
      </w:r>
      <w:r w:rsidRPr="009A485D">
        <w:rPr>
          <w:rStyle w:val="erweitert025"/>
        </w:rPr>
        <w:t xml:space="preserve"> </w:t>
      </w:r>
      <w:r w:rsidRPr="009A485D">
        <w:rPr/>
        <w:t>ist</w:t>
      </w:r>
      <w:r w:rsidRPr="009A485D">
        <w:rPr>
          <w:rStyle w:val="erweitert025"/>
        </w:rPr>
        <w:t xml:space="preserve"> </w:t>
      </w:r>
      <w:r w:rsidRPr="009A485D">
        <w:rPr/>
        <w:t>jetzt</w:t>
      </w:r>
      <w:r w:rsidRPr="009A485D">
        <w:rPr>
          <w:rStyle w:val="erweitert025"/>
        </w:rPr>
        <w:t xml:space="preserve"> </w:t>
      </w:r>
      <w:r w:rsidRPr="009A485D">
        <w:rPr/>
        <w:t>häufiger</w:t>
      </w:r>
      <w:r w:rsidRPr="009A485D">
        <w:rPr>
          <w:rStyle w:val="erweitert025"/>
        </w:rPr>
        <w:t xml:space="preserve"> </w:t>
      </w:r>
      <w:r w:rsidRPr="009A485D">
        <w:rPr/>
        <w:t>verwirrt</w:t>
      </w:r>
      <w:r w:rsidRPr="009A485D">
        <w:rPr>
          <w:rStyle w:val="erweitert025"/>
        </w:rPr>
        <w:t xml:space="preserve"> </w:t>
      </w:r>
      <w:r w:rsidRPr="009A485D">
        <w:rPr/>
        <w:t>und</w:t>
      </w:r>
      <w:r w:rsidRPr="009A485D">
        <w:rPr>
          <w:rStyle w:val="erweitert025"/>
        </w:rPr>
        <w:t xml:space="preserve"> </w:t>
      </w:r>
      <w:r w:rsidRPr="009A485D">
        <w:rPr/>
        <w:t>wirkt</w:t>
      </w:r>
      <w:r w:rsidRPr="009A485D">
        <w:rPr>
          <w:rStyle w:val="erweitert025"/>
        </w:rPr>
        <w:t xml:space="preserve"> </w:t>
      </w:r>
      <w:r w:rsidRPr="009A485D">
        <w:rPr/>
        <w:t>in</w:t>
      </w:r>
      <w:r w:rsidRPr="009A485D">
        <w:rPr/>
        <w:t>s</w:t>
      </w:r>
      <w:r w:rsidRPr="009A485D">
        <w:rPr/>
        <w:t>gesamt</w:t>
      </w:r>
      <w:r w:rsidRPr="009A485D">
        <w:rPr>
          <w:rStyle w:val="erweitert025"/>
        </w:rPr>
        <w:t xml:space="preserve"> </w:t>
      </w:r>
      <w:r w:rsidRPr="009A485D">
        <w:rPr/>
        <w:t>müder.</w:t>
      </w:r>
      <w:r w:rsidRPr="009A485D">
        <w:rPr>
          <w:rStyle w:val="erweitert025"/>
        </w:rPr>
        <w:t xml:space="preserve"> </w:t>
      </w:r>
      <w:r w:rsidRPr="009A485D">
        <w:rPr/>
        <w:t>Dennoch</w:t>
      </w:r>
      <w:r w:rsidRPr="009A485D">
        <w:rPr>
          <w:rStyle w:val="erweitert025"/>
        </w:rPr>
        <w:t xml:space="preserve"> </w:t>
      </w:r>
      <w:r w:rsidRPr="009A485D">
        <w:rPr/>
        <w:t>ist</w:t>
      </w:r>
      <w:r w:rsidRPr="009A485D">
        <w:rPr>
          <w:rStyle w:val="erweitert025"/>
        </w:rPr>
        <w:t xml:space="preserve"> </w:t>
      </w:r>
      <w:r w:rsidRPr="009A485D">
        <w:rPr/>
        <w:t>sie</w:t>
      </w:r>
      <w:r w:rsidRPr="009A485D">
        <w:rPr>
          <w:rStyle w:val="erweitert025"/>
        </w:rPr>
        <w:t xml:space="preserve"> </w:t>
      </w:r>
      <w:r w:rsidRPr="009A485D">
        <w:rPr/>
        <w:t>von</w:t>
      </w:r>
      <w:r w:rsidRPr="009A485D">
        <w:rPr>
          <w:rStyle w:val="erweitert025"/>
        </w:rPr>
        <w:t xml:space="preserve"> </w:t>
      </w:r>
      <w:r w:rsidRPr="009A485D">
        <w:rPr/>
        <w:t>großem</w:t>
      </w:r>
      <w:r w:rsidRPr="009A485D">
        <w:rPr>
          <w:rStyle w:val="erweitert025"/>
        </w:rPr>
        <w:t xml:space="preserve"> </w:t>
      </w:r>
      <w:r w:rsidRPr="009A485D">
        <w:rPr/>
        <w:t>Bewegungsdrang</w:t>
      </w:r>
      <w:r w:rsidRPr="009A485D">
        <w:rPr>
          <w:rStyle w:val="erweitert025"/>
        </w:rPr>
        <w:t xml:space="preserve"> </w:t>
      </w:r>
      <w:r w:rsidRPr="009A485D">
        <w:rPr/>
        <w:t>erfüllt</w:t>
      </w:r>
      <w:r w:rsidRPr="009A485D">
        <w:rPr>
          <w:rStyle w:val="erweitert025"/>
        </w:rPr>
        <w:t xml:space="preserve"> </w:t>
      </w:r>
      <w:r w:rsidRPr="009A485D">
        <w:rPr/>
        <w:t>und</w:t>
      </w:r>
      <w:r w:rsidRPr="009A485D">
        <w:rPr>
          <w:rStyle w:val="erweitert025"/>
        </w:rPr>
        <w:t xml:space="preserve"> </w:t>
      </w:r>
      <w:r w:rsidRPr="009A485D">
        <w:rPr/>
        <w:t>lässt</w:t>
      </w:r>
      <w:r w:rsidRPr="009A485D">
        <w:rPr>
          <w:rStyle w:val="erweitert025"/>
        </w:rPr>
        <w:t xml:space="preserve"> </w:t>
      </w:r>
      <w:r w:rsidRPr="009A485D">
        <w:rPr/>
        <w:t>sich</w:t>
      </w:r>
      <w:r w:rsidRPr="009A485D">
        <w:rPr>
          <w:rStyle w:val="erweitert025"/>
        </w:rPr>
        <w:t xml:space="preserve"> </w:t>
      </w:r>
      <w:r w:rsidRPr="009A485D">
        <w:rPr/>
        <w:t>nicht</w:t>
      </w:r>
      <w:r w:rsidRPr="009A485D">
        <w:rPr>
          <w:rStyle w:val="erweitert025"/>
        </w:rPr>
        <w:t xml:space="preserve"> </w:t>
      </w:r>
      <w:r w:rsidRPr="009A485D">
        <w:rPr/>
        <w:t>davon</w:t>
      </w:r>
      <w:r w:rsidRPr="009A485D">
        <w:rPr>
          <w:rStyle w:val="erweitert025"/>
        </w:rPr>
        <w:t xml:space="preserve"> </w:t>
      </w:r>
      <w:r w:rsidRPr="009A485D">
        <w:rPr/>
        <w:t>abhalten</w:t>
      </w:r>
      <w:r w:rsidRPr="009A485D" w:rsidR="00C54430">
        <w:rPr/>
        <w:t>,</w:t>
      </w:r>
      <w:r w:rsidRPr="009A485D">
        <w:rPr>
          <w:rStyle w:val="erweitert025"/>
        </w:rPr>
        <w:t xml:space="preserve"> </w:t>
      </w:r>
      <w:r w:rsidRPr="009A485D">
        <w:rPr/>
        <w:t>den</w:t>
      </w:r>
      <w:r w:rsidRPr="009A485D">
        <w:rPr>
          <w:rStyle w:val="erweitert025"/>
        </w:rPr>
        <w:t xml:space="preserve"> </w:t>
      </w:r>
      <w:r w:rsidRPr="009A485D">
        <w:rPr/>
        <w:t>ganzen</w:t>
      </w:r>
      <w:r w:rsidRPr="009A485D">
        <w:rPr>
          <w:rStyle w:val="erweitert025"/>
        </w:rPr>
        <w:t xml:space="preserve"> </w:t>
      </w:r>
      <w:r w:rsidRPr="009A485D">
        <w:rPr/>
        <w:t>Tag</w:t>
      </w:r>
      <w:r w:rsidRPr="009A485D">
        <w:rPr>
          <w:rStyle w:val="erweitert025"/>
        </w:rPr>
        <w:t xml:space="preserve"> </w:t>
      </w:r>
      <w:r w:rsidRPr="009A485D">
        <w:rPr/>
        <w:t>unterwegs</w:t>
      </w:r>
      <w:r w:rsidRPr="009A485D">
        <w:rPr>
          <w:rStyle w:val="erweitert025"/>
        </w:rPr>
        <w:t xml:space="preserve"> </w:t>
      </w:r>
      <w:r w:rsidRPr="009A485D">
        <w:rPr/>
        <w:t>zu</w:t>
      </w:r>
      <w:r w:rsidRPr="009A485D">
        <w:rPr>
          <w:rStyle w:val="erweitert025"/>
        </w:rPr>
        <w:t xml:space="preserve"> </w:t>
      </w:r>
      <w:r w:rsidRPr="009A485D">
        <w:rPr/>
        <w:t>sein.</w:t>
      </w:r>
      <w:r w:rsidRPr="009A485D">
        <w:rPr>
          <w:rStyle w:val="erweitert025"/>
        </w:rPr>
        <w:t xml:space="preserve"> </w:t>
      </w:r>
      <w:r w:rsidRPr="009A485D">
        <w:rPr/>
        <w:t>In</w:t>
      </w:r>
      <w:r w:rsidRPr="009A485D">
        <w:rPr>
          <w:rStyle w:val="erweitert025"/>
        </w:rPr>
        <w:t xml:space="preserve"> </w:t>
      </w:r>
      <w:r w:rsidRPr="009A485D">
        <w:rPr/>
        <w:t>der</w:t>
      </w:r>
      <w:r w:rsidRPr="009A485D">
        <w:rPr>
          <w:rStyle w:val="erweitert025"/>
        </w:rPr>
        <w:t xml:space="preserve"> </w:t>
      </w:r>
      <w:r w:rsidRPr="009A485D">
        <w:rPr/>
        <w:t>nächsten</w:t>
      </w:r>
      <w:r w:rsidRPr="009A485D">
        <w:rPr>
          <w:rStyle w:val="erweitert025"/>
        </w:rPr>
        <w:t xml:space="preserve"> </w:t>
      </w:r>
      <w:r w:rsidRPr="009A485D">
        <w:rPr/>
        <w:t>Zeit</w:t>
      </w:r>
      <w:r w:rsidRPr="009A485D">
        <w:rPr>
          <w:rStyle w:val="erweitert025"/>
        </w:rPr>
        <w:t xml:space="preserve"> </w:t>
      </w:r>
      <w:r w:rsidRPr="009A485D">
        <w:rPr/>
        <w:t>stürzt</w:t>
      </w:r>
      <w:r w:rsidRPr="009A485D">
        <w:rPr>
          <w:rStyle w:val="erweitert025"/>
        </w:rPr>
        <w:t xml:space="preserve"> </w:t>
      </w:r>
      <w:r w:rsidRPr="009A485D">
        <w:rPr/>
        <w:t>Frau</w:t>
      </w:r>
      <w:r w:rsidRPr="009A485D">
        <w:rPr>
          <w:rStyle w:val="erweitert025"/>
        </w:rPr>
        <w:t xml:space="preserve"> </w:t>
      </w:r>
      <w:r w:rsidRPr="009A485D">
        <w:rPr/>
        <w:t>Maria</w:t>
      </w:r>
      <w:r w:rsidRPr="009A485D">
        <w:rPr>
          <w:rStyle w:val="erweitert025"/>
        </w:rPr>
        <w:t xml:space="preserve"> </w:t>
      </w:r>
      <w:r w:rsidRPr="009A485D">
        <w:rPr/>
        <w:t>immer</w:t>
      </w:r>
      <w:r w:rsidRPr="009A485D">
        <w:rPr>
          <w:rStyle w:val="erweitert025"/>
        </w:rPr>
        <w:t xml:space="preserve"> </w:t>
      </w:r>
      <w:r w:rsidRPr="009A485D">
        <w:rPr/>
        <w:t>wieder</w:t>
      </w:r>
      <w:r w:rsidRPr="009A485D">
        <w:rPr>
          <w:rStyle w:val="erweitert025"/>
        </w:rPr>
        <w:t xml:space="preserve"> </w:t>
      </w:r>
      <w:r w:rsidRPr="009A485D">
        <w:rPr/>
        <w:t>und</w:t>
      </w:r>
      <w:r w:rsidRPr="009A485D">
        <w:rPr>
          <w:rStyle w:val="erweitert025"/>
        </w:rPr>
        <w:t xml:space="preserve"> </w:t>
      </w:r>
      <w:r w:rsidRPr="009A485D">
        <w:rPr/>
        <w:t>zieht</w:t>
      </w:r>
      <w:r w:rsidRPr="009A485D">
        <w:rPr>
          <w:rStyle w:val="erweitert025"/>
        </w:rPr>
        <w:t xml:space="preserve"> </w:t>
      </w:r>
      <w:r w:rsidRPr="009A485D">
        <w:rPr/>
        <w:t>sich</w:t>
      </w:r>
      <w:r w:rsidRPr="009A485D">
        <w:rPr>
          <w:rStyle w:val="erweitert025"/>
        </w:rPr>
        <w:t xml:space="preserve"> </w:t>
      </w:r>
      <w:r w:rsidRPr="009A485D">
        <w:rPr/>
        <w:t>dabei</w:t>
      </w:r>
      <w:r w:rsidRPr="009A485D">
        <w:rPr>
          <w:rStyle w:val="erweitert025"/>
        </w:rPr>
        <w:t xml:space="preserve"> </w:t>
      </w:r>
      <w:r w:rsidRPr="009A485D">
        <w:rPr/>
        <w:t>zahlreiche</w:t>
      </w:r>
      <w:r w:rsidRPr="009A485D">
        <w:rPr>
          <w:rStyle w:val="erweitert025"/>
        </w:rPr>
        <w:t xml:space="preserve"> </w:t>
      </w:r>
      <w:r w:rsidRPr="009A485D">
        <w:rPr/>
        <w:t>Hämatome</w:t>
      </w:r>
      <w:r w:rsidRPr="009A485D">
        <w:rPr>
          <w:rStyle w:val="erweitert025"/>
        </w:rPr>
        <w:t xml:space="preserve"> </w:t>
      </w:r>
      <w:r w:rsidRPr="009A485D">
        <w:rPr/>
        <w:t>und</w:t>
      </w:r>
      <w:r w:rsidRPr="009A485D">
        <w:rPr>
          <w:rStyle w:val="erweitert025"/>
        </w:rPr>
        <w:t xml:space="preserve"> </w:t>
      </w:r>
      <w:r w:rsidRPr="009A485D">
        <w:rPr/>
        <w:t>Hautverletzungen</w:t>
      </w:r>
      <w:r w:rsidRPr="009A485D">
        <w:rPr>
          <w:rStyle w:val="erweitert025"/>
        </w:rPr>
        <w:t xml:space="preserve"> </w:t>
      </w:r>
      <w:r w:rsidRPr="009A485D">
        <w:rPr/>
        <w:t>an</w:t>
      </w:r>
      <w:r w:rsidRPr="009A485D">
        <w:rPr>
          <w:rStyle w:val="erweitert025"/>
        </w:rPr>
        <w:t xml:space="preserve"> </w:t>
      </w:r>
      <w:r w:rsidRPr="009A485D">
        <w:rPr/>
        <w:t>Armen</w:t>
      </w:r>
      <w:r w:rsidRPr="009A485D">
        <w:rPr>
          <w:rStyle w:val="erweitert025"/>
        </w:rPr>
        <w:t xml:space="preserve"> </w:t>
      </w:r>
      <w:r w:rsidRPr="009A485D">
        <w:rPr/>
        <w:t>und</w:t>
      </w:r>
      <w:r w:rsidRPr="009A485D">
        <w:rPr>
          <w:rStyle w:val="erweitert025"/>
        </w:rPr>
        <w:t xml:space="preserve"> </w:t>
      </w:r>
      <w:r w:rsidRPr="009A485D">
        <w:rPr/>
        <w:t>Beinen</w:t>
      </w:r>
      <w:r w:rsidRPr="009A485D">
        <w:rPr>
          <w:rStyle w:val="erweitert025"/>
        </w:rPr>
        <w:t xml:space="preserve"> </w:t>
      </w:r>
      <w:r w:rsidRPr="009A485D">
        <w:rPr/>
        <w:t>zu.</w:t>
      </w:r>
      <w:r w:rsidRPr="009A485D">
        <w:rPr>
          <w:rStyle w:val="erweitert025"/>
        </w:rPr>
        <w:t xml:space="preserve"> </w:t>
      </w:r>
      <w:r w:rsidRPr="009A485D">
        <w:rPr/>
        <w:t>Trotz</w:t>
      </w:r>
      <w:r w:rsidRPr="009A485D">
        <w:rPr>
          <w:rStyle w:val="erweitert025"/>
        </w:rPr>
        <w:t xml:space="preserve"> </w:t>
      </w:r>
      <w:r w:rsidRPr="009A485D">
        <w:rPr/>
        <w:t>der</w:t>
      </w:r>
      <w:r w:rsidRPr="009A485D">
        <w:rPr>
          <w:rStyle w:val="erweitert025"/>
        </w:rPr>
        <w:t xml:space="preserve"> </w:t>
      </w:r>
      <w:r w:rsidRPr="009A485D">
        <w:rPr/>
        <w:t>Stürze</w:t>
      </w:r>
      <w:r w:rsidRPr="009A485D">
        <w:rPr>
          <w:rStyle w:val="erweitert025"/>
        </w:rPr>
        <w:t xml:space="preserve"> </w:t>
      </w:r>
      <w:r w:rsidRPr="009A485D">
        <w:rPr/>
        <w:t>ist</w:t>
      </w:r>
      <w:r w:rsidRPr="009A485D">
        <w:rPr>
          <w:rStyle w:val="erweitert025"/>
        </w:rPr>
        <w:t xml:space="preserve"> </w:t>
      </w:r>
      <w:r w:rsidRPr="009A485D">
        <w:rPr/>
        <w:t>ihr</w:t>
      </w:r>
      <w:r w:rsidRPr="009A485D">
        <w:rPr>
          <w:rStyle w:val="erweitert025"/>
        </w:rPr>
        <w:t xml:space="preserve"> </w:t>
      </w:r>
      <w:r w:rsidRPr="009A485D">
        <w:rPr/>
        <w:t>das</w:t>
      </w:r>
      <w:r w:rsidRPr="009A485D">
        <w:rPr>
          <w:rStyle w:val="erweitert025"/>
        </w:rPr>
        <w:t xml:space="preserve"> </w:t>
      </w:r>
      <w:r w:rsidRPr="009A485D">
        <w:rPr/>
        <w:t>selbstständige</w:t>
      </w:r>
      <w:r w:rsidRPr="009A485D">
        <w:rPr>
          <w:rStyle w:val="erweitert025"/>
        </w:rPr>
        <w:t xml:space="preserve"> </w:t>
      </w:r>
      <w:r w:rsidRPr="009A485D">
        <w:rPr/>
        <w:t>Ge</w:t>
      </w:r>
      <w:r w:rsidRPr="009A485D" w:rsidR="00C54430">
        <w:rPr/>
        <w:t>hen</w:t>
      </w:r>
      <w:r w:rsidRPr="009A485D" w:rsidR="00C54430">
        <w:rPr>
          <w:rStyle w:val="erweitert025"/>
        </w:rPr>
        <w:t xml:space="preserve"> </w:t>
      </w:r>
      <w:r w:rsidRPr="009A485D" w:rsidR="00C54430">
        <w:rPr/>
        <w:t>we</w:t>
      </w:r>
      <w:r w:rsidRPr="009A485D" w:rsidR="00C54430">
        <w:rPr/>
        <w:t>i</w:t>
      </w:r>
      <w:r w:rsidRPr="009A485D" w:rsidR="00C54430">
        <w:rPr/>
        <w:t>terhin</w:t>
      </w:r>
      <w:r w:rsidRPr="009A485D" w:rsidR="00C54430">
        <w:rPr>
          <w:rStyle w:val="erweitert025"/>
        </w:rPr>
        <w:t xml:space="preserve"> </w:t>
      </w:r>
      <w:r w:rsidRPr="009A485D" w:rsidR="00C54430">
        <w:rPr/>
        <w:t>äußerst</w:t>
      </w:r>
      <w:r w:rsidRPr="009A485D" w:rsidR="00C54430">
        <w:rPr>
          <w:rStyle w:val="erweitert025"/>
        </w:rPr>
        <w:t xml:space="preserve"> </w:t>
      </w:r>
      <w:r w:rsidRPr="009A485D" w:rsidR="00C54430">
        <w:rPr/>
        <w:t>wichtig.</w:t>
      </w:r>
      <w:r w:rsidRPr="009A485D" w:rsidR="00C54430">
        <w:rPr>
          <w:rStyle w:val="erweitert025"/>
        </w:rPr>
        <w:t xml:space="preserve"> </w:t>
      </w:r>
      <w:r w:rsidRPr="009A485D" w:rsidR="00C54430">
        <w:rPr/>
        <w:t>„</w:t>
      </w:r>
      <w:r w:rsidRPr="009A485D">
        <w:rPr/>
        <w:t>Ich</w:t>
      </w:r>
      <w:r w:rsidRPr="009A485D">
        <w:rPr>
          <w:rStyle w:val="erweitert025"/>
        </w:rPr>
        <w:t xml:space="preserve"> </w:t>
      </w:r>
      <w:r w:rsidRPr="009A485D">
        <w:rPr/>
        <w:t>will</w:t>
      </w:r>
      <w:r w:rsidRPr="009A485D">
        <w:rPr>
          <w:rStyle w:val="erweitert025"/>
        </w:rPr>
        <w:t xml:space="preserve"> </w:t>
      </w:r>
      <w:r w:rsidRPr="009A485D">
        <w:rPr/>
        <w:t>aufstehen.</w:t>
      </w:r>
      <w:r w:rsidRPr="009A485D">
        <w:rPr>
          <w:rStyle w:val="erweitert025"/>
        </w:rPr>
        <w:t xml:space="preserve"> </w:t>
      </w:r>
      <w:r w:rsidRPr="009A485D">
        <w:rPr/>
        <w:t>Ich</w:t>
      </w:r>
      <w:r w:rsidRPr="009A485D">
        <w:rPr>
          <w:rStyle w:val="erweitert025"/>
        </w:rPr>
        <w:t xml:space="preserve"> </w:t>
      </w:r>
      <w:r w:rsidRPr="009A485D">
        <w:rPr/>
        <w:t>bleibe</w:t>
      </w:r>
      <w:r w:rsidRPr="009A485D">
        <w:rPr>
          <w:rStyle w:val="erweitert025"/>
        </w:rPr>
        <w:t xml:space="preserve"> </w:t>
      </w:r>
      <w:r w:rsidRPr="009A485D">
        <w:rPr/>
        <w:t>nicht</w:t>
      </w:r>
      <w:r w:rsidRPr="009A485D">
        <w:rPr>
          <w:rStyle w:val="erweitert025"/>
        </w:rPr>
        <w:t xml:space="preserve"> </w:t>
      </w:r>
      <w:r w:rsidRPr="009A485D">
        <w:rPr/>
        <w:t>sitzen!</w:t>
      </w:r>
      <w:r w:rsidRPr="009A485D" w:rsidR="00C54430">
        <w:rPr/>
        <w:t>“,</w:t>
      </w:r>
      <w:r w:rsidRPr="009A485D">
        <w:rPr>
          <w:rStyle w:val="erweitert025"/>
        </w:rPr>
        <w:t xml:space="preserve"> </w:t>
      </w:r>
      <w:r w:rsidRPr="009A485D">
        <w:rPr/>
        <w:t>sagt</w:t>
      </w:r>
      <w:r w:rsidRPr="009A485D">
        <w:rPr>
          <w:rStyle w:val="erweitert025"/>
        </w:rPr>
        <w:t xml:space="preserve"> </w:t>
      </w:r>
      <w:r w:rsidRPr="009A485D">
        <w:rPr/>
        <w:t>sie.</w:t>
      </w:r>
      <w:r w:rsidRPr="009A485D">
        <w:rPr>
          <w:rStyle w:val="erweitert025"/>
        </w:rPr>
        <w:t xml:space="preserve"> </w:t>
      </w:r>
      <w:r w:rsidRPr="009A485D">
        <w:rPr/>
        <w:t>Auf</w:t>
      </w:r>
      <w:r w:rsidRPr="009A485D">
        <w:rPr>
          <w:rStyle w:val="erweitert025"/>
        </w:rPr>
        <w:t xml:space="preserve"> </w:t>
      </w:r>
      <w:r w:rsidRPr="009A485D">
        <w:rPr/>
        <w:t>Grund</w:t>
      </w:r>
      <w:r w:rsidRPr="009A485D">
        <w:rPr>
          <w:rStyle w:val="erweitert025"/>
        </w:rPr>
        <w:t xml:space="preserve"> </w:t>
      </w:r>
      <w:r w:rsidRPr="009A485D">
        <w:rPr/>
        <w:t>ihres</w:t>
      </w:r>
      <w:r w:rsidRPr="009A485D">
        <w:rPr>
          <w:rStyle w:val="erweitert025"/>
        </w:rPr>
        <w:t xml:space="preserve"> </w:t>
      </w:r>
      <w:r w:rsidRPr="009A485D">
        <w:rPr/>
        <w:t>Vorhofflimmerns</w:t>
      </w:r>
      <w:r w:rsidRPr="009A485D">
        <w:rPr>
          <w:rStyle w:val="erweitert025"/>
        </w:rPr>
        <w:t xml:space="preserve"> </w:t>
      </w:r>
      <w:r w:rsidRPr="009A485D">
        <w:rPr/>
        <w:t>und</w:t>
      </w:r>
      <w:r w:rsidRPr="009A485D">
        <w:rPr>
          <w:rStyle w:val="erweitert025"/>
        </w:rPr>
        <w:t xml:space="preserve"> </w:t>
      </w:r>
      <w:r w:rsidRPr="009A485D">
        <w:rPr/>
        <w:t>des</w:t>
      </w:r>
      <w:r w:rsidRPr="009A485D">
        <w:rPr>
          <w:rStyle w:val="erweitert025"/>
        </w:rPr>
        <w:t xml:space="preserve"> </w:t>
      </w:r>
      <w:r w:rsidRPr="009A485D">
        <w:rPr/>
        <w:t>Herzklappene</w:t>
      </w:r>
      <w:r w:rsidRPr="009A485D">
        <w:rPr/>
        <w:t>r</w:t>
      </w:r>
      <w:r w:rsidRPr="009A485D">
        <w:rPr/>
        <w:t>satzes</w:t>
      </w:r>
      <w:r w:rsidRPr="009A485D">
        <w:rPr>
          <w:rStyle w:val="erweitert025"/>
        </w:rPr>
        <w:t xml:space="preserve"> </w:t>
      </w:r>
      <w:r w:rsidRPr="009A485D">
        <w:rPr/>
        <w:t>war</w:t>
      </w:r>
      <w:r w:rsidRPr="009A485D">
        <w:rPr>
          <w:rStyle w:val="erweitert025"/>
        </w:rPr>
        <w:t xml:space="preserve"> </w:t>
      </w:r>
      <w:r w:rsidRPr="009A485D">
        <w:rPr/>
        <w:t>Frau</w:t>
      </w:r>
      <w:r w:rsidRPr="009A485D">
        <w:rPr>
          <w:rStyle w:val="erweitert025"/>
        </w:rPr>
        <w:t xml:space="preserve"> </w:t>
      </w:r>
      <w:r w:rsidRPr="009A485D">
        <w:rPr/>
        <w:t>Maria</w:t>
      </w:r>
      <w:r w:rsidRPr="009A485D">
        <w:rPr>
          <w:rStyle w:val="erweitert025"/>
        </w:rPr>
        <w:t xml:space="preserve"> </w:t>
      </w:r>
      <w:r w:rsidRPr="009A485D">
        <w:rPr/>
        <w:t>bis</w:t>
      </w:r>
      <w:r w:rsidRPr="009A485D">
        <w:rPr>
          <w:rStyle w:val="erweitert025"/>
        </w:rPr>
        <w:t xml:space="preserve"> </w:t>
      </w:r>
      <w:r w:rsidRPr="009A485D">
        <w:rPr/>
        <w:t>zu</w:t>
      </w:r>
      <w:r w:rsidRPr="009A485D">
        <w:rPr>
          <w:rStyle w:val="erweitert025"/>
        </w:rPr>
        <w:t xml:space="preserve"> </w:t>
      </w:r>
      <w:r w:rsidRPr="009A485D">
        <w:rPr/>
        <w:t>diesem</w:t>
      </w:r>
      <w:r w:rsidRPr="009A485D">
        <w:rPr>
          <w:rStyle w:val="erweitert025"/>
        </w:rPr>
        <w:t xml:space="preserve"> </w:t>
      </w:r>
      <w:r w:rsidRPr="009A485D">
        <w:rPr/>
        <w:t>Zeitpunkt</w:t>
      </w:r>
      <w:r w:rsidRPr="009A485D">
        <w:rPr>
          <w:rStyle w:val="erweitert025"/>
        </w:rPr>
        <w:t xml:space="preserve"> </w:t>
      </w:r>
      <w:r w:rsidRPr="009A485D">
        <w:rPr/>
        <w:t>ausreichend</w:t>
      </w:r>
      <w:r w:rsidRPr="009A485D">
        <w:rPr>
          <w:rStyle w:val="erweitert025"/>
        </w:rPr>
        <w:t xml:space="preserve"> </w:t>
      </w:r>
      <w:r w:rsidRPr="009A485D">
        <w:rPr/>
        <w:t>mit</w:t>
      </w:r>
      <w:r w:rsidRPr="009A485D">
        <w:rPr>
          <w:rStyle w:val="erweitert025"/>
        </w:rPr>
        <w:t xml:space="preserve"> </w:t>
      </w:r>
      <w:r w:rsidRPr="009A485D">
        <w:rPr/>
        <w:t>Marcoumar</w:t>
      </w:r>
      <w:r w:rsidRPr="009A485D">
        <w:rPr>
          <w:rStyle w:val="erweitert025"/>
        </w:rPr>
        <w:t xml:space="preserve"> </w:t>
      </w:r>
      <w:r w:rsidRPr="009A485D">
        <w:rPr/>
        <w:t>antikoaguliert.</w:t>
      </w:r>
      <w:r w:rsidRPr="009A485D">
        <w:rPr>
          <w:rStyle w:val="erweitert025"/>
        </w:rPr>
        <w:t xml:space="preserve"> </w:t>
      </w:r>
      <w:r w:rsidRPr="009A485D">
        <w:rPr/>
        <w:t>Da</w:t>
      </w:r>
      <w:r w:rsidRPr="009A485D">
        <w:rPr>
          <w:rStyle w:val="erweitert025"/>
        </w:rPr>
        <w:t xml:space="preserve"> </w:t>
      </w:r>
      <w:r w:rsidRPr="009A485D">
        <w:rPr/>
        <w:t>sie</w:t>
      </w:r>
      <w:r w:rsidRPr="009A485D">
        <w:rPr>
          <w:rStyle w:val="erweitert025"/>
        </w:rPr>
        <w:t xml:space="preserve"> </w:t>
      </w:r>
      <w:r w:rsidRPr="009A485D">
        <w:rPr/>
        <w:t>jetzt</w:t>
      </w:r>
      <w:r w:rsidRPr="009A485D">
        <w:rPr>
          <w:rStyle w:val="erweitert025"/>
        </w:rPr>
        <w:t xml:space="preserve"> </w:t>
      </w:r>
      <w:r w:rsidRPr="009A485D">
        <w:rPr/>
        <w:t>so</w:t>
      </w:r>
      <w:r w:rsidRPr="009A485D">
        <w:rPr>
          <w:rStyle w:val="erweitert025"/>
        </w:rPr>
        <w:t xml:space="preserve"> </w:t>
      </w:r>
      <w:r w:rsidRPr="009A485D">
        <w:rPr/>
        <w:t>oft</w:t>
      </w:r>
      <w:r w:rsidRPr="009A485D">
        <w:rPr>
          <w:rStyle w:val="erweitert025"/>
        </w:rPr>
        <w:t xml:space="preserve"> </w:t>
      </w:r>
      <w:r w:rsidRPr="009A485D">
        <w:rPr/>
        <w:t>stürzt,</w:t>
      </w:r>
      <w:r w:rsidRPr="009A485D">
        <w:rPr>
          <w:rStyle w:val="erweitert025"/>
        </w:rPr>
        <w:t xml:space="preserve"> </w:t>
      </w:r>
      <w:r w:rsidRPr="009A485D">
        <w:rPr/>
        <w:t>ist</w:t>
      </w:r>
      <w:r w:rsidRPr="009A485D">
        <w:rPr>
          <w:rStyle w:val="erweitert025"/>
        </w:rPr>
        <w:t xml:space="preserve"> </w:t>
      </w:r>
      <w:r w:rsidRPr="009A485D">
        <w:rPr/>
        <w:t>die</w:t>
      </w:r>
      <w:r w:rsidRPr="009A485D">
        <w:rPr>
          <w:rStyle w:val="erweitert025"/>
        </w:rPr>
        <w:t xml:space="preserve"> </w:t>
      </w:r>
      <w:r w:rsidRPr="009A485D">
        <w:rPr/>
        <w:t>Gefahr</w:t>
      </w:r>
      <w:r w:rsidRPr="009A485D">
        <w:rPr>
          <w:rStyle w:val="erweitert025"/>
        </w:rPr>
        <w:t xml:space="preserve"> </w:t>
      </w:r>
      <w:r w:rsidRPr="009A485D">
        <w:rPr/>
        <w:t>verstärkter</w:t>
      </w:r>
      <w:r w:rsidRPr="009A485D">
        <w:rPr>
          <w:rStyle w:val="erweitert025"/>
        </w:rPr>
        <w:t xml:space="preserve"> </w:t>
      </w:r>
      <w:r w:rsidRPr="009A485D">
        <w:rPr/>
        <w:t>Blutungen</w:t>
      </w:r>
      <w:r w:rsidRPr="009A485D">
        <w:rPr>
          <w:rStyle w:val="erweitert025"/>
        </w:rPr>
        <w:t xml:space="preserve"> </w:t>
      </w:r>
      <w:r w:rsidRPr="009A485D">
        <w:rPr/>
        <w:t>viel</w:t>
      </w:r>
      <w:r w:rsidRPr="009A485D">
        <w:rPr>
          <w:rStyle w:val="erweitert025"/>
        </w:rPr>
        <w:t xml:space="preserve"> </w:t>
      </w:r>
      <w:r w:rsidRPr="009A485D">
        <w:rPr/>
        <w:t>zu</w:t>
      </w:r>
      <w:r w:rsidRPr="009A485D">
        <w:rPr>
          <w:rStyle w:val="erweitert025"/>
        </w:rPr>
        <w:t xml:space="preserve"> </w:t>
      </w:r>
      <w:r w:rsidRPr="009A485D">
        <w:rPr/>
        <w:t>groß</w:t>
      </w:r>
      <w:r w:rsidRPr="009A485D" w:rsidR="00C54430">
        <w:rPr/>
        <w:t>,</w:t>
      </w:r>
      <w:r w:rsidRPr="009A485D">
        <w:rPr>
          <w:rStyle w:val="erweitert025"/>
        </w:rPr>
        <w:t xml:space="preserve"> </w:t>
      </w:r>
      <w:r w:rsidRPr="009A485D">
        <w:rPr/>
        <w:t>um</w:t>
      </w:r>
      <w:r w:rsidRPr="009A485D">
        <w:rPr>
          <w:rStyle w:val="erweitert025"/>
        </w:rPr>
        <w:t xml:space="preserve"> </w:t>
      </w:r>
      <w:r w:rsidRPr="009A485D">
        <w:rPr/>
        <w:t>die</w:t>
      </w:r>
      <w:r w:rsidRPr="009A485D">
        <w:rPr>
          <w:rStyle w:val="erweitert025"/>
        </w:rPr>
        <w:t xml:space="preserve"> </w:t>
      </w:r>
      <w:r w:rsidRPr="009A485D">
        <w:rPr/>
        <w:t>Therapie</w:t>
      </w:r>
      <w:r w:rsidRPr="009A485D">
        <w:rPr>
          <w:rStyle w:val="erweitert025"/>
        </w:rPr>
        <w:t xml:space="preserve"> </w:t>
      </w:r>
      <w:r w:rsidRPr="009A485D">
        <w:rPr/>
        <w:t>in</w:t>
      </w:r>
      <w:r w:rsidRPr="009A485D">
        <w:rPr>
          <w:rStyle w:val="erweitert025"/>
        </w:rPr>
        <w:t xml:space="preserve"> </w:t>
      </w:r>
      <w:r w:rsidRPr="009A485D">
        <w:rPr/>
        <w:t>dieser</w:t>
      </w:r>
      <w:r w:rsidRPr="009A485D">
        <w:rPr>
          <w:rStyle w:val="erweitert025"/>
        </w:rPr>
        <w:t xml:space="preserve"> </w:t>
      </w:r>
      <w:r w:rsidRPr="009A485D">
        <w:rPr/>
        <w:t>Weise</w:t>
      </w:r>
      <w:r w:rsidRPr="009A485D">
        <w:rPr>
          <w:rStyle w:val="erweitert025"/>
        </w:rPr>
        <w:t xml:space="preserve"> </w:t>
      </w:r>
      <w:r w:rsidRPr="009A485D">
        <w:rPr/>
        <w:t>fortzusetzen.</w:t>
      </w:r>
      <w:r w:rsidRPr="009A485D">
        <w:rPr>
          <w:rStyle w:val="erweitert025"/>
        </w:rPr>
        <w:t xml:space="preserve"> </w:t>
      </w:r>
      <w:r w:rsidRPr="009A485D">
        <w:rPr/>
        <w:t>Wir</w:t>
      </w:r>
      <w:r w:rsidRPr="009A485D">
        <w:rPr>
          <w:rStyle w:val="erweitert025"/>
        </w:rPr>
        <w:t xml:space="preserve"> </w:t>
      </w:r>
      <w:r w:rsidRPr="009A485D">
        <w:rPr/>
        <w:t>besprechen</w:t>
      </w:r>
      <w:r w:rsidRPr="009A485D">
        <w:rPr>
          <w:rStyle w:val="erweitert025"/>
        </w:rPr>
        <w:t xml:space="preserve"> </w:t>
      </w:r>
      <w:r w:rsidRPr="009A485D">
        <w:rPr/>
        <w:t>die</w:t>
      </w:r>
      <w:r w:rsidRPr="009A485D">
        <w:rPr>
          <w:rStyle w:val="erweitert025"/>
        </w:rPr>
        <w:t xml:space="preserve"> </w:t>
      </w:r>
      <w:r w:rsidRPr="009A485D">
        <w:rPr/>
        <w:t>Situa</w:t>
      </w:r>
      <w:r w:rsidRPr="009A485D" w:rsidR="00137C8B">
        <w:rPr/>
        <w:softHyphen/>
        <w:t>tion</w:t>
      </w:r>
      <w:r w:rsidRPr="009A485D">
        <w:rPr>
          <w:rStyle w:val="erweitert025"/>
        </w:rPr>
        <w:t xml:space="preserve"> </w:t>
      </w:r>
      <w:r w:rsidRPr="009A485D">
        <w:rPr/>
        <w:t>mit</w:t>
      </w:r>
      <w:r w:rsidRPr="009A485D">
        <w:rPr>
          <w:rStyle w:val="erweitert025"/>
        </w:rPr>
        <w:t xml:space="preserve"> </w:t>
      </w:r>
      <w:r w:rsidRPr="009A485D">
        <w:rPr/>
        <w:t>den</w:t>
      </w:r>
      <w:r w:rsidRPr="009A485D">
        <w:rPr>
          <w:rStyle w:val="erweitert025"/>
        </w:rPr>
        <w:t xml:space="preserve"> </w:t>
      </w:r>
      <w:r w:rsidRPr="009A485D">
        <w:rPr/>
        <w:t>Angehörigen</w:t>
      </w:r>
      <w:r w:rsidRPr="009A485D">
        <w:rPr>
          <w:rStyle w:val="erweitert025"/>
        </w:rPr>
        <w:t xml:space="preserve"> </w:t>
      </w:r>
      <w:r w:rsidRPr="009A485D">
        <w:rPr/>
        <w:t>und</w:t>
      </w:r>
      <w:r w:rsidRPr="009A485D">
        <w:rPr>
          <w:rStyle w:val="erweitert025"/>
        </w:rPr>
        <w:t xml:space="preserve"> </w:t>
      </w:r>
      <w:r w:rsidRPr="009A485D">
        <w:rPr/>
        <w:t>kommen</w:t>
      </w:r>
      <w:r w:rsidRPr="009A485D">
        <w:rPr>
          <w:rStyle w:val="erweitert025"/>
        </w:rPr>
        <w:t xml:space="preserve"> </w:t>
      </w:r>
      <w:r w:rsidRPr="009A485D">
        <w:rPr/>
        <w:t>gemeinsam</w:t>
      </w:r>
      <w:r w:rsidRPr="009A485D" w:rsidR="00050905">
        <w:rPr>
          <w:rStyle w:val="erweitert025"/>
        </w:rPr>
        <w:t xml:space="preserve"> </w:t>
      </w:r>
      <w:r w:rsidRPr="009A485D">
        <w:rPr/>
        <w:t>zu</w:t>
      </w:r>
      <w:r w:rsidRPr="009A485D">
        <w:rPr>
          <w:rStyle w:val="erweitert025"/>
        </w:rPr>
        <w:t xml:space="preserve"> </w:t>
      </w:r>
      <w:r w:rsidRPr="009A485D">
        <w:rPr/>
        <w:t>dem</w:t>
      </w:r>
      <w:r w:rsidRPr="009A485D">
        <w:rPr>
          <w:rStyle w:val="erweitert025"/>
        </w:rPr>
        <w:t xml:space="preserve"> </w:t>
      </w:r>
      <w:r w:rsidRPr="009A485D">
        <w:rPr/>
        <w:t>Schluss,</w:t>
      </w:r>
      <w:r w:rsidRPr="009A485D">
        <w:rPr>
          <w:rStyle w:val="erweitert025"/>
        </w:rPr>
        <w:t xml:space="preserve"> </w:t>
      </w:r>
      <w:r w:rsidRPr="009A485D">
        <w:rPr/>
        <w:t>dass</w:t>
      </w:r>
      <w:r w:rsidRPr="009A485D">
        <w:rPr>
          <w:rStyle w:val="erweitert025"/>
        </w:rPr>
        <w:t xml:space="preserve"> </w:t>
      </w:r>
      <w:r w:rsidRPr="009A485D">
        <w:rPr/>
        <w:t>das</w:t>
      </w:r>
      <w:r w:rsidRPr="009A485D">
        <w:rPr>
          <w:rStyle w:val="erweitert025"/>
        </w:rPr>
        <w:t xml:space="preserve"> </w:t>
      </w:r>
      <w:r w:rsidRPr="009A485D">
        <w:rPr/>
        <w:t>Ziel</w:t>
      </w:r>
      <w:r w:rsidRPr="009A485D">
        <w:rPr>
          <w:rStyle w:val="erweitert025"/>
        </w:rPr>
        <w:t xml:space="preserve"> </w:t>
      </w:r>
      <w:r w:rsidRPr="009A485D">
        <w:rPr/>
        <w:t>unserer</w:t>
      </w:r>
      <w:r w:rsidRPr="009A485D">
        <w:rPr>
          <w:rStyle w:val="erweitert025"/>
        </w:rPr>
        <w:t xml:space="preserve"> </w:t>
      </w:r>
      <w:r w:rsidRPr="009A485D">
        <w:rPr/>
        <w:t>Bemühungen</w:t>
      </w:r>
      <w:r w:rsidRPr="009A485D">
        <w:rPr>
          <w:rStyle w:val="erweitert025"/>
        </w:rPr>
        <w:t xml:space="preserve"> </w:t>
      </w:r>
      <w:r w:rsidRPr="009A485D">
        <w:rPr/>
        <w:t>jetzt</w:t>
      </w:r>
      <w:r w:rsidRPr="009A485D" w:rsidR="00050905">
        <w:rPr>
          <w:rStyle w:val="erweitert025"/>
        </w:rPr>
        <w:t xml:space="preserve"> </w:t>
      </w:r>
      <w:r w:rsidRPr="009A485D">
        <w:rPr/>
        <w:t>die</w:t>
      </w:r>
      <w:r w:rsidRPr="009A485D">
        <w:rPr>
          <w:rStyle w:val="erweitert025"/>
        </w:rPr>
        <w:t xml:space="preserve"> </w:t>
      </w:r>
      <w:r w:rsidRPr="009A485D">
        <w:rPr/>
        <w:t>möglichst</w:t>
      </w:r>
      <w:r w:rsidRPr="009A485D">
        <w:rPr>
          <w:rStyle w:val="erweitert025"/>
        </w:rPr>
        <w:t xml:space="preserve"> </w:t>
      </w:r>
      <w:r w:rsidRPr="009A485D">
        <w:rPr/>
        <w:t>gute</w:t>
      </w:r>
      <w:r w:rsidRPr="009A485D">
        <w:rPr>
          <w:rStyle w:val="erweitert025"/>
        </w:rPr>
        <w:t xml:space="preserve"> </w:t>
      </w:r>
      <w:r w:rsidRPr="009A485D">
        <w:rPr/>
        <w:t>Lebensqualität</w:t>
      </w:r>
      <w:r w:rsidRPr="009A485D">
        <w:rPr>
          <w:rStyle w:val="erweitert025"/>
        </w:rPr>
        <w:t xml:space="preserve"> </w:t>
      </w:r>
      <w:r w:rsidRPr="009A485D">
        <w:rPr/>
        <w:t>sein</w:t>
      </w:r>
      <w:r w:rsidRPr="009A485D">
        <w:rPr>
          <w:rStyle w:val="erweitert025"/>
        </w:rPr>
        <w:t xml:space="preserve"> </w:t>
      </w:r>
      <w:r w:rsidRPr="009A485D">
        <w:rPr/>
        <w:t>muss.</w:t>
      </w:r>
      <w:r w:rsidRPr="009A485D">
        <w:rPr>
          <w:rStyle w:val="erweitert025"/>
        </w:rPr>
        <w:t xml:space="preserve"> </w:t>
      </w:r>
      <w:r w:rsidRPr="009A485D">
        <w:rPr/>
        <w:t>Frau</w:t>
      </w:r>
      <w:r w:rsidRPr="009A485D">
        <w:rPr>
          <w:rStyle w:val="erweitert025"/>
        </w:rPr>
        <w:t xml:space="preserve"> </w:t>
      </w:r>
      <w:r w:rsidRPr="009A485D">
        <w:rPr/>
        <w:t>Maria</w:t>
      </w:r>
      <w:r w:rsidRPr="009A485D">
        <w:rPr>
          <w:rStyle w:val="erweitert025"/>
        </w:rPr>
        <w:t xml:space="preserve"> </w:t>
      </w:r>
      <w:r w:rsidRPr="009A485D">
        <w:rPr/>
        <w:t>wäre</w:t>
      </w:r>
      <w:r w:rsidRPr="009A485D">
        <w:rPr>
          <w:rStyle w:val="erweitert025"/>
        </w:rPr>
        <w:t xml:space="preserve"> </w:t>
      </w:r>
      <w:r w:rsidRPr="009A485D">
        <w:rPr/>
        <w:t>todunglücklich,</w:t>
      </w:r>
      <w:r w:rsidRPr="009A485D">
        <w:rPr>
          <w:rStyle w:val="erweitert025"/>
        </w:rPr>
        <w:t xml:space="preserve"> </w:t>
      </w:r>
      <w:r w:rsidRPr="009A485D">
        <w:rPr/>
        <w:t>wenn</w:t>
      </w:r>
      <w:r w:rsidRPr="009A485D">
        <w:rPr>
          <w:rStyle w:val="erweitert025"/>
        </w:rPr>
        <w:t xml:space="preserve"> </w:t>
      </w:r>
      <w:r w:rsidRPr="009A485D">
        <w:rPr/>
        <w:t>man</w:t>
      </w:r>
      <w:r w:rsidRPr="009A485D">
        <w:rPr>
          <w:rStyle w:val="erweitert025"/>
        </w:rPr>
        <w:t xml:space="preserve"> </w:t>
      </w:r>
      <w:r w:rsidRPr="009A485D">
        <w:rPr/>
        <w:t>sie</w:t>
      </w:r>
      <w:r w:rsidRPr="009A485D">
        <w:rPr>
          <w:rStyle w:val="erweitert025"/>
        </w:rPr>
        <w:t xml:space="preserve"> </w:t>
      </w:r>
      <w:r w:rsidRPr="009A485D">
        <w:rPr/>
        <w:t>daran</w:t>
      </w:r>
      <w:r w:rsidRPr="009A485D">
        <w:rPr>
          <w:rStyle w:val="erweitert025"/>
        </w:rPr>
        <w:t xml:space="preserve"> </w:t>
      </w:r>
      <w:r w:rsidRPr="009A485D">
        <w:rPr/>
        <w:t>hindern</w:t>
      </w:r>
      <w:r w:rsidRPr="009A485D">
        <w:rPr>
          <w:rStyle w:val="erweitert025"/>
        </w:rPr>
        <w:t xml:space="preserve"> </w:t>
      </w:r>
      <w:r w:rsidRPr="009A485D">
        <w:rPr/>
        <w:t>wol</w:t>
      </w:r>
      <w:r w:rsidRPr="009A485D">
        <w:rPr/>
        <w:t>l</w:t>
      </w:r>
      <w:r w:rsidRPr="009A485D">
        <w:rPr/>
        <w:t>te</w:t>
      </w:r>
      <w:r w:rsidRPr="009A485D" w:rsidR="00C54430">
        <w:rPr/>
        <w:t>,</w:t>
      </w:r>
      <w:r w:rsidRPr="009A485D">
        <w:rPr>
          <w:rStyle w:val="erweitert025"/>
        </w:rPr>
        <w:t xml:space="preserve"> </w:t>
      </w:r>
      <w:r w:rsidRPr="009A485D">
        <w:rPr/>
        <w:t>selbstständig</w:t>
      </w:r>
      <w:r w:rsidRPr="009A485D">
        <w:rPr>
          <w:rStyle w:val="erweitert025"/>
        </w:rPr>
        <w:t xml:space="preserve"> </w:t>
      </w:r>
      <w:r w:rsidRPr="009A485D">
        <w:rPr/>
        <w:t>zu</w:t>
      </w:r>
      <w:r w:rsidRPr="009A485D">
        <w:rPr>
          <w:rStyle w:val="erweitert025"/>
        </w:rPr>
        <w:t xml:space="preserve"> </w:t>
      </w:r>
      <w:r w:rsidRPr="009A485D">
        <w:rPr/>
        <w:t>sein,</w:t>
      </w:r>
      <w:r w:rsidRPr="009A485D">
        <w:rPr>
          <w:rStyle w:val="erweitert025"/>
        </w:rPr>
        <w:t xml:space="preserve"> </w:t>
      </w:r>
      <w:r w:rsidRPr="009A485D">
        <w:rPr/>
        <w:t>aufzustehen</w:t>
      </w:r>
      <w:r w:rsidRPr="009A485D">
        <w:rPr>
          <w:rStyle w:val="erweitert025"/>
        </w:rPr>
        <w:t xml:space="preserve"> </w:t>
      </w:r>
      <w:r w:rsidRPr="009A485D">
        <w:rPr/>
        <w:t>und</w:t>
      </w:r>
      <w:r w:rsidRPr="009A485D">
        <w:rPr>
          <w:rStyle w:val="erweitert025"/>
        </w:rPr>
        <w:t xml:space="preserve"> </w:t>
      </w:r>
      <w:r w:rsidRPr="009A485D">
        <w:rPr/>
        <w:t>herumz</w:t>
      </w:r>
      <w:r w:rsidRPr="009A485D">
        <w:rPr/>
        <w:t>u</w:t>
      </w:r>
      <w:r w:rsidRPr="009A485D">
        <w:rPr/>
        <w:t>spazieren.</w:t>
      </w:r>
      <w:r w:rsidRPr="009A485D">
        <w:rPr>
          <w:rStyle w:val="erweitert025"/>
        </w:rPr>
        <w:t xml:space="preserve"> </w:t>
      </w:r>
      <w:r w:rsidRPr="009A485D">
        <w:rPr/>
        <w:t>Die</w:t>
      </w:r>
      <w:r w:rsidRPr="009A485D">
        <w:rPr>
          <w:rStyle w:val="erweitert025"/>
        </w:rPr>
        <w:t xml:space="preserve"> </w:t>
      </w:r>
      <w:r w:rsidRPr="009A485D">
        <w:rPr/>
        <w:t>G</w:t>
      </w:r>
      <w:r w:rsidRPr="009A485D">
        <w:rPr/>
        <w:t>e</w:t>
      </w:r>
      <w:r w:rsidRPr="009A485D">
        <w:rPr/>
        <w:t>fahr</w:t>
      </w:r>
      <w:r w:rsidRPr="009A485D" w:rsidR="00C54430">
        <w:rPr/>
        <w:t>,</w:t>
      </w:r>
      <w:r w:rsidRPr="009A485D">
        <w:rPr>
          <w:rStyle w:val="erweitert025"/>
        </w:rPr>
        <w:t xml:space="preserve"> </w:t>
      </w:r>
      <w:r w:rsidRPr="009A485D">
        <w:rPr/>
        <w:t>sich</w:t>
      </w:r>
      <w:r w:rsidRPr="009A485D">
        <w:rPr>
          <w:rStyle w:val="erweitert025"/>
        </w:rPr>
        <w:t xml:space="preserve"> </w:t>
      </w:r>
      <w:r w:rsidRPr="009A485D">
        <w:rPr/>
        <w:t>bei</w:t>
      </w:r>
      <w:r w:rsidRPr="009A485D">
        <w:rPr>
          <w:rStyle w:val="erweitert025"/>
        </w:rPr>
        <w:t xml:space="preserve"> </w:t>
      </w:r>
      <w:r w:rsidRPr="009A485D">
        <w:rPr/>
        <w:t>einem</w:t>
      </w:r>
      <w:r w:rsidRPr="009A485D">
        <w:rPr>
          <w:rStyle w:val="erweitert025"/>
        </w:rPr>
        <w:t xml:space="preserve"> </w:t>
      </w:r>
      <w:r w:rsidRPr="009A485D">
        <w:rPr/>
        <w:t>Sturz</w:t>
      </w:r>
      <w:r w:rsidRPr="009A485D" w:rsidR="00050905">
        <w:rPr>
          <w:rStyle w:val="erweitert025"/>
        </w:rPr>
        <w:t xml:space="preserve"> </w:t>
      </w:r>
      <w:r w:rsidRPr="009A485D">
        <w:rPr/>
        <w:t>schwer</w:t>
      </w:r>
      <w:r w:rsidRPr="009A485D">
        <w:rPr>
          <w:rStyle w:val="erweitert025"/>
        </w:rPr>
        <w:t xml:space="preserve"> </w:t>
      </w:r>
      <w:r w:rsidRPr="009A485D">
        <w:rPr/>
        <w:t>zu</w:t>
      </w:r>
      <w:r w:rsidRPr="009A485D">
        <w:rPr>
          <w:rStyle w:val="erweitert025"/>
        </w:rPr>
        <w:t xml:space="preserve"> </w:t>
      </w:r>
      <w:r w:rsidRPr="009A485D">
        <w:rPr/>
        <w:t>verletzen</w:t>
      </w:r>
      <w:r w:rsidRPr="009A485D" w:rsidR="00C54430">
        <w:rPr/>
        <w:t>,</w:t>
      </w:r>
      <w:r w:rsidRPr="009A485D">
        <w:rPr>
          <w:rStyle w:val="erweitert025"/>
        </w:rPr>
        <w:t xml:space="preserve"> </w:t>
      </w:r>
      <w:r w:rsidRPr="009A485D">
        <w:rPr/>
        <w:t>und</w:t>
      </w:r>
      <w:r w:rsidRPr="009A485D">
        <w:rPr>
          <w:rStyle w:val="erweitert025"/>
        </w:rPr>
        <w:t xml:space="preserve"> </w:t>
      </w:r>
      <w:r w:rsidRPr="009A485D">
        <w:rPr/>
        <w:t>der</w:t>
      </w:r>
      <w:r w:rsidRPr="009A485D">
        <w:rPr>
          <w:rStyle w:val="erweitert025"/>
        </w:rPr>
        <w:t xml:space="preserve"> </w:t>
      </w:r>
      <w:r w:rsidRPr="009A485D">
        <w:rPr/>
        <w:t>Verzicht</w:t>
      </w:r>
      <w:r w:rsidRPr="009A485D">
        <w:rPr>
          <w:rStyle w:val="erweitert025"/>
        </w:rPr>
        <w:t xml:space="preserve"> </w:t>
      </w:r>
      <w:r w:rsidRPr="009A485D">
        <w:rPr/>
        <w:t>auf</w:t>
      </w:r>
      <w:r w:rsidRPr="009A485D">
        <w:rPr>
          <w:rStyle w:val="erweitert025"/>
        </w:rPr>
        <w:t xml:space="preserve"> </w:t>
      </w:r>
      <w:r w:rsidRPr="009A485D">
        <w:rPr/>
        <w:t>optimale</w:t>
      </w:r>
      <w:r w:rsidRPr="009A485D">
        <w:rPr>
          <w:rStyle w:val="erweitert025"/>
        </w:rPr>
        <w:t xml:space="preserve"> </w:t>
      </w:r>
      <w:r w:rsidRPr="009A485D">
        <w:rPr/>
        <w:t>Antikoagula</w:t>
      </w:r>
      <w:r w:rsidRPr="009A485D" w:rsidR="00137C8B">
        <w:rPr/>
        <w:softHyphen/>
        <w:t>tion</w:t>
      </w:r>
      <w:r w:rsidRPr="009A485D">
        <w:rPr>
          <w:rStyle w:val="erweitert025"/>
        </w:rPr>
        <w:t xml:space="preserve"> </w:t>
      </w:r>
      <w:r w:rsidRPr="009A485D">
        <w:rPr/>
        <w:t>müssen</w:t>
      </w:r>
      <w:r w:rsidRPr="009A485D">
        <w:rPr>
          <w:rStyle w:val="erweitert025"/>
        </w:rPr>
        <w:t xml:space="preserve"> </w:t>
      </w:r>
      <w:r w:rsidRPr="009A485D">
        <w:rPr/>
        <w:t>dafür</w:t>
      </w:r>
      <w:r w:rsidRPr="009A485D">
        <w:rPr>
          <w:rStyle w:val="erweitert025"/>
        </w:rPr>
        <w:t xml:space="preserve"> </w:t>
      </w:r>
      <w:r w:rsidRPr="009A485D">
        <w:rPr/>
        <w:t>in</w:t>
      </w:r>
      <w:r w:rsidRPr="009A485D">
        <w:rPr>
          <w:rStyle w:val="erweitert025"/>
        </w:rPr>
        <w:t xml:space="preserve"> </w:t>
      </w:r>
      <w:r w:rsidRPr="009A485D">
        <w:rPr/>
        <w:t>Kauf</w:t>
      </w:r>
      <w:r w:rsidRPr="009A485D">
        <w:rPr>
          <w:rStyle w:val="erweitert025"/>
        </w:rPr>
        <w:t xml:space="preserve"> </w:t>
      </w:r>
      <w:r w:rsidRPr="009A485D">
        <w:rPr/>
        <w:t>genommen</w:t>
      </w:r>
      <w:r w:rsidRPr="009A485D">
        <w:rPr>
          <w:rStyle w:val="erweitert025"/>
        </w:rPr>
        <w:t xml:space="preserve"> </w:t>
      </w:r>
      <w:r w:rsidRPr="009A485D">
        <w:rPr/>
        <w:t>we</w:t>
      </w:r>
      <w:r w:rsidRPr="009A485D">
        <w:rPr/>
        <w:t>r</w:t>
      </w:r>
      <w:r w:rsidRPr="009A485D">
        <w:rPr/>
        <w:t>den.</w:t>
      </w:r>
    </w:p>
    <w:p w:rsidR="0013069C" w:rsidRPr="009A485D" w:rsidP="009A485D">
      <w:pPr>
        <w:pStyle w:val="Zitat"/>
      </w:pPr>
      <w:r w:rsidRPr="009A485D" w:rsidR="00E57C46">
        <w:rPr/>
        <w:t>Nach</w:t>
      </w:r>
      <w:r w:rsidRPr="009A485D" w:rsidR="00E57C46">
        <w:rPr>
          <w:rStyle w:val="erweitert05"/>
        </w:rPr>
        <w:t xml:space="preserve"> </w:t>
      </w:r>
      <w:r w:rsidRPr="009A485D" w:rsidR="00E57C46">
        <w:rPr/>
        <w:t>einigen</w:t>
      </w:r>
      <w:r w:rsidRPr="009A485D" w:rsidR="00E57C46">
        <w:rPr>
          <w:rStyle w:val="erweitert05"/>
        </w:rPr>
        <w:t xml:space="preserve"> </w:t>
      </w:r>
      <w:r w:rsidRPr="009A485D" w:rsidR="00E57C46">
        <w:rPr/>
        <w:t>Wochen</w:t>
      </w:r>
      <w:r w:rsidRPr="009A485D" w:rsidR="00E57C46">
        <w:rPr>
          <w:rStyle w:val="erweitert05"/>
        </w:rPr>
        <w:t xml:space="preserve"> </w:t>
      </w:r>
      <w:r w:rsidRPr="009A485D" w:rsidR="00E57C46">
        <w:rPr/>
        <w:t>erkrankt</w:t>
      </w:r>
      <w:r w:rsidRPr="009A485D" w:rsidR="00E57C46">
        <w:rPr>
          <w:rStyle w:val="erweitert05"/>
        </w:rPr>
        <w:t xml:space="preserve"> </w:t>
      </w:r>
      <w:r w:rsidRPr="009A485D" w:rsidR="00E57C46">
        <w:rPr/>
        <w:t>Frau</w:t>
      </w:r>
      <w:r w:rsidRPr="009A485D" w:rsidR="00E57C46">
        <w:rPr>
          <w:rStyle w:val="erweitert05"/>
        </w:rPr>
        <w:t xml:space="preserve"> </w:t>
      </w:r>
      <w:r w:rsidRPr="009A485D" w:rsidR="00E57C46">
        <w:rPr/>
        <w:t>Maria</w:t>
      </w:r>
      <w:r w:rsidRPr="009A485D" w:rsidR="00E57C46">
        <w:rPr>
          <w:rStyle w:val="erweitert05"/>
        </w:rPr>
        <w:t xml:space="preserve"> </w:t>
      </w:r>
      <w:r w:rsidRPr="009A485D" w:rsidR="00E57C46">
        <w:rPr/>
        <w:t>an</w:t>
      </w:r>
      <w:r w:rsidRPr="009A485D" w:rsidR="00E57C46">
        <w:rPr>
          <w:rStyle w:val="erweitert05"/>
        </w:rPr>
        <w:t xml:space="preserve"> </w:t>
      </w:r>
      <w:r w:rsidRPr="009A485D" w:rsidR="00E57C46">
        <w:rPr/>
        <w:t>einer</w:t>
      </w:r>
      <w:r w:rsidRPr="009A485D" w:rsidR="00E57C46">
        <w:rPr>
          <w:rStyle w:val="erweitert05"/>
        </w:rPr>
        <w:t xml:space="preserve"> </w:t>
      </w:r>
      <w:r w:rsidRPr="009A485D" w:rsidR="00E57C46">
        <w:rPr/>
        <w:t>Pneumonie,</w:t>
      </w:r>
      <w:r w:rsidRPr="009A485D" w:rsidR="00E57C46">
        <w:rPr>
          <w:rStyle w:val="erweitert05"/>
        </w:rPr>
        <w:t xml:space="preserve"> </w:t>
      </w:r>
      <w:r w:rsidRPr="009A485D" w:rsidR="00E57C46">
        <w:rPr/>
        <w:t>von</w:t>
      </w:r>
      <w:r w:rsidRPr="009A485D" w:rsidR="00E57C46">
        <w:rPr>
          <w:rStyle w:val="erweitert05"/>
        </w:rPr>
        <w:t xml:space="preserve"> </w:t>
      </w:r>
      <w:r w:rsidRPr="009A485D" w:rsidR="00E57C46">
        <w:rPr/>
        <w:t>der</w:t>
      </w:r>
      <w:r w:rsidRPr="009A485D" w:rsidR="00E57C46">
        <w:rPr>
          <w:rStyle w:val="erweitert05"/>
        </w:rPr>
        <w:t xml:space="preserve"> </w:t>
      </w:r>
      <w:r w:rsidRPr="009A485D" w:rsidR="00E57C46">
        <w:rPr/>
        <w:t>sie</w:t>
      </w:r>
      <w:r w:rsidRPr="009A485D" w:rsidR="00E57C46">
        <w:rPr>
          <w:rStyle w:val="erweitert05"/>
        </w:rPr>
        <w:t xml:space="preserve"> </w:t>
      </w:r>
      <w:r w:rsidRPr="009A485D" w:rsidR="00E57C46">
        <w:rPr/>
        <w:t>sich</w:t>
      </w:r>
      <w:r w:rsidRPr="009A485D" w:rsidR="00E57C46">
        <w:rPr>
          <w:rStyle w:val="erweitert05"/>
        </w:rPr>
        <w:t xml:space="preserve"> </w:t>
      </w:r>
      <w:r w:rsidRPr="009A485D" w:rsidR="00E57C46">
        <w:rPr/>
        <w:t>unter</w:t>
      </w:r>
      <w:r w:rsidRPr="009A485D" w:rsidR="00E57C46">
        <w:rPr>
          <w:rStyle w:val="erweitert05"/>
        </w:rPr>
        <w:t xml:space="preserve"> </w:t>
      </w:r>
      <w:r w:rsidRPr="009A485D" w:rsidR="00E57C46">
        <w:rPr/>
        <w:t>einer</w:t>
      </w:r>
      <w:r w:rsidRPr="009A485D" w:rsidR="00E57C46">
        <w:rPr>
          <w:rStyle w:val="erweitert05"/>
        </w:rPr>
        <w:t xml:space="preserve"> </w:t>
      </w:r>
      <w:r w:rsidRPr="009A485D" w:rsidR="00E57C46">
        <w:rPr/>
        <w:t>adäquaten</w:t>
      </w:r>
      <w:r w:rsidRPr="009A485D" w:rsidR="00E57C46">
        <w:rPr>
          <w:rStyle w:val="erweitert05"/>
        </w:rPr>
        <w:t xml:space="preserve"> </w:t>
      </w:r>
      <w:r w:rsidRPr="009A485D" w:rsidR="00E57C46">
        <w:rPr/>
        <w:t>Therapie</w:t>
      </w:r>
      <w:r w:rsidRPr="009A485D" w:rsidR="00E57C46">
        <w:rPr>
          <w:rStyle w:val="erweitert05"/>
        </w:rPr>
        <w:t xml:space="preserve"> </w:t>
      </w:r>
      <w:r w:rsidRPr="009A485D" w:rsidR="00E57C46">
        <w:rPr/>
        <w:t>gut</w:t>
      </w:r>
      <w:r w:rsidRPr="009A485D" w:rsidR="00E57C46">
        <w:rPr>
          <w:rStyle w:val="erweitert05"/>
        </w:rPr>
        <w:t xml:space="preserve"> </w:t>
      </w:r>
      <w:r w:rsidRPr="009A485D" w:rsidR="00E57C46">
        <w:rPr/>
        <w:t>erholt.</w:t>
      </w:r>
      <w:r w:rsidRPr="009A485D" w:rsidR="00E57C46">
        <w:rPr>
          <w:rStyle w:val="erweitert05"/>
        </w:rPr>
        <w:t xml:space="preserve"> </w:t>
      </w:r>
      <w:r w:rsidRPr="009A485D" w:rsidR="00E57C46">
        <w:rPr/>
        <w:t>Nach</w:t>
      </w:r>
      <w:r w:rsidRPr="009A485D" w:rsidR="00E57C46">
        <w:rPr>
          <w:rStyle w:val="erweitert05"/>
        </w:rPr>
        <w:t xml:space="preserve"> </w:t>
      </w:r>
      <w:r w:rsidRPr="009A485D" w:rsidR="00E57C46">
        <w:rPr/>
        <w:t>überstandener</w:t>
      </w:r>
      <w:r w:rsidRPr="009A485D" w:rsidR="00E57C46">
        <w:rPr>
          <w:rStyle w:val="erweitert05"/>
        </w:rPr>
        <w:t xml:space="preserve"> </w:t>
      </w:r>
      <w:r w:rsidRPr="009A485D" w:rsidR="00E57C46">
        <w:rPr/>
        <w:t>Krankheit</w:t>
      </w:r>
      <w:r w:rsidRPr="009A485D" w:rsidR="00E57C46">
        <w:rPr>
          <w:rStyle w:val="erweitert05"/>
        </w:rPr>
        <w:t xml:space="preserve"> </w:t>
      </w:r>
      <w:r w:rsidRPr="009A485D" w:rsidR="00E57C46">
        <w:rPr/>
        <w:t>gelingt</w:t>
      </w:r>
      <w:r w:rsidRPr="009A485D" w:rsidR="00E57C46">
        <w:rPr>
          <w:rStyle w:val="erweitert05"/>
        </w:rPr>
        <w:t xml:space="preserve"> </w:t>
      </w:r>
      <w:r w:rsidRPr="009A485D" w:rsidR="00E57C46">
        <w:rPr/>
        <w:t>es</w:t>
      </w:r>
      <w:r w:rsidRPr="009A485D" w:rsidR="00E57C46">
        <w:rPr>
          <w:rStyle w:val="erweitert05"/>
        </w:rPr>
        <w:t xml:space="preserve"> </w:t>
      </w:r>
      <w:r w:rsidRPr="009A485D" w:rsidR="00E57C46">
        <w:rPr/>
        <w:t>trotz</w:t>
      </w:r>
      <w:r w:rsidRPr="009A485D" w:rsidR="00E57C46">
        <w:rPr>
          <w:rStyle w:val="erweitert05"/>
        </w:rPr>
        <w:t xml:space="preserve"> </w:t>
      </w:r>
      <w:r w:rsidRPr="009A485D" w:rsidR="00E57C46">
        <w:rPr/>
        <w:t>täglicher</w:t>
      </w:r>
      <w:r w:rsidRPr="009A485D" w:rsidR="00E57C46">
        <w:rPr>
          <w:rStyle w:val="erweitert05"/>
        </w:rPr>
        <w:t xml:space="preserve"> </w:t>
      </w:r>
      <w:r w:rsidRPr="009A485D" w:rsidR="00E57C46">
        <w:rPr/>
        <w:t>Physiotherapie</w:t>
      </w:r>
      <w:r w:rsidRPr="009A485D" w:rsidR="00E57C46">
        <w:rPr>
          <w:rStyle w:val="erweitert05"/>
        </w:rPr>
        <w:t xml:space="preserve"> </w:t>
      </w:r>
      <w:r w:rsidRPr="009A485D" w:rsidR="00E57C46">
        <w:rPr/>
        <w:t>nur</w:t>
      </w:r>
      <w:r w:rsidRPr="009A485D" w:rsidR="00E57C46">
        <w:rPr>
          <w:rStyle w:val="erweitert05"/>
        </w:rPr>
        <w:t xml:space="preserve"> </w:t>
      </w:r>
      <w:r w:rsidRPr="009A485D" w:rsidR="00E57C46">
        <w:rPr/>
        <w:t>langsam</w:t>
      </w:r>
      <w:r w:rsidRPr="009A485D" w:rsidR="00C54430">
        <w:rPr/>
        <w:t>,</w:t>
      </w:r>
      <w:r w:rsidRPr="009A485D" w:rsidR="00E57C46">
        <w:rPr>
          <w:rStyle w:val="erweitert05"/>
        </w:rPr>
        <w:t xml:space="preserve"> </w:t>
      </w:r>
      <w:r w:rsidRPr="009A485D" w:rsidR="00E57C46">
        <w:rPr/>
        <w:t>sie</w:t>
      </w:r>
      <w:r w:rsidRPr="009A485D" w:rsidR="00E57C46">
        <w:rPr>
          <w:rStyle w:val="erweitert05"/>
        </w:rPr>
        <w:t xml:space="preserve"> </w:t>
      </w:r>
      <w:r w:rsidRPr="009A485D" w:rsidR="00E57C46">
        <w:rPr/>
        <w:t>wieder</w:t>
      </w:r>
      <w:r w:rsidRPr="009A485D" w:rsidR="00E57C46">
        <w:rPr>
          <w:rStyle w:val="erweitert05"/>
        </w:rPr>
        <w:t xml:space="preserve"> </w:t>
      </w:r>
      <w:r w:rsidRPr="009A485D" w:rsidR="00E57C46">
        <w:rPr/>
        <w:t>zu</w:t>
      </w:r>
      <w:r w:rsidRPr="009A485D" w:rsidR="00E57C46">
        <w:rPr>
          <w:rStyle w:val="erweitert05"/>
        </w:rPr>
        <w:t xml:space="preserve"> </w:t>
      </w:r>
      <w:r w:rsidRPr="009A485D" w:rsidR="00E57C46">
        <w:rPr/>
        <w:t>mobilisieren.</w:t>
      </w:r>
      <w:r w:rsidRPr="009A485D" w:rsidR="00E57C46">
        <w:rPr>
          <w:rStyle w:val="erweitert05"/>
        </w:rPr>
        <w:t xml:space="preserve"> </w:t>
      </w:r>
      <w:r w:rsidRPr="009A485D" w:rsidR="00E57C46">
        <w:rPr/>
        <w:t>Es</w:t>
      </w:r>
      <w:r w:rsidRPr="009A485D" w:rsidR="00E57C46">
        <w:rPr>
          <w:rStyle w:val="erweitert05"/>
        </w:rPr>
        <w:t xml:space="preserve"> </w:t>
      </w:r>
      <w:r w:rsidRPr="009A485D" w:rsidR="00E57C46">
        <w:rPr/>
        <w:t>dauert</w:t>
      </w:r>
      <w:r w:rsidRPr="009A485D" w:rsidR="00E57C46">
        <w:rPr>
          <w:rStyle w:val="erweitert05"/>
        </w:rPr>
        <w:t xml:space="preserve"> </w:t>
      </w:r>
      <w:r w:rsidRPr="009A485D" w:rsidR="00E57C46">
        <w:rPr/>
        <w:t>einige</w:t>
      </w:r>
      <w:r w:rsidRPr="009A485D" w:rsidR="00E57C46">
        <w:rPr>
          <w:rStyle w:val="erweitert05"/>
        </w:rPr>
        <w:t xml:space="preserve"> </w:t>
      </w:r>
      <w:r w:rsidRPr="009A485D" w:rsidR="00E57C46">
        <w:rPr/>
        <w:t>Zeit</w:t>
      </w:r>
      <w:r w:rsidRPr="009A485D" w:rsidR="00C54430">
        <w:rPr/>
        <w:t>,</w:t>
      </w:r>
      <w:r w:rsidRPr="009A485D" w:rsidR="00E57C46">
        <w:rPr>
          <w:rStyle w:val="erweitert05"/>
        </w:rPr>
        <w:t xml:space="preserve"> </w:t>
      </w:r>
      <w:r w:rsidRPr="009A485D" w:rsidR="00E57C46">
        <w:rPr/>
        <w:t>ehe</w:t>
      </w:r>
      <w:r w:rsidRPr="009A485D" w:rsidR="00E57C46">
        <w:rPr>
          <w:rStyle w:val="erweitert05"/>
        </w:rPr>
        <w:t xml:space="preserve"> </w:t>
      </w:r>
      <w:r w:rsidRPr="009A485D" w:rsidR="00E57C46">
        <w:rPr/>
        <w:t>Frau</w:t>
      </w:r>
      <w:r w:rsidRPr="009A485D" w:rsidR="00E57C46">
        <w:rPr>
          <w:rStyle w:val="erweitert05"/>
        </w:rPr>
        <w:t xml:space="preserve"> </w:t>
      </w:r>
      <w:r w:rsidRPr="009A485D" w:rsidR="00E57C46">
        <w:rPr/>
        <w:t>Maria</w:t>
      </w:r>
      <w:r w:rsidRPr="009A485D" w:rsidR="00E57C46">
        <w:rPr>
          <w:rStyle w:val="erweitert05"/>
        </w:rPr>
        <w:t xml:space="preserve"> </w:t>
      </w:r>
      <w:r w:rsidRPr="009A485D" w:rsidR="00E57C46">
        <w:rPr/>
        <w:t>wieder</w:t>
      </w:r>
      <w:r w:rsidRPr="009A485D" w:rsidR="00E57C46">
        <w:rPr>
          <w:rStyle w:val="erweitert05"/>
        </w:rPr>
        <w:t xml:space="preserve"> </w:t>
      </w:r>
      <w:r w:rsidRPr="009A485D" w:rsidR="00E57C46">
        <w:rPr/>
        <w:t>–</w:t>
      </w:r>
      <w:r w:rsidRPr="009A485D" w:rsidR="00E57C46">
        <w:rPr>
          <w:rStyle w:val="erweitert05"/>
        </w:rPr>
        <w:t xml:space="preserve"> </w:t>
      </w:r>
      <w:r w:rsidRPr="009A485D" w:rsidR="00E57C46">
        <w:rPr/>
        <w:t>wenn</w:t>
      </w:r>
      <w:r w:rsidRPr="009A485D" w:rsidR="00E57C46">
        <w:rPr>
          <w:rStyle w:val="erweitert05"/>
        </w:rPr>
        <w:t xml:space="preserve"> </w:t>
      </w:r>
      <w:r w:rsidRPr="009A485D" w:rsidR="00E57C46">
        <w:rPr/>
        <w:t>auch</w:t>
      </w:r>
      <w:r w:rsidRPr="009A485D" w:rsidR="00E57C46">
        <w:rPr>
          <w:rStyle w:val="erweitert05"/>
        </w:rPr>
        <w:t xml:space="preserve"> </w:t>
      </w:r>
      <w:r w:rsidRPr="009A485D" w:rsidR="00E57C46">
        <w:rPr/>
        <w:t>mühsam</w:t>
      </w:r>
      <w:r w:rsidRPr="009A485D" w:rsidR="00E57C46">
        <w:rPr>
          <w:rStyle w:val="erweitert05"/>
        </w:rPr>
        <w:t xml:space="preserve"> </w:t>
      </w:r>
      <w:r w:rsidRPr="009A485D" w:rsidR="00E57C46">
        <w:rPr/>
        <w:t>–</w:t>
      </w:r>
      <w:r w:rsidRPr="009A485D" w:rsidR="00E57C46">
        <w:rPr>
          <w:rStyle w:val="erweitert05"/>
        </w:rPr>
        <w:t xml:space="preserve"> </w:t>
      </w:r>
      <w:r w:rsidRPr="009A485D" w:rsidR="00E57C46">
        <w:rPr/>
        <w:t>kürzere</w:t>
      </w:r>
      <w:r w:rsidRPr="009A485D" w:rsidR="00E57C46">
        <w:rPr>
          <w:rStyle w:val="erweitert05"/>
        </w:rPr>
        <w:t xml:space="preserve"> </w:t>
      </w:r>
      <w:r w:rsidRPr="009A485D" w:rsidR="00E57C46">
        <w:rPr/>
        <w:t>Strecken</w:t>
      </w:r>
      <w:r w:rsidRPr="009A485D" w:rsidR="00E57C46">
        <w:rPr>
          <w:rStyle w:val="erweitert05"/>
        </w:rPr>
        <w:t xml:space="preserve"> </w:t>
      </w:r>
      <w:r w:rsidRPr="009A485D" w:rsidR="00E57C46">
        <w:rPr/>
        <w:t>gehen</w:t>
      </w:r>
      <w:r w:rsidRPr="009A485D" w:rsidR="00E57C46">
        <w:rPr>
          <w:rStyle w:val="erweitert05"/>
        </w:rPr>
        <w:t xml:space="preserve"> </w:t>
      </w:r>
      <w:r w:rsidRPr="009A485D" w:rsidR="00E57C46">
        <w:rPr/>
        <w:t>kann.</w:t>
      </w:r>
      <w:r w:rsidRPr="009A485D" w:rsidR="00E57C46">
        <w:rPr>
          <w:rStyle w:val="erweitert05"/>
        </w:rPr>
        <w:t xml:space="preserve"> </w:t>
      </w:r>
      <w:r w:rsidRPr="009A485D" w:rsidR="00E57C46">
        <w:rPr/>
        <w:t>In</w:t>
      </w:r>
      <w:r w:rsidRPr="009A485D" w:rsidR="00E57C46">
        <w:rPr>
          <w:rStyle w:val="erweitert05"/>
        </w:rPr>
        <w:t xml:space="preserve"> </w:t>
      </w:r>
      <w:r w:rsidRPr="009A485D" w:rsidR="00E57C46">
        <w:rPr/>
        <w:t>den</w:t>
      </w:r>
      <w:r w:rsidRPr="009A485D" w:rsidR="00E57C46">
        <w:rPr>
          <w:rStyle w:val="erweitert05"/>
        </w:rPr>
        <w:t xml:space="preserve"> </w:t>
      </w:r>
      <w:r w:rsidRPr="009A485D" w:rsidR="00E57C46">
        <w:rPr/>
        <w:t>nächsten</w:t>
      </w:r>
      <w:r w:rsidRPr="009A485D" w:rsidR="00E57C46">
        <w:rPr>
          <w:rStyle w:val="erweitert05"/>
        </w:rPr>
        <w:t xml:space="preserve"> </w:t>
      </w:r>
      <w:r w:rsidRPr="009A485D" w:rsidR="00E57C46">
        <w:rPr/>
        <w:t>drei</w:t>
      </w:r>
      <w:r w:rsidRPr="009A485D" w:rsidR="00050905">
        <w:rPr>
          <w:rStyle w:val="erweitert05"/>
        </w:rPr>
        <w:t xml:space="preserve"> </w:t>
      </w:r>
      <w:r w:rsidRPr="009A485D" w:rsidR="00E57C46">
        <w:rPr/>
        <w:t>Monaten</w:t>
      </w:r>
      <w:r w:rsidRPr="009A485D" w:rsidR="00E57C46">
        <w:rPr>
          <w:rStyle w:val="erweitert05"/>
        </w:rPr>
        <w:t xml:space="preserve"> </w:t>
      </w:r>
      <w:r w:rsidRPr="009A485D" w:rsidR="00E57C46">
        <w:rPr/>
        <w:t>verschlechtert</w:t>
      </w:r>
      <w:r w:rsidRPr="009A485D" w:rsidR="00E57C46">
        <w:rPr>
          <w:rStyle w:val="erweitert05"/>
        </w:rPr>
        <w:t xml:space="preserve"> </w:t>
      </w:r>
      <w:r w:rsidRPr="009A485D" w:rsidR="00E57C46">
        <w:rPr/>
        <w:t>sich</w:t>
      </w:r>
      <w:r w:rsidRPr="009A485D" w:rsidR="00E57C46">
        <w:rPr>
          <w:rStyle w:val="erweitert05"/>
        </w:rPr>
        <w:t xml:space="preserve"> </w:t>
      </w:r>
      <w:r w:rsidRPr="009A485D" w:rsidR="00E57C46">
        <w:rPr/>
        <w:t>ihr</w:t>
      </w:r>
      <w:r w:rsidRPr="009A485D" w:rsidR="00E57C46">
        <w:rPr>
          <w:rStyle w:val="erweitert05"/>
        </w:rPr>
        <w:t xml:space="preserve"> </w:t>
      </w:r>
      <w:r w:rsidRPr="009A485D" w:rsidR="00E57C46">
        <w:rPr/>
        <w:t>Allg</w:t>
      </w:r>
      <w:r w:rsidRPr="009A485D" w:rsidR="00E57C46">
        <w:rPr/>
        <w:t>e</w:t>
      </w:r>
      <w:r w:rsidRPr="009A485D" w:rsidR="00E57C46">
        <w:rPr/>
        <w:t>meinzustand</w:t>
      </w:r>
      <w:r w:rsidRPr="009A485D" w:rsidR="00E57C46">
        <w:rPr>
          <w:rStyle w:val="erweitert05"/>
        </w:rPr>
        <w:t xml:space="preserve"> </w:t>
      </w:r>
      <w:r w:rsidRPr="009A485D" w:rsidR="00E57C46">
        <w:rPr/>
        <w:t>kontinuierlich.</w:t>
      </w:r>
      <w:r w:rsidRPr="009A485D" w:rsidR="00E57C46">
        <w:rPr>
          <w:rStyle w:val="erweitert05"/>
        </w:rPr>
        <w:t xml:space="preserve"> </w:t>
      </w:r>
      <w:r w:rsidRPr="009A485D" w:rsidR="00E57C46">
        <w:rPr/>
        <w:t>Sie</w:t>
      </w:r>
      <w:r w:rsidRPr="009A485D" w:rsidR="00E57C46">
        <w:rPr>
          <w:rStyle w:val="erweitert05"/>
        </w:rPr>
        <w:t xml:space="preserve"> </w:t>
      </w:r>
      <w:r w:rsidRPr="009A485D" w:rsidR="00E57C46">
        <w:rPr/>
        <w:t>wirkt</w:t>
      </w:r>
      <w:r w:rsidRPr="009A485D" w:rsidR="00E57C46">
        <w:rPr>
          <w:rStyle w:val="erweitert05"/>
        </w:rPr>
        <w:t xml:space="preserve"> </w:t>
      </w:r>
      <w:r w:rsidRPr="009A485D" w:rsidR="00E57C46">
        <w:rPr/>
        <w:t>immer</w:t>
      </w:r>
      <w:r w:rsidRPr="009A485D" w:rsidR="00E57C46">
        <w:rPr>
          <w:rStyle w:val="erweitert05"/>
        </w:rPr>
        <w:t xml:space="preserve"> </w:t>
      </w:r>
      <w:r w:rsidRPr="009A485D" w:rsidR="00E57C46">
        <w:rPr/>
        <w:t>müder,</w:t>
      </w:r>
      <w:r w:rsidRPr="009A485D" w:rsidR="00E57C46">
        <w:rPr>
          <w:rStyle w:val="erweitert05"/>
        </w:rPr>
        <w:t xml:space="preserve"> </w:t>
      </w:r>
      <w:r w:rsidRPr="009A485D" w:rsidR="00E57C46">
        <w:rPr/>
        <w:t>wird</w:t>
      </w:r>
      <w:r w:rsidRPr="009A485D" w:rsidR="00E57C46">
        <w:rPr>
          <w:rStyle w:val="erweitert05"/>
        </w:rPr>
        <w:t xml:space="preserve"> </w:t>
      </w:r>
      <w:r w:rsidRPr="009A485D" w:rsidR="00E57C46">
        <w:rPr/>
        <w:t>schw</w:t>
      </w:r>
      <w:r w:rsidRPr="009A485D" w:rsidR="00E57C46">
        <w:rPr/>
        <w:t>ä</w:t>
      </w:r>
      <w:r w:rsidRPr="009A485D" w:rsidR="00E57C46">
        <w:rPr/>
        <w:t>cher</w:t>
      </w:r>
      <w:r w:rsidRPr="009A485D" w:rsidR="00E57C46">
        <w:rPr>
          <w:rStyle w:val="erweitert05"/>
        </w:rPr>
        <w:t xml:space="preserve"> </w:t>
      </w:r>
      <w:r w:rsidRPr="009A485D" w:rsidR="00E57C46">
        <w:rPr/>
        <w:t>und</w:t>
      </w:r>
      <w:r w:rsidRPr="009A485D" w:rsidR="00E57C46">
        <w:rPr>
          <w:rStyle w:val="erweitert05"/>
        </w:rPr>
        <w:t xml:space="preserve"> </w:t>
      </w:r>
      <w:r w:rsidRPr="009A485D" w:rsidR="00E57C46">
        <w:rPr/>
        <w:t>ist</w:t>
      </w:r>
      <w:r w:rsidRPr="009A485D" w:rsidR="00E57C46">
        <w:rPr>
          <w:rStyle w:val="erweitert05"/>
        </w:rPr>
        <w:t xml:space="preserve"> </w:t>
      </w:r>
      <w:r w:rsidRPr="009A485D" w:rsidR="00E57C46">
        <w:rPr/>
        <w:t>zunehmend</w:t>
      </w:r>
      <w:r w:rsidRPr="009A485D" w:rsidR="00E57C46">
        <w:rPr>
          <w:rStyle w:val="erweitert05"/>
        </w:rPr>
        <w:t xml:space="preserve"> </w:t>
      </w:r>
      <w:r w:rsidRPr="009A485D" w:rsidR="00E57C46">
        <w:rPr/>
        <w:t>unsicher</w:t>
      </w:r>
      <w:r w:rsidRPr="009A485D" w:rsidR="00E57C46">
        <w:rPr>
          <w:rStyle w:val="erweitert05"/>
        </w:rPr>
        <w:t xml:space="preserve"> </w:t>
      </w:r>
      <w:r w:rsidRPr="009A485D" w:rsidR="00E57C46">
        <w:rPr/>
        <w:t>auf</w:t>
      </w:r>
      <w:r w:rsidRPr="009A485D" w:rsidR="00E57C46">
        <w:rPr>
          <w:rStyle w:val="erweitert05"/>
        </w:rPr>
        <w:t xml:space="preserve"> </w:t>
      </w:r>
      <w:r w:rsidRPr="009A485D" w:rsidR="00E57C46">
        <w:rPr/>
        <w:t>den</w:t>
      </w:r>
      <w:r w:rsidRPr="009A485D" w:rsidR="00E57C46">
        <w:rPr>
          <w:rStyle w:val="erweitert05"/>
        </w:rPr>
        <w:t xml:space="preserve"> </w:t>
      </w:r>
      <w:r w:rsidRPr="009A485D" w:rsidR="00E57C46">
        <w:rPr/>
        <w:t>Beinen.</w:t>
      </w:r>
      <w:r w:rsidRPr="009A485D" w:rsidR="00E57C46">
        <w:rPr>
          <w:rStyle w:val="erweitert05"/>
        </w:rPr>
        <w:t xml:space="preserve"> </w:t>
      </w:r>
      <w:r w:rsidRPr="009A485D" w:rsidR="00E57C46">
        <w:rPr/>
        <w:t>Dennoch</w:t>
      </w:r>
      <w:r w:rsidRPr="009A485D" w:rsidR="00E57C46">
        <w:rPr>
          <w:rStyle w:val="erweitert05"/>
        </w:rPr>
        <w:t xml:space="preserve"> </w:t>
      </w:r>
      <w:r w:rsidRPr="009A485D" w:rsidR="00E57C46">
        <w:rPr/>
        <w:t>ist</w:t>
      </w:r>
      <w:r w:rsidRPr="009A485D" w:rsidR="00E57C46">
        <w:rPr>
          <w:rStyle w:val="erweitert05"/>
        </w:rPr>
        <w:t xml:space="preserve"> </w:t>
      </w:r>
      <w:r w:rsidRPr="009A485D" w:rsidR="00E57C46">
        <w:rPr/>
        <w:t>sie</w:t>
      </w:r>
      <w:r w:rsidRPr="009A485D" w:rsidR="00E57C46">
        <w:rPr>
          <w:rStyle w:val="erweitert05"/>
        </w:rPr>
        <w:t xml:space="preserve"> </w:t>
      </w:r>
      <w:r w:rsidRPr="009A485D" w:rsidR="00E57C46">
        <w:rPr/>
        <w:t>we</w:t>
      </w:r>
      <w:r w:rsidRPr="009A485D" w:rsidR="00E57C46">
        <w:rPr/>
        <w:t>i</w:t>
      </w:r>
      <w:r w:rsidRPr="009A485D" w:rsidR="00E57C46">
        <w:rPr/>
        <w:t>terhin</w:t>
      </w:r>
      <w:r w:rsidRPr="009A485D" w:rsidR="00E57C46">
        <w:rPr>
          <w:rStyle w:val="erweitert05"/>
        </w:rPr>
        <w:t xml:space="preserve"> </w:t>
      </w:r>
      <w:r w:rsidRPr="009A485D" w:rsidR="00E57C46">
        <w:rPr/>
        <w:t>von</w:t>
      </w:r>
      <w:r w:rsidRPr="009A485D" w:rsidR="00E57C46">
        <w:rPr>
          <w:rStyle w:val="erweitert05"/>
        </w:rPr>
        <w:t xml:space="preserve"> </w:t>
      </w:r>
      <w:r w:rsidRPr="009A485D" w:rsidR="00E57C46">
        <w:rPr/>
        <w:t>einem</w:t>
      </w:r>
      <w:r w:rsidRPr="009A485D" w:rsidR="00E57C46">
        <w:rPr>
          <w:rStyle w:val="erweitert05"/>
        </w:rPr>
        <w:t xml:space="preserve"> </w:t>
      </w:r>
      <w:r w:rsidRPr="009A485D" w:rsidR="00E57C46">
        <w:rPr/>
        <w:t>Ge</w:t>
      </w:r>
      <w:r w:rsidRPr="009A485D" w:rsidR="00C54430">
        <w:rPr/>
        <w:t>danken</w:t>
      </w:r>
      <w:r w:rsidRPr="009A485D" w:rsidR="00C54430">
        <w:rPr>
          <w:rStyle w:val="erweitert05"/>
        </w:rPr>
        <w:t xml:space="preserve"> </w:t>
      </w:r>
      <w:r w:rsidRPr="009A485D" w:rsidR="00C54430">
        <w:rPr/>
        <w:t>beseelt:</w:t>
      </w:r>
      <w:r w:rsidRPr="009A485D" w:rsidR="00C54430">
        <w:rPr>
          <w:rStyle w:val="erweitert05"/>
        </w:rPr>
        <w:t xml:space="preserve"> </w:t>
      </w:r>
      <w:r w:rsidRPr="009A485D" w:rsidR="00C54430">
        <w:rPr/>
        <w:t>„</w:t>
      </w:r>
      <w:r w:rsidRPr="009A485D" w:rsidR="00E57C46">
        <w:rPr/>
        <w:t>Ich</w:t>
      </w:r>
      <w:r w:rsidRPr="009A485D" w:rsidR="00E57C46">
        <w:rPr>
          <w:rStyle w:val="erweitert05"/>
        </w:rPr>
        <w:t xml:space="preserve"> </w:t>
      </w:r>
      <w:r w:rsidRPr="009A485D" w:rsidR="00E57C46">
        <w:rPr/>
        <w:t>will</w:t>
      </w:r>
      <w:r w:rsidRPr="009A485D" w:rsidR="00E57C46">
        <w:rPr>
          <w:rStyle w:val="erweitert05"/>
        </w:rPr>
        <w:t xml:space="preserve"> </w:t>
      </w:r>
      <w:r w:rsidRPr="009A485D" w:rsidR="00E57C46">
        <w:rPr/>
        <w:t>hinaus!</w:t>
      </w:r>
      <w:r w:rsidRPr="009A485D" w:rsidR="00C54430">
        <w:rPr/>
        <w:t>“</w:t>
      </w:r>
      <w:r w:rsidRPr="009A485D" w:rsidR="00E57C46">
        <w:rPr>
          <w:rStyle w:val="erweitert05"/>
        </w:rPr>
        <w:t xml:space="preserve"> </w:t>
      </w:r>
      <w:r w:rsidRPr="009A485D" w:rsidR="00E57C46">
        <w:rPr/>
        <w:t>In</w:t>
      </w:r>
      <w:r w:rsidRPr="009A485D" w:rsidR="00E57C46">
        <w:rPr>
          <w:rStyle w:val="erweitert05"/>
        </w:rPr>
        <w:t xml:space="preserve"> </w:t>
      </w:r>
      <w:r w:rsidRPr="009A485D" w:rsidR="00E57C46">
        <w:rPr/>
        <w:t>der</w:t>
      </w:r>
      <w:r w:rsidRPr="009A485D" w:rsidR="00E57C46">
        <w:rPr>
          <w:rStyle w:val="erweitert05"/>
        </w:rPr>
        <w:t xml:space="preserve"> </w:t>
      </w:r>
      <w:r w:rsidRPr="009A485D" w:rsidR="00E57C46">
        <w:rPr/>
        <w:t>näch</w:t>
      </w:r>
      <w:r w:rsidRPr="009A485D" w:rsidR="00E57C46">
        <w:rPr/>
        <w:t>s</w:t>
      </w:r>
      <w:r w:rsidRPr="009A485D" w:rsidR="00E57C46">
        <w:rPr/>
        <w:t>ten</w:t>
      </w:r>
      <w:r w:rsidRPr="009A485D" w:rsidR="00E57C46">
        <w:rPr>
          <w:rStyle w:val="erweitert05"/>
        </w:rPr>
        <w:t xml:space="preserve"> </w:t>
      </w:r>
      <w:r w:rsidRPr="009A485D" w:rsidR="00E57C46">
        <w:rPr/>
        <w:t>Zeit</w:t>
      </w:r>
      <w:r w:rsidRPr="009A485D" w:rsidR="00E57C46">
        <w:rPr>
          <w:rStyle w:val="erweitert05"/>
        </w:rPr>
        <w:t xml:space="preserve"> </w:t>
      </w:r>
      <w:r w:rsidRPr="009A485D" w:rsidR="00E57C46">
        <w:rPr/>
        <w:t>übersteht</w:t>
      </w:r>
      <w:r w:rsidRPr="009A485D" w:rsidR="00E57C46">
        <w:rPr>
          <w:rStyle w:val="erweitert05"/>
        </w:rPr>
        <w:t xml:space="preserve"> </w:t>
      </w:r>
      <w:r w:rsidRPr="009A485D" w:rsidR="00E57C46">
        <w:rPr/>
        <w:t>sie</w:t>
      </w:r>
      <w:r w:rsidRPr="009A485D" w:rsidR="00E57C46">
        <w:rPr>
          <w:rStyle w:val="erweitert05"/>
        </w:rPr>
        <w:t xml:space="preserve"> </w:t>
      </w:r>
      <w:r w:rsidRPr="009A485D" w:rsidR="00E57C46">
        <w:rPr/>
        <w:t>eine</w:t>
      </w:r>
      <w:r w:rsidRPr="009A485D" w:rsidR="00E57C46">
        <w:rPr>
          <w:rStyle w:val="erweitert05"/>
        </w:rPr>
        <w:t xml:space="preserve"> </w:t>
      </w:r>
      <w:r w:rsidRPr="009A485D" w:rsidR="00E57C46">
        <w:rPr/>
        <w:t>weitere</w:t>
      </w:r>
      <w:r w:rsidRPr="009A485D" w:rsidR="00E57C46">
        <w:rPr>
          <w:rStyle w:val="erweitert05"/>
        </w:rPr>
        <w:t xml:space="preserve"> </w:t>
      </w:r>
      <w:r w:rsidRPr="009A485D" w:rsidR="00E57C46">
        <w:rPr/>
        <w:t>schwere</w:t>
      </w:r>
      <w:r w:rsidRPr="009A485D" w:rsidR="00E57C46">
        <w:rPr>
          <w:rStyle w:val="erweitert05"/>
        </w:rPr>
        <w:t xml:space="preserve"> </w:t>
      </w:r>
      <w:r w:rsidRPr="009A485D" w:rsidR="00E57C46">
        <w:rPr/>
        <w:t>Pneumonie,</w:t>
      </w:r>
      <w:r w:rsidRPr="009A485D" w:rsidR="00050905">
        <w:rPr>
          <w:rStyle w:val="erweitert05"/>
        </w:rPr>
        <w:t xml:space="preserve"> </w:t>
      </w:r>
      <w:r w:rsidRPr="009A485D" w:rsidR="00E57C46">
        <w:rPr/>
        <w:t>danach</w:t>
      </w:r>
      <w:r w:rsidRPr="009A485D" w:rsidR="00E57C46">
        <w:rPr>
          <w:rStyle w:val="erweitert05"/>
        </w:rPr>
        <w:t xml:space="preserve"> </w:t>
      </w:r>
      <w:r w:rsidRPr="009A485D" w:rsidR="00E57C46">
        <w:rPr/>
        <w:t>erholt</w:t>
      </w:r>
      <w:r w:rsidRPr="009A485D" w:rsidR="00E57C46">
        <w:rPr>
          <w:rStyle w:val="erweitert05"/>
        </w:rPr>
        <w:t xml:space="preserve"> </w:t>
      </w:r>
      <w:r w:rsidRPr="009A485D" w:rsidR="00E57C46">
        <w:rPr/>
        <w:t>sie</w:t>
      </w:r>
      <w:r w:rsidRPr="009A485D" w:rsidR="00E57C46">
        <w:rPr>
          <w:rStyle w:val="erweitert05"/>
        </w:rPr>
        <w:t xml:space="preserve"> </w:t>
      </w:r>
      <w:r w:rsidRPr="009A485D" w:rsidR="00E57C46">
        <w:rPr/>
        <w:t>sich</w:t>
      </w:r>
      <w:r w:rsidRPr="009A485D" w:rsidR="00E57C46">
        <w:rPr>
          <w:rStyle w:val="erweitert05"/>
        </w:rPr>
        <w:t xml:space="preserve"> </w:t>
      </w:r>
      <w:r w:rsidRPr="009A485D" w:rsidR="00E57C46">
        <w:rPr/>
        <w:t>nur</w:t>
      </w:r>
      <w:r w:rsidRPr="009A485D" w:rsidR="00E57C46">
        <w:rPr>
          <w:rStyle w:val="erweitert05"/>
        </w:rPr>
        <w:t xml:space="preserve"> </w:t>
      </w:r>
      <w:r w:rsidRPr="009A485D" w:rsidR="00E57C46">
        <w:rPr/>
        <w:t>mehr</w:t>
      </w:r>
      <w:r w:rsidRPr="009A485D" w:rsidR="00E57C46">
        <w:rPr>
          <w:rStyle w:val="erweitert05"/>
        </w:rPr>
        <w:t xml:space="preserve"> </w:t>
      </w:r>
      <w:r w:rsidRPr="009A485D" w:rsidR="00E57C46">
        <w:rPr/>
        <w:t>sehr</w:t>
      </w:r>
      <w:r w:rsidRPr="009A485D" w:rsidR="00E57C46">
        <w:rPr>
          <w:rStyle w:val="erweitert05"/>
        </w:rPr>
        <w:t xml:space="preserve"> </w:t>
      </w:r>
      <w:r w:rsidRPr="009A485D" w:rsidR="00E57C46">
        <w:rPr/>
        <w:t>zögerlich.</w:t>
      </w:r>
      <w:r w:rsidRPr="009A485D" w:rsidR="00E57C46">
        <w:rPr>
          <w:rStyle w:val="erweitert05"/>
        </w:rPr>
        <w:t xml:space="preserve"> </w:t>
      </w:r>
      <w:r w:rsidRPr="009A485D" w:rsidR="00E57C46">
        <w:rPr/>
        <w:t>Die</w:t>
      </w:r>
      <w:r w:rsidRPr="009A485D" w:rsidR="00E57C46">
        <w:rPr>
          <w:rStyle w:val="erweitert05"/>
        </w:rPr>
        <w:t xml:space="preserve"> </w:t>
      </w:r>
      <w:r w:rsidRPr="009A485D" w:rsidR="00E57C46">
        <w:rPr/>
        <w:t>Mobilisa</w:t>
      </w:r>
      <w:r w:rsidRPr="009A485D" w:rsidR="00137C8B">
        <w:rPr/>
        <w:softHyphen/>
        <w:t>tion</w:t>
      </w:r>
      <w:r w:rsidRPr="009A485D" w:rsidR="00E57C46">
        <w:rPr>
          <w:rStyle w:val="erweitert05"/>
        </w:rPr>
        <w:t xml:space="preserve"> </w:t>
      </w:r>
      <w:r w:rsidRPr="009A485D" w:rsidR="00E57C46">
        <w:rPr/>
        <w:t>in</w:t>
      </w:r>
      <w:r w:rsidRPr="009A485D" w:rsidR="00E57C46">
        <w:rPr>
          <w:rStyle w:val="erweitert05"/>
        </w:rPr>
        <w:t xml:space="preserve"> </w:t>
      </w:r>
      <w:r w:rsidRPr="009A485D" w:rsidR="00E57C46">
        <w:rPr/>
        <w:t>den</w:t>
      </w:r>
      <w:r w:rsidRPr="009A485D" w:rsidR="00E57C46">
        <w:rPr>
          <w:rStyle w:val="erweitert05"/>
        </w:rPr>
        <w:t xml:space="preserve"> </w:t>
      </w:r>
      <w:r w:rsidRPr="009A485D" w:rsidR="00E57C46">
        <w:rPr/>
        <w:t>Rollwagen</w:t>
      </w:r>
      <w:r w:rsidRPr="009A485D" w:rsidR="00E57C46">
        <w:rPr>
          <w:rStyle w:val="erweitert05"/>
        </w:rPr>
        <w:t xml:space="preserve"> </w:t>
      </w:r>
      <w:r w:rsidRPr="009A485D" w:rsidR="00E57C46">
        <w:rPr/>
        <w:t>gelingt</w:t>
      </w:r>
      <w:r w:rsidRPr="009A485D" w:rsidR="00E57C46">
        <w:rPr>
          <w:rStyle w:val="erweitert05"/>
        </w:rPr>
        <w:t xml:space="preserve"> </w:t>
      </w:r>
      <w:r w:rsidRPr="009A485D" w:rsidR="00E57C46">
        <w:rPr/>
        <w:t>mit</w:t>
      </w:r>
      <w:r w:rsidRPr="009A485D" w:rsidR="00E57C46">
        <w:rPr>
          <w:rStyle w:val="erweitert05"/>
        </w:rPr>
        <w:t xml:space="preserve"> </w:t>
      </w:r>
      <w:r w:rsidRPr="009A485D" w:rsidR="00E57C46">
        <w:rPr/>
        <w:t>großer</w:t>
      </w:r>
      <w:r w:rsidRPr="009A485D" w:rsidR="00E57C46">
        <w:rPr>
          <w:rStyle w:val="erweitert05"/>
        </w:rPr>
        <w:t xml:space="preserve"> </w:t>
      </w:r>
      <w:r w:rsidRPr="009A485D" w:rsidR="00E57C46">
        <w:rPr/>
        <w:t>Mühe,</w:t>
      </w:r>
      <w:r w:rsidRPr="009A485D" w:rsidR="00E57C46">
        <w:rPr>
          <w:rStyle w:val="erweitert05"/>
        </w:rPr>
        <w:t xml:space="preserve"> </w:t>
      </w:r>
      <w:r w:rsidRPr="009A485D" w:rsidR="00E57C46">
        <w:rPr/>
        <w:t>auf</w:t>
      </w:r>
      <w:r w:rsidRPr="009A485D" w:rsidR="00E57C46">
        <w:rPr>
          <w:rStyle w:val="erweitert05"/>
        </w:rPr>
        <w:t xml:space="preserve"> </w:t>
      </w:r>
      <w:r w:rsidRPr="009A485D" w:rsidR="00E57C46">
        <w:rPr/>
        <w:t>die</w:t>
      </w:r>
      <w:r w:rsidRPr="009A485D" w:rsidR="00E57C46">
        <w:rPr>
          <w:rStyle w:val="erweitert05"/>
        </w:rPr>
        <w:t xml:space="preserve"> </w:t>
      </w:r>
      <w:r w:rsidRPr="009A485D" w:rsidR="00E57C46">
        <w:rPr/>
        <w:t>Füße</w:t>
      </w:r>
      <w:r w:rsidRPr="009A485D" w:rsidR="00E57C46">
        <w:rPr>
          <w:rStyle w:val="erweitert05"/>
        </w:rPr>
        <w:t xml:space="preserve"> </w:t>
      </w:r>
      <w:r w:rsidRPr="009A485D" w:rsidR="00E57C46">
        <w:rPr/>
        <w:t>kommt</w:t>
      </w:r>
      <w:r w:rsidRPr="009A485D" w:rsidR="00E57C46">
        <w:rPr>
          <w:rStyle w:val="erweitert05"/>
        </w:rPr>
        <w:t xml:space="preserve"> </w:t>
      </w:r>
      <w:r w:rsidRPr="009A485D" w:rsidR="00E57C46">
        <w:rPr/>
        <w:t>Frau</w:t>
      </w:r>
      <w:r w:rsidRPr="009A485D" w:rsidR="00E57C46">
        <w:rPr>
          <w:rStyle w:val="erweitert05"/>
        </w:rPr>
        <w:t xml:space="preserve"> </w:t>
      </w:r>
      <w:r w:rsidRPr="009A485D" w:rsidR="00E57C46">
        <w:rPr/>
        <w:t>M</w:t>
      </w:r>
      <w:r w:rsidRPr="009A485D" w:rsidR="00E57C46">
        <w:rPr/>
        <w:t>a</w:t>
      </w:r>
      <w:r w:rsidRPr="009A485D" w:rsidR="00E57C46">
        <w:rPr/>
        <w:t>ria</w:t>
      </w:r>
      <w:r w:rsidRPr="009A485D" w:rsidR="00E57C46">
        <w:rPr>
          <w:rStyle w:val="erweitert05"/>
        </w:rPr>
        <w:t xml:space="preserve"> </w:t>
      </w:r>
      <w:r w:rsidRPr="009A485D" w:rsidR="00E57C46">
        <w:rPr/>
        <w:t>nicht</w:t>
      </w:r>
      <w:r w:rsidRPr="009A485D" w:rsidR="00E57C46">
        <w:rPr>
          <w:rStyle w:val="erweitert05"/>
        </w:rPr>
        <w:t xml:space="preserve"> </w:t>
      </w:r>
      <w:r w:rsidRPr="009A485D" w:rsidR="00E57C46">
        <w:rPr/>
        <w:t>mehr.</w:t>
      </w:r>
      <w:r w:rsidRPr="009A485D" w:rsidR="00E57C46">
        <w:rPr>
          <w:rStyle w:val="erweitert05"/>
        </w:rPr>
        <w:t xml:space="preserve"> </w:t>
      </w:r>
      <w:r w:rsidRPr="009A485D" w:rsidR="00E57C46">
        <w:rPr/>
        <w:t>Innerhalb</w:t>
      </w:r>
      <w:r w:rsidRPr="009A485D" w:rsidR="00E57C46">
        <w:rPr>
          <w:rStyle w:val="erweitert05"/>
        </w:rPr>
        <w:t xml:space="preserve"> </w:t>
      </w:r>
      <w:r w:rsidRPr="009A485D" w:rsidR="00E57C46">
        <w:rPr/>
        <w:t>weniger</w:t>
      </w:r>
      <w:r w:rsidRPr="009A485D" w:rsidR="00E57C46">
        <w:rPr>
          <w:rStyle w:val="erweitert05"/>
        </w:rPr>
        <w:t xml:space="preserve"> </w:t>
      </w:r>
      <w:r w:rsidRPr="009A485D" w:rsidR="00E57C46">
        <w:rPr/>
        <w:t>Wochen</w:t>
      </w:r>
      <w:r w:rsidRPr="009A485D" w:rsidR="00E57C46">
        <w:rPr>
          <w:rStyle w:val="erweitert05"/>
        </w:rPr>
        <w:t xml:space="preserve"> </w:t>
      </w:r>
      <w:r w:rsidRPr="009A485D" w:rsidR="00E57C46">
        <w:rPr/>
        <w:t>wird</w:t>
      </w:r>
      <w:r w:rsidRPr="009A485D" w:rsidR="00E57C46">
        <w:rPr>
          <w:rStyle w:val="erweitert05"/>
        </w:rPr>
        <w:t xml:space="preserve"> </w:t>
      </w:r>
      <w:r w:rsidRPr="009A485D" w:rsidR="00E57C46">
        <w:rPr/>
        <w:t>sie</w:t>
      </w:r>
      <w:r w:rsidRPr="009A485D" w:rsidR="00E57C46">
        <w:rPr>
          <w:rStyle w:val="erweitert05"/>
        </w:rPr>
        <w:t xml:space="preserve"> </w:t>
      </w:r>
      <w:r w:rsidRPr="009A485D" w:rsidR="00E57C46">
        <w:rPr/>
        <w:t>bettlägerig;</w:t>
      </w:r>
      <w:r w:rsidRPr="009A485D" w:rsidR="00E57C46">
        <w:rPr>
          <w:rStyle w:val="erweitert05"/>
        </w:rPr>
        <w:t xml:space="preserve"> </w:t>
      </w:r>
      <w:r w:rsidRPr="009A485D" w:rsidR="00E57C46">
        <w:rPr/>
        <w:t>sie</w:t>
      </w:r>
      <w:r w:rsidRPr="009A485D" w:rsidR="00E57C46">
        <w:rPr>
          <w:rStyle w:val="erweitert05"/>
        </w:rPr>
        <w:t xml:space="preserve"> </w:t>
      </w:r>
      <w:r w:rsidRPr="009A485D" w:rsidR="00E57C46">
        <w:rPr/>
        <w:t>ist</w:t>
      </w:r>
      <w:r w:rsidRPr="009A485D" w:rsidR="00E57C46">
        <w:rPr>
          <w:rStyle w:val="erweitert05"/>
        </w:rPr>
        <w:t xml:space="preserve"> </w:t>
      </w:r>
      <w:r w:rsidRPr="009A485D" w:rsidR="00E57C46">
        <w:rPr/>
        <w:t>jetzt</w:t>
      </w:r>
      <w:r w:rsidRPr="009A485D" w:rsidR="00E57C46">
        <w:rPr>
          <w:rStyle w:val="erweitert05"/>
        </w:rPr>
        <w:t xml:space="preserve"> </w:t>
      </w:r>
      <w:r w:rsidRPr="009A485D" w:rsidR="00E57C46">
        <w:rPr/>
        <w:t>sehr</w:t>
      </w:r>
      <w:r w:rsidRPr="009A485D" w:rsidR="00E57C46">
        <w:rPr>
          <w:rStyle w:val="erweitert05"/>
        </w:rPr>
        <w:t xml:space="preserve"> </w:t>
      </w:r>
      <w:r w:rsidRPr="009A485D" w:rsidR="00E57C46">
        <w:rPr/>
        <w:t>schwach</w:t>
      </w:r>
      <w:r w:rsidRPr="009A485D" w:rsidR="00E57C46">
        <w:rPr>
          <w:rStyle w:val="erweitert05"/>
        </w:rPr>
        <w:t xml:space="preserve"> </w:t>
      </w:r>
      <w:r w:rsidRPr="009A485D" w:rsidR="00E57C46">
        <w:rPr/>
        <w:t>und</w:t>
      </w:r>
      <w:r w:rsidRPr="009A485D" w:rsidR="00E57C46">
        <w:rPr>
          <w:rStyle w:val="erweitert05"/>
        </w:rPr>
        <w:t xml:space="preserve"> </w:t>
      </w:r>
      <w:r w:rsidRPr="009A485D" w:rsidR="00E57C46">
        <w:rPr/>
        <w:t>wirkt</w:t>
      </w:r>
      <w:r w:rsidRPr="009A485D" w:rsidR="00E57C46">
        <w:rPr>
          <w:rStyle w:val="erweitert05"/>
        </w:rPr>
        <w:t xml:space="preserve"> </w:t>
      </w:r>
      <w:r w:rsidRPr="009A485D" w:rsidR="00E57C46">
        <w:rPr/>
        <w:t>unglücklich.</w:t>
      </w:r>
      <w:r w:rsidRPr="009A485D" w:rsidR="00E57C46">
        <w:rPr>
          <w:rStyle w:val="erweitert05"/>
        </w:rPr>
        <w:t xml:space="preserve"> </w:t>
      </w:r>
      <w:r w:rsidRPr="009A485D" w:rsidR="00E57C46">
        <w:rPr/>
        <w:t>Nach</w:t>
      </w:r>
      <w:r w:rsidRPr="009A485D" w:rsidR="00E57C46">
        <w:rPr>
          <w:rStyle w:val="erweitert05"/>
        </w:rPr>
        <w:t xml:space="preserve"> </w:t>
      </w:r>
      <w:r w:rsidRPr="009A485D" w:rsidR="00E57C46">
        <w:rPr/>
        <w:t>und</w:t>
      </w:r>
      <w:r w:rsidRPr="009A485D" w:rsidR="00E57C46">
        <w:rPr>
          <w:rStyle w:val="erweitert05"/>
        </w:rPr>
        <w:t xml:space="preserve"> </w:t>
      </w:r>
      <w:r w:rsidRPr="009A485D" w:rsidR="00E57C46">
        <w:rPr/>
        <w:t>nach</w:t>
      </w:r>
      <w:r w:rsidRPr="009A485D" w:rsidR="00E57C46">
        <w:rPr>
          <w:rStyle w:val="erweitert05"/>
        </w:rPr>
        <w:t xml:space="preserve"> </w:t>
      </w:r>
      <w:r w:rsidRPr="009A485D" w:rsidR="00E57C46">
        <w:rPr/>
        <w:t>verliert</w:t>
      </w:r>
      <w:r w:rsidRPr="009A485D" w:rsidR="00E57C46">
        <w:rPr>
          <w:rStyle w:val="erweitert05"/>
        </w:rPr>
        <w:t xml:space="preserve"> </w:t>
      </w:r>
      <w:r w:rsidRPr="009A485D" w:rsidR="00E57C46">
        <w:rPr/>
        <w:t>sie</w:t>
      </w:r>
      <w:r w:rsidRPr="009A485D" w:rsidR="00E57C46">
        <w:rPr>
          <w:rStyle w:val="erweitert05"/>
        </w:rPr>
        <w:t xml:space="preserve"> </w:t>
      </w:r>
      <w:r w:rsidRPr="009A485D" w:rsidR="00E57C46">
        <w:rPr/>
        <w:t>den</w:t>
      </w:r>
      <w:r w:rsidRPr="009A485D" w:rsidR="00E57C46">
        <w:rPr>
          <w:rStyle w:val="erweitert05"/>
        </w:rPr>
        <w:t xml:space="preserve"> </w:t>
      </w:r>
      <w:r w:rsidRPr="009A485D" w:rsidR="00E57C46">
        <w:rPr/>
        <w:t>Appetit,</w:t>
      </w:r>
      <w:r w:rsidRPr="009A485D" w:rsidR="00E57C46">
        <w:rPr>
          <w:rStyle w:val="erweitert05"/>
        </w:rPr>
        <w:t xml:space="preserve"> </w:t>
      </w:r>
      <w:r w:rsidRPr="009A485D" w:rsidR="00E57C46">
        <w:rPr/>
        <w:t>isst</w:t>
      </w:r>
      <w:r w:rsidRPr="009A485D" w:rsidR="00E57C46">
        <w:rPr>
          <w:rStyle w:val="erweitert05"/>
        </w:rPr>
        <w:t xml:space="preserve"> </w:t>
      </w:r>
      <w:r w:rsidRPr="009A485D" w:rsidR="00E57C46">
        <w:rPr/>
        <w:t>immer</w:t>
      </w:r>
      <w:r w:rsidRPr="009A485D" w:rsidR="00E57C46">
        <w:rPr>
          <w:rStyle w:val="erweitert05"/>
        </w:rPr>
        <w:t xml:space="preserve"> </w:t>
      </w:r>
      <w:r w:rsidRPr="009A485D" w:rsidR="00E57C46">
        <w:rPr/>
        <w:t>weniger</w:t>
      </w:r>
      <w:r w:rsidRPr="009A485D" w:rsidR="00E57C46">
        <w:rPr>
          <w:rStyle w:val="erweitert05"/>
        </w:rPr>
        <w:t xml:space="preserve"> </w:t>
      </w:r>
      <w:r w:rsidRPr="009A485D" w:rsidR="00E57C46">
        <w:rPr/>
        <w:t>und</w:t>
      </w:r>
      <w:r w:rsidRPr="009A485D" w:rsidR="00E57C46">
        <w:rPr>
          <w:rStyle w:val="erweitert05"/>
        </w:rPr>
        <w:t xml:space="preserve"> </w:t>
      </w:r>
      <w:r w:rsidRPr="009A485D" w:rsidR="00E57C46">
        <w:rPr/>
        <w:t>hört</w:t>
      </w:r>
      <w:r w:rsidRPr="009A485D" w:rsidR="00E57C46">
        <w:rPr>
          <w:rStyle w:val="erweitert05"/>
        </w:rPr>
        <w:t xml:space="preserve"> </w:t>
      </w:r>
      <w:r w:rsidRPr="009A485D" w:rsidR="00E57C46">
        <w:rPr/>
        <w:t>schließlich</w:t>
      </w:r>
      <w:r w:rsidRPr="009A485D" w:rsidR="00E57C46">
        <w:rPr>
          <w:rStyle w:val="erweitert05"/>
        </w:rPr>
        <w:t xml:space="preserve"> </w:t>
      </w:r>
      <w:r w:rsidRPr="009A485D" w:rsidR="00E57C46">
        <w:rPr/>
        <w:t>fast</w:t>
      </w:r>
      <w:r w:rsidRPr="009A485D" w:rsidR="00E57C46">
        <w:rPr>
          <w:rStyle w:val="erweitert05"/>
        </w:rPr>
        <w:t xml:space="preserve"> </w:t>
      </w:r>
      <w:r w:rsidRPr="009A485D" w:rsidR="00E57C46">
        <w:rPr/>
        <w:t>ganz</w:t>
      </w:r>
      <w:r w:rsidRPr="009A485D" w:rsidR="00E57C46">
        <w:rPr>
          <w:rStyle w:val="erweitert05"/>
        </w:rPr>
        <w:t xml:space="preserve"> </w:t>
      </w:r>
      <w:r w:rsidRPr="009A485D" w:rsidR="00E57C46">
        <w:rPr/>
        <w:t>auf</w:t>
      </w:r>
      <w:r w:rsidRPr="009A485D" w:rsidR="00E57C46">
        <w:rPr>
          <w:rStyle w:val="erweitert05"/>
        </w:rPr>
        <w:t xml:space="preserve"> </w:t>
      </w:r>
      <w:r w:rsidRPr="009A485D" w:rsidR="00E57C46">
        <w:rPr/>
        <w:t>zu</w:t>
      </w:r>
      <w:r w:rsidRPr="009A485D" w:rsidR="00E57C46">
        <w:rPr>
          <w:rStyle w:val="erweitert05"/>
        </w:rPr>
        <w:t xml:space="preserve"> </w:t>
      </w:r>
      <w:r w:rsidRPr="009A485D" w:rsidR="00E57C46">
        <w:rPr/>
        <w:t>essen.</w:t>
      </w:r>
      <w:r w:rsidRPr="009A485D" w:rsidR="00E57C46">
        <w:rPr>
          <w:rStyle w:val="erweitert05"/>
        </w:rPr>
        <w:t xml:space="preserve"> </w:t>
      </w:r>
      <w:r w:rsidRPr="009A485D" w:rsidR="00E57C46">
        <w:rPr/>
        <w:t>Da</w:t>
      </w:r>
      <w:r w:rsidRPr="009A485D" w:rsidR="00E57C46">
        <w:rPr>
          <w:rStyle w:val="erweitert05"/>
        </w:rPr>
        <w:t xml:space="preserve"> </w:t>
      </w:r>
      <w:r w:rsidRPr="009A485D" w:rsidR="00E57C46">
        <w:rPr/>
        <w:t>sie</w:t>
      </w:r>
      <w:r w:rsidRPr="009A485D" w:rsidR="00E57C46">
        <w:rPr>
          <w:rStyle w:val="erweitert05"/>
        </w:rPr>
        <w:t xml:space="preserve"> </w:t>
      </w:r>
      <w:r w:rsidRPr="009A485D" w:rsidR="00E57C46">
        <w:rPr/>
        <w:t>auch</w:t>
      </w:r>
      <w:r w:rsidRPr="009A485D" w:rsidR="00E57C46">
        <w:rPr>
          <w:rStyle w:val="erweitert05"/>
        </w:rPr>
        <w:t xml:space="preserve"> </w:t>
      </w:r>
      <w:r w:rsidRPr="009A485D" w:rsidR="00E57C46">
        <w:rPr/>
        <w:t>viel</w:t>
      </w:r>
      <w:r w:rsidRPr="009A485D" w:rsidR="00E57C46">
        <w:rPr>
          <w:rStyle w:val="erweitert05"/>
        </w:rPr>
        <w:t xml:space="preserve"> </w:t>
      </w:r>
      <w:r w:rsidRPr="009A485D" w:rsidR="00E57C46">
        <w:rPr/>
        <w:t>zu</w:t>
      </w:r>
      <w:r w:rsidRPr="009A485D" w:rsidR="00E57C46">
        <w:rPr>
          <w:rStyle w:val="erweitert05"/>
        </w:rPr>
        <w:t xml:space="preserve"> </w:t>
      </w:r>
      <w:r w:rsidRPr="009A485D" w:rsidR="00E57C46">
        <w:rPr/>
        <w:t>wenig</w:t>
      </w:r>
      <w:r w:rsidRPr="009A485D" w:rsidR="00E57C46">
        <w:rPr>
          <w:rStyle w:val="erweitert05"/>
        </w:rPr>
        <w:t xml:space="preserve"> </w:t>
      </w:r>
      <w:r w:rsidRPr="009A485D" w:rsidR="00E57C46">
        <w:rPr/>
        <w:t>trinkt,</w:t>
      </w:r>
      <w:r w:rsidRPr="009A485D" w:rsidR="00E57C46">
        <w:rPr>
          <w:rStyle w:val="erweitert05"/>
        </w:rPr>
        <w:t xml:space="preserve"> </w:t>
      </w:r>
      <w:r w:rsidRPr="009A485D" w:rsidR="00E57C46">
        <w:rPr/>
        <w:t>wird</w:t>
      </w:r>
      <w:r w:rsidRPr="009A485D" w:rsidR="00E57C46">
        <w:rPr>
          <w:rStyle w:val="erweitert05"/>
        </w:rPr>
        <w:t xml:space="preserve"> </w:t>
      </w:r>
      <w:r w:rsidRPr="009A485D" w:rsidR="00E57C46">
        <w:rPr/>
        <w:t>ihr</w:t>
      </w:r>
      <w:r w:rsidRPr="009A485D" w:rsidR="00E57C46">
        <w:rPr>
          <w:rStyle w:val="erweitert05"/>
        </w:rPr>
        <w:t xml:space="preserve"> </w:t>
      </w:r>
      <w:r w:rsidRPr="009A485D" w:rsidR="00E57C46">
        <w:rPr/>
        <w:t>die</w:t>
      </w:r>
      <w:r w:rsidRPr="009A485D" w:rsidR="00E57C46">
        <w:rPr>
          <w:rStyle w:val="erweitert05"/>
        </w:rPr>
        <w:t xml:space="preserve"> </w:t>
      </w:r>
      <w:r w:rsidRPr="009A485D" w:rsidR="00E57C46">
        <w:rPr/>
        <w:t>n</w:t>
      </w:r>
      <w:r w:rsidRPr="009A485D" w:rsidR="00E57C46">
        <w:rPr/>
        <w:t>ö</w:t>
      </w:r>
      <w:r w:rsidRPr="009A485D" w:rsidR="00E57C46">
        <w:rPr/>
        <w:t>tigste</w:t>
      </w:r>
      <w:r w:rsidRPr="009A485D" w:rsidR="00E57C46">
        <w:rPr>
          <w:rStyle w:val="erweitert05"/>
        </w:rPr>
        <w:t xml:space="preserve"> </w:t>
      </w:r>
      <w:r w:rsidRPr="009A485D" w:rsidR="00E57C46">
        <w:rPr/>
        <w:t>Menge</w:t>
      </w:r>
      <w:r w:rsidRPr="009A485D" w:rsidR="00E57C46">
        <w:rPr>
          <w:rStyle w:val="erweitert05"/>
        </w:rPr>
        <w:t xml:space="preserve"> </w:t>
      </w:r>
      <w:r w:rsidRPr="009A485D" w:rsidR="00E57C46">
        <w:rPr/>
        <w:t>an</w:t>
      </w:r>
      <w:r w:rsidRPr="009A485D" w:rsidR="00E57C46">
        <w:rPr>
          <w:rStyle w:val="erweitert05"/>
        </w:rPr>
        <w:t xml:space="preserve"> </w:t>
      </w:r>
      <w:r w:rsidRPr="009A485D" w:rsidR="00E57C46">
        <w:rPr/>
        <w:t>Flüssigkeit</w:t>
      </w:r>
      <w:r w:rsidRPr="009A485D" w:rsidR="00E57C46">
        <w:rPr>
          <w:rStyle w:val="erweitert05"/>
        </w:rPr>
        <w:t xml:space="preserve"> </w:t>
      </w:r>
      <w:r w:rsidRPr="009A485D" w:rsidR="00E57C46">
        <w:rPr/>
        <w:t>über</w:t>
      </w:r>
      <w:r w:rsidRPr="009A485D" w:rsidR="00E57C46">
        <w:rPr>
          <w:rStyle w:val="erweitert05"/>
        </w:rPr>
        <w:t xml:space="preserve"> </w:t>
      </w:r>
      <w:r w:rsidRPr="009A485D" w:rsidR="00E57C46">
        <w:rPr/>
        <w:t>subkutane</w:t>
      </w:r>
      <w:r w:rsidRPr="009A485D" w:rsidR="00E57C46">
        <w:rPr>
          <w:rStyle w:val="erweitert05"/>
        </w:rPr>
        <w:t xml:space="preserve"> </w:t>
      </w:r>
      <w:r w:rsidRPr="009A485D" w:rsidR="00E57C46">
        <w:rPr/>
        <w:t>Infusionen</w:t>
      </w:r>
      <w:r w:rsidRPr="009A485D" w:rsidR="00E57C46">
        <w:rPr>
          <w:rStyle w:val="erweitert05"/>
        </w:rPr>
        <w:t xml:space="preserve"> </w:t>
      </w:r>
      <w:r w:rsidRPr="009A485D" w:rsidR="00E57C46">
        <w:rPr/>
        <w:t>zugeführt.</w:t>
      </w:r>
      <w:r w:rsidRPr="009A485D" w:rsidR="00E57C46">
        <w:rPr>
          <w:rStyle w:val="erweitert05"/>
        </w:rPr>
        <w:t xml:space="preserve"> </w:t>
      </w:r>
      <w:r w:rsidRPr="009A485D" w:rsidR="00E57C46">
        <w:rPr/>
        <w:t>Damit</w:t>
      </w:r>
      <w:r w:rsidRPr="009A485D" w:rsidR="00E57C46">
        <w:rPr>
          <w:rStyle w:val="erweitert05"/>
        </w:rPr>
        <w:t xml:space="preserve"> </w:t>
      </w:r>
      <w:r w:rsidRPr="009A485D" w:rsidR="00E57C46">
        <w:rPr/>
        <w:t>ist</w:t>
      </w:r>
      <w:r w:rsidRPr="009A485D" w:rsidR="00E57C46">
        <w:rPr>
          <w:rStyle w:val="erweitert05"/>
        </w:rPr>
        <w:t xml:space="preserve"> </w:t>
      </w:r>
      <w:r w:rsidRPr="009A485D" w:rsidR="00E57C46">
        <w:rPr/>
        <w:t>sie</w:t>
      </w:r>
      <w:r w:rsidRPr="009A485D" w:rsidR="00E57C46">
        <w:rPr>
          <w:rStyle w:val="erweitert05"/>
        </w:rPr>
        <w:t xml:space="preserve"> </w:t>
      </w:r>
      <w:r w:rsidRPr="009A485D" w:rsidR="00E57C46">
        <w:rPr/>
        <w:t>gar</w:t>
      </w:r>
      <w:r w:rsidRPr="009A485D" w:rsidR="00E57C46">
        <w:rPr>
          <w:rStyle w:val="erweitert05"/>
        </w:rPr>
        <w:t xml:space="preserve"> </w:t>
      </w:r>
      <w:r w:rsidRPr="009A485D" w:rsidR="00E57C46">
        <w:rPr/>
        <w:t>nicht</w:t>
      </w:r>
      <w:r w:rsidRPr="009A485D" w:rsidR="00E57C46">
        <w:rPr>
          <w:rStyle w:val="erweitert05"/>
        </w:rPr>
        <w:t xml:space="preserve"> </w:t>
      </w:r>
      <w:r w:rsidRPr="009A485D" w:rsidR="00E57C46">
        <w:rPr/>
        <w:t>einverstanden</w:t>
      </w:r>
      <w:r w:rsidRPr="009A485D" w:rsidR="00E57C46">
        <w:rPr>
          <w:rStyle w:val="erweitert05"/>
        </w:rPr>
        <w:t xml:space="preserve"> </w:t>
      </w:r>
      <w:r w:rsidRPr="009A485D" w:rsidR="00E57C46">
        <w:rPr/>
        <w:t>und</w:t>
      </w:r>
      <w:r w:rsidRPr="009A485D" w:rsidR="00E57C46">
        <w:rPr>
          <w:rStyle w:val="erweitert05"/>
        </w:rPr>
        <w:t xml:space="preserve"> </w:t>
      </w:r>
      <w:r w:rsidRPr="009A485D" w:rsidR="00E57C46">
        <w:rPr/>
        <w:t>wehrt</w:t>
      </w:r>
      <w:r w:rsidRPr="009A485D" w:rsidR="00E57C46">
        <w:rPr>
          <w:rStyle w:val="erweitert05"/>
        </w:rPr>
        <w:t xml:space="preserve"> </w:t>
      </w:r>
      <w:r w:rsidRPr="009A485D" w:rsidR="00E57C46">
        <w:rPr/>
        <w:t>sich</w:t>
      </w:r>
      <w:r w:rsidRPr="009A485D" w:rsidR="00E57C46">
        <w:rPr>
          <w:rStyle w:val="erweitert05"/>
        </w:rPr>
        <w:t xml:space="preserve"> </w:t>
      </w:r>
      <w:r w:rsidRPr="009A485D" w:rsidR="00E57C46">
        <w:rPr/>
        <w:t>immer</w:t>
      </w:r>
      <w:r w:rsidRPr="009A485D" w:rsidR="00E57C46">
        <w:rPr>
          <w:rStyle w:val="erweitert05"/>
        </w:rPr>
        <w:t xml:space="preserve"> </w:t>
      </w:r>
      <w:r w:rsidRPr="009A485D" w:rsidR="00E57C46">
        <w:rPr/>
        <w:t>wieder</w:t>
      </w:r>
      <w:r w:rsidRPr="009A485D" w:rsidR="00E57C46">
        <w:rPr>
          <w:rStyle w:val="erweitert05"/>
        </w:rPr>
        <w:t xml:space="preserve"> </w:t>
      </w:r>
      <w:r w:rsidRPr="009A485D" w:rsidR="00E57C46">
        <w:rPr/>
        <w:t>dag</w:t>
      </w:r>
      <w:r w:rsidRPr="009A485D" w:rsidR="00E57C46">
        <w:rPr/>
        <w:t>e</w:t>
      </w:r>
      <w:r w:rsidRPr="009A485D" w:rsidR="00E57C46">
        <w:rPr/>
        <w:t>gen.</w:t>
      </w:r>
    </w:p>
    <w:p w:rsidR="00E57C46" w:rsidRPr="009A485D" w:rsidP="009A485D">
      <w:pPr>
        <w:pStyle w:val="Zitat"/>
        <w:rPr/>
      </w:pPr>
      <w:r w:rsidRPr="009A485D">
        <w:rPr/>
        <w:t>Wie sollen wir weiter vorgehen?</w:t>
      </w:r>
    </w:p>
    <w:p w:rsidR="0013069C" w:rsidRPr="009A485D" w:rsidP="009A485D">
      <w:pPr>
        <w:pStyle w:val="Zitat"/>
      </w:pPr>
      <w:r w:rsidRPr="009A485D" w:rsidR="00E57C46">
        <w:rPr/>
        <w:t>Frau</w:t>
      </w:r>
      <w:r w:rsidRPr="00E02FC1" w:rsidR="00E57C46">
        <w:rPr>
          <w:rStyle w:val="verdichtet025"/>
        </w:rPr>
        <w:t xml:space="preserve"> </w:t>
      </w:r>
      <w:r w:rsidRPr="009A485D" w:rsidR="00E57C46">
        <w:rPr/>
        <w:t>Maria</w:t>
      </w:r>
      <w:r w:rsidRPr="00E02FC1" w:rsidR="00E57C46">
        <w:rPr>
          <w:rStyle w:val="verdichtet025"/>
        </w:rPr>
        <w:t xml:space="preserve"> </w:t>
      </w:r>
      <w:r w:rsidRPr="009A485D" w:rsidR="00E57C46">
        <w:rPr/>
        <w:t>war</w:t>
      </w:r>
      <w:r w:rsidRPr="00E02FC1" w:rsidR="00E57C46">
        <w:rPr>
          <w:rStyle w:val="verdichtet025"/>
        </w:rPr>
        <w:t xml:space="preserve"> </w:t>
      </w:r>
      <w:r w:rsidRPr="009A485D" w:rsidR="00E57C46">
        <w:rPr/>
        <w:t>lange</w:t>
      </w:r>
      <w:r w:rsidRPr="00E02FC1" w:rsidR="00E57C46">
        <w:rPr>
          <w:rStyle w:val="verdichtet025"/>
        </w:rPr>
        <w:t xml:space="preserve"> </w:t>
      </w:r>
      <w:r w:rsidRPr="009A485D" w:rsidR="00E57C46">
        <w:rPr/>
        <w:t>bei</w:t>
      </w:r>
      <w:r w:rsidRPr="00E02FC1" w:rsidR="00E57C46">
        <w:rPr>
          <w:rStyle w:val="verdichtet025"/>
        </w:rPr>
        <w:t xml:space="preserve"> </w:t>
      </w:r>
      <w:r w:rsidRPr="009A485D" w:rsidR="00E57C46">
        <w:rPr/>
        <w:t>uns;</w:t>
      </w:r>
      <w:r w:rsidRPr="00E02FC1" w:rsidR="00E57C46">
        <w:rPr>
          <w:rStyle w:val="verdichtet025"/>
        </w:rPr>
        <w:t xml:space="preserve"> </w:t>
      </w:r>
      <w:r w:rsidRPr="009A485D" w:rsidR="00E57C46">
        <w:rPr/>
        <w:t>sie</w:t>
      </w:r>
      <w:r w:rsidRPr="00E02FC1" w:rsidR="00E57C46">
        <w:rPr>
          <w:rStyle w:val="verdichtet025"/>
        </w:rPr>
        <w:t xml:space="preserve"> </w:t>
      </w:r>
      <w:r w:rsidRPr="009A485D" w:rsidR="00E57C46">
        <w:rPr/>
        <w:t>hat</w:t>
      </w:r>
      <w:r w:rsidRPr="00E02FC1" w:rsidR="00E57C46">
        <w:rPr>
          <w:rStyle w:val="verdichtet025"/>
        </w:rPr>
        <w:t xml:space="preserve"> </w:t>
      </w:r>
      <w:r w:rsidRPr="009A485D" w:rsidR="00E57C46">
        <w:rPr/>
        <w:t>sich</w:t>
      </w:r>
      <w:r w:rsidRPr="00E02FC1" w:rsidR="00E57C46">
        <w:rPr>
          <w:rStyle w:val="verdichtet025"/>
        </w:rPr>
        <w:t xml:space="preserve"> </w:t>
      </w:r>
      <w:r w:rsidRPr="009A485D" w:rsidR="00E57C46">
        <w:rPr/>
        <w:t>durch</w:t>
      </w:r>
      <w:r w:rsidRPr="00E02FC1" w:rsidR="00E57C46">
        <w:rPr>
          <w:rStyle w:val="verdichtet025"/>
        </w:rPr>
        <w:t xml:space="preserve"> </w:t>
      </w:r>
      <w:r w:rsidRPr="009A485D" w:rsidR="00E57C46">
        <w:rPr/>
        <w:t>unsere</w:t>
      </w:r>
      <w:r w:rsidRPr="00E02FC1" w:rsidR="00E57C46">
        <w:rPr>
          <w:rStyle w:val="verdichtet025"/>
        </w:rPr>
        <w:t xml:space="preserve"> </w:t>
      </w:r>
      <w:r w:rsidRPr="009A485D" w:rsidR="00E57C46">
        <w:rPr/>
        <w:t>Betreuung</w:t>
      </w:r>
      <w:r w:rsidRPr="00E02FC1" w:rsidR="00E57C46">
        <w:rPr>
          <w:rStyle w:val="verdichtet025"/>
        </w:rPr>
        <w:t xml:space="preserve"> </w:t>
      </w:r>
      <w:r w:rsidRPr="009A485D" w:rsidR="00E57C46">
        <w:rPr/>
        <w:t>überraschend</w:t>
      </w:r>
      <w:r w:rsidRPr="00E02FC1" w:rsidR="00E57C46">
        <w:rPr>
          <w:rStyle w:val="verdichtet025"/>
        </w:rPr>
        <w:t xml:space="preserve"> </w:t>
      </w:r>
      <w:r w:rsidRPr="009A485D" w:rsidR="00E57C46">
        <w:rPr/>
        <w:t>gut</w:t>
      </w:r>
      <w:r w:rsidRPr="00E02FC1" w:rsidR="00E57C46">
        <w:rPr>
          <w:rStyle w:val="verdichtet025"/>
        </w:rPr>
        <w:t xml:space="preserve"> </w:t>
      </w:r>
      <w:r w:rsidRPr="009A485D" w:rsidR="00E57C46">
        <w:rPr/>
        <w:t>stabilisiert</w:t>
      </w:r>
      <w:r w:rsidRPr="00E02FC1" w:rsidR="00E57C46">
        <w:rPr>
          <w:rStyle w:val="verdichtet025"/>
        </w:rPr>
        <w:t xml:space="preserve"> </w:t>
      </w:r>
      <w:r w:rsidRPr="009A485D" w:rsidR="00E57C46">
        <w:rPr/>
        <w:t>und</w:t>
      </w:r>
      <w:r w:rsidRPr="00E02FC1" w:rsidR="00E57C46">
        <w:rPr>
          <w:rStyle w:val="verdichtet025"/>
        </w:rPr>
        <w:t xml:space="preserve"> </w:t>
      </w:r>
      <w:r w:rsidRPr="009A485D" w:rsidR="00E57C46">
        <w:rPr/>
        <w:t>wir</w:t>
      </w:r>
      <w:r w:rsidRPr="00E02FC1" w:rsidR="00E57C46">
        <w:rPr>
          <w:rStyle w:val="verdichtet025"/>
        </w:rPr>
        <w:t xml:space="preserve"> </w:t>
      </w:r>
      <w:r w:rsidRPr="009A485D" w:rsidR="00E57C46">
        <w:rPr/>
        <w:t>haben</w:t>
      </w:r>
      <w:r w:rsidRPr="00E02FC1" w:rsidR="00E57C46">
        <w:rPr>
          <w:rStyle w:val="verdichtet025"/>
        </w:rPr>
        <w:t xml:space="preserve"> </w:t>
      </w:r>
      <w:r w:rsidRPr="009A485D" w:rsidR="00E57C46">
        <w:rPr/>
        <w:t>sie</w:t>
      </w:r>
      <w:r w:rsidRPr="00E02FC1" w:rsidR="00E57C46">
        <w:rPr>
          <w:rStyle w:val="verdichtet025"/>
        </w:rPr>
        <w:t xml:space="preserve"> </w:t>
      </w:r>
      <w:r w:rsidRPr="009A485D" w:rsidR="00E57C46">
        <w:rPr/>
        <w:t>lieb</w:t>
      </w:r>
      <w:r w:rsidRPr="00E02FC1" w:rsidR="00E57C46">
        <w:rPr>
          <w:rStyle w:val="verdichtet025"/>
        </w:rPr>
        <w:t xml:space="preserve"> </w:t>
      </w:r>
      <w:r w:rsidRPr="009A485D" w:rsidR="00E57C46">
        <w:rPr/>
        <w:t>gewonnen!</w:t>
      </w:r>
      <w:r w:rsidRPr="00E02FC1" w:rsidR="00E57C46">
        <w:rPr>
          <w:rStyle w:val="verdichtet025"/>
        </w:rPr>
        <w:t xml:space="preserve"> </w:t>
      </w:r>
      <w:r w:rsidRPr="009A485D" w:rsidR="00E57C46">
        <w:rPr/>
        <w:t>Jetzt</w:t>
      </w:r>
      <w:r w:rsidRPr="00E02FC1" w:rsidR="00E57C46">
        <w:rPr>
          <w:rStyle w:val="verdichtet025"/>
        </w:rPr>
        <w:t xml:space="preserve"> </w:t>
      </w:r>
      <w:r w:rsidRPr="009A485D" w:rsidR="00E57C46">
        <w:rPr/>
        <w:t>würden</w:t>
      </w:r>
      <w:r w:rsidRPr="00E02FC1" w:rsidR="00E57C46">
        <w:rPr>
          <w:rStyle w:val="verdichtet025"/>
        </w:rPr>
        <w:t xml:space="preserve"> </w:t>
      </w:r>
      <w:r w:rsidRPr="009A485D" w:rsidR="00E57C46">
        <w:rPr/>
        <w:t>wir</w:t>
      </w:r>
      <w:r w:rsidRPr="00E02FC1" w:rsidR="00E57C46">
        <w:rPr>
          <w:rStyle w:val="verdichtet025"/>
        </w:rPr>
        <w:t xml:space="preserve"> </w:t>
      </w:r>
      <w:r w:rsidRPr="009A485D" w:rsidR="00E57C46">
        <w:rPr/>
        <w:t>ihr</w:t>
      </w:r>
      <w:r w:rsidRPr="00E02FC1" w:rsidR="00E57C46">
        <w:rPr>
          <w:rStyle w:val="verdichtet025"/>
        </w:rPr>
        <w:t xml:space="preserve"> </w:t>
      </w:r>
      <w:r w:rsidRPr="009A485D" w:rsidR="00E57C46">
        <w:rPr/>
        <w:t>so</w:t>
      </w:r>
      <w:r w:rsidRPr="00E02FC1" w:rsidR="00E57C46">
        <w:rPr>
          <w:rStyle w:val="verdichtet025"/>
        </w:rPr>
        <w:t xml:space="preserve"> </w:t>
      </w:r>
      <w:r w:rsidRPr="009A485D" w:rsidR="00E57C46">
        <w:rPr/>
        <w:t>gerne</w:t>
      </w:r>
      <w:r w:rsidRPr="00E02FC1" w:rsidR="00E57C46">
        <w:rPr>
          <w:rStyle w:val="verdichtet025"/>
        </w:rPr>
        <w:t xml:space="preserve"> </w:t>
      </w:r>
      <w:r w:rsidRPr="009A485D" w:rsidR="00E57C46">
        <w:rPr/>
        <w:t>dazu</w:t>
      </w:r>
      <w:r w:rsidRPr="00E02FC1" w:rsidR="00E57C46">
        <w:rPr>
          <w:rStyle w:val="verdichtet025"/>
        </w:rPr>
        <w:t xml:space="preserve"> </w:t>
      </w:r>
      <w:r w:rsidRPr="009A485D" w:rsidR="00E57C46">
        <w:rPr/>
        <w:t>verhelfen</w:t>
      </w:r>
      <w:r w:rsidRPr="009A485D" w:rsidR="00C54430">
        <w:rPr/>
        <w:t>,</w:t>
      </w:r>
      <w:r w:rsidRPr="00E02FC1" w:rsidR="00E57C46">
        <w:rPr>
          <w:rStyle w:val="verdichtet025"/>
        </w:rPr>
        <w:t xml:space="preserve"> </w:t>
      </w:r>
      <w:r w:rsidRPr="009A485D" w:rsidR="00E57C46">
        <w:rPr/>
        <w:t>wieder</w:t>
      </w:r>
      <w:r w:rsidRPr="00E02FC1" w:rsidR="00E57C46">
        <w:rPr>
          <w:rStyle w:val="verdichtet025"/>
        </w:rPr>
        <w:t xml:space="preserve"> </w:t>
      </w:r>
      <w:r w:rsidRPr="009A485D" w:rsidR="00E57C46">
        <w:rPr/>
        <w:t>in</w:t>
      </w:r>
      <w:r w:rsidRPr="00E02FC1" w:rsidR="00E57C46">
        <w:rPr>
          <w:rStyle w:val="verdichtet025"/>
        </w:rPr>
        <w:t xml:space="preserve"> </w:t>
      </w:r>
      <w:r w:rsidRPr="009A485D" w:rsidR="00E57C46">
        <w:rPr/>
        <w:t>einen</w:t>
      </w:r>
      <w:r w:rsidRPr="00E02FC1" w:rsidR="00E57C46">
        <w:rPr>
          <w:rStyle w:val="verdichtet025"/>
        </w:rPr>
        <w:t xml:space="preserve"> </w:t>
      </w:r>
      <w:r w:rsidRPr="009A485D" w:rsidR="00E57C46">
        <w:rPr/>
        <w:t>besseren</w:t>
      </w:r>
      <w:r w:rsidRPr="00E02FC1" w:rsidR="00E57C46">
        <w:rPr>
          <w:rStyle w:val="verdichtet025"/>
        </w:rPr>
        <w:t xml:space="preserve"> </w:t>
      </w:r>
      <w:r w:rsidRPr="009A485D" w:rsidR="00E57C46">
        <w:rPr/>
        <w:t>Zustand</w:t>
      </w:r>
      <w:r w:rsidRPr="00E02FC1" w:rsidR="00E57C46">
        <w:rPr>
          <w:rStyle w:val="verdichtet025"/>
        </w:rPr>
        <w:t xml:space="preserve"> </w:t>
      </w:r>
      <w:r w:rsidRPr="009A485D" w:rsidR="00E57C46">
        <w:rPr/>
        <w:t>zu</w:t>
      </w:r>
      <w:r w:rsidRPr="00E02FC1" w:rsidR="00E57C46">
        <w:rPr>
          <w:rStyle w:val="verdichtet025"/>
        </w:rPr>
        <w:t xml:space="preserve"> </w:t>
      </w:r>
      <w:r w:rsidRPr="009A485D" w:rsidR="00E57C46">
        <w:rPr/>
        <w:t>kommen!</w:t>
      </w:r>
      <w:r w:rsidRPr="00E02FC1" w:rsidR="00E57C46">
        <w:rPr>
          <w:rStyle w:val="verdichtet025"/>
        </w:rPr>
        <w:t xml:space="preserve"> </w:t>
      </w:r>
      <w:r w:rsidRPr="009A485D" w:rsidR="00E57C46">
        <w:rPr/>
        <w:t>Wir</w:t>
      </w:r>
      <w:r w:rsidRPr="00E02FC1" w:rsidR="00E57C46">
        <w:rPr>
          <w:rStyle w:val="verdichtet025"/>
        </w:rPr>
        <w:t xml:space="preserve"> </w:t>
      </w:r>
      <w:r w:rsidRPr="009A485D" w:rsidR="00E57C46">
        <w:rPr/>
        <w:t>können</w:t>
      </w:r>
      <w:r w:rsidRPr="00E02FC1" w:rsidR="00E57C46">
        <w:rPr>
          <w:rStyle w:val="verdichtet025"/>
        </w:rPr>
        <w:t xml:space="preserve"> </w:t>
      </w:r>
      <w:r w:rsidRPr="009A485D" w:rsidR="00E57C46">
        <w:rPr/>
        <w:t>sie</w:t>
      </w:r>
      <w:r w:rsidRPr="00E02FC1" w:rsidR="00E57C46">
        <w:rPr>
          <w:rStyle w:val="verdichtet025"/>
        </w:rPr>
        <w:t xml:space="preserve"> </w:t>
      </w:r>
      <w:r w:rsidRPr="009A485D" w:rsidR="00E57C46">
        <w:rPr/>
        <w:t>doch</w:t>
      </w:r>
      <w:r w:rsidRPr="00E02FC1" w:rsidR="00E57C46">
        <w:rPr>
          <w:rStyle w:val="verdichtet025"/>
        </w:rPr>
        <w:t xml:space="preserve"> </w:t>
      </w:r>
      <w:r w:rsidRPr="009A485D" w:rsidR="00E57C46">
        <w:rPr/>
        <w:t>nicht</w:t>
      </w:r>
      <w:r w:rsidRPr="00E02FC1" w:rsidR="00E57C46">
        <w:rPr>
          <w:rStyle w:val="verdichtet025"/>
        </w:rPr>
        <w:t xml:space="preserve"> </w:t>
      </w:r>
      <w:r w:rsidRPr="009A485D" w:rsidR="00E57C46">
        <w:rPr/>
        <w:t>einfach</w:t>
      </w:r>
      <w:r w:rsidRPr="00E02FC1" w:rsidR="00E57C46">
        <w:rPr>
          <w:rStyle w:val="verdichtet025"/>
        </w:rPr>
        <w:t xml:space="preserve"> </w:t>
      </w:r>
      <w:r w:rsidRPr="009A485D" w:rsidR="00E57C46">
        <w:rPr/>
        <w:t>sterben</w:t>
      </w:r>
      <w:r w:rsidRPr="00E02FC1" w:rsidR="00E57C46">
        <w:rPr>
          <w:rStyle w:val="verdichtet025"/>
        </w:rPr>
        <w:t xml:space="preserve"> </w:t>
      </w:r>
      <w:r w:rsidRPr="009A485D" w:rsidR="00E57C46">
        <w:rPr/>
        <w:t>la</w:t>
      </w:r>
      <w:r w:rsidRPr="009A485D" w:rsidR="00E57C46">
        <w:rPr/>
        <w:t>s</w:t>
      </w:r>
      <w:r w:rsidRPr="009A485D" w:rsidR="00E57C46">
        <w:rPr/>
        <w:t>sen!</w:t>
      </w:r>
    </w:p>
    <w:p w:rsidR="00E57C46" w:rsidRPr="009A485D" w:rsidP="009A485D">
      <w:pPr>
        <w:pStyle w:val="Zitat"/>
        <w:spacing w:after="220"/>
        <w:rPr/>
      </w:pPr>
      <w:r w:rsidRPr="009A485D">
        <w:rPr/>
        <w:t>Es ist schwierig zu begreifen, ja den Gedanken überhaupt zuzula</w:t>
      </w:r>
      <w:r w:rsidRPr="009A485D">
        <w:rPr/>
        <w:t>s</w:t>
      </w:r>
      <w:r w:rsidRPr="009A485D">
        <w:rPr/>
        <w:t>sen, dass sich das Lebensende ankündigt. Damit Frau Maria die für sie beste Therapie bekommt und ihr unnötige Belastungen erspart bleiben, dürfen wir die Augen jedoch nicht davor verschließen, dass sie voraussichtlich bald sterben wird. Jetzt ist es an der Zeit</w:t>
      </w:r>
      <w:r w:rsidRPr="009A485D" w:rsidR="00C54430">
        <w:rPr/>
        <w:t>,</w:t>
      </w:r>
      <w:r w:rsidRPr="009A485D">
        <w:rPr/>
        <w:t xml:space="preserve"> unsere Therapieziele neu zu definieren. Sollen wir die nächste Pneumonie wieder kurativ behandeln? Was machen wir, wenn Frau Maria ganz aufhört zu essen? Was werden wir tun, wenn sie die Infusionen i</w:t>
      </w:r>
      <w:r w:rsidRPr="009A485D">
        <w:rPr/>
        <w:t>m</w:t>
      </w:r>
      <w:r w:rsidRPr="009A485D">
        <w:rPr/>
        <w:t>mer wieder entfernt, ihre Medikamente nicht nehmen will? Mit we</w:t>
      </w:r>
      <w:r w:rsidRPr="009A485D">
        <w:rPr/>
        <w:t>l</w:t>
      </w:r>
      <w:r w:rsidRPr="009A485D">
        <w:rPr/>
        <w:t>chen Aufgaben sind wir als Palliativmedizinerinnen konfrontiert? Es gibt eine klare Antwort auf diese Fragen: „Palliativmedizin ist die Weiterführung der für den Patienten optimalen Therapie mit geä</w:t>
      </w:r>
      <w:r w:rsidRPr="009A485D">
        <w:rPr/>
        <w:t>n</w:t>
      </w:r>
      <w:r w:rsidRPr="009A485D">
        <w:rPr/>
        <w:t>dertem Therapieziel“ (Borasio, 2009).</w:t>
      </w:r>
    </w:p>
    <w:p w:rsidR="00E57C46" w:rsidRPr="009A485D" w:rsidP="009A485D">
      <w:pPr>
        <w:pStyle w:val="Zitat"/>
        <w:spacing w:after="220"/>
        <w:rPr/>
      </w:pPr>
      <w:r w:rsidRPr="009A485D">
        <w:rPr/>
        <w:t>Was ist jetzt für Frau Maria wichtig?</w:t>
      </w:r>
    </w:p>
    <w:p w:rsidR="0013069C" w:rsidRPr="009A485D" w:rsidP="009A485D">
      <w:pPr>
        <w:pStyle w:val="Zitat"/>
      </w:pPr>
      <w:r w:rsidRPr="009A485D" w:rsidR="00E57C46">
        <w:rPr/>
        <w:t>Wir</w:t>
      </w:r>
      <w:r w:rsidRPr="009A485D" w:rsidR="00E57C46">
        <w:rPr>
          <w:rStyle w:val="erweitert025"/>
        </w:rPr>
        <w:t xml:space="preserve"> </w:t>
      </w:r>
      <w:r w:rsidRPr="009A485D" w:rsidR="00E57C46">
        <w:rPr/>
        <w:t>besprechen</w:t>
      </w:r>
      <w:r w:rsidRPr="009A485D" w:rsidR="00E57C46">
        <w:rPr>
          <w:rStyle w:val="erweitert025"/>
        </w:rPr>
        <w:t xml:space="preserve"> </w:t>
      </w:r>
      <w:r w:rsidRPr="009A485D" w:rsidR="00E57C46">
        <w:rPr/>
        <w:t>die</w:t>
      </w:r>
      <w:r w:rsidRPr="009A485D" w:rsidR="00E57C46">
        <w:rPr>
          <w:rStyle w:val="erweitert025"/>
        </w:rPr>
        <w:t xml:space="preserve"> </w:t>
      </w:r>
      <w:r w:rsidRPr="009A485D" w:rsidR="00E57C46">
        <w:rPr/>
        <w:t>Situa</w:t>
      </w:r>
      <w:r w:rsidRPr="009A485D" w:rsidR="00137C8B">
        <w:rPr/>
        <w:softHyphen/>
        <w:t>tion</w:t>
      </w:r>
      <w:r w:rsidRPr="009A485D" w:rsidR="00E57C46">
        <w:rPr>
          <w:rStyle w:val="erweitert025"/>
        </w:rPr>
        <w:t xml:space="preserve"> </w:t>
      </w:r>
      <w:r w:rsidRPr="009A485D" w:rsidR="00E57C46">
        <w:rPr/>
        <w:t>mit</w:t>
      </w:r>
      <w:r w:rsidRPr="009A485D" w:rsidR="00E57C46">
        <w:rPr>
          <w:rStyle w:val="erweitert025"/>
        </w:rPr>
        <w:t xml:space="preserve"> </w:t>
      </w:r>
      <w:r w:rsidRPr="009A485D" w:rsidR="00E57C46">
        <w:rPr/>
        <w:t>dem</w:t>
      </w:r>
      <w:r w:rsidRPr="009A485D" w:rsidR="00E57C46">
        <w:rPr>
          <w:rStyle w:val="erweitert025"/>
        </w:rPr>
        <w:t xml:space="preserve"> </w:t>
      </w:r>
      <w:r w:rsidRPr="009A485D" w:rsidR="00E57C46">
        <w:rPr/>
        <w:t>Sohn</w:t>
      </w:r>
      <w:r w:rsidRPr="009A485D" w:rsidR="00E57C46">
        <w:rPr>
          <w:rStyle w:val="erweitert025"/>
        </w:rPr>
        <w:t xml:space="preserve"> </w:t>
      </w:r>
      <w:r w:rsidRPr="009A485D" w:rsidR="00E57C46">
        <w:rPr/>
        <w:t>und</w:t>
      </w:r>
      <w:r w:rsidRPr="009A485D" w:rsidR="00E57C46">
        <w:rPr>
          <w:rStyle w:val="erweitert025"/>
        </w:rPr>
        <w:t xml:space="preserve"> </w:t>
      </w:r>
      <w:r w:rsidRPr="009A485D" w:rsidR="00E57C46">
        <w:rPr/>
        <w:t>der</w:t>
      </w:r>
      <w:r w:rsidRPr="009A485D" w:rsidR="00E57C46">
        <w:rPr>
          <w:rStyle w:val="erweitert025"/>
        </w:rPr>
        <w:t xml:space="preserve"> </w:t>
      </w:r>
      <w:r w:rsidRPr="009A485D" w:rsidR="00E57C46">
        <w:rPr/>
        <w:t>Schwiegertoc</w:t>
      </w:r>
      <w:r w:rsidRPr="009A485D" w:rsidR="00E57C46">
        <w:rPr/>
        <w:t>h</w:t>
      </w:r>
      <w:r w:rsidRPr="009A485D" w:rsidR="00E57C46">
        <w:rPr/>
        <w:t>ter.</w:t>
      </w:r>
      <w:r w:rsidRPr="009A485D" w:rsidR="00E57C46">
        <w:rPr>
          <w:rStyle w:val="erweitert025"/>
        </w:rPr>
        <w:t xml:space="preserve"> </w:t>
      </w:r>
      <w:r w:rsidRPr="009A485D" w:rsidR="00E57C46">
        <w:rPr/>
        <w:t>Die</w:t>
      </w:r>
      <w:r w:rsidRPr="009A485D" w:rsidR="00E57C46">
        <w:rPr>
          <w:rStyle w:val="erweitert025"/>
        </w:rPr>
        <w:t xml:space="preserve"> </w:t>
      </w:r>
      <w:r w:rsidRPr="009A485D" w:rsidR="00E57C46">
        <w:rPr/>
        <w:t>Angehörigen</w:t>
      </w:r>
      <w:r w:rsidRPr="009A485D" w:rsidR="00E57C46">
        <w:rPr>
          <w:rStyle w:val="erweitert025"/>
        </w:rPr>
        <w:t xml:space="preserve"> </w:t>
      </w:r>
      <w:r w:rsidRPr="009A485D" w:rsidR="00E57C46">
        <w:rPr/>
        <w:t>haben</w:t>
      </w:r>
      <w:r w:rsidRPr="009A485D" w:rsidR="00E57C46">
        <w:rPr>
          <w:rStyle w:val="erweitert025"/>
        </w:rPr>
        <w:t xml:space="preserve"> </w:t>
      </w:r>
      <w:r w:rsidRPr="009A485D" w:rsidR="00E57C46">
        <w:rPr/>
        <w:t>die</w:t>
      </w:r>
      <w:r w:rsidRPr="009A485D" w:rsidR="00E57C46">
        <w:rPr>
          <w:rStyle w:val="erweitert025"/>
        </w:rPr>
        <w:t xml:space="preserve"> </w:t>
      </w:r>
      <w:r w:rsidRPr="009A485D" w:rsidR="00E57C46">
        <w:rPr/>
        <w:t>zunehmende</w:t>
      </w:r>
      <w:r w:rsidRPr="009A485D" w:rsidR="00E57C46">
        <w:rPr>
          <w:rStyle w:val="erweitert025"/>
        </w:rPr>
        <w:t xml:space="preserve"> </w:t>
      </w:r>
      <w:r w:rsidRPr="009A485D" w:rsidR="00E57C46">
        <w:rPr/>
        <w:t>Schwäche</w:t>
      </w:r>
      <w:r w:rsidRPr="009A485D" w:rsidR="00E57C46">
        <w:rPr>
          <w:rStyle w:val="erweitert025"/>
        </w:rPr>
        <w:t xml:space="preserve"> </w:t>
      </w:r>
      <w:r w:rsidRPr="009A485D" w:rsidR="00E57C46">
        <w:rPr/>
        <w:t>und</w:t>
      </w:r>
      <w:r w:rsidRPr="009A485D" w:rsidR="00E57C46">
        <w:rPr>
          <w:rStyle w:val="erweitert025"/>
        </w:rPr>
        <w:t xml:space="preserve"> </w:t>
      </w:r>
      <w:r w:rsidRPr="009A485D" w:rsidR="00E57C46">
        <w:rPr/>
        <w:t>den</w:t>
      </w:r>
      <w:r w:rsidRPr="009A485D" w:rsidR="00E57C46">
        <w:rPr>
          <w:rStyle w:val="erweitert025"/>
        </w:rPr>
        <w:t xml:space="preserve"> </w:t>
      </w:r>
      <w:r w:rsidRPr="009A485D" w:rsidR="00E57C46">
        <w:rPr/>
        <w:t>verschlechterten</w:t>
      </w:r>
      <w:r w:rsidRPr="009A485D" w:rsidR="00E57C46">
        <w:rPr>
          <w:rStyle w:val="erweitert025"/>
        </w:rPr>
        <w:t xml:space="preserve"> </w:t>
      </w:r>
      <w:r w:rsidRPr="009A485D" w:rsidR="00E57C46">
        <w:rPr/>
        <w:t>Allgemeinzustand</w:t>
      </w:r>
      <w:r w:rsidRPr="009A485D" w:rsidR="00E57C46">
        <w:rPr>
          <w:rStyle w:val="erweitert025"/>
        </w:rPr>
        <w:t xml:space="preserve"> </w:t>
      </w:r>
      <w:r w:rsidRPr="009A485D" w:rsidR="00E57C46">
        <w:rPr/>
        <w:t>natürlich</w:t>
      </w:r>
      <w:r w:rsidRPr="009A485D" w:rsidR="00E57C46">
        <w:rPr>
          <w:rStyle w:val="erweitert025"/>
        </w:rPr>
        <w:t xml:space="preserve"> </w:t>
      </w:r>
      <w:r w:rsidRPr="009A485D" w:rsidR="00E57C46">
        <w:rPr/>
        <w:t>auch</w:t>
      </w:r>
      <w:r w:rsidRPr="009A485D" w:rsidR="00E57C46">
        <w:rPr>
          <w:rStyle w:val="erweitert025"/>
        </w:rPr>
        <w:t xml:space="preserve"> </w:t>
      </w:r>
      <w:r w:rsidRPr="009A485D" w:rsidR="00E57C46">
        <w:rPr/>
        <w:t>bem</w:t>
      </w:r>
      <w:r w:rsidRPr="009A485D" w:rsidR="00C54430">
        <w:rPr/>
        <w:t>erkt.</w:t>
      </w:r>
      <w:r w:rsidRPr="009A485D" w:rsidR="00C54430">
        <w:rPr>
          <w:rStyle w:val="erweitert025"/>
        </w:rPr>
        <w:t xml:space="preserve"> </w:t>
      </w:r>
      <w:r w:rsidRPr="009A485D" w:rsidR="00C54430">
        <w:rPr/>
        <w:t>Wir</w:t>
      </w:r>
      <w:r w:rsidRPr="009A485D" w:rsidR="00C54430">
        <w:rPr>
          <w:rStyle w:val="erweitert025"/>
        </w:rPr>
        <w:t xml:space="preserve"> </w:t>
      </w:r>
      <w:r w:rsidRPr="009A485D" w:rsidR="00C54430">
        <w:rPr/>
        <w:t>kommen</w:t>
      </w:r>
      <w:r w:rsidRPr="009A485D" w:rsidR="00C54430">
        <w:rPr>
          <w:rStyle w:val="erweitert025"/>
        </w:rPr>
        <w:t xml:space="preserve"> </w:t>
      </w:r>
      <w:r w:rsidRPr="009A485D" w:rsidR="00C54430">
        <w:rPr/>
        <w:t>überein,</w:t>
      </w:r>
      <w:r w:rsidRPr="009A485D" w:rsidR="00C54430">
        <w:rPr>
          <w:rStyle w:val="erweitert025"/>
        </w:rPr>
        <w:t xml:space="preserve"> </w:t>
      </w:r>
      <w:r w:rsidRPr="009A485D" w:rsidR="00C54430">
        <w:rPr/>
        <w:t>dass</w:t>
      </w:r>
      <w:r w:rsidRPr="009A485D" w:rsidR="00C54430">
        <w:rPr>
          <w:rStyle w:val="erweitert025"/>
        </w:rPr>
        <w:t xml:space="preserve"> </w:t>
      </w:r>
      <w:r w:rsidRPr="009A485D" w:rsidR="00C54430">
        <w:rPr/>
        <w:t>„</w:t>
      </w:r>
      <w:r w:rsidRPr="009A485D" w:rsidR="00E57C46">
        <w:rPr/>
        <w:t>gute</w:t>
      </w:r>
      <w:r w:rsidRPr="009A485D" w:rsidR="00E57C46">
        <w:rPr>
          <w:rStyle w:val="erweitert025"/>
        </w:rPr>
        <w:t xml:space="preserve"> </w:t>
      </w:r>
      <w:r w:rsidRPr="009A485D" w:rsidR="00E57C46">
        <w:rPr/>
        <w:t>Lebensqualität</w:t>
      </w:r>
      <w:r w:rsidRPr="009A485D" w:rsidR="00C54430">
        <w:rPr/>
        <w:t>“</w:t>
      </w:r>
      <w:r w:rsidRPr="009A485D" w:rsidR="00050905">
        <w:rPr>
          <w:rStyle w:val="erweitert025"/>
        </w:rPr>
        <w:t xml:space="preserve"> </w:t>
      </w:r>
      <w:r w:rsidRPr="009A485D" w:rsidR="00E57C46">
        <w:rPr/>
        <w:t>für</w:t>
      </w:r>
      <w:r w:rsidRPr="009A485D" w:rsidR="00E57C46">
        <w:rPr>
          <w:rStyle w:val="erweitert025"/>
        </w:rPr>
        <w:t xml:space="preserve"> </w:t>
      </w:r>
      <w:r w:rsidRPr="009A485D" w:rsidR="00E57C46">
        <w:rPr/>
        <w:t>Frau</w:t>
      </w:r>
      <w:r w:rsidRPr="009A485D" w:rsidR="00E57C46">
        <w:rPr>
          <w:rStyle w:val="erweitert025"/>
        </w:rPr>
        <w:t xml:space="preserve"> </w:t>
      </w:r>
      <w:r w:rsidRPr="009A485D" w:rsidR="00E57C46">
        <w:rPr/>
        <w:t>Maria</w:t>
      </w:r>
      <w:r w:rsidRPr="009A485D" w:rsidR="00E57C46">
        <w:rPr>
          <w:rStyle w:val="erweitert025"/>
        </w:rPr>
        <w:t xml:space="preserve"> </w:t>
      </w:r>
      <w:r w:rsidRPr="009A485D" w:rsidR="00E57C46">
        <w:rPr/>
        <w:t>jetzt</w:t>
      </w:r>
      <w:r w:rsidRPr="009A485D" w:rsidR="00E57C46">
        <w:rPr>
          <w:rStyle w:val="erweitert025"/>
        </w:rPr>
        <w:t xml:space="preserve"> </w:t>
      </w:r>
      <w:r w:rsidRPr="009A485D" w:rsidR="00E57C46">
        <w:rPr/>
        <w:t>bedeutet,</w:t>
      </w:r>
      <w:r w:rsidRPr="009A485D" w:rsidR="00E57C46">
        <w:rPr>
          <w:rStyle w:val="erweitert025"/>
        </w:rPr>
        <w:t xml:space="preserve"> </w:t>
      </w:r>
      <w:r w:rsidRPr="009A485D" w:rsidR="00E57C46">
        <w:rPr/>
        <w:t>möglichst</w:t>
      </w:r>
      <w:r w:rsidRPr="009A485D" w:rsidR="00E57C46">
        <w:rPr>
          <w:rStyle w:val="erweitert025"/>
        </w:rPr>
        <w:t xml:space="preserve"> </w:t>
      </w:r>
      <w:r w:rsidRPr="009A485D" w:rsidR="00E57C46">
        <w:rPr/>
        <w:t>wenig</w:t>
      </w:r>
      <w:r w:rsidRPr="009A485D" w:rsidR="00E57C46">
        <w:rPr>
          <w:rStyle w:val="erweitert025"/>
        </w:rPr>
        <w:t xml:space="preserve"> </w:t>
      </w:r>
      <w:r w:rsidRPr="009A485D" w:rsidR="00E57C46">
        <w:rPr/>
        <w:t>unter</w:t>
      </w:r>
      <w:r w:rsidRPr="009A485D" w:rsidR="00E57C46">
        <w:rPr>
          <w:rStyle w:val="erweitert025"/>
        </w:rPr>
        <w:t xml:space="preserve"> </w:t>
      </w:r>
      <w:r w:rsidRPr="009A485D" w:rsidR="00E57C46">
        <w:rPr/>
        <w:t>Schmerzen</w:t>
      </w:r>
      <w:r w:rsidRPr="009A485D" w:rsidR="00E57C46">
        <w:rPr>
          <w:rStyle w:val="erweitert025"/>
        </w:rPr>
        <w:t xml:space="preserve"> </w:t>
      </w:r>
      <w:r w:rsidRPr="009A485D" w:rsidR="00E57C46">
        <w:rPr/>
        <w:t>oder</w:t>
      </w:r>
      <w:r w:rsidRPr="009A485D" w:rsidR="00E57C46">
        <w:rPr>
          <w:rStyle w:val="erweitert025"/>
        </w:rPr>
        <w:t xml:space="preserve"> </w:t>
      </w:r>
      <w:r w:rsidRPr="009A485D" w:rsidR="00E57C46">
        <w:rPr/>
        <w:t>anderen</w:t>
      </w:r>
      <w:r w:rsidRPr="009A485D" w:rsidR="00E57C46">
        <w:rPr>
          <w:rStyle w:val="erweitert025"/>
        </w:rPr>
        <w:t xml:space="preserve"> </w:t>
      </w:r>
      <w:r w:rsidRPr="009A485D" w:rsidR="00E57C46">
        <w:rPr/>
        <w:t>bela</w:t>
      </w:r>
      <w:r w:rsidRPr="009A485D" w:rsidR="00E57C46">
        <w:rPr/>
        <w:t>s</w:t>
      </w:r>
      <w:r w:rsidRPr="009A485D" w:rsidR="00E57C46">
        <w:rPr/>
        <w:t>tenden</w:t>
      </w:r>
      <w:r w:rsidRPr="009A485D" w:rsidR="00E57C46">
        <w:rPr>
          <w:rStyle w:val="erweitert025"/>
        </w:rPr>
        <w:t xml:space="preserve"> </w:t>
      </w:r>
      <w:r w:rsidRPr="009A485D" w:rsidR="00E57C46">
        <w:rPr/>
        <w:t>Symptomen</w:t>
      </w:r>
      <w:r w:rsidRPr="009A485D" w:rsidR="00E57C46">
        <w:rPr>
          <w:rStyle w:val="erweitert025"/>
        </w:rPr>
        <w:t xml:space="preserve"> </w:t>
      </w:r>
      <w:r w:rsidRPr="009A485D" w:rsidR="00E57C46">
        <w:rPr/>
        <w:t>zu</w:t>
      </w:r>
      <w:r w:rsidRPr="009A485D" w:rsidR="00E57C46">
        <w:rPr>
          <w:rStyle w:val="erweitert025"/>
        </w:rPr>
        <w:t xml:space="preserve"> </w:t>
      </w:r>
      <w:r w:rsidRPr="009A485D" w:rsidR="00E57C46">
        <w:rPr/>
        <w:t>leiden.</w:t>
      </w:r>
      <w:r w:rsidRPr="009A485D" w:rsidR="00E57C46">
        <w:rPr>
          <w:rStyle w:val="erweitert025"/>
        </w:rPr>
        <w:t xml:space="preserve"> </w:t>
      </w:r>
      <w:r w:rsidRPr="009A485D" w:rsidR="00E57C46">
        <w:rPr/>
        <w:t>Alles,</w:t>
      </w:r>
      <w:r w:rsidRPr="009A485D" w:rsidR="00E57C46">
        <w:rPr>
          <w:rStyle w:val="erweitert025"/>
        </w:rPr>
        <w:t xml:space="preserve"> </w:t>
      </w:r>
      <w:r w:rsidRPr="009A485D" w:rsidR="00E57C46">
        <w:rPr/>
        <w:t>was</w:t>
      </w:r>
      <w:r w:rsidRPr="009A485D" w:rsidR="00E57C46">
        <w:rPr>
          <w:rStyle w:val="erweitert025"/>
        </w:rPr>
        <w:t xml:space="preserve"> </w:t>
      </w:r>
      <w:r w:rsidRPr="009A485D" w:rsidR="00E57C46">
        <w:rPr/>
        <w:t>wir</w:t>
      </w:r>
      <w:r w:rsidRPr="009A485D" w:rsidR="00E57C46">
        <w:rPr>
          <w:rStyle w:val="erweitert025"/>
        </w:rPr>
        <w:t xml:space="preserve"> </w:t>
      </w:r>
      <w:r w:rsidRPr="009A485D" w:rsidR="00E57C46">
        <w:rPr/>
        <w:t>dazu</w:t>
      </w:r>
      <w:r w:rsidRPr="009A485D" w:rsidR="00E57C46">
        <w:rPr>
          <w:rStyle w:val="erweitert025"/>
        </w:rPr>
        <w:t xml:space="preserve"> </w:t>
      </w:r>
      <w:r w:rsidRPr="009A485D" w:rsidR="00E57C46">
        <w:rPr/>
        <w:t>beitragen</w:t>
      </w:r>
      <w:r w:rsidRPr="009A485D" w:rsidR="00E57C46">
        <w:rPr>
          <w:rStyle w:val="erweitert025"/>
        </w:rPr>
        <w:t xml:space="preserve"> </w:t>
      </w:r>
      <w:r w:rsidRPr="009A485D" w:rsidR="00E57C46">
        <w:rPr/>
        <w:t>kö</w:t>
      </w:r>
      <w:r w:rsidRPr="009A485D" w:rsidR="00E57C46">
        <w:rPr/>
        <w:t>n</w:t>
      </w:r>
      <w:r w:rsidRPr="009A485D" w:rsidR="00E57C46">
        <w:rPr/>
        <w:t>nen,</w:t>
      </w:r>
      <w:r w:rsidRPr="009A485D" w:rsidR="00E57C46">
        <w:rPr>
          <w:rStyle w:val="erweitert025"/>
        </w:rPr>
        <w:t xml:space="preserve"> </w:t>
      </w:r>
      <w:r w:rsidRPr="009A485D" w:rsidR="00E57C46">
        <w:rPr/>
        <w:t>wird</w:t>
      </w:r>
      <w:r w:rsidRPr="009A485D" w:rsidR="00E57C46">
        <w:rPr>
          <w:rStyle w:val="erweitert025"/>
        </w:rPr>
        <w:t xml:space="preserve"> </w:t>
      </w:r>
      <w:r w:rsidRPr="009A485D" w:rsidR="00E57C46">
        <w:rPr/>
        <w:t>geschehen.</w:t>
      </w:r>
      <w:r w:rsidRPr="009A485D" w:rsidR="00E57C46">
        <w:rPr>
          <w:rStyle w:val="erweitert025"/>
        </w:rPr>
        <w:t xml:space="preserve"> </w:t>
      </w:r>
      <w:r w:rsidRPr="009A485D" w:rsidR="00E57C46">
        <w:rPr/>
        <w:t>Alles,</w:t>
      </w:r>
      <w:r w:rsidRPr="009A485D" w:rsidR="00E57C46">
        <w:rPr>
          <w:rStyle w:val="erweitert025"/>
        </w:rPr>
        <w:t xml:space="preserve"> </w:t>
      </w:r>
      <w:r w:rsidRPr="009A485D" w:rsidR="00E57C46">
        <w:rPr/>
        <w:t>was</w:t>
      </w:r>
      <w:r w:rsidRPr="009A485D" w:rsidR="00E57C46">
        <w:rPr>
          <w:rStyle w:val="erweitert025"/>
        </w:rPr>
        <w:t xml:space="preserve"> </w:t>
      </w:r>
      <w:r w:rsidRPr="009A485D" w:rsidR="00E57C46">
        <w:rPr/>
        <w:t>Frau</w:t>
      </w:r>
      <w:r w:rsidRPr="009A485D" w:rsidR="00E57C46">
        <w:rPr>
          <w:rStyle w:val="erweitert025"/>
        </w:rPr>
        <w:t xml:space="preserve"> </w:t>
      </w:r>
      <w:r w:rsidRPr="009A485D" w:rsidR="00E57C46">
        <w:rPr/>
        <w:t>Maria</w:t>
      </w:r>
      <w:r w:rsidRPr="009A485D" w:rsidR="00E57C46">
        <w:rPr>
          <w:rStyle w:val="erweitert025"/>
        </w:rPr>
        <w:t xml:space="preserve"> </w:t>
      </w:r>
      <w:r w:rsidRPr="009A485D" w:rsidR="00E57C46">
        <w:rPr/>
        <w:t>nur</w:t>
      </w:r>
      <w:r w:rsidRPr="009A485D" w:rsidR="00E57C46">
        <w:rPr>
          <w:rStyle w:val="erweitert025"/>
        </w:rPr>
        <w:t xml:space="preserve"> </w:t>
      </w:r>
      <w:r w:rsidRPr="009A485D" w:rsidR="00E57C46">
        <w:rPr/>
        <w:t>zusätzlich</w:t>
      </w:r>
      <w:r w:rsidRPr="009A485D" w:rsidR="00E57C46">
        <w:rPr>
          <w:rStyle w:val="erweitert025"/>
        </w:rPr>
        <w:t xml:space="preserve"> </w:t>
      </w:r>
      <w:r w:rsidRPr="009A485D" w:rsidR="00E57C46">
        <w:rPr/>
        <w:t>belasten</w:t>
      </w:r>
      <w:r w:rsidRPr="009A485D" w:rsidR="00E57C46">
        <w:rPr>
          <w:rStyle w:val="erweitert025"/>
        </w:rPr>
        <w:t xml:space="preserve"> </w:t>
      </w:r>
      <w:r w:rsidRPr="009A485D" w:rsidR="00E57C46">
        <w:rPr/>
        <w:t>wü</w:t>
      </w:r>
      <w:r w:rsidRPr="009A485D" w:rsidR="00E57C46">
        <w:rPr/>
        <w:t>r</w:t>
      </w:r>
      <w:r w:rsidRPr="009A485D" w:rsidR="00E57C46">
        <w:rPr/>
        <w:t>de,</w:t>
      </w:r>
      <w:r w:rsidRPr="009A485D" w:rsidR="00E57C46">
        <w:rPr>
          <w:rStyle w:val="erweitert025"/>
        </w:rPr>
        <w:t xml:space="preserve"> </w:t>
      </w:r>
      <w:r w:rsidRPr="009A485D" w:rsidR="00E57C46">
        <w:rPr/>
        <w:t>werden</w:t>
      </w:r>
      <w:r w:rsidRPr="009A485D" w:rsidR="00E57C46">
        <w:rPr>
          <w:rStyle w:val="erweitert025"/>
        </w:rPr>
        <w:t xml:space="preserve"> </w:t>
      </w:r>
      <w:r w:rsidRPr="009A485D" w:rsidR="00E57C46">
        <w:rPr/>
        <w:t>wir</w:t>
      </w:r>
      <w:r w:rsidRPr="009A485D" w:rsidR="00E57C46">
        <w:rPr>
          <w:rStyle w:val="erweitert025"/>
        </w:rPr>
        <w:t xml:space="preserve"> </w:t>
      </w:r>
      <w:r w:rsidRPr="009A485D" w:rsidR="00E57C46">
        <w:rPr/>
        <w:t>unterlassen.</w:t>
      </w:r>
    </w:p>
    <w:p w:rsidR="00E57C46" w:rsidRPr="00345D56" w:rsidP="00345D56">
      <w:pPr>
        <w:pStyle w:val="Heading2"/>
      </w:pPr>
      <w:bookmarkStart w:id="7" w:name="tm_letex_dest_7"/>
      <w:r w:rsidR="009064D9">
        <w:fldChar w:fldCharType="begin"/>
      </w:r>
      <w:r w:rsidR="009064D9">
        <w:rPr/>
        <w:instrText xml:space="preserve"> PRINT \p Group " [ /Dest /4_section_4.6. /View [ /XYZ 116 370  null ] /DEST pdfmark " </w:instrText>
      </w:r>
      <w:r w:rsidR="009064D9">
        <w:fldChar w:fldCharType="end"/>
      </w:r>
      <w:r w:rsidRPr="00345D56">
        <w:rPr/>
        <w:t>Die Zeit des Sterbens</w:t>
      </w:r>
      <w:bookmarkEnd w:id="7"/>
    </w:p>
    <w:p w:rsidR="0013069C" w:rsidP="00586677">
      <w:r w:rsidRPr="00F207C9" w:rsidR="00E57C46">
        <w:rPr/>
        <w:t>Weil wir das Lebensende niemals genau vorhersehen können, bleibt es selbst für Ärztinnen und Pflegende mit langjähriger Berufserfa</w:t>
      </w:r>
      <w:r w:rsidRPr="00F207C9" w:rsidR="00E57C46">
        <w:rPr/>
        <w:t>h</w:t>
      </w:r>
      <w:r w:rsidRPr="00F207C9" w:rsidR="00E57C46">
        <w:rPr/>
        <w:t xml:space="preserve">rung </w:t>
      </w:r>
      <w:r w:rsidRPr="00934DC8" w:rsidR="00E57C46">
        <w:rPr>
          <w:noProof/>
        </w:rPr>
        <w:t>eine</w:t>
      </w:r>
      <w:r w:rsidRPr="00F207C9" w:rsidR="00E57C46">
        <w:rPr/>
        <w:t xml:space="preserve"> schwierige Aufgabe</w:t>
      </w:r>
      <w:r w:rsidRPr="00F207C9" w:rsidR="00C54430">
        <w:rPr/>
        <w:t>,</w:t>
      </w:r>
      <w:r w:rsidRPr="00F207C9" w:rsidR="00E57C46">
        <w:rPr/>
        <w:t xml:space="preserve"> den Zeitpunkt rechtzeitig zu erkennen. Im Laufe unseres Berufslebens </w:t>
      </w:r>
      <w:r w:rsidRPr="00F207C9" w:rsidR="00C54430">
        <w:rPr/>
        <w:t>lernen wir, dass wir in dieser „</w:t>
      </w:r>
      <w:r w:rsidRPr="00F207C9" w:rsidR="00E57C46">
        <w:rPr/>
        <w:t>nicht wissbaren</w:t>
      </w:r>
      <w:r w:rsidRPr="00F207C9" w:rsidR="00C54430">
        <w:rPr/>
        <w:t>“</w:t>
      </w:r>
      <w:r w:rsidRPr="00F207C9" w:rsidR="00E57C46">
        <w:rPr/>
        <w:t xml:space="preserve"> Situa</w:t>
      </w:r>
      <w:r w:rsidR="00137C8B">
        <w:rPr/>
        <w:softHyphen/>
        <w:t>tion</w:t>
      </w:r>
      <w:r w:rsidRPr="00F207C9" w:rsidR="00E57C46">
        <w:rPr/>
        <w:t xml:space="preserve"> zumindest mit Wahrschei</w:t>
      </w:r>
      <w:r w:rsidRPr="00F207C9" w:rsidR="00E57C46">
        <w:rPr/>
        <w:t>n</w:t>
      </w:r>
      <w:r w:rsidRPr="00F207C9" w:rsidR="00E57C46">
        <w:rPr/>
        <w:t>lichkeiten operieren können. Das bedeutet, dass wir den in nächster Zukunft bevorstehe</w:t>
      </w:r>
      <w:r w:rsidRPr="00F207C9" w:rsidR="00E57C46">
        <w:rPr/>
        <w:t>n</w:t>
      </w:r>
      <w:r w:rsidRPr="00F207C9" w:rsidR="00E57C46">
        <w:rPr/>
        <w:t xml:space="preserve">den Tod als wahrscheinlichste Möglichkeit akzeptieren. Wenn wir gleichzeitig sorgsam auf Anzeichen </w:t>
      </w:r>
      <w:r w:rsidRPr="00934DC8" w:rsidR="00E57C46">
        <w:rPr>
          <w:noProof/>
        </w:rPr>
        <w:t>einer</w:t>
      </w:r>
      <w:r w:rsidRPr="00F207C9" w:rsidR="00E57C46">
        <w:rPr/>
        <w:t xml:space="preserve"> unerwarteten Besserung ac</w:t>
      </w:r>
      <w:r w:rsidRPr="00F207C9" w:rsidR="00E57C46">
        <w:rPr/>
        <w:t>h</w:t>
      </w:r>
      <w:r w:rsidRPr="00F207C9" w:rsidR="00E57C46">
        <w:rPr/>
        <w:t>ten, haben wir es auch we</w:t>
      </w:r>
      <w:r w:rsidRPr="00F207C9" w:rsidR="00E57C46">
        <w:rPr/>
        <w:t>i</w:t>
      </w:r>
      <w:r w:rsidRPr="00F207C9" w:rsidR="00E57C46">
        <w:rPr/>
        <w:t>terhin in der Hand</w:t>
      </w:r>
      <w:r w:rsidRPr="00F207C9" w:rsidR="00C54430">
        <w:rPr/>
        <w:t>,</w:t>
      </w:r>
      <w:r w:rsidRPr="00F207C9" w:rsidR="00E57C46">
        <w:rPr/>
        <w:t xml:space="preserve"> unser Therapieziel falls erforderlich jederzeit zu ändern. Das ist </w:t>
      </w:r>
      <w:r w:rsidRPr="00934DC8" w:rsidR="00E57C46">
        <w:rPr>
          <w:noProof/>
        </w:rPr>
        <w:t>eine</w:t>
      </w:r>
      <w:r w:rsidRPr="00F207C9" w:rsidR="00E57C46">
        <w:rPr/>
        <w:t xml:space="preserve"> wichtige Erkenntnis, die uns den Rücken stärkt und den Mut gibt</w:t>
      </w:r>
      <w:r w:rsidRPr="00F207C9" w:rsidR="00C54430">
        <w:rPr/>
        <w:t>,</w:t>
      </w:r>
      <w:r w:rsidRPr="00F207C9" w:rsidR="00E57C46">
        <w:rPr/>
        <w:t xml:space="preserve"> anstehende Entsche</w:t>
      </w:r>
      <w:r w:rsidRPr="00F207C9" w:rsidR="00E57C46">
        <w:rPr/>
        <w:t>i</w:t>
      </w:r>
      <w:r w:rsidRPr="00F207C9" w:rsidR="00E57C46">
        <w:rPr/>
        <w:t>dungen zu treffen.</w:t>
      </w:r>
    </w:p>
    <w:p w:rsidR="00E57C46" w:rsidRPr="00345D56" w:rsidP="00345D56">
      <w:pPr>
        <w:pStyle w:val="Heading3"/>
      </w:pPr>
      <w:bookmarkStart w:id="8" w:name="tm_letex_dest_8"/>
      <w:r w:rsidR="009064D9">
        <w:fldChar w:fldCharType="begin"/>
      </w:r>
      <w:r w:rsidR="009064D9">
        <w:rPr/>
        <w:instrText xml:space="preserve"> PRINT \p Group " [ /Dest /4_section_4.6.1. /View [ /XYZ 119 182  null ] /DEST pdfmark " </w:instrText>
      </w:r>
      <w:r w:rsidR="009064D9">
        <w:fldChar w:fldCharType="end"/>
      </w:r>
      <w:r w:rsidRPr="00345D56">
        <w:rPr/>
        <w:t>Woran erkennt man, dass eine Patientin sterbend ist?</w:t>
      </w:r>
      <w:bookmarkEnd w:id="8"/>
    </w:p>
    <w:p w:rsidR="0013069C" w:rsidRPr="00E02FC1" w:rsidP="00586677">
      <w:r w:rsidRPr="00F207C9" w:rsidR="00E57C46">
        <w:rPr/>
        <w:t>Besonders</w:t>
      </w:r>
      <w:r w:rsidRPr="00E02FC1" w:rsidR="00E57C46">
        <w:rPr>
          <w:rStyle w:val="verdichtet075"/>
        </w:rPr>
        <w:t xml:space="preserve"> </w:t>
      </w:r>
      <w:r w:rsidRPr="00F207C9" w:rsidR="00E57C46">
        <w:rPr/>
        <w:t>hilfreich</w:t>
      </w:r>
      <w:r w:rsidRPr="00E02FC1" w:rsidR="00E57C46">
        <w:rPr>
          <w:rStyle w:val="verdichtet075"/>
        </w:rPr>
        <w:t xml:space="preserve"> </w:t>
      </w:r>
      <w:r w:rsidRPr="00F207C9" w:rsidR="00E57C46">
        <w:rPr/>
        <w:t>für</w:t>
      </w:r>
      <w:r w:rsidRPr="00E02FC1" w:rsidR="00E57C46">
        <w:rPr>
          <w:rStyle w:val="verdichtet075"/>
        </w:rPr>
        <w:t xml:space="preserve"> </w:t>
      </w:r>
      <w:r w:rsidRPr="00F207C9" w:rsidR="00E57C46">
        <w:rPr/>
        <w:t>das</w:t>
      </w:r>
      <w:r w:rsidRPr="00E02FC1" w:rsidR="00E57C46">
        <w:rPr>
          <w:rStyle w:val="verdichtet075"/>
        </w:rPr>
        <w:t xml:space="preserve"> </w:t>
      </w:r>
      <w:r w:rsidRPr="00F207C9" w:rsidR="00E57C46">
        <w:rPr/>
        <w:t>Erkennen</w:t>
      </w:r>
      <w:r w:rsidRPr="00E02FC1" w:rsidR="00E57C46">
        <w:rPr>
          <w:rStyle w:val="verdichtet075"/>
        </w:rPr>
        <w:t xml:space="preserve"> </w:t>
      </w:r>
      <w:r w:rsidRPr="00F207C9" w:rsidR="00E57C46">
        <w:rPr/>
        <w:t>der</w:t>
      </w:r>
      <w:r w:rsidRPr="00E02FC1" w:rsidR="00E57C46">
        <w:rPr>
          <w:rStyle w:val="verdichtet075"/>
        </w:rPr>
        <w:t xml:space="preserve"> </w:t>
      </w:r>
      <w:r w:rsidRPr="00F207C9" w:rsidR="00E57C46">
        <w:rPr/>
        <w:t>Anzeichen</w:t>
      </w:r>
      <w:r w:rsidRPr="00E02FC1" w:rsidR="00E57C46">
        <w:rPr>
          <w:rStyle w:val="verdichtet075"/>
        </w:rPr>
        <w:t xml:space="preserve"> </w:t>
      </w:r>
      <w:r w:rsidRPr="00F207C9" w:rsidR="00E57C46">
        <w:rPr/>
        <w:t>des</w:t>
      </w:r>
      <w:r w:rsidRPr="00E02FC1" w:rsidR="00E57C46">
        <w:rPr>
          <w:rStyle w:val="verdichtet075"/>
        </w:rPr>
        <w:t xml:space="preserve"> </w:t>
      </w:r>
      <w:r w:rsidRPr="00F207C9" w:rsidR="00E57C46">
        <w:rPr/>
        <w:t>nahenden</w:t>
      </w:r>
      <w:r w:rsidRPr="00E02FC1" w:rsidR="00E57C46">
        <w:rPr>
          <w:rStyle w:val="verdichtet075"/>
        </w:rPr>
        <w:t xml:space="preserve"> </w:t>
      </w:r>
      <w:r w:rsidRPr="00F207C9" w:rsidR="00E57C46">
        <w:rPr/>
        <w:t>T</w:t>
      </w:r>
      <w:r w:rsidRPr="00F207C9" w:rsidR="00E57C46">
        <w:rPr/>
        <w:t>o</w:t>
      </w:r>
      <w:r w:rsidRPr="00F207C9" w:rsidR="00E57C46">
        <w:rPr/>
        <w:t>des</w:t>
      </w:r>
      <w:r>
        <w:fldChar w:fldCharType="begin"/>
      </w:r>
      <w:r w:rsidRPr="00F207C9" w:rsidR="001973D6">
        <w:rPr/>
        <w:instrText xml:space="preserve"> XE "Anzeichen des nahenden Todes" </w:instrText>
      </w:r>
      <w:r>
        <w:fldChar w:fldCharType="end"/>
      </w:r>
      <w:r w:rsidRPr="00E02FC1" w:rsidR="00E57C46">
        <w:rPr>
          <w:rStyle w:val="verdichtet075"/>
        </w:rPr>
        <w:t xml:space="preserve"> </w:t>
      </w:r>
      <w:r w:rsidRPr="00F207C9" w:rsidR="00E57C46">
        <w:rPr/>
        <w:t>ist</w:t>
      </w:r>
      <w:r w:rsidRPr="00E02FC1" w:rsidR="00E57C46">
        <w:rPr>
          <w:rStyle w:val="verdichtet075"/>
        </w:rPr>
        <w:t xml:space="preserve"> </w:t>
      </w:r>
      <w:r w:rsidRPr="00F207C9" w:rsidR="00E57C46">
        <w:rPr/>
        <w:t>die</w:t>
      </w:r>
      <w:r w:rsidRPr="00E02FC1" w:rsidR="00E57C46">
        <w:rPr>
          <w:rStyle w:val="verdichtet075"/>
        </w:rPr>
        <w:t xml:space="preserve"> </w:t>
      </w:r>
      <w:r w:rsidRPr="00F207C9" w:rsidR="00E57C46">
        <w:rPr/>
        <w:t>Begleitung</w:t>
      </w:r>
      <w:r w:rsidRPr="00E02FC1" w:rsidR="00E57C46">
        <w:rPr>
          <w:rStyle w:val="verdichtet075"/>
        </w:rPr>
        <w:t xml:space="preserve"> </w:t>
      </w:r>
      <w:r w:rsidRPr="00F207C9" w:rsidR="00E57C46">
        <w:rPr/>
        <w:t>und</w:t>
      </w:r>
      <w:r w:rsidRPr="00E02FC1" w:rsidR="00E57C46">
        <w:rPr>
          <w:rStyle w:val="verdichtet075"/>
        </w:rPr>
        <w:t xml:space="preserve"> </w:t>
      </w:r>
      <w:r w:rsidRPr="00F207C9" w:rsidR="00E57C46">
        <w:rPr/>
        <w:t>Betreuung</w:t>
      </w:r>
      <w:r w:rsidRPr="00E02FC1" w:rsidR="00E57C46">
        <w:rPr>
          <w:rStyle w:val="verdichtet075"/>
        </w:rPr>
        <w:t xml:space="preserve"> </w:t>
      </w:r>
      <w:r w:rsidRPr="00F207C9" w:rsidR="00E57C46">
        <w:rPr/>
        <w:t>durch</w:t>
      </w:r>
      <w:r w:rsidRPr="00E02FC1" w:rsidR="00E57C46">
        <w:rPr>
          <w:rStyle w:val="verdichtet075"/>
        </w:rPr>
        <w:t xml:space="preserve"> </w:t>
      </w:r>
      <w:r w:rsidRPr="00F207C9" w:rsidR="00E57C46">
        <w:rPr/>
        <w:t>gleichbleibende</w:t>
      </w:r>
      <w:r w:rsidRPr="00E02FC1" w:rsidR="00E57C46">
        <w:rPr>
          <w:rStyle w:val="verdichtet075"/>
        </w:rPr>
        <w:t xml:space="preserve"> </w:t>
      </w:r>
      <w:r w:rsidRPr="00F207C9" w:rsidR="00E57C46">
        <w:rPr/>
        <w:t>Personen.</w:t>
      </w:r>
      <w:r w:rsidRPr="00E02FC1" w:rsidR="00E57C46">
        <w:rPr>
          <w:rStyle w:val="verdichtet075"/>
        </w:rPr>
        <w:t xml:space="preserve"> </w:t>
      </w:r>
      <w:r w:rsidRPr="00F207C9" w:rsidR="00E57C46">
        <w:rPr/>
        <w:t>So</w:t>
      </w:r>
      <w:r w:rsidRPr="00E02FC1" w:rsidR="00E57C46">
        <w:rPr>
          <w:rStyle w:val="verdichtet075"/>
        </w:rPr>
        <w:t xml:space="preserve"> </w:t>
      </w:r>
      <w:r w:rsidRPr="00F207C9" w:rsidR="00E57C46">
        <w:rPr/>
        <w:t>kann</w:t>
      </w:r>
      <w:r w:rsidRPr="00E02FC1" w:rsidR="00E57C46">
        <w:rPr>
          <w:rStyle w:val="verdichtet075"/>
        </w:rPr>
        <w:t xml:space="preserve"> </w:t>
      </w:r>
      <w:r w:rsidRPr="00F207C9" w:rsidR="00E57C46">
        <w:rPr/>
        <w:t>die</w:t>
      </w:r>
      <w:r w:rsidRPr="00E02FC1" w:rsidR="00E57C46">
        <w:rPr>
          <w:rStyle w:val="verdichtet075"/>
        </w:rPr>
        <w:t xml:space="preserve"> </w:t>
      </w:r>
      <w:r w:rsidRPr="00F207C9" w:rsidR="00E57C46">
        <w:rPr/>
        <w:t>gute</w:t>
      </w:r>
      <w:r w:rsidRPr="00E02FC1" w:rsidR="00E57C46">
        <w:rPr>
          <w:rStyle w:val="verdichtet075"/>
        </w:rPr>
        <w:t xml:space="preserve"> </w:t>
      </w:r>
      <w:r w:rsidRPr="00F207C9" w:rsidR="00E57C46">
        <w:rPr/>
        <w:t>und</w:t>
      </w:r>
      <w:r w:rsidRPr="00E02FC1" w:rsidR="00E57C46">
        <w:rPr>
          <w:rStyle w:val="verdichtet075"/>
        </w:rPr>
        <w:t xml:space="preserve"> </w:t>
      </w:r>
      <w:r w:rsidRPr="00F207C9" w:rsidR="00E57C46">
        <w:rPr/>
        <w:t>ve</w:t>
      </w:r>
      <w:r w:rsidRPr="00F207C9" w:rsidR="00E57C46">
        <w:rPr/>
        <w:t>r</w:t>
      </w:r>
      <w:r w:rsidRPr="00F207C9" w:rsidR="00E57C46">
        <w:rPr/>
        <w:t>trauensvolle</w:t>
      </w:r>
      <w:r w:rsidRPr="00E02FC1" w:rsidR="00E57C46">
        <w:rPr>
          <w:rStyle w:val="verdichtet075"/>
        </w:rPr>
        <w:t xml:space="preserve"> </w:t>
      </w:r>
      <w:r w:rsidRPr="00F207C9" w:rsidR="00E57C46">
        <w:rPr/>
        <w:t>Beziehung</w:t>
      </w:r>
      <w:r>
        <w:fldChar w:fldCharType="begin"/>
      </w:r>
      <w:r w:rsidR="009F1EE3">
        <w:rPr/>
        <w:instrText xml:space="preserve"> XE "</w:instrText>
      </w:r>
      <w:r w:rsidRPr="009B1A10" w:rsidR="009F1EE3">
        <w:rPr/>
        <w:instrText>Bezi</w:instrText>
      </w:r>
      <w:r w:rsidRPr="009B1A10" w:rsidR="009F1EE3">
        <w:rPr/>
        <w:instrText>e</w:instrText>
      </w:r>
      <w:r w:rsidRPr="009B1A10" w:rsidR="009F1EE3">
        <w:rPr/>
        <w:instrText>hung</w:instrText>
      </w:r>
      <w:r w:rsidR="009F1EE3">
        <w:rPr/>
        <w:instrText xml:space="preserve">" </w:instrText>
      </w:r>
      <w:r>
        <w:fldChar w:fldCharType="end"/>
      </w:r>
      <w:r w:rsidRPr="00E02FC1" w:rsidR="00E57C46">
        <w:rPr>
          <w:rStyle w:val="verdichtet075"/>
        </w:rPr>
        <w:t xml:space="preserve"> </w:t>
      </w:r>
      <w:r w:rsidRPr="00F207C9" w:rsidR="00E57C46">
        <w:rPr/>
        <w:t>wachsen,</w:t>
      </w:r>
      <w:r w:rsidRPr="00E02FC1" w:rsidR="00E57C46">
        <w:rPr>
          <w:rStyle w:val="verdichtet075"/>
        </w:rPr>
        <w:t xml:space="preserve"> </w:t>
      </w:r>
      <w:r w:rsidRPr="00F207C9" w:rsidR="00E57C46">
        <w:rPr/>
        <w:t>die</w:t>
      </w:r>
      <w:r w:rsidRPr="00E02FC1" w:rsidR="00E57C46">
        <w:rPr>
          <w:rStyle w:val="verdichtet075"/>
        </w:rPr>
        <w:t xml:space="preserve"> </w:t>
      </w:r>
      <w:r w:rsidRPr="00F207C9" w:rsidR="00E57C46">
        <w:rPr/>
        <w:t>es</w:t>
      </w:r>
      <w:r w:rsidRPr="00E02FC1" w:rsidR="00E57C46">
        <w:rPr>
          <w:rStyle w:val="verdichtet075"/>
        </w:rPr>
        <w:t xml:space="preserve"> </w:t>
      </w:r>
      <w:r w:rsidRPr="00F207C9" w:rsidR="00E57C46">
        <w:rPr/>
        <w:t>uns</w:t>
      </w:r>
      <w:r w:rsidRPr="00E02FC1" w:rsidR="00E57C46">
        <w:rPr>
          <w:rStyle w:val="verdichtet075"/>
        </w:rPr>
        <w:t xml:space="preserve"> </w:t>
      </w:r>
      <w:r w:rsidRPr="00F207C9" w:rsidR="00E57C46">
        <w:rPr/>
        <w:t>leichter</w:t>
      </w:r>
      <w:r w:rsidRPr="00E02FC1" w:rsidR="00E57C46">
        <w:rPr>
          <w:rStyle w:val="verdichtet075"/>
        </w:rPr>
        <w:t xml:space="preserve"> </w:t>
      </w:r>
      <w:r w:rsidRPr="00F207C9" w:rsidR="00E57C46">
        <w:rPr/>
        <w:t>macht</w:t>
      </w:r>
      <w:r w:rsidRPr="00F207C9" w:rsidR="00C54430">
        <w:rPr/>
        <w:t>,</w:t>
      </w:r>
      <w:r w:rsidRPr="00E02FC1" w:rsidR="00E57C46">
        <w:rPr>
          <w:rStyle w:val="verdichtet075"/>
        </w:rPr>
        <w:t xml:space="preserve"> </w:t>
      </w:r>
      <w:r w:rsidRPr="00F207C9" w:rsidR="00E57C46">
        <w:rPr/>
        <w:t>die</w:t>
      </w:r>
      <w:r w:rsidRPr="00E02FC1" w:rsidR="00E57C46">
        <w:rPr>
          <w:rStyle w:val="verdichtet075"/>
        </w:rPr>
        <w:t xml:space="preserve"> </w:t>
      </w:r>
      <w:r w:rsidRPr="00F207C9" w:rsidR="00E57C46">
        <w:rPr/>
        <w:t>Kranke,</w:t>
      </w:r>
      <w:r w:rsidRPr="00E02FC1" w:rsidR="00E57C46">
        <w:rPr>
          <w:rStyle w:val="verdichtet075"/>
        </w:rPr>
        <w:t xml:space="preserve"> </w:t>
      </w:r>
      <w:r w:rsidRPr="00F207C9" w:rsidR="00E57C46">
        <w:rPr/>
        <w:t>ihr</w:t>
      </w:r>
      <w:r w:rsidRPr="00E02FC1" w:rsidR="00E57C46">
        <w:rPr>
          <w:rStyle w:val="verdichtet075"/>
        </w:rPr>
        <w:t xml:space="preserve"> </w:t>
      </w:r>
      <w:r w:rsidRPr="00F207C9" w:rsidR="00E57C46">
        <w:rPr/>
        <w:t>Verhalten</w:t>
      </w:r>
      <w:r w:rsidRPr="00E02FC1" w:rsidR="00E57C46">
        <w:rPr>
          <w:rStyle w:val="verdichtet075"/>
        </w:rPr>
        <w:t xml:space="preserve"> </w:t>
      </w:r>
      <w:r w:rsidRPr="00F207C9" w:rsidR="00E57C46">
        <w:rPr/>
        <w:t>und</w:t>
      </w:r>
      <w:r w:rsidRPr="00E02FC1" w:rsidR="00E57C46">
        <w:rPr>
          <w:rStyle w:val="verdichtet075"/>
        </w:rPr>
        <w:t xml:space="preserve"> </w:t>
      </w:r>
      <w:r w:rsidRPr="00F207C9" w:rsidR="00E57C46">
        <w:rPr/>
        <w:t>ihre</w:t>
      </w:r>
      <w:r w:rsidRPr="00E02FC1" w:rsidR="00E57C46">
        <w:rPr>
          <w:rStyle w:val="verdichtet075"/>
        </w:rPr>
        <w:t xml:space="preserve"> </w:t>
      </w:r>
      <w:r w:rsidRPr="00F207C9" w:rsidR="00E57C46">
        <w:rPr/>
        <w:t>Bedürfnisse</w:t>
      </w:r>
      <w:r w:rsidRPr="00E02FC1" w:rsidR="00E57C46">
        <w:rPr>
          <w:rStyle w:val="verdichtet075"/>
        </w:rPr>
        <w:t xml:space="preserve"> </w:t>
      </w:r>
      <w:r w:rsidRPr="00F207C9" w:rsidR="00E57C46">
        <w:rPr/>
        <w:t>immer</w:t>
      </w:r>
      <w:r w:rsidRPr="00E02FC1" w:rsidR="00E57C46">
        <w:rPr>
          <w:rStyle w:val="verdichtet075"/>
        </w:rPr>
        <w:t xml:space="preserve"> </w:t>
      </w:r>
      <w:r w:rsidRPr="00F207C9" w:rsidR="00E57C46">
        <w:rPr/>
        <w:t>besser</w:t>
      </w:r>
      <w:r w:rsidRPr="00E02FC1" w:rsidR="00E57C46">
        <w:rPr>
          <w:rStyle w:val="verdichtet075"/>
        </w:rPr>
        <w:t xml:space="preserve"> </w:t>
      </w:r>
      <w:r w:rsidRPr="00F207C9" w:rsidR="00E57C46">
        <w:rPr/>
        <w:t>ke</w:t>
      </w:r>
      <w:r w:rsidRPr="00F207C9" w:rsidR="00E57C46">
        <w:rPr/>
        <w:t>n</w:t>
      </w:r>
      <w:r w:rsidRPr="00F207C9" w:rsidR="00E57C46">
        <w:rPr/>
        <w:t>nenzulernen</w:t>
      </w:r>
      <w:r w:rsidRPr="00E02FC1" w:rsidR="00E57C46">
        <w:rPr>
          <w:rStyle w:val="verdichtet075"/>
        </w:rPr>
        <w:t xml:space="preserve"> </w:t>
      </w:r>
      <w:r w:rsidRPr="00F207C9" w:rsidR="00E57C46">
        <w:rPr/>
        <w:t>und</w:t>
      </w:r>
      <w:r w:rsidRPr="00E02FC1" w:rsidR="00E57C46">
        <w:rPr>
          <w:rStyle w:val="verdichtet075"/>
        </w:rPr>
        <w:t xml:space="preserve"> </w:t>
      </w:r>
      <w:r w:rsidRPr="00F207C9" w:rsidR="00E57C46">
        <w:rPr/>
        <w:t>zu</w:t>
      </w:r>
      <w:r w:rsidRPr="00E02FC1" w:rsidR="00E57C46">
        <w:rPr>
          <w:rStyle w:val="verdichtet075"/>
        </w:rPr>
        <w:t xml:space="preserve"> </w:t>
      </w:r>
      <w:r w:rsidRPr="00F207C9" w:rsidR="00E57C46">
        <w:rPr/>
        <w:t>verstehen.</w:t>
      </w:r>
      <w:r w:rsidRPr="00E02FC1" w:rsidR="00E57C46">
        <w:rPr>
          <w:rStyle w:val="verdichtet075"/>
        </w:rPr>
        <w:t xml:space="preserve"> </w:t>
      </w:r>
      <w:r w:rsidRPr="00F207C9" w:rsidR="00E57C46">
        <w:rPr/>
        <w:t>Kontinuierliche</w:t>
      </w:r>
      <w:r w:rsidRPr="00E02FC1" w:rsidR="00E57C46">
        <w:rPr>
          <w:rStyle w:val="verdichtet075"/>
        </w:rPr>
        <w:t xml:space="preserve"> </w:t>
      </w:r>
      <w:r w:rsidRPr="00F207C9" w:rsidR="00E57C46">
        <w:rPr/>
        <w:t>Gespräche</w:t>
      </w:r>
      <w:r w:rsidRPr="00E02FC1" w:rsidR="00E57C46">
        <w:rPr>
          <w:rStyle w:val="verdichtet075"/>
        </w:rPr>
        <w:t xml:space="preserve"> </w:t>
      </w:r>
      <w:r w:rsidRPr="00F207C9" w:rsidR="00E57C46">
        <w:rPr/>
        <w:t>im</w:t>
      </w:r>
      <w:r w:rsidRPr="00E02FC1" w:rsidR="00E57C46">
        <w:rPr>
          <w:rStyle w:val="verdichtet075"/>
        </w:rPr>
        <w:t xml:space="preserve"> </w:t>
      </w:r>
      <w:r w:rsidRPr="00F207C9" w:rsidR="00E57C46">
        <w:rPr/>
        <w:t>Team</w:t>
      </w:r>
      <w:r>
        <w:fldChar w:fldCharType="begin"/>
      </w:r>
      <w:r w:rsidRPr="00F207C9" w:rsidR="001973D6">
        <w:rPr/>
        <w:instrText xml:space="preserve"> XE "Team" </w:instrText>
      </w:r>
      <w:r>
        <w:fldChar w:fldCharType="end"/>
      </w:r>
      <w:r w:rsidRPr="00E02FC1" w:rsidR="00E57C46">
        <w:rPr>
          <w:rStyle w:val="verdichtet075"/>
        </w:rPr>
        <w:t xml:space="preserve"> </w:t>
      </w:r>
      <w:r w:rsidRPr="00F207C9" w:rsidR="00E57C46">
        <w:rPr/>
        <w:t>dienen</w:t>
      </w:r>
      <w:r w:rsidRPr="00E02FC1" w:rsidR="00E57C46">
        <w:rPr>
          <w:rStyle w:val="verdichtet075"/>
        </w:rPr>
        <w:t xml:space="preserve"> </w:t>
      </w:r>
      <w:r w:rsidRPr="00F207C9" w:rsidR="00E57C46">
        <w:rPr/>
        <w:t>dazu</w:t>
      </w:r>
      <w:r w:rsidRPr="00F207C9" w:rsidR="00C54430">
        <w:rPr/>
        <w:t>,</w:t>
      </w:r>
      <w:r w:rsidRPr="00E02FC1" w:rsidR="00E57C46">
        <w:rPr>
          <w:rStyle w:val="verdichtet075"/>
        </w:rPr>
        <w:t xml:space="preserve"> </w:t>
      </w:r>
      <w:r w:rsidRPr="00F207C9" w:rsidR="00E57C46">
        <w:rPr/>
        <w:t>die</w:t>
      </w:r>
      <w:r w:rsidRPr="00E02FC1" w:rsidR="00E57C46">
        <w:rPr>
          <w:rStyle w:val="verdichtet075"/>
        </w:rPr>
        <w:t xml:space="preserve"> </w:t>
      </w:r>
      <w:r w:rsidRPr="00F207C9" w:rsidR="00E57C46">
        <w:rPr/>
        <w:t>beobachteten</w:t>
      </w:r>
      <w:r w:rsidRPr="00E02FC1" w:rsidR="00E57C46">
        <w:rPr>
          <w:rStyle w:val="verdichtet075"/>
        </w:rPr>
        <w:t xml:space="preserve"> </w:t>
      </w:r>
      <w:r w:rsidRPr="00F207C9" w:rsidR="00E57C46">
        <w:rPr/>
        <w:t>Veränderungen</w:t>
      </w:r>
      <w:r w:rsidRPr="00E02FC1" w:rsidR="00E57C46">
        <w:rPr>
          <w:rStyle w:val="verdichtet075"/>
        </w:rPr>
        <w:t xml:space="preserve"> </w:t>
      </w:r>
      <w:r w:rsidRPr="00F207C9" w:rsidR="00E57C46">
        <w:rPr/>
        <w:t>zu</w:t>
      </w:r>
      <w:r w:rsidRPr="00E02FC1" w:rsidR="00E57C46">
        <w:rPr>
          <w:rStyle w:val="verdichtet075"/>
        </w:rPr>
        <w:t xml:space="preserve"> </w:t>
      </w:r>
      <w:r w:rsidRPr="00F207C9" w:rsidR="00E57C46">
        <w:rPr/>
        <w:t>sammeln,</w:t>
      </w:r>
      <w:r w:rsidRPr="00E02FC1" w:rsidR="00E57C46">
        <w:rPr>
          <w:rStyle w:val="verdichtet075"/>
        </w:rPr>
        <w:t xml:space="preserve"> </w:t>
      </w:r>
      <w:r w:rsidRPr="00E02FC1" w:rsidR="00E57C46">
        <w:rPr/>
        <w:t>au</w:t>
      </w:r>
      <w:r w:rsidRPr="00E02FC1" w:rsidR="00E57C46">
        <w:rPr/>
        <w:t>s</w:t>
      </w:r>
      <w:r w:rsidRPr="00E02FC1" w:rsidR="00E57C46">
        <w:rPr/>
        <w:t>zusprechen und so allen Teammitgliedern b</w:t>
      </w:r>
      <w:r w:rsidRPr="00E02FC1" w:rsidR="00E57C46">
        <w:rPr/>
        <w:t>e</w:t>
      </w:r>
      <w:r w:rsidRPr="00E02FC1" w:rsidR="00E57C46">
        <w:rPr/>
        <w:t>wusst zu machen.</w:t>
      </w:r>
    </w:p>
    <w:p w:rsidR="0013069C" w:rsidP="00586677">
      <w:r w:rsidRPr="00F207C9" w:rsidR="00E57C46">
        <w:rPr/>
        <w:t>Die Zeichen des</w:t>
      </w:r>
      <w:r w:rsidRPr="00F207C9" w:rsidR="00050905">
        <w:rPr/>
        <w:t xml:space="preserve"> </w:t>
      </w:r>
      <w:r w:rsidRPr="00F207C9" w:rsidR="00E57C46">
        <w:rPr/>
        <w:t>nahenden Sterbens können von Mensch zu Mensch variieren und unte</w:t>
      </w:r>
      <w:r w:rsidRPr="00F207C9" w:rsidR="00E57C46">
        <w:rPr/>
        <w:t>r</w:t>
      </w:r>
      <w:r w:rsidRPr="00F207C9" w:rsidR="00E57C46">
        <w:rPr/>
        <w:t>schiedlich deutlich ausgeprägt sein. Auf jeden Fall ist es nützlich</w:t>
      </w:r>
      <w:r w:rsidRPr="00F207C9" w:rsidR="00C54430">
        <w:rPr/>
        <w:t>,</w:t>
      </w:r>
      <w:r w:rsidRPr="00F207C9" w:rsidR="00E57C46">
        <w:rPr/>
        <w:t xml:space="preserve"> sich typische Veränderu</w:t>
      </w:r>
      <w:r w:rsidRPr="00F207C9" w:rsidR="00E57C46">
        <w:rPr/>
        <w:t>n</w:t>
      </w:r>
      <w:r w:rsidRPr="00F207C9" w:rsidR="00E57C46">
        <w:rPr/>
        <w:t>gen und Signale bei Bedarf ins Bewuss</w:t>
      </w:r>
      <w:r w:rsidRPr="00F207C9" w:rsidR="00E57C46">
        <w:rPr/>
        <w:t>t</w:t>
      </w:r>
      <w:r w:rsidRPr="00F207C9" w:rsidR="00E57C46">
        <w:rPr/>
        <w:t>sein zu rufen.</w:t>
      </w:r>
    </w:p>
    <w:p w:rsidR="00E57C46" w:rsidRPr="00F207C9" w:rsidP="00345D56">
      <w:pPr>
        <w:pStyle w:val="ItemBullet"/>
        <w:rPr/>
      </w:pPr>
      <w:r w:rsidRPr="00F207C9">
        <w:rPr/>
        <w:t>Die Patientin hört ganz auf zu essen und zu trinken.</w:t>
      </w:r>
    </w:p>
    <w:p w:rsidR="00E57C46" w:rsidRPr="00F207C9" w:rsidP="00345D56">
      <w:pPr>
        <w:pStyle w:val="ItemBullet"/>
        <w:rPr/>
      </w:pPr>
      <w:r w:rsidRPr="00F207C9">
        <w:rPr/>
        <w:t>Trotz bester Pflege und Lagerung wächst die Dekubitu</w:t>
      </w:r>
      <w:r w:rsidRPr="00F207C9">
        <w:rPr/>
        <w:t>s</w:t>
      </w:r>
      <w:r w:rsidRPr="00F207C9">
        <w:rPr/>
        <w:t>neigung.</w:t>
      </w:r>
    </w:p>
    <w:p w:rsidR="00E57C46" w:rsidRPr="00F207C9" w:rsidP="00345D56">
      <w:pPr>
        <w:pStyle w:val="ItemBullet"/>
        <w:rPr/>
      </w:pPr>
      <w:r w:rsidRPr="00934DC8">
        <w:rPr>
          <w:noProof/>
        </w:rPr>
        <w:t>Eine</w:t>
      </w:r>
      <w:r w:rsidRPr="00F207C9">
        <w:rPr/>
        <w:t xml:space="preserve"> nicht demenzkranke </w:t>
      </w:r>
      <w:r w:rsidRPr="00934DC8">
        <w:rPr>
          <w:noProof/>
        </w:rPr>
        <w:t>oder</w:t>
      </w:r>
      <w:r w:rsidRPr="00F207C9">
        <w:rPr/>
        <w:t xml:space="preserve"> nur mäßig demente Pat</w:t>
      </w:r>
      <w:r w:rsidRPr="00F207C9" w:rsidR="00C54430">
        <w:rPr/>
        <w:t>i</w:t>
      </w:r>
      <w:r w:rsidRPr="00F207C9" w:rsidR="00C54430">
        <w:rPr/>
        <w:t>entin spricht davon, dass sie „</w:t>
      </w:r>
      <w:r w:rsidRPr="00F207C9">
        <w:rPr/>
        <w:t>nach Hause</w:t>
      </w:r>
      <w:r w:rsidRPr="00F207C9" w:rsidR="00C54430">
        <w:rPr/>
        <w:t xml:space="preserve">“ </w:t>
      </w:r>
      <w:r w:rsidRPr="00934DC8" w:rsidR="00C54430">
        <w:rPr>
          <w:noProof/>
        </w:rPr>
        <w:t>oder</w:t>
      </w:r>
      <w:r w:rsidRPr="00F207C9" w:rsidR="00C54430">
        <w:rPr/>
        <w:t xml:space="preserve"> „</w:t>
      </w:r>
      <w:r w:rsidRPr="00F207C9">
        <w:rPr/>
        <w:t>hei</w:t>
      </w:r>
      <w:r w:rsidRPr="00F207C9">
        <w:rPr/>
        <w:t>m</w:t>
      </w:r>
      <w:r w:rsidRPr="00F207C9">
        <w:rPr/>
        <w:t>gehen</w:t>
      </w:r>
      <w:r w:rsidRPr="00F207C9" w:rsidR="00C54430">
        <w:rPr/>
        <w:t>“</w:t>
      </w:r>
      <w:r w:rsidRPr="00F207C9">
        <w:rPr/>
        <w:t xml:space="preserve"> will.</w:t>
      </w:r>
    </w:p>
    <w:p w:rsidR="00E57C46" w:rsidRPr="00F207C9" w:rsidP="00345D56">
      <w:pPr>
        <w:pStyle w:val="ItemBullet"/>
        <w:rPr/>
      </w:pPr>
      <w:r w:rsidRPr="00934DC8">
        <w:rPr>
          <w:noProof/>
        </w:rPr>
        <w:t>Eine</w:t>
      </w:r>
      <w:r w:rsidRPr="00F207C9">
        <w:rPr/>
        <w:t xml:space="preserve"> bisher stets unzufriedene Patientin bedankt sich bei allen für die gebotene Hilfe </w:t>
      </w:r>
      <w:r w:rsidRPr="00934DC8">
        <w:rPr>
          <w:noProof/>
        </w:rPr>
        <w:t>oder</w:t>
      </w:r>
      <w:r w:rsidRPr="00F207C9">
        <w:rPr/>
        <w:t xml:space="preserve"> verabschiedet sich plötzlich von den Be</w:t>
      </w:r>
      <w:r w:rsidR="00C601CD">
        <w:rPr/>
        <w:softHyphen/>
      </w:r>
      <w:r w:rsidRPr="00F207C9">
        <w:rPr/>
        <w:t>t</w:t>
      </w:r>
      <w:r w:rsidRPr="00F207C9">
        <w:rPr/>
        <w:t>reu</w:t>
      </w:r>
      <w:r w:rsidR="00C601CD">
        <w:rPr/>
        <w:softHyphen/>
      </w:r>
      <w:r w:rsidRPr="00F207C9">
        <w:rPr/>
        <w:t>e</w:t>
      </w:r>
      <w:r w:rsidR="00C601CD">
        <w:rPr/>
        <w:softHyphen/>
      </w:r>
      <w:r w:rsidRPr="00F207C9">
        <w:rPr/>
        <w:t>rinnen.</w:t>
      </w:r>
    </w:p>
    <w:p w:rsidR="00E57C46" w:rsidRPr="00F207C9" w:rsidP="00345D56">
      <w:pPr>
        <w:pStyle w:val="ItemBullet"/>
        <w:rPr/>
      </w:pPr>
      <w:r w:rsidRPr="00F207C9">
        <w:rPr/>
        <w:t>Die Patientin wird plötzlich unruhiger und ängstlicher.</w:t>
      </w:r>
    </w:p>
    <w:p w:rsidR="0013069C" w:rsidP="00345D56">
      <w:pPr>
        <w:pStyle w:val="ItemBullet"/>
      </w:pPr>
      <w:r w:rsidRPr="00F207C9" w:rsidR="00E57C46">
        <w:rPr/>
        <w:t>Sie wird immer stiller und dämmert vor sich hin.</w:t>
      </w:r>
    </w:p>
    <w:p w:rsidR="00E57C46" w:rsidRPr="00F207C9" w:rsidP="00586677">
      <w:pPr>
        <w:rPr/>
      </w:pPr>
      <w:r w:rsidRPr="00F207C9">
        <w:rPr/>
        <w:t>In den letzten Lebenstagen weisen die folgenden Symptome immer deutlicher auf den kurz b</w:t>
      </w:r>
      <w:r w:rsidRPr="00F207C9">
        <w:rPr/>
        <w:t>e</w:t>
      </w:r>
      <w:r w:rsidRPr="00F207C9">
        <w:rPr/>
        <w:t>vorstehenden Tod hin:</w:t>
      </w:r>
    </w:p>
    <w:p w:rsidR="00E57C46" w:rsidRPr="00F207C9" w:rsidP="00345D56">
      <w:pPr>
        <w:pStyle w:val="ItemBullet"/>
        <w:rPr/>
      </w:pPr>
      <w:r w:rsidRPr="00F207C9">
        <w:rPr/>
        <w:t>Die Sterbende ist häufig zu schwach</w:t>
      </w:r>
      <w:r w:rsidRPr="00F207C9" w:rsidR="00C54430">
        <w:rPr/>
        <w:t>,</w:t>
      </w:r>
      <w:r w:rsidRPr="00F207C9">
        <w:rPr/>
        <w:t xml:space="preserve"> um zu sprechen und zu schl</w:t>
      </w:r>
      <w:r w:rsidRPr="00F207C9">
        <w:rPr/>
        <w:t>u</w:t>
      </w:r>
      <w:r w:rsidRPr="00F207C9">
        <w:rPr/>
        <w:t>cken.</w:t>
      </w:r>
    </w:p>
    <w:p w:rsidR="0013069C" w:rsidP="00345D56">
      <w:pPr>
        <w:pStyle w:val="ItemBullet"/>
      </w:pPr>
      <w:r w:rsidRPr="00F207C9" w:rsidR="00E57C46">
        <w:rPr/>
        <w:t>Rasselatmung setzt ein (Sekrete in Hypopharynx und Luftröhre kö</w:t>
      </w:r>
      <w:r w:rsidRPr="00F207C9" w:rsidR="00E57C46">
        <w:rPr/>
        <w:t>n</w:t>
      </w:r>
      <w:r w:rsidRPr="00F207C9" w:rsidR="00E57C46">
        <w:rPr/>
        <w:t>nen infolge der Schwäche nicht mehr abg</w:t>
      </w:r>
      <w:r w:rsidRPr="00F207C9" w:rsidR="00E57C46">
        <w:rPr/>
        <w:t>e</w:t>
      </w:r>
      <w:r w:rsidRPr="00F207C9" w:rsidR="00E57C46">
        <w:rPr/>
        <w:t>hustet werden).</w:t>
      </w:r>
    </w:p>
    <w:p w:rsidR="0013069C" w:rsidP="00345D56">
      <w:pPr>
        <w:pStyle w:val="ItemBullet"/>
      </w:pPr>
      <w:r w:rsidRPr="00F207C9" w:rsidR="00E57C46">
        <w:rPr/>
        <w:t>Das Herz versagt, es kommt zum terminalen Lunge</w:t>
      </w:r>
      <w:r w:rsidRPr="00F207C9" w:rsidR="00E57C46">
        <w:rPr/>
        <w:t>n</w:t>
      </w:r>
      <w:r w:rsidRPr="00F207C9" w:rsidR="00E57C46">
        <w:rPr/>
        <w:t>ödem.</w:t>
      </w:r>
    </w:p>
    <w:p w:rsidR="00E57C46" w:rsidRPr="00F207C9" w:rsidP="00345D56">
      <w:pPr>
        <w:pStyle w:val="ItemBullet"/>
        <w:rPr/>
      </w:pPr>
      <w:r w:rsidRPr="00F207C9">
        <w:rPr/>
        <w:t>Die Klarheit des B</w:t>
      </w:r>
      <w:r w:rsidRPr="00F207C9">
        <w:rPr/>
        <w:t>e</w:t>
      </w:r>
      <w:r w:rsidRPr="00F207C9">
        <w:rPr/>
        <w:t>wusstseins schwankt.</w:t>
      </w:r>
    </w:p>
    <w:p w:rsidR="00E57C46" w:rsidRPr="00F207C9" w:rsidP="00345D56">
      <w:pPr>
        <w:pStyle w:val="ItemBullet"/>
        <w:rPr/>
      </w:pPr>
      <w:r w:rsidRPr="00F207C9">
        <w:rPr/>
        <w:t>Phasen der Bewusstlosigkeit treten auf und nehmen zu.</w:t>
      </w:r>
    </w:p>
    <w:p w:rsidR="00E57C46" w:rsidRPr="00F207C9" w:rsidP="00345D56">
      <w:pPr>
        <w:pStyle w:val="ItemBullet"/>
        <w:rPr/>
      </w:pPr>
      <w:r w:rsidRPr="00F207C9">
        <w:rPr/>
        <w:t>Die Zentralisa</w:t>
      </w:r>
      <w:r w:rsidR="00137C8B">
        <w:rPr/>
        <w:softHyphen/>
        <w:t>tion</w:t>
      </w:r>
      <w:r w:rsidRPr="00F207C9">
        <w:rPr/>
        <w:t xml:space="preserve"> des Kreislaufs setzt ein (kenntlich an den marm</w:t>
      </w:r>
      <w:r w:rsidRPr="00F207C9">
        <w:rPr/>
        <w:t>o</w:t>
      </w:r>
      <w:r w:rsidRPr="00F207C9">
        <w:rPr/>
        <w:t>rierten Extremit</w:t>
      </w:r>
      <w:r w:rsidRPr="00F207C9">
        <w:rPr/>
        <w:t>ä</w:t>
      </w:r>
      <w:r w:rsidRPr="00F207C9">
        <w:rPr/>
        <w:t>ten).</w:t>
      </w:r>
    </w:p>
    <w:p w:rsidR="00E57C46" w:rsidRPr="00F207C9" w:rsidP="00345D56">
      <w:pPr>
        <w:pStyle w:val="ItemBullet"/>
        <w:rPr/>
      </w:pPr>
      <w:r w:rsidRPr="00F207C9">
        <w:rPr/>
        <w:t>Der</w:t>
      </w:r>
      <w:r w:rsidRPr="00E02FC1">
        <w:rPr>
          <w:rStyle w:val="verdichtet075"/>
        </w:rPr>
        <w:t xml:space="preserve"> </w:t>
      </w:r>
      <w:r w:rsidRPr="00F207C9">
        <w:rPr/>
        <w:t>Atemrhythmus</w:t>
      </w:r>
      <w:r w:rsidRPr="00E02FC1">
        <w:rPr>
          <w:rStyle w:val="verdichtet075"/>
        </w:rPr>
        <w:t xml:space="preserve"> </w:t>
      </w:r>
      <w:r w:rsidRPr="00F207C9">
        <w:rPr/>
        <w:t>verändert</w:t>
      </w:r>
      <w:r w:rsidRPr="00E02FC1">
        <w:rPr>
          <w:rStyle w:val="verdichtet075"/>
        </w:rPr>
        <w:t xml:space="preserve"> </w:t>
      </w:r>
      <w:r w:rsidRPr="00F207C9">
        <w:rPr/>
        <w:t>sich</w:t>
      </w:r>
      <w:r w:rsidRPr="00E02FC1">
        <w:rPr>
          <w:rStyle w:val="verdichtet075"/>
        </w:rPr>
        <w:t xml:space="preserve"> </w:t>
      </w:r>
      <w:r w:rsidRPr="00F207C9">
        <w:rPr/>
        <w:t>(schneller,</w:t>
      </w:r>
      <w:r w:rsidRPr="00E02FC1">
        <w:rPr>
          <w:rStyle w:val="verdichtet075"/>
        </w:rPr>
        <w:t xml:space="preserve"> </w:t>
      </w:r>
      <w:r w:rsidRPr="00F207C9">
        <w:rPr/>
        <w:t>unregelmäßig,</w:t>
      </w:r>
      <w:r w:rsidRPr="00E02FC1">
        <w:rPr>
          <w:rStyle w:val="verdichtet075"/>
        </w:rPr>
        <w:t xml:space="preserve"> </w:t>
      </w:r>
      <w:r w:rsidRPr="00F207C9">
        <w:rPr/>
        <w:t>Ate</w:t>
      </w:r>
      <w:r w:rsidRPr="00F207C9">
        <w:rPr/>
        <w:t>m</w:t>
      </w:r>
      <w:r w:rsidRPr="00F207C9">
        <w:rPr/>
        <w:t>pausen).</w:t>
      </w:r>
    </w:p>
    <w:p w:rsidR="00E57C46" w:rsidRPr="00F207C9" w:rsidP="00586677">
      <w:pPr>
        <w:rPr/>
      </w:pPr>
      <w:r w:rsidRPr="00F207C9">
        <w:rPr/>
        <w:t>Bei Menschen mit fortgeschrittener Demenz wird der bevorst</w:t>
      </w:r>
      <w:r w:rsidRPr="00F207C9">
        <w:rPr/>
        <w:t>e</w:t>
      </w:r>
      <w:r w:rsidRPr="00F207C9">
        <w:rPr/>
        <w:t xml:space="preserve">hende Tod häufig selbst jetzt noch nicht erkannt! Wie </w:t>
      </w:r>
      <w:r w:rsidRPr="00934DC8">
        <w:rPr>
          <w:noProof/>
        </w:rPr>
        <w:t>eine</w:t>
      </w:r>
      <w:r w:rsidRPr="00F207C9">
        <w:rPr/>
        <w:t xml:space="preserve"> große italienische Studie zeigt, werden die Sterbenden nicht selten bis zuletzt fixiert; es werden ihnen Antibiotika und i.v. Infusionen verabreicht (Di Gi</w:t>
      </w:r>
      <w:r w:rsidRPr="00F207C9">
        <w:rPr/>
        <w:t>u</w:t>
      </w:r>
      <w:r w:rsidRPr="00F207C9">
        <w:rPr/>
        <w:t xml:space="preserve">lio </w:t>
      </w:r>
      <w:r w:rsidR="00B41D1E">
        <w:rPr/>
        <w:t>et al.</w:t>
      </w:r>
      <w:r w:rsidRPr="00F207C9">
        <w:rPr/>
        <w:t>, 2008).</w:t>
      </w:r>
    </w:p>
    <w:p w:rsidR="00E57C46" w:rsidRPr="00345D56" w:rsidP="00E02FC1">
      <w:pPr>
        <w:pStyle w:val="Heading3"/>
        <w:spacing w:after="200"/>
      </w:pPr>
      <w:bookmarkStart w:id="9" w:name="tm_letex_dest_9"/>
      <w:r w:rsidR="009064D9">
        <w:fldChar w:fldCharType="begin"/>
      </w:r>
      <w:r w:rsidR="009064D9">
        <w:rPr/>
        <w:instrText xml:space="preserve"> PRINT \p Group " [ /Dest /4_section_4.6.2. /View [ /XYZ 94 146  null ] /DEST pdfmark " </w:instrText>
      </w:r>
      <w:r w:rsidR="009064D9">
        <w:fldChar w:fldCharType="end"/>
      </w:r>
      <w:r w:rsidRPr="00345D56">
        <w:rPr/>
        <w:t>Was bedeutet Palliative Care in der Zeit des Sterbens?</w:t>
      </w:r>
      <w:bookmarkEnd w:id="9"/>
    </w:p>
    <w:p w:rsidR="00E57C46" w:rsidRPr="00345D56" w:rsidP="00E02FC1">
      <w:pPr>
        <w:pStyle w:val="berschrift4oNr"/>
        <w:spacing w:before="0"/>
      </w:pPr>
      <w:bookmarkStart w:id="10" w:name="tm_letex_dest_10"/>
      <w:r w:rsidR="009064D9">
        <w:fldChar w:fldCharType="begin"/>
      </w:r>
      <w:r w:rsidR="009064D9">
        <w:rPr/>
        <w:instrText xml:space="preserve"> PRINT \p Group " [ /Dest /section_Therapieziele_definieren_entscheiden_wa /View [ /XYZ 59 136  null ] /DEST pdfmark " </w:instrText>
      </w:r>
      <w:r w:rsidR="009064D9">
        <w:fldChar w:fldCharType="end"/>
      </w:r>
      <w:r w:rsidRPr="00345D56">
        <w:rPr/>
        <w:t>Therapieziele definieren; entscheiden</w:t>
      </w:r>
      <w:r w:rsidRPr="00345D56" w:rsidR="0044377A">
        <w:rPr/>
        <w:t>,</w:t>
      </w:r>
      <w:r w:rsidRPr="00345D56">
        <w:rPr/>
        <w:t xml:space="preserve"> was zu tun und was zu lassen ist</w:t>
      </w:r>
      <w:bookmarkEnd w:id="10"/>
    </w:p>
    <w:p w:rsidR="0013069C" w:rsidRPr="000E3BD1" w:rsidP="00BE17C5">
      <w:pPr>
        <w:spacing w:after="260" w:line="255" w:lineRule="exact"/>
      </w:pPr>
      <w:r w:rsidRPr="00F207C9" w:rsidR="00E57C46">
        <w:rPr/>
        <w:t>Haben</w:t>
      </w:r>
      <w:r w:rsidRPr="000E3BD1" w:rsidR="00E57C46">
        <w:rPr>
          <w:rStyle w:val="verdichtet025"/>
        </w:rPr>
        <w:t xml:space="preserve"> </w:t>
      </w:r>
      <w:r w:rsidRPr="00F207C9" w:rsidR="00E57C46">
        <w:rPr/>
        <w:t>wir</w:t>
      </w:r>
      <w:r w:rsidRPr="000E3BD1" w:rsidR="00E57C46">
        <w:rPr>
          <w:rStyle w:val="verdichtet025"/>
        </w:rPr>
        <w:t xml:space="preserve"> </w:t>
      </w:r>
      <w:r w:rsidRPr="00F207C9" w:rsidR="00E57C46">
        <w:rPr/>
        <w:t>im</w:t>
      </w:r>
      <w:r w:rsidRPr="000E3BD1" w:rsidR="00E57C46">
        <w:rPr>
          <w:rStyle w:val="verdichtet025"/>
        </w:rPr>
        <w:t xml:space="preserve"> </w:t>
      </w:r>
      <w:r w:rsidRPr="00F207C9" w:rsidR="00E57C46">
        <w:rPr/>
        <w:t>Team</w:t>
      </w:r>
      <w:r w:rsidRPr="000E3BD1" w:rsidR="00E57C46">
        <w:rPr>
          <w:rStyle w:val="verdichtet025"/>
        </w:rPr>
        <w:t xml:space="preserve"> </w:t>
      </w:r>
      <w:r w:rsidRPr="00F207C9" w:rsidR="00E57C46">
        <w:rPr/>
        <w:t>erkannt,</w:t>
      </w:r>
      <w:r w:rsidRPr="000E3BD1" w:rsidR="00E57C46">
        <w:rPr>
          <w:rStyle w:val="verdichtet025"/>
        </w:rPr>
        <w:t xml:space="preserve"> </w:t>
      </w:r>
      <w:r w:rsidRPr="00F207C9" w:rsidR="00E57C46">
        <w:rPr/>
        <w:t>besprochen</w:t>
      </w:r>
      <w:r w:rsidRPr="000E3BD1" w:rsidR="00E57C46">
        <w:rPr>
          <w:rStyle w:val="verdichtet025"/>
        </w:rPr>
        <w:t xml:space="preserve"> </w:t>
      </w:r>
      <w:r w:rsidRPr="00F207C9" w:rsidR="00E57C46">
        <w:rPr/>
        <w:t>und</w:t>
      </w:r>
      <w:r w:rsidRPr="000E3BD1" w:rsidR="00E57C46">
        <w:rPr>
          <w:rStyle w:val="verdichtet025"/>
        </w:rPr>
        <w:t xml:space="preserve"> </w:t>
      </w:r>
      <w:r w:rsidRPr="00F207C9" w:rsidR="00E57C46">
        <w:rPr/>
        <w:t>akzeptiert,</w:t>
      </w:r>
      <w:r w:rsidRPr="000E3BD1" w:rsidR="00E57C46">
        <w:rPr>
          <w:rStyle w:val="verdichtet025"/>
        </w:rPr>
        <w:t xml:space="preserve"> </w:t>
      </w:r>
      <w:r w:rsidRPr="00F207C9" w:rsidR="00E57C46">
        <w:rPr/>
        <w:t>dass</w:t>
      </w:r>
      <w:r w:rsidRPr="000E3BD1" w:rsidR="00E57C46">
        <w:rPr>
          <w:rStyle w:val="verdichtet025"/>
        </w:rPr>
        <w:t xml:space="preserve"> </w:t>
      </w:r>
      <w:r w:rsidRPr="00F207C9" w:rsidR="00E57C46">
        <w:rPr/>
        <w:t>der</w:t>
      </w:r>
      <w:r w:rsidRPr="000E3BD1" w:rsidR="00E57C46">
        <w:rPr>
          <w:rStyle w:val="verdichtet025"/>
        </w:rPr>
        <w:t xml:space="preserve"> </w:t>
      </w:r>
      <w:r w:rsidRPr="00F207C9" w:rsidR="00E57C46">
        <w:rPr/>
        <w:t>Tod</w:t>
      </w:r>
      <w:r w:rsidRPr="000E3BD1" w:rsidR="00E57C46">
        <w:rPr>
          <w:rStyle w:val="verdichtet025"/>
        </w:rPr>
        <w:t xml:space="preserve"> </w:t>
      </w:r>
      <w:r w:rsidRPr="00F207C9" w:rsidR="00E57C46">
        <w:rPr/>
        <w:t>nicht</w:t>
      </w:r>
      <w:r w:rsidRPr="000E3BD1" w:rsidR="00E57C46">
        <w:rPr>
          <w:rStyle w:val="verdichtet025"/>
        </w:rPr>
        <w:t xml:space="preserve"> </w:t>
      </w:r>
      <w:r w:rsidRPr="00F207C9" w:rsidR="00E57C46">
        <w:rPr/>
        <w:t>mehr</w:t>
      </w:r>
      <w:r w:rsidRPr="000E3BD1" w:rsidR="00E57C46">
        <w:rPr>
          <w:rStyle w:val="verdichtet025"/>
        </w:rPr>
        <w:t xml:space="preserve"> </w:t>
      </w:r>
      <w:r w:rsidRPr="00F207C9" w:rsidR="00E57C46">
        <w:rPr/>
        <w:t>fern</w:t>
      </w:r>
      <w:r w:rsidRPr="000E3BD1" w:rsidR="00E57C46">
        <w:rPr>
          <w:rStyle w:val="verdichtet025"/>
        </w:rPr>
        <w:t xml:space="preserve"> </w:t>
      </w:r>
      <w:r w:rsidRPr="00F207C9" w:rsidR="00E57C46">
        <w:rPr/>
        <w:t>ist,</w:t>
      </w:r>
      <w:r w:rsidRPr="000E3BD1" w:rsidR="00E57C46">
        <w:rPr>
          <w:rStyle w:val="verdichtet025"/>
        </w:rPr>
        <w:t xml:space="preserve"> </w:t>
      </w:r>
      <w:r w:rsidRPr="00F207C9" w:rsidR="00E57C46">
        <w:rPr/>
        <w:t>stellt</w:t>
      </w:r>
      <w:r w:rsidRPr="000E3BD1" w:rsidR="00E57C46">
        <w:rPr>
          <w:rStyle w:val="verdichtet025"/>
        </w:rPr>
        <w:t xml:space="preserve"> </w:t>
      </w:r>
      <w:r w:rsidRPr="00F207C9" w:rsidR="00E57C46">
        <w:rPr/>
        <w:t>sich</w:t>
      </w:r>
      <w:r w:rsidRPr="000E3BD1" w:rsidR="00E57C46">
        <w:rPr>
          <w:rStyle w:val="verdichtet025"/>
        </w:rPr>
        <w:t xml:space="preserve"> </w:t>
      </w:r>
      <w:r w:rsidRPr="00F207C9" w:rsidR="00E57C46">
        <w:rPr/>
        <w:t>die</w:t>
      </w:r>
      <w:r w:rsidRPr="000E3BD1" w:rsidR="00E57C46">
        <w:rPr>
          <w:rStyle w:val="verdichtet025"/>
        </w:rPr>
        <w:t xml:space="preserve"> </w:t>
      </w:r>
      <w:r w:rsidRPr="00F207C9" w:rsidR="00E57C46">
        <w:rPr/>
        <w:t>Frage,</w:t>
      </w:r>
      <w:r w:rsidRPr="000E3BD1" w:rsidR="00E57C46">
        <w:rPr>
          <w:rStyle w:val="verdichtet025"/>
        </w:rPr>
        <w:t xml:space="preserve"> </w:t>
      </w:r>
      <w:r w:rsidRPr="00F207C9" w:rsidR="00E57C46">
        <w:rPr/>
        <w:t>was</w:t>
      </w:r>
      <w:r w:rsidRPr="000E3BD1" w:rsidR="00E57C46">
        <w:rPr>
          <w:rStyle w:val="verdichtet025"/>
        </w:rPr>
        <w:t xml:space="preserve"> </w:t>
      </w:r>
      <w:r w:rsidRPr="00F207C9" w:rsidR="00E57C46">
        <w:rPr/>
        <w:t>für</w:t>
      </w:r>
      <w:r w:rsidRPr="000E3BD1" w:rsidR="00E57C46">
        <w:rPr>
          <w:rStyle w:val="verdichtet025"/>
        </w:rPr>
        <w:t xml:space="preserve"> </w:t>
      </w:r>
      <w:r w:rsidRPr="00F207C9" w:rsidR="00E57C46">
        <w:rPr/>
        <w:t>die</w:t>
      </w:r>
      <w:r w:rsidRPr="000E3BD1" w:rsidR="00E57C46">
        <w:rPr>
          <w:rStyle w:val="verdichtet025"/>
        </w:rPr>
        <w:t xml:space="preserve"> </w:t>
      </w:r>
      <w:r w:rsidRPr="00F207C9" w:rsidR="00E57C46">
        <w:rPr/>
        <w:t>gute</w:t>
      </w:r>
      <w:r w:rsidRPr="000E3BD1" w:rsidR="00E57C46">
        <w:rPr>
          <w:rStyle w:val="verdichtet025"/>
        </w:rPr>
        <w:t xml:space="preserve"> </w:t>
      </w:r>
      <w:r w:rsidRPr="00F207C9" w:rsidR="00E57C46">
        <w:rPr/>
        <w:t>Betre</w:t>
      </w:r>
      <w:r w:rsidRPr="00F207C9" w:rsidR="00E57C46">
        <w:rPr/>
        <w:t>u</w:t>
      </w:r>
      <w:r w:rsidRPr="00F207C9" w:rsidR="00E57C46">
        <w:rPr/>
        <w:t>ung</w:t>
      </w:r>
      <w:r w:rsidRPr="000E3BD1" w:rsidR="00E57C46">
        <w:rPr>
          <w:rStyle w:val="verdichtet025"/>
        </w:rPr>
        <w:t xml:space="preserve"> </w:t>
      </w:r>
      <w:r w:rsidRPr="00F207C9" w:rsidR="00E57C46">
        <w:rPr/>
        <w:t>der</w:t>
      </w:r>
      <w:r w:rsidRPr="000E3BD1" w:rsidR="00E57C46">
        <w:rPr>
          <w:rStyle w:val="verdichtet025"/>
        </w:rPr>
        <w:t xml:space="preserve"> </w:t>
      </w:r>
      <w:r w:rsidRPr="00F207C9" w:rsidR="00E57C46">
        <w:rPr/>
        <w:t>Sterbenden</w:t>
      </w:r>
      <w:r w:rsidRPr="000E3BD1" w:rsidR="00E57C46">
        <w:rPr>
          <w:rStyle w:val="verdichtet025"/>
        </w:rPr>
        <w:t xml:space="preserve"> </w:t>
      </w:r>
      <w:r w:rsidRPr="00F207C9" w:rsidR="00E57C46">
        <w:rPr/>
        <w:t>jetzt</w:t>
      </w:r>
      <w:r w:rsidRPr="000E3BD1" w:rsidR="00E57C46">
        <w:rPr>
          <w:rStyle w:val="verdichtet025"/>
        </w:rPr>
        <w:t xml:space="preserve"> </w:t>
      </w:r>
      <w:r w:rsidRPr="00F207C9" w:rsidR="00E57C46">
        <w:rPr/>
        <w:t>wichtig</w:t>
      </w:r>
      <w:r w:rsidRPr="000E3BD1" w:rsidR="00E57C46">
        <w:rPr>
          <w:rStyle w:val="verdichtet025"/>
        </w:rPr>
        <w:t xml:space="preserve"> </w:t>
      </w:r>
      <w:r w:rsidRPr="00F207C9" w:rsidR="00E57C46">
        <w:rPr/>
        <w:t>ist.</w:t>
      </w:r>
      <w:r w:rsidRPr="000E3BD1" w:rsidR="00E57C46">
        <w:rPr>
          <w:rStyle w:val="verdichtet025"/>
        </w:rPr>
        <w:t xml:space="preserve"> </w:t>
      </w:r>
      <w:r w:rsidRPr="00F207C9" w:rsidR="00E57C46">
        <w:rPr/>
        <w:t>Standen</w:t>
      </w:r>
      <w:r w:rsidRPr="000E3BD1" w:rsidR="00E57C46">
        <w:rPr>
          <w:rStyle w:val="verdichtet025"/>
        </w:rPr>
        <w:t xml:space="preserve"> </w:t>
      </w:r>
      <w:r w:rsidRPr="00F207C9" w:rsidR="00E57C46">
        <w:rPr/>
        <w:t>in</w:t>
      </w:r>
      <w:r w:rsidRPr="000E3BD1" w:rsidR="00E57C46">
        <w:rPr>
          <w:rStyle w:val="verdichtet025"/>
        </w:rPr>
        <w:t xml:space="preserve"> </w:t>
      </w:r>
      <w:r w:rsidRPr="00F207C9" w:rsidR="00E57C46">
        <w:rPr/>
        <w:t>den</w:t>
      </w:r>
      <w:r w:rsidRPr="000E3BD1" w:rsidR="00E57C46">
        <w:rPr>
          <w:rStyle w:val="verdichtet025"/>
        </w:rPr>
        <w:t xml:space="preserve"> </w:t>
      </w:r>
      <w:r w:rsidRPr="00F207C9" w:rsidR="00E57C46">
        <w:rPr/>
        <w:t>ve</w:t>
      </w:r>
      <w:r w:rsidRPr="00F207C9" w:rsidR="00E57C46">
        <w:rPr/>
        <w:t>r</w:t>
      </w:r>
      <w:r w:rsidRPr="00F207C9" w:rsidR="00E57C46">
        <w:rPr/>
        <w:t>gangenen</w:t>
      </w:r>
      <w:r w:rsidRPr="000E3BD1" w:rsidR="00E57C46">
        <w:rPr>
          <w:rStyle w:val="verdichtet025"/>
        </w:rPr>
        <w:t xml:space="preserve"> </w:t>
      </w:r>
      <w:r w:rsidRPr="00F207C9" w:rsidR="00E57C46">
        <w:rPr/>
        <w:t>Wochen</w:t>
      </w:r>
      <w:r w:rsidRPr="000E3BD1" w:rsidR="00E57C46">
        <w:rPr>
          <w:rStyle w:val="verdichtet025"/>
        </w:rPr>
        <w:t xml:space="preserve"> </w:t>
      </w:r>
      <w:r w:rsidRPr="00F207C9" w:rsidR="00E57C46">
        <w:rPr/>
        <w:t>und</w:t>
      </w:r>
      <w:r w:rsidRPr="000E3BD1" w:rsidR="00E57C46">
        <w:rPr>
          <w:rStyle w:val="verdichtet025"/>
        </w:rPr>
        <w:t xml:space="preserve"> </w:t>
      </w:r>
      <w:r w:rsidRPr="00F207C9" w:rsidR="00E57C46">
        <w:rPr/>
        <w:t>Monaten</w:t>
      </w:r>
      <w:r w:rsidRPr="000E3BD1" w:rsidR="00E57C46">
        <w:rPr>
          <w:rStyle w:val="verdichtet025"/>
        </w:rPr>
        <w:t xml:space="preserve"> </w:t>
      </w:r>
      <w:r w:rsidRPr="00F207C9" w:rsidR="00E57C46">
        <w:rPr/>
        <w:t>noch</w:t>
      </w:r>
      <w:r w:rsidRPr="000E3BD1" w:rsidR="00E57C46">
        <w:rPr>
          <w:rStyle w:val="verdichtet025"/>
        </w:rPr>
        <w:t xml:space="preserve"> </w:t>
      </w:r>
      <w:r w:rsidRPr="00F207C9" w:rsidR="00E57C46">
        <w:rPr/>
        <w:t>immer</w:t>
      </w:r>
      <w:r w:rsidRPr="000E3BD1" w:rsidR="00E57C46">
        <w:rPr>
          <w:rStyle w:val="verdichtet025"/>
        </w:rPr>
        <w:t xml:space="preserve"> </w:t>
      </w:r>
      <w:r w:rsidRPr="00F207C9" w:rsidR="00E57C46">
        <w:rPr/>
        <w:t>sowohl</w:t>
      </w:r>
      <w:r w:rsidRPr="000E3BD1" w:rsidR="00E57C46">
        <w:rPr>
          <w:rStyle w:val="verdichtet025"/>
        </w:rPr>
        <w:t xml:space="preserve"> </w:t>
      </w:r>
      <w:r w:rsidRPr="00F207C9" w:rsidR="00E57C46">
        <w:rPr/>
        <w:t>kurative</w:t>
      </w:r>
      <w:r w:rsidRPr="000E3BD1" w:rsidR="00E57C46">
        <w:rPr>
          <w:rStyle w:val="verdichtet025"/>
        </w:rPr>
        <w:t xml:space="preserve"> </w:t>
      </w:r>
      <w:r w:rsidRPr="00F207C9" w:rsidR="00E57C46">
        <w:rPr/>
        <w:t>als</w:t>
      </w:r>
      <w:r w:rsidRPr="000E3BD1" w:rsidR="00E57C46">
        <w:rPr>
          <w:rStyle w:val="verdichtet025"/>
        </w:rPr>
        <w:t xml:space="preserve"> </w:t>
      </w:r>
      <w:r w:rsidRPr="00F207C9" w:rsidR="00E57C46">
        <w:rPr/>
        <w:t>auch</w:t>
      </w:r>
      <w:r w:rsidRPr="000E3BD1" w:rsidR="00E57C46">
        <w:rPr>
          <w:rStyle w:val="verdichtet025"/>
        </w:rPr>
        <w:t xml:space="preserve"> </w:t>
      </w:r>
      <w:r w:rsidRPr="00F207C9" w:rsidR="00E57C46">
        <w:rPr/>
        <w:t>palliative</w:t>
      </w:r>
      <w:r w:rsidRPr="000E3BD1" w:rsidR="00E57C46">
        <w:rPr>
          <w:rStyle w:val="verdichtet025"/>
        </w:rPr>
        <w:t xml:space="preserve"> </w:t>
      </w:r>
      <w:r w:rsidRPr="00F207C9" w:rsidR="00E57C46">
        <w:rPr/>
        <w:t>B</w:t>
      </w:r>
      <w:r w:rsidRPr="00F207C9" w:rsidR="00E57C46">
        <w:rPr/>
        <w:t>e</w:t>
      </w:r>
      <w:r w:rsidRPr="00F207C9" w:rsidR="00E57C46">
        <w:rPr/>
        <w:t>hand</w:t>
      </w:r>
      <w:r w:rsidR="000E3BD1">
        <w:rPr/>
        <w:softHyphen/>
      </w:r>
      <w:r w:rsidRPr="00F207C9" w:rsidR="00E57C46">
        <w:rPr/>
        <w:t>lungsmöglichkeiten</w:t>
      </w:r>
      <w:r w:rsidRPr="000E3BD1" w:rsidR="00E57C46">
        <w:rPr>
          <w:rStyle w:val="verdichtet025"/>
        </w:rPr>
        <w:t xml:space="preserve"> </w:t>
      </w:r>
      <w:r w:rsidRPr="00F207C9" w:rsidR="00E57C46">
        <w:rPr/>
        <w:t>zur</w:t>
      </w:r>
      <w:r w:rsidRPr="000E3BD1" w:rsidR="00E57C46">
        <w:rPr>
          <w:rStyle w:val="verdichtet025"/>
        </w:rPr>
        <w:t xml:space="preserve"> </w:t>
      </w:r>
      <w:r w:rsidRPr="00F207C9" w:rsidR="00E57C46">
        <w:rPr/>
        <w:t>Diskussion,</w:t>
      </w:r>
      <w:r w:rsidRPr="000E3BD1" w:rsidR="00E57C46">
        <w:rPr>
          <w:rStyle w:val="verdichtet025"/>
        </w:rPr>
        <w:t xml:space="preserve"> </w:t>
      </w:r>
      <w:r w:rsidRPr="00F207C9" w:rsidR="00E57C46">
        <w:rPr/>
        <w:t>haben</w:t>
      </w:r>
      <w:r w:rsidRPr="000E3BD1" w:rsidR="00E57C46">
        <w:rPr>
          <w:rStyle w:val="verdichtet025"/>
        </w:rPr>
        <w:t xml:space="preserve"> </w:t>
      </w:r>
      <w:r w:rsidRPr="00F207C9" w:rsidR="00E57C46">
        <w:rPr/>
        <w:t>wir</w:t>
      </w:r>
      <w:r w:rsidRPr="000E3BD1" w:rsidR="00E57C46">
        <w:rPr>
          <w:rStyle w:val="verdichtet025"/>
        </w:rPr>
        <w:t xml:space="preserve"> </w:t>
      </w:r>
      <w:r w:rsidRPr="00F207C9" w:rsidR="00E57C46">
        <w:rPr/>
        <w:t>nunmehr</w:t>
      </w:r>
      <w:r w:rsidRPr="000E3BD1" w:rsidR="00E57C46">
        <w:rPr>
          <w:rStyle w:val="verdichtet025"/>
        </w:rPr>
        <w:t xml:space="preserve"> </w:t>
      </w:r>
      <w:r w:rsidRPr="00F207C9" w:rsidR="00E57C46">
        <w:rPr/>
        <w:t>ausschlie</w:t>
      </w:r>
      <w:r w:rsidRPr="00F207C9" w:rsidR="00E57C46">
        <w:rPr/>
        <w:t>ß</w:t>
      </w:r>
      <w:r w:rsidRPr="00F207C9" w:rsidR="00E57C46">
        <w:rPr/>
        <w:t>lich</w:t>
      </w:r>
      <w:r w:rsidRPr="000E3BD1" w:rsidR="00E57C46">
        <w:rPr>
          <w:rStyle w:val="verdichtet025"/>
        </w:rPr>
        <w:t xml:space="preserve"> </w:t>
      </w:r>
      <w:r w:rsidRPr="00F207C9" w:rsidR="00E57C46">
        <w:rPr/>
        <w:t>palliative</w:t>
      </w:r>
      <w:r w:rsidRPr="000E3BD1" w:rsidR="00E57C46">
        <w:rPr>
          <w:rStyle w:val="verdichtet025"/>
        </w:rPr>
        <w:t xml:space="preserve"> </w:t>
      </w:r>
      <w:r w:rsidRPr="00F207C9" w:rsidR="00E57C46">
        <w:rPr/>
        <w:t>Maßnahmen</w:t>
      </w:r>
      <w:r w:rsidRPr="000E3BD1" w:rsidR="00E57C46">
        <w:rPr>
          <w:rStyle w:val="verdichtet025"/>
        </w:rPr>
        <w:t xml:space="preserve"> </w:t>
      </w:r>
      <w:r w:rsidRPr="00F207C9" w:rsidR="00E57C46">
        <w:rPr/>
        <w:t>im</w:t>
      </w:r>
      <w:r w:rsidRPr="000E3BD1" w:rsidR="00E57C46">
        <w:rPr>
          <w:rStyle w:val="verdichtet025"/>
        </w:rPr>
        <w:t xml:space="preserve"> </w:t>
      </w:r>
      <w:r w:rsidRPr="00F207C9" w:rsidR="00E57C46">
        <w:rPr/>
        <w:t>Blick.</w:t>
      </w:r>
      <w:r w:rsidRPr="000E3BD1" w:rsidR="00E57C46">
        <w:rPr>
          <w:rStyle w:val="verdichtet025"/>
        </w:rPr>
        <w:t xml:space="preserve"> </w:t>
      </w:r>
      <w:r w:rsidRPr="00F207C9" w:rsidR="00E57C46">
        <w:rPr/>
        <w:t>Konsequente</w:t>
      </w:r>
      <w:r w:rsidRPr="000E3BD1" w:rsidR="00E57C46">
        <w:rPr>
          <w:rStyle w:val="verdichtet025"/>
        </w:rPr>
        <w:t xml:space="preserve"> </w:t>
      </w:r>
      <w:r w:rsidRPr="00F207C9" w:rsidR="00E57C46">
        <w:rPr/>
        <w:t>Beobach</w:t>
      </w:r>
      <w:r w:rsidR="000E3BD1">
        <w:rPr/>
        <w:softHyphen/>
      </w:r>
      <w:r w:rsidRPr="00F207C9" w:rsidR="00E57C46">
        <w:rPr/>
        <w:t>tung,</w:t>
      </w:r>
      <w:r w:rsidRPr="000E3BD1" w:rsidR="00E57C46">
        <w:rPr>
          <w:rStyle w:val="verdichtet025"/>
        </w:rPr>
        <w:t xml:space="preserve"> </w:t>
      </w:r>
      <w:r w:rsidRPr="000E3BD1" w:rsidR="00E57C46">
        <w:rPr/>
        <w:t>We</w:t>
      </w:r>
      <w:r w:rsidRPr="000E3BD1" w:rsidR="00E57C46">
        <w:rPr/>
        <w:t>i</w:t>
      </w:r>
      <w:r w:rsidRPr="000E3BD1" w:rsidR="00E57C46">
        <w:rPr/>
        <w:t>tergabe und Dokumenta</w:t>
      </w:r>
      <w:r w:rsidRPr="000E3BD1" w:rsidR="00137C8B">
        <w:rPr/>
        <w:softHyphen/>
        <w:t>tion</w:t>
      </w:r>
      <w:r>
        <w:fldChar w:fldCharType="begin"/>
      </w:r>
      <w:r w:rsidRPr="000E3BD1" w:rsidR="001973D6">
        <w:rPr/>
        <w:instrText xml:space="preserve"> XE "Dokumentation" </w:instrText>
      </w:r>
      <w:r>
        <w:fldChar w:fldCharType="end"/>
      </w:r>
      <w:r w:rsidRPr="000E3BD1" w:rsidR="00E57C46">
        <w:rPr/>
        <w:t xml:space="preserve"> der Symptome und Verhaltensweisen der Sterbe</w:t>
      </w:r>
      <w:r w:rsidRPr="000E3BD1" w:rsidR="00E57C46">
        <w:rPr/>
        <w:t>n</w:t>
      </w:r>
      <w:r w:rsidRPr="000E3BD1" w:rsidR="00E57C46">
        <w:rPr/>
        <w:t>den bilden die unabdingbaren Voraussetzungen für eine gute Symptomkontrolle</w:t>
      </w:r>
      <w:r>
        <w:fldChar w:fldCharType="begin"/>
      </w:r>
      <w:r w:rsidRPr="000E3BD1" w:rsidR="001973D6">
        <w:rPr/>
        <w:instrText xml:space="preserve"> XE "Symptomkontro</w:instrText>
      </w:r>
      <w:r w:rsidRPr="000E3BD1" w:rsidR="001973D6">
        <w:rPr/>
        <w:instrText>l</w:instrText>
      </w:r>
      <w:r w:rsidRPr="000E3BD1" w:rsidR="001973D6">
        <w:rPr/>
        <w:instrText xml:space="preserve">le" </w:instrText>
      </w:r>
      <w:r>
        <w:fldChar w:fldCharType="end"/>
      </w:r>
      <w:r w:rsidRPr="000E3BD1" w:rsidR="00E57C46">
        <w:rPr/>
        <w:t>. Der laufende Austausch der individuellen Beobac</w:t>
      </w:r>
      <w:r w:rsidRPr="000E3BD1" w:rsidR="00E57C46">
        <w:rPr/>
        <w:t>h</w:t>
      </w:r>
      <w:r w:rsidRPr="000E3BD1" w:rsidR="00E57C46">
        <w:rPr/>
        <w:t>tungen, das stetige Abgleichen der Eindrücke und die dem jeweiligen Zustand angepassten notwendigen Änderungen in Pflege oder mediz</w:t>
      </w:r>
      <w:r w:rsidRPr="000E3BD1" w:rsidR="00E57C46">
        <w:rPr/>
        <w:t>i</w:t>
      </w:r>
      <w:r w:rsidRPr="000E3BD1" w:rsidR="00E57C46">
        <w:rPr/>
        <w:t>nischer Behandlung sind jetzt zentrale Themen.</w:t>
      </w:r>
    </w:p>
    <w:p w:rsidR="00E57C46" w:rsidRPr="00345D56" w:rsidP="00BE17C5">
      <w:pPr>
        <w:pStyle w:val="berschrift5oNr"/>
        <w:spacing w:after="80"/>
        <w:rPr/>
      </w:pPr>
      <w:r w:rsidRPr="00345D56">
        <w:rPr/>
        <w:t>Kommunika</w:t>
      </w:r>
      <w:r w:rsidRPr="00345D56" w:rsidR="00137C8B">
        <w:rPr/>
        <w:t>tion</w:t>
      </w:r>
      <w:r w:rsidRPr="00345D56">
        <w:rPr/>
        <w:t xml:space="preserve"> mit der Sterbenden</w:t>
      </w:r>
    </w:p>
    <w:p w:rsidR="00E57C46" w:rsidRPr="00F207C9" w:rsidP="00BE17C5">
      <w:pPr>
        <w:spacing w:after="260" w:line="255" w:lineRule="exact"/>
        <w:rPr/>
      </w:pPr>
      <w:r w:rsidRPr="00F207C9">
        <w:rPr/>
        <w:t>Die Kommunika</w:t>
      </w:r>
      <w:r w:rsidR="00137C8B">
        <w:rPr/>
        <w:softHyphen/>
        <w:t>tion</w:t>
      </w:r>
      <w:r w:rsidRPr="00F207C9">
        <w:rPr/>
        <w:t xml:space="preserve"> muss an den Zustand der Patientin angepasst werden. Valida</w:t>
      </w:r>
      <w:r w:rsidR="00137C8B">
        <w:rPr/>
        <w:softHyphen/>
        <w:t>tion</w:t>
      </w:r>
      <w:r>
        <w:fldChar w:fldCharType="begin"/>
      </w:r>
      <w:r w:rsidRPr="00F207C9" w:rsidR="001973D6">
        <w:rPr/>
        <w:instrText xml:space="preserve"> XE "Validation" </w:instrText>
      </w:r>
      <w:r>
        <w:fldChar w:fldCharType="end"/>
      </w:r>
      <w:r w:rsidRPr="00F207C9">
        <w:rPr/>
        <w:t xml:space="preserve"> (vgl. S.</w:t>
      </w:r>
      <w:r w:rsidR="003B004D">
        <w:rPr/>
        <w:t> 131</w:t>
      </w:r>
      <w:r w:rsidRPr="003B004D" w:rsidR="003B004D">
        <w:rPr>
          <w:rStyle w:val="Valunit"/>
        </w:rPr>
        <w:t> </w:t>
      </w:r>
      <w:r w:rsidRPr="00F207C9">
        <w:rPr/>
        <w:t>ff.) und Basale Stim</w:t>
      </w:r>
      <w:r w:rsidRPr="00F207C9">
        <w:rPr/>
        <w:t>u</w:t>
      </w:r>
      <w:r w:rsidRPr="00F207C9">
        <w:rPr/>
        <w:t>la</w:t>
      </w:r>
      <w:r w:rsidR="00137C8B">
        <w:rPr/>
        <w:softHyphen/>
        <w:t>tion</w:t>
      </w:r>
      <w:r>
        <w:fldChar w:fldCharType="begin"/>
      </w:r>
      <w:r w:rsidRPr="00F207C9" w:rsidR="001973D6">
        <w:rPr/>
        <w:instrText xml:space="preserve"> XE "Basale Stimulation" </w:instrText>
      </w:r>
      <w:r>
        <w:fldChar w:fldCharType="end"/>
      </w:r>
      <w:r w:rsidRPr="00F207C9">
        <w:rPr/>
        <w:t xml:space="preserve"> bewähren sich als geeignete nonve</w:t>
      </w:r>
      <w:r w:rsidRPr="00F207C9">
        <w:rPr/>
        <w:t>r</w:t>
      </w:r>
      <w:r w:rsidRPr="00F207C9">
        <w:rPr/>
        <w:t>bale Kommunika</w:t>
      </w:r>
      <w:r w:rsidR="00137C8B">
        <w:rPr/>
        <w:softHyphen/>
        <w:t>tion</w:t>
      </w:r>
      <w:r w:rsidRPr="00F207C9">
        <w:rPr/>
        <w:t>smethoden. Wir gehen immer wieder zu der Sterbenden, treten mit ihr in Kontakt, beobac</w:t>
      </w:r>
      <w:r w:rsidRPr="00F207C9">
        <w:rPr/>
        <w:t>h</w:t>
      </w:r>
      <w:r w:rsidRPr="00F207C9">
        <w:rPr/>
        <w:t>ten ihr Verhalten, ihren Gesichtsausdruck und ihre Atmung</w:t>
      </w:r>
      <w:r w:rsidRPr="00F207C9" w:rsidR="00253945">
        <w:rPr/>
        <w:t>,</w:t>
      </w:r>
      <w:r w:rsidRPr="00F207C9">
        <w:rPr/>
        <w:t xml:space="preserve"> um herausz</w:t>
      </w:r>
      <w:r w:rsidRPr="00F207C9">
        <w:rPr/>
        <w:t>u</w:t>
      </w:r>
      <w:r w:rsidRPr="00F207C9">
        <w:rPr/>
        <w:t xml:space="preserve">finden, ob sie unter Schmerzen, Angst </w:t>
      </w:r>
      <w:r w:rsidRPr="00934DC8">
        <w:rPr>
          <w:noProof/>
        </w:rPr>
        <w:t>oder</w:t>
      </w:r>
      <w:r w:rsidRPr="00F207C9">
        <w:rPr/>
        <w:t xml:space="preserve"> </w:t>
      </w:r>
      <w:r w:rsidRPr="00934DC8">
        <w:rPr>
          <w:noProof/>
        </w:rPr>
        <w:t>einem</w:t>
      </w:r>
      <w:r w:rsidRPr="00F207C9">
        <w:rPr/>
        <w:t xml:space="preserve"> anderen quäle</w:t>
      </w:r>
      <w:r w:rsidRPr="00F207C9">
        <w:rPr/>
        <w:t>n</w:t>
      </w:r>
      <w:r w:rsidRPr="00F207C9">
        <w:rPr/>
        <w:t>den Symptom leidet. Die Sterbende soll spüren, dass sie nicht verlassen wird, dass sie bis z</w:t>
      </w:r>
      <w:r w:rsidRPr="00F207C9">
        <w:rPr/>
        <w:t>u</w:t>
      </w:r>
      <w:r w:rsidRPr="00F207C9">
        <w:rPr/>
        <w:t>letzt für uns wichtig bleibt.</w:t>
      </w:r>
    </w:p>
    <w:p w:rsidR="00E57C46" w:rsidRPr="00345D56" w:rsidP="00BE17C5">
      <w:pPr>
        <w:pStyle w:val="berschrift5oNr"/>
        <w:spacing w:after="80"/>
        <w:rPr/>
      </w:pPr>
      <w:r w:rsidRPr="00345D56">
        <w:rPr/>
        <w:t>Mundpflege</w:t>
      </w:r>
    </w:p>
    <w:p w:rsidR="0013069C" w:rsidP="00BE17C5">
      <w:pPr>
        <w:spacing w:after="260" w:line="255" w:lineRule="exact"/>
      </w:pPr>
      <w:r w:rsidRPr="00F207C9" w:rsidR="00E57C46">
        <w:rPr/>
        <w:t>Die</w:t>
      </w:r>
      <w:r w:rsidRPr="000E3BD1" w:rsidR="00E57C46">
        <w:rPr>
          <w:rStyle w:val="verdichtet025"/>
        </w:rPr>
        <w:t xml:space="preserve"> </w:t>
      </w:r>
      <w:r w:rsidRPr="00F207C9" w:rsidR="00E57C46">
        <w:rPr/>
        <w:t>regelmäßige,</w:t>
      </w:r>
      <w:r w:rsidRPr="000E3BD1" w:rsidR="00E57C46">
        <w:rPr>
          <w:rStyle w:val="verdichtet025"/>
        </w:rPr>
        <w:t xml:space="preserve"> </w:t>
      </w:r>
      <w:r w:rsidRPr="00F207C9" w:rsidR="00E57C46">
        <w:rPr/>
        <w:t>behutsame</w:t>
      </w:r>
      <w:r w:rsidRPr="000E3BD1" w:rsidR="00E57C46">
        <w:rPr>
          <w:rStyle w:val="verdichtet025"/>
        </w:rPr>
        <w:t xml:space="preserve"> </w:t>
      </w:r>
      <w:r w:rsidRPr="00F207C9" w:rsidR="00E57C46">
        <w:rPr/>
        <w:t>und</w:t>
      </w:r>
      <w:r w:rsidRPr="000E3BD1" w:rsidR="00E57C46">
        <w:rPr>
          <w:rStyle w:val="verdichtet025"/>
        </w:rPr>
        <w:t xml:space="preserve"> </w:t>
      </w:r>
      <w:r w:rsidRPr="00F207C9" w:rsidR="00E57C46">
        <w:rPr/>
        <w:t>gründliche</w:t>
      </w:r>
      <w:r w:rsidRPr="000E3BD1" w:rsidR="00E57C46">
        <w:rPr>
          <w:rStyle w:val="verdichtet025"/>
        </w:rPr>
        <w:t xml:space="preserve"> </w:t>
      </w:r>
      <w:r w:rsidRPr="00F207C9" w:rsidR="00E57C46">
        <w:rPr/>
        <w:t>Mundpflege</w:t>
      </w:r>
      <w:r w:rsidRPr="000E3BD1" w:rsidR="00E57C46">
        <w:rPr>
          <w:rStyle w:val="verdichtet025"/>
        </w:rPr>
        <w:t xml:space="preserve"> </w:t>
      </w:r>
      <w:r w:rsidRPr="00F207C9" w:rsidR="00E57C46">
        <w:rPr/>
        <w:t>ist</w:t>
      </w:r>
      <w:r w:rsidRPr="000E3BD1" w:rsidR="00E57C46">
        <w:rPr>
          <w:rStyle w:val="verdichtet025"/>
        </w:rPr>
        <w:t xml:space="preserve"> </w:t>
      </w:r>
      <w:r w:rsidRPr="00934DC8" w:rsidR="00E57C46">
        <w:rPr>
          <w:noProof/>
        </w:rPr>
        <w:t>eine</w:t>
      </w:r>
      <w:r w:rsidRPr="000E3BD1" w:rsidR="00E57C46">
        <w:rPr>
          <w:rStyle w:val="verdichtet025"/>
        </w:rPr>
        <w:t xml:space="preserve"> </w:t>
      </w:r>
      <w:r w:rsidRPr="00F207C9" w:rsidR="00E57C46">
        <w:rPr/>
        <w:t>der</w:t>
      </w:r>
      <w:r w:rsidRPr="000E3BD1" w:rsidR="00E57C46">
        <w:rPr>
          <w:rStyle w:val="verdichtet025"/>
        </w:rPr>
        <w:t xml:space="preserve"> </w:t>
      </w:r>
      <w:r w:rsidRPr="00F207C9" w:rsidR="00E57C46">
        <w:rPr/>
        <w:t>bedeutsamsten</w:t>
      </w:r>
      <w:r w:rsidRPr="000E3BD1" w:rsidR="00E57C46">
        <w:rPr>
          <w:rStyle w:val="verdichtet025"/>
        </w:rPr>
        <w:t xml:space="preserve"> </w:t>
      </w:r>
      <w:r w:rsidRPr="00F207C9" w:rsidR="00E57C46">
        <w:rPr/>
        <w:t>palliat</w:t>
      </w:r>
      <w:r w:rsidRPr="00F207C9" w:rsidR="00E57C46">
        <w:rPr/>
        <w:t>i</w:t>
      </w:r>
      <w:r w:rsidRPr="00F207C9" w:rsidR="00E57C46">
        <w:rPr/>
        <w:t>ven</w:t>
      </w:r>
      <w:r w:rsidRPr="000E3BD1" w:rsidR="00E57C46">
        <w:rPr>
          <w:rStyle w:val="verdichtet025"/>
        </w:rPr>
        <w:t xml:space="preserve"> </w:t>
      </w:r>
      <w:r w:rsidRPr="00F207C9" w:rsidR="00E57C46">
        <w:rPr/>
        <w:t>Maßnahmen</w:t>
      </w:r>
      <w:r w:rsidRPr="000E3BD1" w:rsidR="00E57C46">
        <w:rPr>
          <w:rStyle w:val="verdichtet025"/>
        </w:rPr>
        <w:t xml:space="preserve"> </w:t>
      </w:r>
      <w:r w:rsidRPr="00F207C9" w:rsidR="00E57C46">
        <w:rPr/>
        <w:t>für</w:t>
      </w:r>
      <w:r w:rsidRPr="000E3BD1" w:rsidR="00E57C46">
        <w:rPr>
          <w:rStyle w:val="verdichtet025"/>
        </w:rPr>
        <w:t xml:space="preserve"> </w:t>
      </w:r>
      <w:r w:rsidRPr="00F207C9" w:rsidR="00E57C46">
        <w:rPr/>
        <w:t>Sterbende.</w:t>
      </w:r>
      <w:r w:rsidRPr="000E3BD1" w:rsidR="00E57C46">
        <w:rPr>
          <w:rStyle w:val="verdichtet025"/>
        </w:rPr>
        <w:t xml:space="preserve"> </w:t>
      </w:r>
      <w:r w:rsidRPr="00F207C9" w:rsidR="00E57C46">
        <w:rPr/>
        <w:t>Es</w:t>
      </w:r>
      <w:r w:rsidRPr="000E3BD1" w:rsidR="00E57C46">
        <w:rPr>
          <w:rStyle w:val="verdichtet025"/>
        </w:rPr>
        <w:t xml:space="preserve"> </w:t>
      </w:r>
      <w:r w:rsidRPr="00F207C9" w:rsidR="00E57C46">
        <w:rPr/>
        <w:t>gibt</w:t>
      </w:r>
      <w:r w:rsidRPr="000E3BD1" w:rsidR="00E57C46">
        <w:rPr>
          <w:rStyle w:val="verdichtet025"/>
        </w:rPr>
        <w:t xml:space="preserve"> </w:t>
      </w:r>
      <w:r w:rsidRPr="00F207C9" w:rsidR="00E57C46">
        <w:rPr/>
        <w:t>viele</w:t>
      </w:r>
      <w:r w:rsidRPr="000E3BD1" w:rsidR="00E57C46">
        <w:rPr>
          <w:rStyle w:val="verdichtet025"/>
        </w:rPr>
        <w:t xml:space="preserve"> </w:t>
      </w:r>
      <w:r w:rsidRPr="00F207C9" w:rsidR="00E57C46">
        <w:rPr/>
        <w:t>Untersuchungen</w:t>
      </w:r>
      <w:r w:rsidRPr="000E3BD1" w:rsidR="00E57C46">
        <w:rPr>
          <w:rStyle w:val="verdichtet025"/>
        </w:rPr>
        <w:t xml:space="preserve"> </w:t>
      </w:r>
      <w:r w:rsidRPr="00F207C9" w:rsidR="00E57C46">
        <w:rPr/>
        <w:t>darüber,</w:t>
      </w:r>
      <w:r w:rsidRPr="000E3BD1" w:rsidR="00E57C46">
        <w:rPr>
          <w:rStyle w:val="verdichtet025"/>
        </w:rPr>
        <w:t xml:space="preserve"> </w:t>
      </w:r>
      <w:r w:rsidRPr="00F207C9" w:rsidR="00E57C46">
        <w:rPr/>
        <w:t>dass</w:t>
      </w:r>
      <w:r w:rsidRPr="000E3BD1" w:rsidR="00E57C46">
        <w:rPr>
          <w:rStyle w:val="verdichtet025"/>
        </w:rPr>
        <w:t xml:space="preserve"> </w:t>
      </w:r>
      <w:r w:rsidRPr="00F207C9" w:rsidR="00E57C46">
        <w:rPr/>
        <w:t>der</w:t>
      </w:r>
      <w:r w:rsidRPr="000E3BD1" w:rsidR="00E57C46">
        <w:rPr>
          <w:rStyle w:val="verdichtet025"/>
        </w:rPr>
        <w:t xml:space="preserve"> </w:t>
      </w:r>
      <w:r w:rsidRPr="00F207C9" w:rsidR="00E57C46">
        <w:rPr/>
        <w:t>trockene</w:t>
      </w:r>
      <w:r w:rsidRPr="000E3BD1" w:rsidR="00E57C46">
        <w:rPr>
          <w:rStyle w:val="verdichtet025"/>
        </w:rPr>
        <w:t xml:space="preserve"> </w:t>
      </w:r>
      <w:r w:rsidRPr="00F207C9" w:rsidR="00E57C46">
        <w:rPr/>
        <w:t>Mund</w:t>
      </w:r>
      <w:r w:rsidRPr="000E3BD1" w:rsidR="00E57C46">
        <w:rPr>
          <w:rStyle w:val="verdichtet025"/>
        </w:rPr>
        <w:t xml:space="preserve"> </w:t>
      </w:r>
      <w:r w:rsidRPr="00F207C9" w:rsidR="00E57C46">
        <w:rPr/>
        <w:t>zu</w:t>
      </w:r>
      <w:r w:rsidRPr="000E3BD1" w:rsidR="00E57C46">
        <w:rPr>
          <w:rStyle w:val="verdichtet025"/>
        </w:rPr>
        <w:t xml:space="preserve"> </w:t>
      </w:r>
      <w:r w:rsidRPr="00F207C9" w:rsidR="00E57C46">
        <w:rPr/>
        <w:t>dieser</w:t>
      </w:r>
      <w:r w:rsidRPr="000E3BD1" w:rsidR="00E57C46">
        <w:rPr>
          <w:rStyle w:val="verdichtet025"/>
        </w:rPr>
        <w:t xml:space="preserve"> </w:t>
      </w:r>
      <w:r w:rsidRPr="00F207C9" w:rsidR="00E57C46">
        <w:rPr/>
        <w:t>Zeit</w:t>
      </w:r>
      <w:r w:rsidRPr="000E3BD1" w:rsidR="00E57C46">
        <w:rPr>
          <w:rStyle w:val="verdichtet025"/>
        </w:rPr>
        <w:t xml:space="preserve"> </w:t>
      </w:r>
      <w:r w:rsidRPr="00934DC8" w:rsidR="00E57C46">
        <w:rPr>
          <w:noProof/>
        </w:rPr>
        <w:t>eines</w:t>
      </w:r>
      <w:r w:rsidRPr="000E3BD1" w:rsidR="00E57C46">
        <w:rPr>
          <w:rStyle w:val="verdichtet025"/>
        </w:rPr>
        <w:t xml:space="preserve"> </w:t>
      </w:r>
      <w:r w:rsidRPr="00F207C9" w:rsidR="00E57C46">
        <w:rPr/>
        <w:t>der</w:t>
      </w:r>
      <w:r w:rsidRPr="000E3BD1" w:rsidR="00E57C46">
        <w:rPr>
          <w:rStyle w:val="verdichtet025"/>
        </w:rPr>
        <w:t xml:space="preserve"> </w:t>
      </w:r>
      <w:r w:rsidRPr="00F207C9" w:rsidR="00E57C46">
        <w:rPr/>
        <w:t>unangenehmsten</w:t>
      </w:r>
      <w:r w:rsidRPr="000E3BD1" w:rsidR="00E57C46">
        <w:rPr>
          <w:rStyle w:val="verdichtet025"/>
        </w:rPr>
        <w:t xml:space="preserve"> </w:t>
      </w:r>
      <w:r w:rsidRPr="00F207C9" w:rsidR="00E57C46">
        <w:rPr/>
        <w:t>Symptome</w:t>
      </w:r>
      <w:r w:rsidRPr="000E3BD1" w:rsidR="00E57C46">
        <w:rPr>
          <w:rStyle w:val="verdichtet025"/>
        </w:rPr>
        <w:t xml:space="preserve"> </w:t>
      </w:r>
      <w:r w:rsidRPr="00F207C9" w:rsidR="00E57C46">
        <w:rPr/>
        <w:t>darstellt.</w:t>
      </w:r>
      <w:r w:rsidRPr="000E3BD1" w:rsidR="00E57C46">
        <w:rPr>
          <w:rStyle w:val="verdichtet025"/>
        </w:rPr>
        <w:t xml:space="preserve"> </w:t>
      </w:r>
      <w:r w:rsidRPr="00F207C9" w:rsidR="00E57C46">
        <w:rPr/>
        <w:t>Es</w:t>
      </w:r>
      <w:r w:rsidRPr="000E3BD1" w:rsidR="00E57C46">
        <w:rPr>
          <w:rStyle w:val="verdichtet025"/>
        </w:rPr>
        <w:t xml:space="preserve"> </w:t>
      </w:r>
      <w:r w:rsidRPr="00F207C9" w:rsidR="00E57C46">
        <w:rPr/>
        <w:t>ist</w:t>
      </w:r>
      <w:r w:rsidRPr="000E3BD1" w:rsidR="00E57C46">
        <w:rPr>
          <w:rStyle w:val="verdichtet025"/>
        </w:rPr>
        <w:t xml:space="preserve"> </w:t>
      </w:r>
      <w:r w:rsidRPr="00F207C9" w:rsidR="00E57C46">
        <w:rPr/>
        <w:t>auch</w:t>
      </w:r>
      <w:r w:rsidRPr="000E3BD1" w:rsidR="00E57C46">
        <w:rPr>
          <w:rStyle w:val="verdichtet025"/>
        </w:rPr>
        <w:t xml:space="preserve"> </w:t>
      </w:r>
      <w:r w:rsidRPr="00F207C9" w:rsidR="00E57C46">
        <w:rPr/>
        <w:t>vielfach</w:t>
      </w:r>
      <w:r w:rsidRPr="000E3BD1" w:rsidR="00E57C46">
        <w:rPr>
          <w:rStyle w:val="verdichtet025"/>
        </w:rPr>
        <w:t xml:space="preserve"> </w:t>
      </w:r>
      <w:r w:rsidRPr="00F207C9" w:rsidR="00E57C46">
        <w:rPr/>
        <w:t>belegt,</w:t>
      </w:r>
      <w:r w:rsidRPr="000E3BD1" w:rsidR="00E57C46">
        <w:rPr>
          <w:rStyle w:val="verdichtet025"/>
        </w:rPr>
        <w:t xml:space="preserve"> </w:t>
      </w:r>
      <w:r w:rsidRPr="00F207C9" w:rsidR="00E57C46">
        <w:rPr/>
        <w:t>dass</w:t>
      </w:r>
      <w:r w:rsidRPr="000E3BD1" w:rsidR="00E57C46">
        <w:rPr>
          <w:rStyle w:val="verdichtet025"/>
        </w:rPr>
        <w:t xml:space="preserve"> </w:t>
      </w:r>
      <w:r w:rsidRPr="00F207C9" w:rsidR="00E57C46">
        <w:rPr/>
        <w:t>Infusionen</w:t>
      </w:r>
      <w:r w:rsidRPr="000E3BD1" w:rsidR="00E57C46">
        <w:rPr>
          <w:rStyle w:val="verdichtet025"/>
        </w:rPr>
        <w:t xml:space="preserve"> </w:t>
      </w:r>
      <w:r w:rsidRPr="00F207C9" w:rsidR="00E57C46">
        <w:rPr/>
        <w:t>die</w:t>
      </w:r>
      <w:r w:rsidRPr="000E3BD1" w:rsidR="00E57C46">
        <w:rPr>
          <w:rStyle w:val="verdichtet025"/>
        </w:rPr>
        <w:t xml:space="preserve"> </w:t>
      </w:r>
      <w:r w:rsidRPr="00F207C9" w:rsidR="00E57C46">
        <w:rPr/>
        <w:t>Mundtrockenheit</w:t>
      </w:r>
      <w:r w:rsidRPr="000E3BD1" w:rsidR="00E57C46">
        <w:rPr>
          <w:rStyle w:val="verdichtet025"/>
        </w:rPr>
        <w:t xml:space="preserve"> </w:t>
      </w:r>
      <w:r w:rsidRPr="00F207C9" w:rsidR="00E57C46">
        <w:rPr/>
        <w:t>nicht</w:t>
      </w:r>
      <w:r w:rsidRPr="000E3BD1" w:rsidR="00E57C46">
        <w:rPr>
          <w:rStyle w:val="verdichtet025"/>
        </w:rPr>
        <w:t xml:space="preserve"> </w:t>
      </w:r>
      <w:r w:rsidRPr="00F207C9" w:rsidR="00E57C46">
        <w:rPr/>
        <w:t>beheben</w:t>
      </w:r>
      <w:r w:rsidRPr="000E3BD1" w:rsidR="00E57C46">
        <w:rPr>
          <w:rStyle w:val="verdichtet025"/>
        </w:rPr>
        <w:t xml:space="preserve"> </w:t>
      </w:r>
      <w:r w:rsidRPr="00F207C9" w:rsidR="00E57C46">
        <w:rPr/>
        <w:t>können</w:t>
      </w:r>
      <w:r w:rsidRPr="000E3BD1" w:rsidR="00E57C46">
        <w:rPr>
          <w:rStyle w:val="verdichtet025"/>
        </w:rPr>
        <w:t xml:space="preserve"> </w:t>
      </w:r>
      <w:r w:rsidRPr="00F207C9" w:rsidR="00E57C46">
        <w:rPr/>
        <w:t>und</w:t>
      </w:r>
      <w:r w:rsidRPr="000E3BD1" w:rsidR="00E57C46">
        <w:rPr>
          <w:rStyle w:val="verdichtet025"/>
        </w:rPr>
        <w:t xml:space="preserve"> </w:t>
      </w:r>
      <w:r w:rsidRPr="00F207C9" w:rsidR="00E57C46">
        <w:rPr/>
        <w:t>nur</w:t>
      </w:r>
      <w:r w:rsidRPr="000E3BD1" w:rsidR="00E57C46">
        <w:rPr>
          <w:rStyle w:val="verdichtet025"/>
        </w:rPr>
        <w:t xml:space="preserve"> </w:t>
      </w:r>
      <w:r w:rsidRPr="00F207C9" w:rsidR="00E57C46">
        <w:rPr/>
        <w:t>konsequente</w:t>
      </w:r>
      <w:r w:rsidRPr="000E3BD1" w:rsidR="00E57C46">
        <w:rPr>
          <w:rStyle w:val="verdichtet025"/>
        </w:rPr>
        <w:t xml:space="preserve"> </w:t>
      </w:r>
      <w:r w:rsidRPr="00F207C9" w:rsidR="00E57C46">
        <w:rPr/>
        <w:t>Mundpflege</w:t>
      </w:r>
      <w:r w:rsidRPr="000E3BD1" w:rsidR="00E57C46">
        <w:rPr>
          <w:rStyle w:val="verdichtet025"/>
        </w:rPr>
        <w:t xml:space="preserve"> </w:t>
      </w:r>
      <w:r w:rsidRPr="00F207C9" w:rsidR="00E57C46">
        <w:rPr/>
        <w:t>das</w:t>
      </w:r>
      <w:r w:rsidRPr="000E3BD1" w:rsidR="00E57C46">
        <w:rPr>
          <w:rStyle w:val="verdichtet025"/>
        </w:rPr>
        <w:t xml:space="preserve"> </w:t>
      </w:r>
      <w:r w:rsidRPr="00F207C9" w:rsidR="00E57C46">
        <w:rPr/>
        <w:t>Durstgefühl</w:t>
      </w:r>
      <w:r>
        <w:fldChar w:fldCharType="begin"/>
      </w:r>
      <w:r w:rsidRPr="00F207C9" w:rsidR="001973D6">
        <w:rPr/>
        <w:instrText xml:space="preserve"> XE "Durstgefühl" </w:instrText>
      </w:r>
      <w:r>
        <w:fldChar w:fldCharType="end"/>
      </w:r>
      <w:r w:rsidRPr="000E3BD1" w:rsidR="00E57C46">
        <w:rPr>
          <w:rStyle w:val="verdichtet025"/>
        </w:rPr>
        <w:t xml:space="preserve"> </w:t>
      </w:r>
      <w:r w:rsidRPr="00F207C9" w:rsidR="00E57C46">
        <w:rPr/>
        <w:t>ausreichend</w:t>
      </w:r>
      <w:r w:rsidRPr="000E3BD1" w:rsidR="00E57C46">
        <w:rPr>
          <w:rStyle w:val="verdichtet025"/>
        </w:rPr>
        <w:t xml:space="preserve"> </w:t>
      </w:r>
      <w:r w:rsidRPr="00F207C9" w:rsidR="00E57C46">
        <w:rPr/>
        <w:t>li</w:t>
      </w:r>
      <w:r w:rsidRPr="00F207C9" w:rsidR="00E57C46">
        <w:rPr/>
        <w:t>n</w:t>
      </w:r>
      <w:r w:rsidRPr="00F207C9" w:rsidR="00E57C46">
        <w:rPr/>
        <w:t>dert.</w:t>
      </w:r>
    </w:p>
    <w:p w:rsidR="00E57C46" w:rsidRPr="00345D56" w:rsidP="00BE17C5">
      <w:pPr>
        <w:pStyle w:val="berschrift5oNr"/>
        <w:spacing w:after="80"/>
        <w:rPr/>
      </w:pPr>
      <w:r w:rsidRPr="00345D56">
        <w:rPr/>
        <w:t>Schonende Lagerung</w:t>
      </w:r>
    </w:p>
    <w:p w:rsidR="0013069C" w:rsidP="00BE17C5">
      <w:pPr>
        <w:spacing w:after="260" w:line="255" w:lineRule="exact"/>
      </w:pPr>
      <w:r w:rsidRPr="00F207C9" w:rsidR="00E57C46">
        <w:rPr/>
        <w:t>Die regelmäßige Lagerung</w:t>
      </w:r>
      <w:r>
        <w:fldChar w:fldCharType="begin"/>
      </w:r>
      <w:r w:rsidRPr="00F207C9" w:rsidR="001973D6">
        <w:rPr/>
        <w:instrText xml:space="preserve"> XE "Lagerung" </w:instrText>
      </w:r>
      <w:r>
        <w:fldChar w:fldCharType="end"/>
      </w:r>
      <w:r w:rsidRPr="00F207C9" w:rsidR="00E57C46">
        <w:rPr/>
        <w:t xml:space="preserve"> Bettlägeriger zur Verhinderung von Dekubitalulzera ist in Pflegeheimen Routine. Diese prophylaktische Maßnahme ist, wenn </w:t>
      </w:r>
      <w:r w:rsidRPr="00934DC8" w:rsidR="00E57C46">
        <w:rPr>
          <w:noProof/>
        </w:rPr>
        <w:t>eine</w:t>
      </w:r>
      <w:r w:rsidRPr="00F207C9" w:rsidR="00E57C46">
        <w:rPr/>
        <w:t xml:space="preserve"> Patientin im Sterben liegt, nicht mehr sin</w:t>
      </w:r>
      <w:r w:rsidRPr="00F207C9" w:rsidR="00E57C46">
        <w:rPr/>
        <w:t>n</w:t>
      </w:r>
      <w:r w:rsidRPr="00F207C9" w:rsidR="00E57C46">
        <w:rPr/>
        <w:t>voll, so</w:t>
      </w:r>
      <w:r w:rsidRPr="00F207C9" w:rsidR="00E57C46">
        <w:rPr/>
        <w:t>n</w:t>
      </w:r>
      <w:r w:rsidRPr="00F207C9" w:rsidR="00E57C46">
        <w:rPr/>
        <w:t xml:space="preserve">dern stellt nur mehr </w:t>
      </w:r>
      <w:r w:rsidRPr="00934DC8" w:rsidR="00E57C46">
        <w:rPr>
          <w:noProof/>
        </w:rPr>
        <w:t>eine</w:t>
      </w:r>
      <w:r w:rsidRPr="00F207C9" w:rsidR="00E57C46">
        <w:rPr/>
        <w:t xml:space="preserve"> unnötige Belastung dar. Winzige, die Sterbende nicht beeinträchtigende Lageveränderungen (Mikrolag</w:t>
      </w:r>
      <w:r w:rsidRPr="00F207C9" w:rsidR="00E57C46">
        <w:rPr/>
        <w:t>e</w:t>
      </w:r>
      <w:r w:rsidRPr="00F207C9" w:rsidR="00E57C46">
        <w:rPr/>
        <w:t>rung)</w:t>
      </w:r>
      <w:r w:rsidRPr="00491CA4" w:rsidR="00E57C46">
        <w:rPr>
          <w:rStyle w:val="ZFKursiv"/>
        </w:rPr>
        <w:t xml:space="preserve"> </w:t>
      </w:r>
      <w:r w:rsidRPr="00F207C9" w:rsidR="00E57C46">
        <w:rPr/>
        <w:t>sind</w:t>
      </w:r>
      <w:r w:rsidRPr="00491CA4" w:rsidR="00E57C46">
        <w:rPr>
          <w:rStyle w:val="ZFKursiv"/>
        </w:rPr>
        <w:t xml:space="preserve"> </w:t>
      </w:r>
      <w:r w:rsidRPr="00F207C9" w:rsidR="00E57C46">
        <w:rPr/>
        <w:t>jetzt völlig ausre</w:t>
      </w:r>
      <w:r w:rsidRPr="00F207C9" w:rsidR="00E57C46">
        <w:rPr/>
        <w:t>i</w:t>
      </w:r>
      <w:r w:rsidRPr="00F207C9" w:rsidR="00E57C46">
        <w:rPr/>
        <w:t>chend.</w:t>
      </w:r>
    </w:p>
    <w:p w:rsidR="0013069C" w:rsidRPr="00345D56" w:rsidP="00BE17C5">
      <w:pPr>
        <w:pStyle w:val="berschrift5oNr"/>
        <w:spacing w:after="80"/>
      </w:pPr>
      <w:r w:rsidRPr="00345D56" w:rsidR="00E57C46">
        <w:rPr/>
        <w:t>Auf Schmerzzeichen achten, Schmerztherapie anpassen</w:t>
      </w:r>
    </w:p>
    <w:p w:rsidR="00E57C46" w:rsidRPr="00F207C9" w:rsidP="00BE17C5">
      <w:pPr>
        <w:spacing w:line="252" w:lineRule="exact"/>
        <w:rPr/>
      </w:pPr>
      <w:r w:rsidRPr="00F207C9">
        <w:rPr/>
        <w:t>Das sorgsame und einfühlsame Achten auf Schmerzzeichen</w:t>
      </w:r>
      <w:r>
        <w:fldChar w:fldCharType="begin"/>
      </w:r>
      <w:r w:rsidRPr="00F207C9" w:rsidR="001973D6">
        <w:rPr/>
        <w:instrText xml:space="preserve"> XE "Schmerzzeichen" </w:instrText>
      </w:r>
      <w:r>
        <w:fldChar w:fldCharType="end"/>
      </w:r>
      <w:r w:rsidRPr="00F207C9">
        <w:rPr/>
        <w:t xml:space="preserve"> ist </w:t>
      </w:r>
      <w:r w:rsidRPr="00934DC8">
        <w:rPr>
          <w:noProof/>
        </w:rPr>
        <w:t>eine</w:t>
      </w:r>
      <w:r w:rsidRPr="00F207C9">
        <w:rPr/>
        <w:t xml:space="preserve"> wesentliche Pfleg</w:t>
      </w:r>
      <w:r w:rsidRPr="00F207C9">
        <w:rPr/>
        <w:t>e</w:t>
      </w:r>
      <w:r w:rsidRPr="00F207C9">
        <w:rPr/>
        <w:t>kompetenz. Pflegende verbringen viel mehr Zeit mit den Patientinnen als die Ärztin und kennen ihre Schützlinge d</w:t>
      </w:r>
      <w:r w:rsidRPr="00F207C9">
        <w:rPr/>
        <w:t>a</w:t>
      </w:r>
      <w:r w:rsidRPr="00F207C9">
        <w:rPr/>
        <w:t>her viel besser. Der laufenden Beobac</w:t>
      </w:r>
      <w:r w:rsidRPr="00F207C9">
        <w:rPr/>
        <w:t>h</w:t>
      </w:r>
      <w:r w:rsidRPr="00F207C9">
        <w:rPr/>
        <w:t>tung von Schmerzzeichen kommt vom ersten bis zum letzten Tag große Bedeutung zu. Schme</w:t>
      </w:r>
      <w:r w:rsidRPr="00F207C9">
        <w:rPr/>
        <w:t>r</w:t>
      </w:r>
      <w:r w:rsidRPr="00F207C9">
        <w:rPr/>
        <w:t>zen dürfen nicht nur, sie müssen ihren Platz in Teamgesprächen und Dienstübe</w:t>
      </w:r>
      <w:r w:rsidRPr="00F207C9">
        <w:rPr/>
        <w:t>r</w:t>
      </w:r>
      <w:r w:rsidRPr="00F207C9">
        <w:rPr/>
        <w:t>gaben h</w:t>
      </w:r>
      <w:r w:rsidRPr="00F207C9">
        <w:rPr/>
        <w:t>a</w:t>
      </w:r>
      <w:r w:rsidRPr="00F207C9">
        <w:rPr/>
        <w:t>ben. Es ist sehr wichtig, dass alle Teammitglieder lernen</w:t>
      </w:r>
      <w:r w:rsidRPr="00F207C9" w:rsidR="00253945">
        <w:rPr/>
        <w:t>,</w:t>
      </w:r>
      <w:r w:rsidRPr="00F207C9">
        <w:rPr/>
        <w:t xml:space="preserve"> laufend auch kleinste Veränderungen zu beachten. In den letzten L</w:t>
      </w:r>
      <w:r w:rsidRPr="00F207C9">
        <w:rPr/>
        <w:t>e</w:t>
      </w:r>
      <w:r w:rsidRPr="00F207C9">
        <w:rPr/>
        <w:t>benstagen gewinnt diese Kompetenz weiter an Bedeutung. Schmer</w:t>
      </w:r>
      <w:r w:rsidRPr="00F207C9">
        <w:rPr/>
        <w:t>z</w:t>
      </w:r>
      <w:r w:rsidRPr="00F207C9">
        <w:rPr/>
        <w:t>äußerungen zeigen sich oft nur mehr sehr diskret und sind schwer zu erkennen; die Befindlichkeit der Ste</w:t>
      </w:r>
      <w:r w:rsidRPr="00F207C9">
        <w:rPr/>
        <w:t>r</w:t>
      </w:r>
      <w:r w:rsidRPr="00F207C9">
        <w:rPr/>
        <w:t xml:space="preserve">benden kann von </w:t>
      </w:r>
      <w:r w:rsidRPr="00934DC8">
        <w:rPr>
          <w:noProof/>
        </w:rPr>
        <w:t>einer</w:t>
      </w:r>
      <w:r w:rsidRPr="00F207C9">
        <w:rPr/>
        <w:t xml:space="preserve"> Stunde zur andern wechseln. Punktuelle Erhebungen sind daher u</w:t>
      </w:r>
      <w:r w:rsidRPr="00F207C9">
        <w:rPr/>
        <w:t>n</w:t>
      </w:r>
      <w:r w:rsidRPr="00F207C9">
        <w:rPr/>
        <w:t xml:space="preserve">zureichend; sie stellen nur </w:t>
      </w:r>
      <w:r w:rsidRPr="00934DC8">
        <w:rPr>
          <w:noProof/>
        </w:rPr>
        <w:t>eine</w:t>
      </w:r>
      <w:r w:rsidRPr="00F207C9">
        <w:rPr/>
        <w:t xml:space="preserve"> Momentaufnahme dar. Werden Schmerzzeichen be</w:t>
      </w:r>
      <w:r w:rsidRPr="00F207C9">
        <w:rPr/>
        <w:t>o</w:t>
      </w:r>
      <w:r w:rsidRPr="00F207C9">
        <w:rPr/>
        <w:t>bachtet, sollte dies der behandelnden Ärztin umgehend mitgeteilt we</w:t>
      </w:r>
      <w:r w:rsidRPr="00F207C9">
        <w:rPr/>
        <w:t>r</w:t>
      </w:r>
      <w:r w:rsidRPr="00F207C9">
        <w:rPr/>
        <w:t xml:space="preserve">den, damit so schnell wie möglich </w:t>
      </w:r>
      <w:r w:rsidRPr="00934DC8">
        <w:rPr>
          <w:noProof/>
        </w:rPr>
        <w:t>eine</w:t>
      </w:r>
      <w:r w:rsidRPr="00F207C9">
        <w:rPr/>
        <w:t xml:space="preserve"> adäquate Schmerztherapie</w:t>
      </w:r>
      <w:r>
        <w:fldChar w:fldCharType="begin"/>
      </w:r>
      <w:r w:rsidRPr="00F207C9" w:rsidR="001973D6">
        <w:rPr/>
        <w:instrText xml:space="preserve"> XE "Schmerztherapie" </w:instrText>
      </w:r>
      <w:r>
        <w:fldChar w:fldCharType="end"/>
      </w:r>
      <w:r w:rsidRPr="00F207C9">
        <w:rPr/>
        <w:t xml:space="preserve"> ve</w:t>
      </w:r>
      <w:r w:rsidRPr="00F207C9">
        <w:rPr/>
        <w:t>r</w:t>
      </w:r>
      <w:r w:rsidRPr="00F207C9">
        <w:rPr/>
        <w:t>ordnet werden kann (vgl. S.</w:t>
      </w:r>
      <w:r w:rsidR="003B004D">
        <w:rPr/>
        <w:t> 47</w:t>
      </w:r>
      <w:r w:rsidRPr="003B004D" w:rsidR="003B004D">
        <w:rPr>
          <w:rStyle w:val="Valunit"/>
        </w:rPr>
        <w:t> </w:t>
      </w:r>
      <w:r w:rsidRPr="00F207C9">
        <w:rPr/>
        <w:t xml:space="preserve">ff.). Bei Sterbenden hat sich die subkutane Gabe von Morphinen – falls notwendig auch kontinuierlich </w:t>
      </w:r>
      <w:r w:rsidRPr="00934DC8">
        <w:rPr>
          <w:noProof/>
        </w:rPr>
        <w:t>über</w:t>
      </w:r>
      <w:r w:rsidRPr="00F207C9">
        <w:rPr/>
        <w:t xml:space="preserve"> </w:t>
      </w:r>
      <w:r w:rsidRPr="00934DC8">
        <w:rPr>
          <w:noProof/>
        </w:rPr>
        <w:t>eine</w:t>
      </w:r>
      <w:r w:rsidRPr="00F207C9">
        <w:rPr/>
        <w:t xml:space="preserve"> Motorspritze – bewährt. Beobachtung und D</w:t>
      </w:r>
      <w:r w:rsidRPr="00F207C9">
        <w:rPr/>
        <w:t>o</w:t>
      </w:r>
      <w:r w:rsidRPr="00F207C9">
        <w:rPr/>
        <w:t>kumenta</w:t>
      </w:r>
      <w:r w:rsidR="00137C8B">
        <w:rPr/>
        <w:softHyphen/>
        <w:t>tion</w:t>
      </w:r>
      <w:r w:rsidRPr="00F207C9">
        <w:rPr/>
        <w:t xml:space="preserve"> der Schmerzzeichen helfen der Ärztin</w:t>
      </w:r>
      <w:r w:rsidRPr="00F207C9" w:rsidR="00253945">
        <w:rPr/>
        <w:t>,</w:t>
      </w:r>
      <w:r w:rsidRPr="00F207C9">
        <w:rPr/>
        <w:t xml:space="preserve"> die jeweils erforderliche Morphind</w:t>
      </w:r>
      <w:r w:rsidRPr="00F207C9">
        <w:rPr/>
        <w:t>o</w:t>
      </w:r>
      <w:r w:rsidRPr="00F207C9">
        <w:rPr/>
        <w:t>sis zu fi</w:t>
      </w:r>
      <w:r w:rsidRPr="00F207C9">
        <w:rPr/>
        <w:t>n</w:t>
      </w:r>
      <w:r w:rsidRPr="00F207C9">
        <w:rPr/>
        <w:t>den.</w:t>
      </w:r>
    </w:p>
    <w:p w:rsidR="00E57C46" w:rsidRPr="00345D56" w:rsidP="00BE17C5">
      <w:pPr>
        <w:pStyle w:val="berschrift5oNr"/>
        <w:rPr/>
      </w:pPr>
      <w:r w:rsidRPr="00345D56">
        <w:rPr/>
        <w:t>Anpassen der Medikamente</w:t>
      </w:r>
    </w:p>
    <w:p w:rsidR="0013069C" w:rsidP="00BE17C5">
      <w:pPr>
        <w:spacing w:line="255" w:lineRule="exact"/>
      </w:pPr>
      <w:r w:rsidRPr="00F207C9" w:rsidR="00E57C46">
        <w:rPr/>
        <w:t>In der Regel können zu diesem Zeitpunkt fast alle Medikamente</w:t>
      </w:r>
      <w:r>
        <w:fldChar w:fldCharType="begin"/>
      </w:r>
      <w:r w:rsidRPr="00F207C9" w:rsidR="001973D6">
        <w:rPr/>
        <w:instrText xml:space="preserve"> XE "Medikamente" </w:instrText>
      </w:r>
      <w:r>
        <w:fldChar w:fldCharType="end"/>
      </w:r>
      <w:r w:rsidRPr="00F207C9" w:rsidR="00E57C46">
        <w:rPr/>
        <w:t xml:space="preserve"> gestr</w:t>
      </w:r>
      <w:r w:rsidRPr="00F207C9" w:rsidR="00E57C46">
        <w:rPr/>
        <w:t>i</w:t>
      </w:r>
      <w:r w:rsidRPr="00F207C9" w:rsidR="00E57C46">
        <w:rPr/>
        <w:t>chen werden. Prophylaxen (Heparin, Marcoumar, Lipidse</w:t>
      </w:r>
      <w:r w:rsidRPr="00F207C9" w:rsidR="00E57C46">
        <w:rPr/>
        <w:t>n</w:t>
      </w:r>
      <w:r w:rsidRPr="00F207C9" w:rsidR="00E57C46">
        <w:rPr/>
        <w:t>ker, Vitamin D etc.) sind nicht mehr indiziert. Sie sind zu diesem Zei</w:t>
      </w:r>
      <w:r w:rsidRPr="00F207C9" w:rsidR="00E57C46">
        <w:rPr/>
        <w:t>t</w:t>
      </w:r>
      <w:r w:rsidRPr="00F207C9" w:rsidR="00E57C46">
        <w:rPr/>
        <w:t>punkt sinnlos geworden und daher mit sofortiger Wirkung abzuse</w:t>
      </w:r>
      <w:r w:rsidRPr="00F207C9" w:rsidR="00E57C46">
        <w:rPr/>
        <w:t>t</w:t>
      </w:r>
      <w:r w:rsidRPr="00F207C9" w:rsidR="00E57C46">
        <w:rPr/>
        <w:t>zen. Aufgabe der Ärztin ist es nur jene Medikamente beizub</w:t>
      </w:r>
      <w:r w:rsidRPr="00F207C9" w:rsidR="00E57C46">
        <w:rPr/>
        <w:t>e</w:t>
      </w:r>
      <w:r w:rsidRPr="00F207C9" w:rsidR="00E57C46">
        <w:rPr/>
        <w:t xml:space="preserve">halten </w:t>
      </w:r>
      <w:r w:rsidRPr="00934DC8" w:rsidR="00E57C46">
        <w:rPr>
          <w:noProof/>
        </w:rPr>
        <w:t>oder</w:t>
      </w:r>
      <w:r w:rsidRPr="00F207C9" w:rsidR="00E57C46">
        <w:rPr/>
        <w:t xml:space="preserve"> zu verordnen, die Symptome li</w:t>
      </w:r>
      <w:r w:rsidRPr="00F207C9" w:rsidR="00E57C46">
        <w:rPr/>
        <w:t>n</w:t>
      </w:r>
      <w:r w:rsidRPr="00F207C9" w:rsidR="00E57C46">
        <w:rPr/>
        <w:t>dern können, unter denen die Sterbende jetzt leidet.</w:t>
      </w:r>
    </w:p>
    <w:p w:rsidR="00E57C46" w:rsidRPr="00345D56" w:rsidP="00BE17C5">
      <w:pPr>
        <w:pStyle w:val="berschrift5oNr"/>
        <w:rPr/>
      </w:pPr>
      <w:r w:rsidRPr="00345D56">
        <w:rPr/>
        <w:t>Anpassen der Nahrungs-</w:t>
      </w:r>
      <w:r w:rsidRPr="00345D56" w:rsidR="00050905">
        <w:rPr/>
        <w:t xml:space="preserve"> </w:t>
      </w:r>
      <w:r w:rsidRPr="00345D56">
        <w:rPr/>
        <w:t>und Flüssigkeitszufuhr</w:t>
      </w:r>
    </w:p>
    <w:p w:rsidR="0013069C" w:rsidP="00BE17C5">
      <w:pPr>
        <w:spacing w:after="280" w:line="255" w:lineRule="exact"/>
      </w:pPr>
      <w:r w:rsidRPr="00F207C9" w:rsidR="00E57C46">
        <w:rPr/>
        <w:t>Die meisten Sterbenden wollen weder Nahrung noch Flüssigkeit</w:t>
      </w:r>
      <w:r>
        <w:fldChar w:fldCharType="begin"/>
      </w:r>
      <w:r w:rsidR="00D72041">
        <w:rPr/>
        <w:instrText xml:space="preserve"> XE "</w:instrText>
      </w:r>
      <w:r w:rsidRPr="00500AC5" w:rsidR="00D72041">
        <w:rPr/>
        <w:instrText>Flüssigkeitszufuhr</w:instrText>
      </w:r>
      <w:r w:rsidR="00D72041">
        <w:rPr/>
        <w:instrText xml:space="preserve">" </w:instrText>
      </w:r>
      <w:r>
        <w:fldChar w:fldCharType="end"/>
      </w:r>
      <w:r w:rsidRPr="00F207C9" w:rsidR="00E57C46">
        <w:rPr/>
        <w:t xml:space="preserve"> zu sich nehmen. Der ste</w:t>
      </w:r>
      <w:r w:rsidRPr="00F207C9" w:rsidR="00E57C46">
        <w:rPr/>
        <w:t>r</w:t>
      </w:r>
      <w:r w:rsidRPr="00F207C9" w:rsidR="00E57C46">
        <w:rPr/>
        <w:t xml:space="preserve">bende Organismus braucht weder das </w:t>
      </w:r>
      <w:r w:rsidRPr="00934DC8" w:rsidR="00E57C46">
        <w:rPr>
          <w:noProof/>
        </w:rPr>
        <w:t>eine</w:t>
      </w:r>
      <w:r w:rsidRPr="00F207C9" w:rsidR="00E57C46">
        <w:rPr/>
        <w:t xml:space="preserve"> noch das andere. In der Zeit des Sterbens kommt es nach und nach zum Versagen der Organe. Der Körper kann daher weder Nahrung noch Flüssigke</w:t>
      </w:r>
      <w:r w:rsidRPr="00F207C9" w:rsidR="00253945">
        <w:rPr/>
        <w:t>it adäquat aufnehmen und weite</w:t>
      </w:r>
      <w:r w:rsidRPr="00F207C9" w:rsidR="00253945">
        <w:rPr/>
        <w:t>r</w:t>
      </w:r>
      <w:r w:rsidRPr="00F207C9" w:rsidR="00E57C46">
        <w:rPr/>
        <w:t>verarbeiten. Infundiertes Wasser, das nicht mehr ausgeschieden we</w:t>
      </w:r>
      <w:r w:rsidRPr="00F207C9" w:rsidR="00E57C46">
        <w:rPr/>
        <w:t>r</w:t>
      </w:r>
      <w:r w:rsidRPr="00F207C9" w:rsidR="00E57C46">
        <w:rPr/>
        <w:t>den kann, sammelt sich in den Geweben, vor allem in der Lunge (Lungenödem). Durch den Ve</w:t>
      </w:r>
      <w:r w:rsidRPr="00F207C9" w:rsidR="00E57C46">
        <w:rPr/>
        <w:t>r</w:t>
      </w:r>
      <w:r w:rsidRPr="00F207C9" w:rsidR="00E57C46">
        <w:rPr/>
        <w:t>zicht auf künstliche Flüssigkeitszufuhr lassen sich sowohl die quäle</w:t>
      </w:r>
      <w:r w:rsidRPr="00F207C9" w:rsidR="00E57C46">
        <w:rPr/>
        <w:t>n</w:t>
      </w:r>
      <w:r w:rsidRPr="00F207C9" w:rsidR="00E57C46">
        <w:rPr/>
        <w:t xml:space="preserve">den Symptome </w:t>
      </w:r>
      <w:r w:rsidRPr="00934DC8" w:rsidR="00E57C46">
        <w:rPr>
          <w:noProof/>
        </w:rPr>
        <w:t>eines</w:t>
      </w:r>
      <w:r w:rsidRPr="00F207C9" w:rsidR="00E57C46">
        <w:rPr/>
        <w:t xml:space="preserve"> Lungenödems als auch die durch periphere Ödeme verursac</w:t>
      </w:r>
      <w:r w:rsidRPr="00F207C9" w:rsidR="00E57C46">
        <w:rPr/>
        <w:t>h</w:t>
      </w:r>
      <w:r w:rsidRPr="00F207C9" w:rsidR="00E57C46">
        <w:rPr/>
        <w:t xml:space="preserve">ten Schmerzen und belastenden Spannungs- und Schweregefühle vermeiden </w:t>
      </w:r>
      <w:r w:rsidRPr="00934DC8" w:rsidR="00E57C46">
        <w:rPr>
          <w:noProof/>
        </w:rPr>
        <w:t>oder</w:t>
      </w:r>
      <w:r w:rsidRPr="00F207C9" w:rsidR="00E57C46">
        <w:rPr/>
        <w:t xml:space="preserve"> doch deutlich red</w:t>
      </w:r>
      <w:r w:rsidRPr="00F207C9" w:rsidR="00E57C46">
        <w:rPr/>
        <w:t>u</w:t>
      </w:r>
      <w:r w:rsidRPr="00F207C9" w:rsidR="00E57C46">
        <w:rPr/>
        <w:t>zieren. Künstlich zugeführte Nahrung „e</w:t>
      </w:r>
      <w:r w:rsidRPr="00F207C9" w:rsidR="00E57C46">
        <w:rPr/>
        <w:t>r</w:t>
      </w:r>
      <w:r w:rsidRPr="00F207C9" w:rsidR="00E57C46">
        <w:rPr/>
        <w:t>nährt“ nicht mehr, sondern führt nur mehr zu Übelkeit, Erbrechen, Aspira</w:t>
      </w:r>
      <w:r w:rsidR="00137C8B">
        <w:rPr/>
        <w:softHyphen/>
        <w:t>tion</w:t>
      </w:r>
      <w:r w:rsidRPr="00F207C9" w:rsidR="00E57C46">
        <w:rPr/>
        <w:t>, Magenbeschwerden, Diarrhö und sta</w:t>
      </w:r>
      <w:r w:rsidRPr="00F207C9" w:rsidR="00E57C46">
        <w:rPr/>
        <w:t>r</w:t>
      </w:r>
      <w:r w:rsidRPr="00F207C9" w:rsidR="00E57C46">
        <w:rPr/>
        <w:t>kem allge</w:t>
      </w:r>
      <w:r w:rsidRPr="00F207C9" w:rsidR="00253945">
        <w:rPr/>
        <w:t>meinem</w:t>
      </w:r>
      <w:r w:rsidRPr="00F207C9" w:rsidR="00E57C46">
        <w:rPr/>
        <w:t xml:space="preserve"> Unwohlsein. Sterbenden künstlich Flüssigkeit und/</w:t>
      </w:r>
      <w:r w:rsidRPr="00934DC8" w:rsidR="00E57C46">
        <w:rPr>
          <w:noProof/>
        </w:rPr>
        <w:t>oder</w:t>
      </w:r>
      <w:r w:rsidRPr="00F207C9" w:rsidR="00E57C46">
        <w:rPr/>
        <w:t xml:space="preserve"> Nahrung zuzuführen hieße also, in bester Absicht das Fa</w:t>
      </w:r>
      <w:r w:rsidRPr="00F207C9" w:rsidR="00E57C46">
        <w:rPr/>
        <w:t>l</w:t>
      </w:r>
      <w:r w:rsidRPr="00F207C9" w:rsidR="00E57C46">
        <w:rPr/>
        <w:t>scheste zu tun!</w:t>
      </w:r>
      <w:r w:rsidRPr="00F207C9" w:rsidR="00E57C46">
        <w:rPr/>
        <w:t xml:space="preserve"> </w:t>
      </w:r>
      <w:r w:rsidRPr="00F207C9" w:rsidR="00E57C46">
        <w:rPr/>
        <w:t>Um dies zu vermeiden</w:t>
      </w:r>
      <w:r w:rsidRPr="00F207C9" w:rsidR="00253945">
        <w:rPr/>
        <w:t>,</w:t>
      </w:r>
      <w:r w:rsidRPr="00F207C9" w:rsidR="00E57C46">
        <w:rPr/>
        <w:t xml:space="preserve"> müssen wir bereit sein, die </w:t>
      </w:r>
      <w:r w:rsidRPr="00F207C9" w:rsidR="00253945">
        <w:rPr/>
        <w:t>„</w:t>
      </w:r>
      <w:r w:rsidRPr="00F207C9" w:rsidR="00E57C46">
        <w:rPr/>
        <w:t>Physiologie des Sterbens“ zu akzeptieren und unsere Maßnahmen dem natürlichen Verlauf des Sterbepr</w:t>
      </w:r>
      <w:r w:rsidRPr="00F207C9" w:rsidR="00E57C46">
        <w:rPr/>
        <w:t>o</w:t>
      </w:r>
      <w:r w:rsidRPr="00F207C9" w:rsidR="00E57C46">
        <w:rPr/>
        <w:t>zesses anzupassen, statt zu versuchen</w:t>
      </w:r>
      <w:r w:rsidRPr="00F207C9" w:rsidR="00253945">
        <w:rPr/>
        <w:t>,</w:t>
      </w:r>
      <w:r w:rsidRPr="00F207C9" w:rsidR="00E57C46">
        <w:rPr/>
        <w:t xml:space="preserve"> gegen diesen zu arbe</w:t>
      </w:r>
      <w:r w:rsidRPr="00F207C9" w:rsidR="00E57C46">
        <w:rPr/>
        <w:t>i</w:t>
      </w:r>
      <w:r w:rsidRPr="00F207C9" w:rsidR="00E57C46">
        <w:rPr/>
        <w:t>ten.</w:t>
      </w:r>
    </w:p>
    <w:p w:rsidR="00E57C46" w:rsidRPr="00345D56" w:rsidP="00BE17C5">
      <w:pPr>
        <w:pStyle w:val="berschrift5oNr"/>
        <w:spacing w:after="80"/>
        <w:rPr/>
      </w:pPr>
      <w:r w:rsidRPr="00345D56">
        <w:rPr/>
        <w:t>Atemnot lindern</w:t>
      </w:r>
    </w:p>
    <w:p w:rsidR="0013069C" w:rsidP="00BE17C5">
      <w:pPr>
        <w:spacing w:after="280" w:line="255" w:lineRule="exact"/>
      </w:pPr>
      <w:r w:rsidRPr="00F207C9" w:rsidR="00E57C46">
        <w:rPr/>
        <w:t>Atemnot</w:t>
      </w:r>
      <w:r>
        <w:fldChar w:fldCharType="begin"/>
      </w:r>
      <w:r w:rsidRPr="00F207C9" w:rsidR="001973D6">
        <w:rPr/>
        <w:instrText xml:space="preserve"> XE "Atemnot" </w:instrText>
      </w:r>
      <w:r>
        <w:fldChar w:fldCharType="end"/>
      </w:r>
      <w:r w:rsidRPr="00F207C9" w:rsidR="00E57C46">
        <w:rPr/>
        <w:t xml:space="preserve"> ist </w:t>
      </w:r>
      <w:r w:rsidRPr="00934DC8" w:rsidR="00E57C46">
        <w:rPr>
          <w:noProof/>
        </w:rPr>
        <w:t>eines</w:t>
      </w:r>
      <w:r w:rsidRPr="00F207C9" w:rsidR="00E57C46">
        <w:rPr/>
        <w:t xml:space="preserve"> der häufigsten Symptome, von denen Ste</w:t>
      </w:r>
      <w:r w:rsidRPr="00F207C9" w:rsidR="00E57C46">
        <w:rPr/>
        <w:t>r</w:t>
      </w:r>
      <w:r w:rsidRPr="00F207C9" w:rsidR="00E57C46">
        <w:rPr/>
        <w:t>bende gequält werden. Auch Angehörige und Betreuerinnen halten es in der Regel schlecht aus</w:t>
      </w:r>
      <w:r w:rsidRPr="00F207C9" w:rsidR="00253945">
        <w:rPr/>
        <w:t>,</w:t>
      </w:r>
      <w:r w:rsidRPr="00F207C9" w:rsidR="00E57C46">
        <w:rPr/>
        <w:t xml:space="preserve"> hilflos z</w:t>
      </w:r>
      <w:r w:rsidRPr="00F207C9" w:rsidR="00E57C46">
        <w:rPr/>
        <w:t>u</w:t>
      </w:r>
      <w:r w:rsidRPr="00F207C9" w:rsidR="00E57C46">
        <w:rPr/>
        <w:t>zusehen, wenn ein Mensch nach Atem ringt und zu fürchten ist, dass er demnächst erstickt. Wir h</w:t>
      </w:r>
      <w:r w:rsidRPr="00F207C9" w:rsidR="00E57C46">
        <w:rPr/>
        <w:t>a</w:t>
      </w:r>
      <w:r w:rsidRPr="00F207C9" w:rsidR="00E57C46">
        <w:rPr/>
        <w:t>ben das Bedürfnis</w:t>
      </w:r>
      <w:r w:rsidRPr="00F207C9" w:rsidR="00253945">
        <w:rPr/>
        <w:t>,</w:t>
      </w:r>
      <w:r w:rsidRPr="00F207C9" w:rsidR="00E57C46">
        <w:rPr/>
        <w:t xml:space="preserve"> </w:t>
      </w:r>
      <w:r w:rsidRPr="00F207C9" w:rsidR="00253945">
        <w:rPr/>
        <w:t>„</w:t>
      </w:r>
      <w:r w:rsidRPr="00F207C9" w:rsidR="00E57C46">
        <w:rPr/>
        <w:t>zu helfen</w:t>
      </w:r>
      <w:r w:rsidRPr="00F207C9" w:rsidR="00253945">
        <w:rPr/>
        <w:t xml:space="preserve">“, zumindest </w:t>
      </w:r>
      <w:r w:rsidRPr="00934DC8" w:rsidR="00253945">
        <w:rPr>
          <w:noProof/>
        </w:rPr>
        <w:t>aber</w:t>
      </w:r>
      <w:r w:rsidRPr="00F207C9" w:rsidR="00253945">
        <w:rPr/>
        <w:t xml:space="preserve"> „</w:t>
      </w:r>
      <w:r w:rsidRPr="00F207C9" w:rsidR="00E57C46">
        <w:rPr/>
        <w:t>etwas zu tun</w:t>
      </w:r>
      <w:r w:rsidRPr="00F207C9" w:rsidR="00253945">
        <w:rPr/>
        <w:t>“</w:t>
      </w:r>
      <w:r w:rsidRPr="00F207C9" w:rsidR="00E57C46">
        <w:rPr/>
        <w:t>! Der erste R</w:t>
      </w:r>
      <w:r w:rsidRPr="00F207C9" w:rsidR="00E57C46">
        <w:rPr/>
        <w:t>e</w:t>
      </w:r>
      <w:r w:rsidRPr="00F207C9" w:rsidR="00E57C46">
        <w:rPr/>
        <w:t xml:space="preserve">flex von Pflegekräften und Ärztinnen ist es daher oft, </w:t>
      </w:r>
      <w:r w:rsidRPr="00934DC8" w:rsidR="00E57C46">
        <w:rPr>
          <w:noProof/>
        </w:rPr>
        <w:t>über</w:t>
      </w:r>
      <w:r w:rsidRPr="00F207C9" w:rsidR="00E57C46">
        <w:rPr/>
        <w:t xml:space="preserve"> die Nase Saue</w:t>
      </w:r>
      <w:r w:rsidRPr="00F207C9" w:rsidR="00E57C46">
        <w:rPr/>
        <w:t>r</w:t>
      </w:r>
      <w:r w:rsidRPr="00F207C9" w:rsidR="00E57C46">
        <w:rPr/>
        <w:t>stoff</w:t>
      </w:r>
      <w:r>
        <w:fldChar w:fldCharType="begin"/>
      </w:r>
      <w:r w:rsidRPr="00F207C9" w:rsidR="001973D6">
        <w:rPr/>
        <w:instrText xml:space="preserve"> XE "Sauerstoff" </w:instrText>
      </w:r>
      <w:r>
        <w:fldChar w:fldCharType="end"/>
      </w:r>
      <w:r w:rsidRPr="00F207C9" w:rsidR="00E57C46">
        <w:rPr/>
        <w:t xml:space="preserve"> zu verabreichen. Da Sterbende im Allgemeinen mit off</w:t>
      </w:r>
      <w:r w:rsidRPr="00F207C9" w:rsidR="00E57C46">
        <w:rPr/>
        <w:t>e</w:t>
      </w:r>
      <w:r w:rsidRPr="00F207C9" w:rsidR="00E57C46">
        <w:rPr/>
        <w:t>nem Mund atmen, atmen sie den zug</w:t>
      </w:r>
      <w:r w:rsidRPr="00F207C9" w:rsidR="00E57C46">
        <w:rPr/>
        <w:t>e</w:t>
      </w:r>
      <w:r w:rsidRPr="00F207C9" w:rsidR="00E57C46">
        <w:rPr/>
        <w:t xml:space="preserve">führten Sauerstoff jedoch gleich wieder </w:t>
      </w:r>
      <w:r w:rsidRPr="00934DC8" w:rsidR="00E57C46">
        <w:rPr>
          <w:noProof/>
        </w:rPr>
        <w:t>über</w:t>
      </w:r>
      <w:r w:rsidRPr="00F207C9" w:rsidR="00E57C46">
        <w:rPr/>
        <w:t xml:space="preserve"> den Mund aus. Es g</w:t>
      </w:r>
      <w:r w:rsidRPr="00F207C9" w:rsidR="00E57C46">
        <w:rPr/>
        <w:t>e</w:t>
      </w:r>
      <w:r w:rsidRPr="00F207C9" w:rsidR="00E57C46">
        <w:rPr/>
        <w:t>langt kaum Sauerstoff in die Lunge und selbst das bisschen, das unter Umständen dort landet, kann nicht mehr aufg</w:t>
      </w:r>
      <w:r w:rsidRPr="00F207C9" w:rsidR="00E57C46">
        <w:rPr/>
        <w:t>e</w:t>
      </w:r>
      <w:r w:rsidRPr="00F207C9" w:rsidR="00E57C46">
        <w:rPr/>
        <w:t>nommen werden. Die Maßnahme ist nicht nur sinnlos, sie ist kontr</w:t>
      </w:r>
      <w:r w:rsidRPr="00F207C9" w:rsidR="00E57C46">
        <w:rPr/>
        <w:t>a</w:t>
      </w:r>
      <w:r w:rsidRPr="00F207C9" w:rsidR="00E57C46">
        <w:rPr/>
        <w:t>produktiv: Sie trocknet die ohnedies schon zu trockenen Schleimhäute von Mund und Rachen noch weiter aus und steigert damit das Durstg</w:t>
      </w:r>
      <w:r w:rsidRPr="00F207C9" w:rsidR="00E57C46">
        <w:rPr/>
        <w:t>e</w:t>
      </w:r>
      <w:r w:rsidRPr="00F207C9" w:rsidR="00E57C46">
        <w:rPr/>
        <w:t xml:space="preserve">fühl, vgl. </w:t>
      </w:r>
      <w:r w:rsidR="00B41D1E">
        <w:rPr/>
        <w:t>Abb. </w:t>
      </w:r>
      <w:r w:rsidRPr="00F207C9" w:rsidR="00B41D1E">
        <w:rPr/>
        <w:t>1</w:t>
      </w:r>
      <w:r w:rsidRPr="00F207C9" w:rsidR="00E57C46">
        <w:rPr/>
        <w:t>.</w:t>
      </w:r>
    </w:p>
    <w:p w:rsidR="00722C9B" w:rsidRPr="00906B8F" w:rsidP="00BE17C5">
      <w:pPr>
        <w:pStyle w:val="Abbildung"/>
        <w:spacing w:before="320" w:after="120"/>
      </w:pPr>
      <w:r>
        <w:pict>
          <v:shape id="_x0000_i1026" type="#_x0000_t75" style="height:150pt;width:241.24pt" o:preferrelative="t" filled="f" stroked="f">
            <v:fill o:detectmouseclick="f"/>
            <v:imagedata r:id="rId7" o:title=""/>
            <o:lock v:ext="edit" aspectratio="t"/>
          </v:shape>
        </w:pict>
      </w:r>
    </w:p>
    <w:p w:rsidR="00722C9B" w:rsidRPr="00722C9B" w:rsidP="00BE17C5">
      <w:pPr>
        <w:pStyle w:val="figlegend"/>
        <w:spacing w:before="120" w:after="320"/>
      </w:pPr>
      <w:r w:rsidRPr="00722C9B">
        <w:rPr>
          <w:rStyle w:val="ZFFett"/>
        </w:rPr>
        <w:t>Abb. 1</w:t>
      </w:r>
      <w:r w:rsidRPr="00722C9B">
        <w:rPr>
          <w:rStyle w:val="ZFSpaceCaption"/>
        </w:rPr>
        <w:t> </w:t>
      </w:r>
      <w:r w:rsidRPr="00BE17C5" w:rsidR="00BE17C5">
        <w:rPr/>
        <w:t>Zufu</w:t>
      </w:r>
      <w:r w:rsidR="00BE17C5">
        <w:rPr/>
        <w:t>hr von Flüssigkeit und Sauerstoff in der Terminalphase</w:t>
      </w:r>
    </w:p>
    <w:p w:rsidR="00E57C46" w:rsidRPr="00F207C9" w:rsidP="00BE17C5">
      <w:pPr>
        <w:spacing w:line="255" w:lineRule="exact"/>
      </w:pPr>
      <w:r w:rsidRPr="00F207C9">
        <w:rPr/>
        <w:t>Die einzige zielführende Therapie der terminalen Atemnot ist die kont</w:t>
      </w:r>
      <w:r w:rsidRPr="00F207C9">
        <w:rPr/>
        <w:t>i</w:t>
      </w:r>
      <w:r w:rsidRPr="00F207C9">
        <w:rPr/>
        <w:t>nuierliche parenterale Gabe von Morphinen, die das Gefühl der Luftnot lindern. Zusätzliche Hilfen sind wiederholte beruhigende Kontaktau</w:t>
      </w:r>
      <w:r w:rsidRPr="00F207C9">
        <w:rPr/>
        <w:t>f</w:t>
      </w:r>
      <w:r w:rsidRPr="00F207C9">
        <w:rPr/>
        <w:t xml:space="preserve">nahmen mit der Sterbenden und </w:t>
      </w:r>
      <w:r w:rsidRPr="00934DC8">
        <w:rPr>
          <w:noProof/>
        </w:rPr>
        <w:t>eine</w:t>
      </w:r>
      <w:r w:rsidRPr="00F207C9">
        <w:rPr/>
        <w:t xml:space="preserve"> ad</w:t>
      </w:r>
      <w:r w:rsidRPr="00F207C9">
        <w:rPr/>
        <w:t>ä</w:t>
      </w:r>
      <w:r w:rsidRPr="00F207C9">
        <w:rPr/>
        <w:t>quate Lagerung mit etwas erhöhtem Obe</w:t>
      </w:r>
      <w:r w:rsidRPr="00F207C9">
        <w:rPr/>
        <w:t>r</w:t>
      </w:r>
      <w:r w:rsidRPr="00F207C9">
        <w:rPr/>
        <w:t>körper</w:t>
      </w:r>
      <w:r w:rsidR="007D2F95">
        <w:rPr/>
        <w:t>.</w:t>
      </w:r>
    </w:p>
    <w:p w:rsidR="00E57C46" w:rsidRPr="000E3BD1" w:rsidP="000E3BD1">
      <w:pPr>
        <w:pStyle w:val="berschrift5oNr"/>
        <w:rPr/>
      </w:pPr>
      <w:r w:rsidRPr="000E3BD1">
        <w:rPr/>
        <w:t>Beachtung der Rasselatmung</w:t>
      </w:r>
    </w:p>
    <w:p w:rsidR="0013069C" w:rsidP="00586677">
      <w:r w:rsidRPr="00F207C9" w:rsidR="00E57C46">
        <w:rPr/>
        <w:t>Die Rasselatmung in der Sterbephase belastet die Patientin selbst kaum, während Angeh</w:t>
      </w:r>
      <w:r w:rsidRPr="00F207C9" w:rsidR="00E57C46">
        <w:rPr/>
        <w:t>ö</w:t>
      </w:r>
      <w:r w:rsidRPr="00F207C9" w:rsidR="00E57C46">
        <w:rPr/>
        <w:t>rige und Betreuerinnen häufig stark unter dem begleitenden Geräusch leiden. In der Hof</w:t>
      </w:r>
      <w:r w:rsidRPr="00F207C9" w:rsidR="00E57C46">
        <w:rPr/>
        <w:t>f</w:t>
      </w:r>
      <w:r w:rsidRPr="00F207C9" w:rsidR="00E57C46">
        <w:rPr/>
        <w:t>nung, der Sterbenden damit Erleichterung zu verschaffen, versuchen Betreuerinnen häufig</w:t>
      </w:r>
      <w:r w:rsidRPr="00F207C9" w:rsidR="00253945">
        <w:rPr/>
        <w:t>,</w:t>
      </w:r>
      <w:r w:rsidRPr="00F207C9" w:rsidR="00E57C46">
        <w:rPr/>
        <w:t xml:space="preserve"> die Se</w:t>
      </w:r>
      <w:r w:rsidRPr="00F207C9" w:rsidR="00E57C46">
        <w:rPr/>
        <w:t>k</w:t>
      </w:r>
      <w:r w:rsidRPr="00F207C9" w:rsidR="00E57C46">
        <w:rPr/>
        <w:t xml:space="preserve">rete durch Mund </w:t>
      </w:r>
      <w:r w:rsidRPr="00934DC8" w:rsidR="00E57C46">
        <w:rPr>
          <w:noProof/>
        </w:rPr>
        <w:t>oder</w:t>
      </w:r>
      <w:r w:rsidRPr="00F207C9" w:rsidR="00E57C46">
        <w:rPr/>
        <w:t xml:space="preserve"> Nase abz</w:t>
      </w:r>
      <w:r w:rsidRPr="00F207C9" w:rsidR="00E57C46">
        <w:rPr/>
        <w:t>u</w:t>
      </w:r>
      <w:r w:rsidRPr="00F207C9" w:rsidR="00E57C46">
        <w:rPr/>
        <w:t xml:space="preserve">saugen. Dies führt bestenfalls zu </w:t>
      </w:r>
      <w:r w:rsidRPr="00934DC8" w:rsidR="00E57C46">
        <w:rPr>
          <w:noProof/>
        </w:rPr>
        <w:t>einer</w:t>
      </w:r>
      <w:r w:rsidRPr="00F207C9" w:rsidR="00E57C46">
        <w:rPr/>
        <w:t xml:space="preserve"> sehr kurzfristigen Entla</w:t>
      </w:r>
      <w:r w:rsidRPr="00F207C9" w:rsidR="00E57C46">
        <w:rPr/>
        <w:t>s</w:t>
      </w:r>
      <w:r w:rsidRPr="00F207C9" w:rsidR="00E57C46">
        <w:rPr/>
        <w:t>tung</w:t>
      </w:r>
      <w:r w:rsidRPr="00F207C9" w:rsidR="00E57C46">
        <w:rPr/>
        <w:t xml:space="preserve"> </w:t>
      </w:r>
      <w:r w:rsidRPr="00F207C9" w:rsidR="00E57C46">
        <w:rPr/>
        <w:t>von Angehörigen und Personal, ehe das Rasseln erneut unvermindert einsetzt. Von den Sterbenden selbst wird das Absaugen als äußerst quälend empfunden, sie vers</w:t>
      </w:r>
      <w:r w:rsidRPr="00F207C9" w:rsidR="00E57C46">
        <w:rPr/>
        <w:t>u</w:t>
      </w:r>
      <w:r w:rsidRPr="00F207C9" w:rsidR="00E57C46">
        <w:rPr/>
        <w:t>chen</w:t>
      </w:r>
      <w:r w:rsidRPr="00F207C9" w:rsidR="00253945">
        <w:rPr/>
        <w:t>,</w:t>
      </w:r>
      <w:r w:rsidRPr="00F207C9" w:rsidR="00E57C46">
        <w:rPr/>
        <w:t xml:space="preserve"> sich so gut es geht mit ihren letzten Kräften dagegen zu wehren. </w:t>
      </w:r>
      <w:r w:rsidRPr="00934DC8" w:rsidR="00E57C46">
        <w:rPr>
          <w:noProof/>
        </w:rPr>
        <w:t>Eine</w:t>
      </w:r>
      <w:r w:rsidRPr="00F207C9" w:rsidR="00E57C46">
        <w:rPr/>
        <w:t xml:space="preserve"> geeign</w:t>
      </w:r>
      <w:r w:rsidRPr="00F207C9" w:rsidR="00E57C46">
        <w:rPr/>
        <w:t>e</w:t>
      </w:r>
      <w:r w:rsidRPr="00F207C9" w:rsidR="00E57C46">
        <w:rPr/>
        <w:t>te Lagerung kann das unangenehme Geräusch zumi</w:t>
      </w:r>
      <w:r w:rsidRPr="00F207C9" w:rsidR="00E57C46">
        <w:rPr/>
        <w:t>n</w:t>
      </w:r>
      <w:r w:rsidRPr="00F207C9" w:rsidR="00E57C46">
        <w:rPr/>
        <w:t xml:space="preserve">dest abmildern. </w:t>
      </w:r>
      <w:r w:rsidRPr="00934DC8" w:rsidR="00E57C46">
        <w:rPr>
          <w:noProof/>
        </w:rPr>
        <w:t>Eine</w:t>
      </w:r>
      <w:r w:rsidRPr="00F207C9" w:rsidR="00E57C46">
        <w:rPr/>
        <w:t xml:space="preserve"> medikamentöse antisekretorische Therapie ist aus unserer Schau nicht angezeigt. Sie entlastet zwar die Begleiterinnen, trocknet </w:t>
      </w:r>
      <w:r w:rsidRPr="00934DC8" w:rsidR="00E57C46">
        <w:rPr>
          <w:noProof/>
        </w:rPr>
        <w:t>aber</w:t>
      </w:r>
      <w:r w:rsidRPr="00F207C9" w:rsidR="00E57C46">
        <w:rPr/>
        <w:t xml:space="preserve"> den Mund der Sterbe</w:t>
      </w:r>
      <w:r w:rsidRPr="00F207C9" w:rsidR="00E57C46">
        <w:rPr/>
        <w:t>n</w:t>
      </w:r>
      <w:r w:rsidRPr="00F207C9" w:rsidR="00050905">
        <w:rPr/>
        <w:t>den noch mehr aus.</w:t>
      </w:r>
    </w:p>
    <w:p w:rsidR="00E57C46" w:rsidRPr="000E3BD1" w:rsidP="000E3BD1">
      <w:pPr>
        <w:pStyle w:val="berschrift5oNr"/>
        <w:rPr/>
      </w:pPr>
      <w:r w:rsidRPr="000E3BD1">
        <w:rPr/>
        <w:t>Harn- und Stuhlausscheidung beobachten, Handlungsbedarf</w:t>
      </w:r>
      <w:r w:rsidR="000E3BD1">
        <w:rPr/>
        <w:t> </w:t>
      </w:r>
      <w:r w:rsidRPr="000E3BD1">
        <w:rPr/>
        <w:t>abschätzen</w:t>
      </w:r>
    </w:p>
    <w:p w:rsidR="0013069C" w:rsidP="00586677">
      <w:r w:rsidRPr="00F207C9" w:rsidR="00E57C46">
        <w:rPr/>
        <w:t>Alle in der Geriatrie Tätigen wissen, wie wichtig es ist</w:t>
      </w:r>
      <w:r w:rsidRPr="00F207C9" w:rsidR="00253945">
        <w:rPr/>
        <w:t>,</w:t>
      </w:r>
      <w:r w:rsidRPr="00F207C9" w:rsidR="00E57C46">
        <w:rPr/>
        <w:t xml:space="preserve"> auf regelmäß</w:t>
      </w:r>
      <w:r w:rsidRPr="00F207C9" w:rsidR="00E57C46">
        <w:rPr/>
        <w:t>i</w:t>
      </w:r>
      <w:r w:rsidRPr="00F207C9" w:rsidR="00E57C46">
        <w:rPr/>
        <w:t xml:space="preserve">gen Stuhlgang zu achten. </w:t>
      </w:r>
      <w:r w:rsidRPr="00934DC8" w:rsidR="00E57C46">
        <w:rPr>
          <w:noProof/>
        </w:rPr>
        <w:t>Eine</w:t>
      </w:r>
      <w:r w:rsidRPr="00F207C9" w:rsidR="00E57C46">
        <w:rPr/>
        <w:t xml:space="preserve"> hartnäckige Obstipa</w:t>
      </w:r>
      <w:r w:rsidR="00137C8B">
        <w:rPr/>
        <w:softHyphen/>
        <w:t>tion</w:t>
      </w:r>
      <w:r>
        <w:fldChar w:fldCharType="begin"/>
      </w:r>
      <w:r w:rsidRPr="00F207C9" w:rsidR="001973D6">
        <w:rPr/>
        <w:instrText xml:space="preserve"> XE "Obstipat</w:instrText>
      </w:r>
      <w:r w:rsidRPr="00F207C9" w:rsidR="001973D6">
        <w:rPr/>
        <w:instrText>i</w:instrText>
      </w:r>
      <w:r w:rsidRPr="00F207C9" w:rsidR="001973D6">
        <w:rPr/>
        <w:instrText xml:space="preserve">on" </w:instrText>
      </w:r>
      <w:r>
        <w:fldChar w:fldCharType="end"/>
      </w:r>
      <w:r w:rsidRPr="00F207C9" w:rsidR="00E57C46">
        <w:rPr/>
        <w:t xml:space="preserve"> kann bei hoc</w:t>
      </w:r>
      <w:r w:rsidRPr="00F207C9" w:rsidR="00E57C46">
        <w:rPr/>
        <w:t>h</w:t>
      </w:r>
      <w:r w:rsidRPr="00F207C9" w:rsidR="00E57C46">
        <w:rPr/>
        <w:t>betagten Menschen zu sehr belastenden</w:t>
      </w:r>
      <w:r w:rsidRPr="00F207C9" w:rsidR="00253945">
        <w:rPr/>
        <w:t>,</w:t>
      </w:r>
      <w:r w:rsidRPr="00F207C9" w:rsidR="00E57C46">
        <w:rPr/>
        <w:t xml:space="preserve"> manchmal sogar zu bedrohl</w:t>
      </w:r>
      <w:r w:rsidRPr="00F207C9" w:rsidR="00E57C46">
        <w:rPr/>
        <w:t>i</w:t>
      </w:r>
      <w:r w:rsidRPr="00F207C9" w:rsidR="00E57C46">
        <w:rPr/>
        <w:t>chen Zuständen führen. Daher sind Pflegende und Ärztinnen stets darauf bedacht</w:t>
      </w:r>
      <w:r w:rsidRPr="00F207C9" w:rsidR="00253945">
        <w:rPr/>
        <w:t>,</w:t>
      </w:r>
      <w:r w:rsidRPr="00F207C9" w:rsidR="00E57C46">
        <w:rPr/>
        <w:t xml:space="preserve"> das Stuhlverhalten ihrer Patientinnen sorgfältig zu b</w:t>
      </w:r>
      <w:r w:rsidRPr="00F207C9" w:rsidR="00E57C46">
        <w:rPr/>
        <w:t>e</w:t>
      </w:r>
      <w:r w:rsidRPr="00F207C9" w:rsidR="00E57C46">
        <w:rPr/>
        <w:t>obachten und rechtzeitig die notwendigen Maßnahmen zu e</w:t>
      </w:r>
      <w:r w:rsidRPr="00F207C9" w:rsidR="00E57C46">
        <w:rPr/>
        <w:t>r</w:t>
      </w:r>
      <w:r w:rsidRPr="00F207C9" w:rsidR="00E57C46">
        <w:rPr/>
        <w:t>greifen. In der Zeit des Sterbens ändern sich auch hier die Wertigke</w:t>
      </w:r>
      <w:r w:rsidRPr="00F207C9" w:rsidR="00E57C46">
        <w:rPr/>
        <w:t>i</w:t>
      </w:r>
      <w:r w:rsidRPr="00F207C9" w:rsidR="00E57C46">
        <w:rPr/>
        <w:t>ten: In der Regel hat die Betroffene schon me</w:t>
      </w:r>
      <w:r w:rsidRPr="00F207C9" w:rsidR="00E57C46">
        <w:rPr/>
        <w:t>h</w:t>
      </w:r>
      <w:r w:rsidRPr="00F207C9" w:rsidR="00E57C46">
        <w:rPr/>
        <w:t xml:space="preserve">rere Tage kaum </w:t>
      </w:r>
      <w:r w:rsidRPr="00934DC8" w:rsidR="00E57C46">
        <w:rPr>
          <w:noProof/>
        </w:rPr>
        <w:t>oder</w:t>
      </w:r>
      <w:r w:rsidRPr="00F207C9" w:rsidR="00E57C46">
        <w:rPr/>
        <w:t xml:space="preserve"> gar nicht gegessen, substanzielle Stuhlmengen sind daher nicht zu erwa</w:t>
      </w:r>
      <w:r w:rsidRPr="00F207C9" w:rsidR="00E57C46">
        <w:rPr/>
        <w:t>r</w:t>
      </w:r>
      <w:r w:rsidRPr="00F207C9" w:rsidR="00E57C46">
        <w:rPr/>
        <w:t>ten. Wenn der Bauch weich und schmerzfrei ist, sind belastende Abfüh</w:t>
      </w:r>
      <w:r w:rsidRPr="00F207C9" w:rsidR="00E57C46">
        <w:rPr/>
        <w:t>r</w:t>
      </w:r>
      <w:r w:rsidRPr="00F207C9" w:rsidR="00E57C46">
        <w:rPr/>
        <w:t>maßnahmen nicht ang</w:t>
      </w:r>
      <w:r w:rsidRPr="00F207C9" w:rsidR="00E57C46">
        <w:rPr/>
        <w:t>e</w:t>
      </w:r>
      <w:r w:rsidRPr="00F207C9" w:rsidR="00E57C46">
        <w:rPr/>
        <w:t>zeigt.</w:t>
      </w:r>
    </w:p>
    <w:p w:rsidR="00E57C46" w:rsidRPr="00F207C9" w:rsidP="00586677">
      <w:pPr>
        <w:rPr/>
      </w:pPr>
      <w:r w:rsidRPr="00F207C9">
        <w:rPr/>
        <w:t>Ein sterbender Mensch, der nicht mehr trinkt und keine Infusion b</w:t>
      </w:r>
      <w:r w:rsidRPr="00F207C9">
        <w:rPr/>
        <w:t>e</w:t>
      </w:r>
      <w:r w:rsidRPr="00F207C9">
        <w:rPr/>
        <w:t>kommt, scheidet immer weniger und schließlich gar keinen Harn mehr aus. Das ist ein natürlicher Vorgang; es besteht demnach kein Han</w:t>
      </w:r>
      <w:r w:rsidRPr="00F207C9">
        <w:rPr/>
        <w:t>d</w:t>
      </w:r>
      <w:r w:rsidRPr="00F207C9">
        <w:rPr/>
        <w:t xml:space="preserve">lungsbedarf. Anders ist es nur, wenn die Sterbende durch </w:t>
      </w:r>
      <w:r w:rsidRPr="00934DC8">
        <w:rPr>
          <w:noProof/>
        </w:rPr>
        <w:t>eine</w:t>
      </w:r>
      <w:r w:rsidRPr="00F207C9">
        <w:rPr/>
        <w:t xml:space="preserve"> Har</w:t>
      </w:r>
      <w:r w:rsidRPr="00F207C9">
        <w:rPr/>
        <w:t>n</w:t>
      </w:r>
      <w:r w:rsidRPr="00F207C9">
        <w:rPr/>
        <w:t>verhaltung ihre schmerzhaft gefüllte Blase nicht entleeren kann. In di</w:t>
      </w:r>
      <w:r w:rsidRPr="00F207C9">
        <w:rPr/>
        <w:t>e</w:t>
      </w:r>
      <w:r w:rsidRPr="00F207C9">
        <w:rPr/>
        <w:t xml:space="preserve">sem Fall wird das Setzen </w:t>
      </w:r>
      <w:r w:rsidRPr="00934DC8">
        <w:rPr>
          <w:noProof/>
        </w:rPr>
        <w:t>eines</w:t>
      </w:r>
      <w:r w:rsidRPr="00F207C9">
        <w:rPr/>
        <w:t xml:space="preserve"> Katheters zur palliativen Notwendi</w:t>
      </w:r>
      <w:r w:rsidRPr="00F207C9">
        <w:rPr/>
        <w:t>g</w:t>
      </w:r>
      <w:r w:rsidRPr="00F207C9">
        <w:rPr/>
        <w:t>keit.</w:t>
      </w:r>
    </w:p>
    <w:p w:rsidR="00E57C46" w:rsidRPr="000E3BD1" w:rsidP="000E3BD1">
      <w:pPr>
        <w:pStyle w:val="berschrift4oNr"/>
      </w:pPr>
      <w:bookmarkStart w:id="11" w:name="tm_letex_dest_11"/>
      <w:r w:rsidR="009064D9">
        <w:fldChar w:fldCharType="begin"/>
      </w:r>
      <w:r w:rsidR="009064D9">
        <w:rPr/>
        <w:instrText xml:space="preserve"> PRINT \p Group " [ /Dest /section_Ruhig_werden_innehalten_die_Sterbende_w /View [ /XYZ 59 148  null ] /DEST pdfmark " </w:instrText>
      </w:r>
      <w:r w:rsidR="009064D9">
        <w:fldChar w:fldCharType="end"/>
      </w:r>
      <w:r w:rsidRPr="000E3BD1">
        <w:rPr/>
        <w:t>Ruhig werden, innehalten, die Sterbende wahrnehmen</w:t>
      </w:r>
      <w:bookmarkEnd w:id="11"/>
    </w:p>
    <w:p w:rsidR="0013069C" w:rsidP="000E3BD1">
      <w:pPr>
        <w:spacing w:after="280" w:line="253" w:lineRule="exact"/>
      </w:pPr>
      <w:r w:rsidRPr="00F207C9" w:rsidR="00E57C46">
        <w:rPr/>
        <w:t>In Pflegeheimen ist der Tod ein Dauergast. Auch wenn die B</w:t>
      </w:r>
      <w:r w:rsidRPr="00F207C9" w:rsidR="00E57C46">
        <w:rPr/>
        <w:t>e</w:t>
      </w:r>
      <w:r w:rsidRPr="00F207C9" w:rsidR="00E57C46">
        <w:rPr/>
        <w:t>gleitung Sterbender für manche</w:t>
      </w:r>
      <w:r w:rsidRPr="00F207C9" w:rsidR="00253945">
        <w:rPr/>
        <w:t xml:space="preserve"> mit den Jahren fast schon zur „</w:t>
      </w:r>
      <w:r w:rsidRPr="00F207C9" w:rsidR="00E57C46">
        <w:rPr/>
        <w:t>Routine</w:t>
      </w:r>
      <w:r w:rsidRPr="00F207C9" w:rsidR="00253945">
        <w:rPr/>
        <w:t>“</w:t>
      </w:r>
      <w:r w:rsidRPr="00F207C9" w:rsidR="00E57C46">
        <w:rPr/>
        <w:t xml:space="preserve"> gewo</w:t>
      </w:r>
      <w:r w:rsidRPr="00F207C9" w:rsidR="00E57C46">
        <w:rPr/>
        <w:t>r</w:t>
      </w:r>
      <w:r w:rsidRPr="00F207C9" w:rsidR="00E57C46">
        <w:rPr/>
        <w:t>den sein sollte, muss allen in der Betreuung Tätigen stets bewusst ble</w:t>
      </w:r>
      <w:r w:rsidRPr="00F207C9" w:rsidR="00E57C46">
        <w:rPr/>
        <w:t>i</w:t>
      </w:r>
      <w:r w:rsidRPr="00F207C9" w:rsidR="00E57C46">
        <w:rPr/>
        <w:t>ben, dass der Tod nicht ein Ereignis wie viele andere ist. Er bede</w:t>
      </w:r>
      <w:r w:rsidRPr="00F207C9" w:rsidR="00E57C46">
        <w:rPr/>
        <w:t>u</w:t>
      </w:r>
      <w:r w:rsidRPr="00F207C9" w:rsidR="00E57C46">
        <w:rPr/>
        <w:t xml:space="preserve">tet das unwiderrufliche Ende </w:t>
      </w:r>
      <w:r w:rsidRPr="00934DC8" w:rsidR="00E57C46">
        <w:rPr>
          <w:noProof/>
        </w:rPr>
        <w:t>eines</w:t>
      </w:r>
      <w:r w:rsidRPr="00F207C9" w:rsidR="00E57C46">
        <w:rPr/>
        <w:t xml:space="preserve"> einmaligen und einzigartigen L</w:t>
      </w:r>
      <w:r w:rsidRPr="00F207C9" w:rsidR="00E57C46">
        <w:rPr/>
        <w:t>e</w:t>
      </w:r>
      <w:r w:rsidRPr="00F207C9" w:rsidR="00E57C46">
        <w:rPr/>
        <w:t>bens. Es ist daher geboten</w:t>
      </w:r>
      <w:r w:rsidRPr="00F207C9" w:rsidR="00253945">
        <w:rPr/>
        <w:t>,</w:t>
      </w:r>
      <w:r w:rsidRPr="00F207C9" w:rsidR="00E57C46">
        <w:rPr/>
        <w:t xml:space="preserve"> dem Abschied vom Leben mit dem nötigen Re</w:t>
      </w:r>
      <w:r w:rsidRPr="00F207C9" w:rsidR="00E57C46">
        <w:rPr/>
        <w:t>s</w:t>
      </w:r>
      <w:r w:rsidRPr="00F207C9" w:rsidR="00E57C46">
        <w:rPr/>
        <w:t>pekt und der angemessenen Aufmerksamkeit zu begegnen. Das g</w:t>
      </w:r>
      <w:r w:rsidRPr="00F207C9" w:rsidR="00E57C46">
        <w:rPr/>
        <w:t>e</w:t>
      </w:r>
      <w:r w:rsidRPr="00F207C9" w:rsidR="00E57C46">
        <w:rPr/>
        <w:t>lingt allerdings nur dann, wenn wir uns darauf einlassen, für einige Auge</w:t>
      </w:r>
      <w:r w:rsidRPr="00F207C9" w:rsidR="00E57C46">
        <w:rPr/>
        <w:t>n</w:t>
      </w:r>
      <w:r w:rsidRPr="00F207C9" w:rsidR="00E57C46">
        <w:rPr/>
        <w:t>blicke innezuhalten, selbst zur Ruhe zu kommen und uns dem G</w:t>
      </w:r>
      <w:r w:rsidRPr="00F207C9" w:rsidR="00E57C46">
        <w:rPr/>
        <w:t>e</w:t>
      </w:r>
      <w:r w:rsidRPr="00F207C9" w:rsidR="00E57C46">
        <w:rPr/>
        <w:t>schehen ganz zu öffnen. Es braucht die innere Ruhe</w:t>
      </w:r>
      <w:r>
        <w:fldChar w:fldCharType="begin"/>
      </w:r>
      <w:r w:rsidRPr="00F207C9" w:rsidR="001973D6">
        <w:rPr/>
        <w:instrText xml:space="preserve"> XE "innere Ruhe" </w:instrText>
      </w:r>
      <w:r>
        <w:fldChar w:fldCharType="end"/>
      </w:r>
      <w:r w:rsidRPr="00F207C9" w:rsidR="00E57C46">
        <w:rPr/>
        <w:t xml:space="preserve"> und dieses vorb</w:t>
      </w:r>
      <w:r w:rsidRPr="00F207C9" w:rsidR="00E57C46">
        <w:rPr/>
        <w:t>e</w:t>
      </w:r>
      <w:r w:rsidRPr="00F207C9" w:rsidR="00E57C46">
        <w:rPr/>
        <w:t>haltlose Offensein</w:t>
      </w:r>
      <w:r w:rsidRPr="00F207C9" w:rsidR="004279AD">
        <w:rPr/>
        <w:t>,</w:t>
      </w:r>
      <w:r w:rsidRPr="00F207C9" w:rsidR="00E57C46">
        <w:rPr/>
        <w:t xml:space="preserve"> um zu e</w:t>
      </w:r>
      <w:r w:rsidRPr="00F207C9" w:rsidR="00E57C46">
        <w:rPr/>
        <w:t>r</w:t>
      </w:r>
      <w:r w:rsidRPr="00F207C9" w:rsidR="00E57C46">
        <w:rPr/>
        <w:t>spüren, was die Sterbende jetzt von uns braucht und wie wir ihr beist</w:t>
      </w:r>
      <w:r w:rsidRPr="00F207C9" w:rsidR="00E57C46">
        <w:rPr/>
        <w:t>e</w:t>
      </w:r>
      <w:r w:rsidRPr="00F207C9" w:rsidR="00E57C46">
        <w:rPr/>
        <w:t>hen können.</w:t>
      </w:r>
    </w:p>
    <w:p w:rsidR="0013069C" w:rsidP="000E3BD1">
      <w:pPr>
        <w:spacing w:after="280" w:line="253" w:lineRule="exact"/>
      </w:pPr>
      <w:r w:rsidRPr="00F207C9" w:rsidR="00E57C46">
        <w:rPr/>
        <w:t>Ein</w:t>
      </w:r>
      <w:r w:rsidRPr="000E3BD1" w:rsidR="00E57C46">
        <w:rPr>
          <w:rStyle w:val="erweitert025"/>
        </w:rPr>
        <w:t xml:space="preserve"> </w:t>
      </w:r>
      <w:r w:rsidRPr="00F207C9" w:rsidR="00E57C46">
        <w:rPr/>
        <w:t>Mensch</w:t>
      </w:r>
      <w:r w:rsidRPr="000E3BD1" w:rsidR="00E57C46">
        <w:rPr>
          <w:rStyle w:val="erweitert025"/>
        </w:rPr>
        <w:t xml:space="preserve"> </w:t>
      </w:r>
      <w:r w:rsidRPr="00F207C9" w:rsidR="00E57C46">
        <w:rPr/>
        <w:t>nimmt</w:t>
      </w:r>
      <w:r w:rsidRPr="000E3BD1" w:rsidR="00E57C46">
        <w:rPr>
          <w:rStyle w:val="erweitert025"/>
        </w:rPr>
        <w:t xml:space="preserve"> </w:t>
      </w:r>
      <w:r w:rsidRPr="00F207C9" w:rsidR="00E57C46">
        <w:rPr/>
        <w:t>Abschied</w:t>
      </w:r>
      <w:r w:rsidRPr="000E3BD1" w:rsidR="00E57C46">
        <w:rPr>
          <w:rStyle w:val="erweitert025"/>
        </w:rPr>
        <w:t xml:space="preserve"> </w:t>
      </w:r>
      <w:r w:rsidRPr="00F207C9" w:rsidR="00E57C46">
        <w:rPr/>
        <w:t>vom</w:t>
      </w:r>
      <w:r w:rsidRPr="000E3BD1" w:rsidR="00E57C46">
        <w:rPr>
          <w:rStyle w:val="erweitert025"/>
        </w:rPr>
        <w:t xml:space="preserve"> </w:t>
      </w:r>
      <w:r w:rsidRPr="00F207C9" w:rsidR="00E57C46">
        <w:rPr/>
        <w:t>Leben,</w:t>
      </w:r>
      <w:r w:rsidRPr="000E3BD1" w:rsidR="00E57C46">
        <w:rPr>
          <w:rStyle w:val="erweitert025"/>
        </w:rPr>
        <w:t xml:space="preserve"> </w:t>
      </w:r>
      <w:r w:rsidRPr="00F207C9" w:rsidR="00E57C46">
        <w:rPr/>
        <w:t>er</w:t>
      </w:r>
      <w:r w:rsidRPr="000E3BD1" w:rsidR="00E57C46">
        <w:rPr>
          <w:rStyle w:val="erweitert025"/>
        </w:rPr>
        <w:t xml:space="preserve"> </w:t>
      </w:r>
      <w:r w:rsidRPr="00F207C9" w:rsidR="00E57C46">
        <w:rPr/>
        <w:t>stirbt,</w:t>
      </w:r>
      <w:r w:rsidRPr="000E3BD1" w:rsidR="00E57C46">
        <w:rPr>
          <w:rStyle w:val="erweitert025"/>
        </w:rPr>
        <w:t xml:space="preserve"> </w:t>
      </w:r>
      <w:r w:rsidRPr="00F207C9" w:rsidR="00E57C46">
        <w:rPr/>
        <w:t>er</w:t>
      </w:r>
      <w:r w:rsidRPr="000E3BD1" w:rsidR="00E57C46">
        <w:rPr>
          <w:rStyle w:val="erweitert025"/>
        </w:rPr>
        <w:t xml:space="preserve"> </w:t>
      </w:r>
      <w:r w:rsidRPr="00F207C9" w:rsidR="00E57C46">
        <w:rPr/>
        <w:t>verlässt</w:t>
      </w:r>
      <w:r w:rsidRPr="000E3BD1" w:rsidR="00E57C46">
        <w:rPr>
          <w:rStyle w:val="erweitert025"/>
        </w:rPr>
        <w:t xml:space="preserve"> </w:t>
      </w:r>
      <w:r w:rsidRPr="00F207C9" w:rsidR="00E57C46">
        <w:rPr/>
        <w:t>seine</w:t>
      </w:r>
      <w:r w:rsidRPr="000E3BD1" w:rsidR="00E57C46">
        <w:rPr>
          <w:rStyle w:val="erweitert025"/>
        </w:rPr>
        <w:t xml:space="preserve"> </w:t>
      </w:r>
      <w:r w:rsidRPr="00F207C9" w:rsidR="00E57C46">
        <w:rPr/>
        <w:t>bisherige</w:t>
      </w:r>
      <w:r w:rsidRPr="000E3BD1" w:rsidR="00E57C46">
        <w:rPr>
          <w:rStyle w:val="erweitert025"/>
        </w:rPr>
        <w:t xml:space="preserve"> </w:t>
      </w:r>
      <w:r w:rsidRPr="00F207C9" w:rsidR="00E57C46">
        <w:rPr/>
        <w:t>Existenz.</w:t>
      </w:r>
      <w:r w:rsidRPr="000E3BD1" w:rsidR="00E57C46">
        <w:rPr>
          <w:rStyle w:val="erweitert025"/>
        </w:rPr>
        <w:t xml:space="preserve"> </w:t>
      </w:r>
      <w:r w:rsidRPr="00F207C9" w:rsidR="00E57C46">
        <w:rPr/>
        <w:t>Wir</w:t>
      </w:r>
      <w:r w:rsidRPr="000E3BD1" w:rsidR="00E57C46">
        <w:rPr>
          <w:rStyle w:val="erweitert025"/>
        </w:rPr>
        <w:t xml:space="preserve"> </w:t>
      </w:r>
      <w:r w:rsidRPr="00F207C9" w:rsidR="00E57C46">
        <w:rPr/>
        <w:t>spüren,</w:t>
      </w:r>
      <w:r w:rsidRPr="000E3BD1" w:rsidR="00E57C46">
        <w:rPr>
          <w:rStyle w:val="erweitert025"/>
        </w:rPr>
        <w:t xml:space="preserve"> </w:t>
      </w:r>
      <w:r w:rsidRPr="00F207C9" w:rsidR="00E57C46">
        <w:rPr/>
        <w:t>dass</w:t>
      </w:r>
      <w:r w:rsidRPr="000E3BD1" w:rsidR="00E57C46">
        <w:rPr>
          <w:rStyle w:val="erweitert025"/>
        </w:rPr>
        <w:t xml:space="preserve"> </w:t>
      </w:r>
      <w:r w:rsidRPr="00F207C9" w:rsidR="00E57C46">
        <w:rPr/>
        <w:t>wir</w:t>
      </w:r>
      <w:r w:rsidRPr="000E3BD1" w:rsidR="00E57C46">
        <w:rPr>
          <w:rStyle w:val="erweitert025"/>
        </w:rPr>
        <w:t xml:space="preserve"> </w:t>
      </w:r>
      <w:r w:rsidRPr="00F207C9" w:rsidR="00E57C46">
        <w:rPr/>
        <w:t>im</w:t>
      </w:r>
      <w:r w:rsidRPr="000E3BD1" w:rsidR="00E57C46">
        <w:rPr>
          <w:rStyle w:val="erweitert025"/>
        </w:rPr>
        <w:t xml:space="preserve"> </w:t>
      </w:r>
      <w:r w:rsidRPr="00F207C9" w:rsidR="00E57C46">
        <w:rPr/>
        <w:t>Let</w:t>
      </w:r>
      <w:r w:rsidRPr="00F207C9" w:rsidR="00E57C46">
        <w:rPr/>
        <w:t>z</w:t>
      </w:r>
      <w:r w:rsidRPr="00F207C9" w:rsidR="00E57C46">
        <w:rPr/>
        <w:t>ten</w:t>
      </w:r>
      <w:r w:rsidRPr="000E3BD1" w:rsidR="00E57C46">
        <w:rPr>
          <w:rStyle w:val="erweitert025"/>
        </w:rPr>
        <w:t xml:space="preserve"> </w:t>
      </w:r>
      <w:r w:rsidRPr="00F207C9" w:rsidR="00E57C46">
        <w:rPr/>
        <w:t>nicht</w:t>
      </w:r>
      <w:r w:rsidRPr="000E3BD1" w:rsidR="00E57C46">
        <w:rPr>
          <w:rStyle w:val="erweitert025"/>
        </w:rPr>
        <w:t xml:space="preserve"> </w:t>
      </w:r>
      <w:r w:rsidRPr="00F207C9" w:rsidR="00E57C46">
        <w:rPr/>
        <w:t>imstande</w:t>
      </w:r>
      <w:r w:rsidRPr="000E3BD1" w:rsidR="00E57C46">
        <w:rPr>
          <w:rStyle w:val="erweitert025"/>
        </w:rPr>
        <w:t xml:space="preserve"> </w:t>
      </w:r>
      <w:r w:rsidRPr="00F207C9" w:rsidR="00E57C46">
        <w:rPr/>
        <w:t>sind</w:t>
      </w:r>
      <w:r w:rsidRPr="000E3BD1" w:rsidR="00E57C46">
        <w:rPr>
          <w:rStyle w:val="erweitert025"/>
        </w:rPr>
        <w:t xml:space="preserve"> </w:t>
      </w:r>
      <w:r w:rsidRPr="00F207C9" w:rsidR="00E57C46">
        <w:rPr/>
        <w:t>zu</w:t>
      </w:r>
      <w:r w:rsidRPr="000E3BD1" w:rsidR="00E57C46">
        <w:rPr>
          <w:rStyle w:val="erweitert025"/>
        </w:rPr>
        <w:t xml:space="preserve"> </w:t>
      </w:r>
      <w:r w:rsidRPr="00F207C9" w:rsidR="00E57C46">
        <w:rPr/>
        <w:t>begreifen,</w:t>
      </w:r>
      <w:r w:rsidRPr="000E3BD1" w:rsidR="00E57C46">
        <w:rPr>
          <w:rStyle w:val="erweitert025"/>
        </w:rPr>
        <w:t xml:space="preserve"> </w:t>
      </w:r>
      <w:r w:rsidRPr="00F207C9" w:rsidR="00E57C46">
        <w:rPr/>
        <w:t>was</w:t>
      </w:r>
      <w:r w:rsidRPr="000E3BD1" w:rsidR="00E57C46">
        <w:rPr>
          <w:rStyle w:val="erweitert025"/>
        </w:rPr>
        <w:t xml:space="preserve"> </w:t>
      </w:r>
      <w:r w:rsidRPr="00F207C9" w:rsidR="00E57C46">
        <w:rPr/>
        <w:t>hier</w:t>
      </w:r>
      <w:r w:rsidRPr="000E3BD1" w:rsidR="00E57C46">
        <w:rPr>
          <w:rStyle w:val="erweitert025"/>
        </w:rPr>
        <w:t xml:space="preserve"> </w:t>
      </w:r>
      <w:r w:rsidRPr="00F207C9" w:rsidR="00E57C46">
        <w:rPr/>
        <w:t>vor</w:t>
      </w:r>
      <w:r w:rsidRPr="000E3BD1" w:rsidR="00E57C46">
        <w:rPr>
          <w:rStyle w:val="erweitert025"/>
        </w:rPr>
        <w:t xml:space="preserve"> </w:t>
      </w:r>
      <w:r w:rsidRPr="00F207C9" w:rsidR="00E57C46">
        <w:rPr/>
        <w:t>unseren</w:t>
      </w:r>
      <w:r w:rsidRPr="000E3BD1" w:rsidR="00E57C46">
        <w:rPr>
          <w:rStyle w:val="erweitert025"/>
        </w:rPr>
        <w:t xml:space="preserve"> </w:t>
      </w:r>
      <w:r w:rsidRPr="00F207C9" w:rsidR="00E57C46">
        <w:rPr/>
        <w:t>Augen</w:t>
      </w:r>
      <w:r w:rsidRPr="000E3BD1" w:rsidR="00E57C46">
        <w:rPr>
          <w:rStyle w:val="erweitert025"/>
        </w:rPr>
        <w:t xml:space="preserve"> </w:t>
      </w:r>
      <w:r w:rsidRPr="00F207C9" w:rsidR="00E57C46">
        <w:rPr/>
        <w:t>geschieht.</w:t>
      </w:r>
      <w:r w:rsidRPr="000E3BD1" w:rsidR="00E57C46">
        <w:rPr>
          <w:rStyle w:val="erweitert025"/>
        </w:rPr>
        <w:t xml:space="preserve"> </w:t>
      </w:r>
      <w:r w:rsidRPr="00F207C9" w:rsidR="00E57C46">
        <w:rPr/>
        <w:t>In</w:t>
      </w:r>
      <w:r w:rsidRPr="000E3BD1" w:rsidR="00E57C46">
        <w:rPr>
          <w:rStyle w:val="erweitert025"/>
        </w:rPr>
        <w:t xml:space="preserve"> </w:t>
      </w:r>
      <w:r w:rsidRPr="00F207C9" w:rsidR="00E57C46">
        <w:rPr/>
        <w:t>diesen</w:t>
      </w:r>
      <w:r w:rsidRPr="000E3BD1" w:rsidR="00E57C46">
        <w:rPr>
          <w:rStyle w:val="erweitert025"/>
        </w:rPr>
        <w:t xml:space="preserve"> </w:t>
      </w:r>
      <w:r w:rsidRPr="00F207C9" w:rsidR="00E57C46">
        <w:rPr/>
        <w:t>Auge</w:t>
      </w:r>
      <w:r w:rsidRPr="00F207C9" w:rsidR="00E57C46">
        <w:rPr/>
        <w:t>n</w:t>
      </w:r>
      <w:r w:rsidRPr="00F207C9" w:rsidR="00E57C46">
        <w:rPr/>
        <w:t>blicken</w:t>
      </w:r>
      <w:r w:rsidRPr="000E3BD1" w:rsidR="00E57C46">
        <w:rPr>
          <w:rStyle w:val="erweitert025"/>
        </w:rPr>
        <w:t xml:space="preserve"> </w:t>
      </w:r>
      <w:r w:rsidRPr="00F207C9" w:rsidR="00E57C46">
        <w:rPr/>
        <w:t>sind</w:t>
      </w:r>
      <w:r w:rsidRPr="000E3BD1" w:rsidR="00E57C46">
        <w:rPr>
          <w:rStyle w:val="erweitert025"/>
        </w:rPr>
        <w:t xml:space="preserve"> </w:t>
      </w:r>
      <w:r w:rsidRPr="00F207C9" w:rsidR="00E57C46">
        <w:rPr/>
        <w:t>wir</w:t>
      </w:r>
      <w:r w:rsidRPr="000E3BD1" w:rsidR="00E57C46">
        <w:rPr>
          <w:rStyle w:val="erweitert025"/>
        </w:rPr>
        <w:t xml:space="preserve"> </w:t>
      </w:r>
      <w:r w:rsidRPr="00F207C9" w:rsidR="00E57C46">
        <w:rPr/>
        <w:t>oft</w:t>
      </w:r>
      <w:r w:rsidRPr="000E3BD1" w:rsidR="00E57C46">
        <w:rPr>
          <w:rStyle w:val="erweitert025"/>
        </w:rPr>
        <w:t xml:space="preserve"> </w:t>
      </w:r>
      <w:r w:rsidRPr="00F207C9" w:rsidR="00E57C46">
        <w:rPr/>
        <w:t>ergriffen,</w:t>
      </w:r>
      <w:r w:rsidRPr="000E3BD1" w:rsidR="00E57C46">
        <w:rPr>
          <w:rStyle w:val="erweitert025"/>
        </w:rPr>
        <w:t xml:space="preserve"> </w:t>
      </w:r>
      <w:r w:rsidRPr="00F207C9" w:rsidR="00E57C46">
        <w:rPr/>
        <w:t>wir</w:t>
      </w:r>
      <w:r w:rsidRPr="000E3BD1" w:rsidR="00E57C46">
        <w:rPr>
          <w:rStyle w:val="erweitert025"/>
        </w:rPr>
        <w:t xml:space="preserve"> </w:t>
      </w:r>
      <w:r w:rsidRPr="00F207C9" w:rsidR="00E57C46">
        <w:rPr/>
        <w:t>denken</w:t>
      </w:r>
      <w:r w:rsidRPr="000E3BD1" w:rsidR="00E57C46">
        <w:rPr>
          <w:rStyle w:val="erweitert025"/>
        </w:rPr>
        <w:t xml:space="preserve"> </w:t>
      </w:r>
      <w:r w:rsidRPr="00F207C9" w:rsidR="00E57C46">
        <w:rPr/>
        <w:t>daran,</w:t>
      </w:r>
      <w:r w:rsidRPr="000E3BD1" w:rsidR="00E57C46">
        <w:rPr>
          <w:rStyle w:val="erweitert025"/>
        </w:rPr>
        <w:t xml:space="preserve"> </w:t>
      </w:r>
      <w:r w:rsidRPr="00F207C9" w:rsidR="00E57C46">
        <w:rPr/>
        <w:t>dass</w:t>
      </w:r>
      <w:r w:rsidRPr="000E3BD1" w:rsidR="00E57C46">
        <w:rPr>
          <w:rStyle w:val="erweitert025"/>
        </w:rPr>
        <w:t xml:space="preserve"> </w:t>
      </w:r>
      <w:r w:rsidRPr="00F207C9" w:rsidR="00E57C46">
        <w:rPr/>
        <w:t>auch</w:t>
      </w:r>
      <w:r w:rsidRPr="000E3BD1" w:rsidR="00E57C46">
        <w:rPr>
          <w:rStyle w:val="erweitert025"/>
        </w:rPr>
        <w:t xml:space="preserve"> </w:t>
      </w:r>
      <w:r w:rsidRPr="00F207C9" w:rsidR="00E57C46">
        <w:rPr/>
        <w:t>unsere</w:t>
      </w:r>
      <w:r w:rsidRPr="000E3BD1" w:rsidR="00E57C46">
        <w:rPr>
          <w:rStyle w:val="erweitert025"/>
        </w:rPr>
        <w:t xml:space="preserve"> </w:t>
      </w:r>
      <w:r w:rsidRPr="00F207C9" w:rsidR="00E57C46">
        <w:rPr/>
        <w:t>Li</w:t>
      </w:r>
      <w:r w:rsidRPr="00F207C9" w:rsidR="00E57C46">
        <w:rPr/>
        <w:t>e</w:t>
      </w:r>
      <w:r w:rsidRPr="00F207C9" w:rsidR="00E57C46">
        <w:rPr/>
        <w:t>ben</w:t>
      </w:r>
      <w:r w:rsidRPr="000E3BD1" w:rsidR="00E57C46">
        <w:rPr>
          <w:rStyle w:val="erweitert025"/>
        </w:rPr>
        <w:t xml:space="preserve"> </w:t>
      </w:r>
      <w:r w:rsidRPr="00F207C9" w:rsidR="00E57C46">
        <w:rPr/>
        <w:t>und</w:t>
      </w:r>
      <w:r w:rsidRPr="000E3BD1" w:rsidR="00E57C46">
        <w:rPr>
          <w:rStyle w:val="erweitert025"/>
        </w:rPr>
        <w:t xml:space="preserve"> </w:t>
      </w:r>
      <w:r w:rsidRPr="00F207C9" w:rsidR="00E57C46">
        <w:rPr/>
        <w:t>auch</w:t>
      </w:r>
      <w:r w:rsidRPr="000E3BD1" w:rsidR="00E57C46">
        <w:rPr>
          <w:rStyle w:val="erweitert025"/>
        </w:rPr>
        <w:t xml:space="preserve"> </w:t>
      </w:r>
      <w:r w:rsidRPr="00F207C9" w:rsidR="00E57C46">
        <w:rPr/>
        <w:t>wir</w:t>
      </w:r>
      <w:r w:rsidRPr="000E3BD1" w:rsidR="00E57C46">
        <w:rPr>
          <w:rStyle w:val="erweitert025"/>
        </w:rPr>
        <w:t xml:space="preserve"> </w:t>
      </w:r>
      <w:r w:rsidRPr="00F207C9" w:rsidR="00E57C46">
        <w:rPr/>
        <w:t>selbst</w:t>
      </w:r>
      <w:r w:rsidRPr="000E3BD1" w:rsidR="00E57C46">
        <w:rPr>
          <w:rStyle w:val="erweitert025"/>
        </w:rPr>
        <w:t xml:space="preserve"> </w:t>
      </w:r>
      <w:r w:rsidRPr="00F207C9" w:rsidR="00E57C46">
        <w:rPr/>
        <w:t>einmal</w:t>
      </w:r>
      <w:r w:rsidRPr="000E3BD1" w:rsidR="00E57C46">
        <w:rPr>
          <w:rStyle w:val="erweitert025"/>
        </w:rPr>
        <w:t xml:space="preserve"> </w:t>
      </w:r>
      <w:r w:rsidRPr="00F207C9" w:rsidR="00E57C46">
        <w:rPr/>
        <w:t>sterben</w:t>
      </w:r>
      <w:r w:rsidRPr="000E3BD1" w:rsidR="00E57C46">
        <w:rPr>
          <w:rStyle w:val="erweitert025"/>
        </w:rPr>
        <w:t xml:space="preserve"> </w:t>
      </w:r>
      <w:r w:rsidRPr="00F207C9" w:rsidR="00E57C46">
        <w:rPr/>
        <w:t>werden.</w:t>
      </w:r>
      <w:r w:rsidRPr="000E3BD1" w:rsidR="00E57C46">
        <w:rPr>
          <w:rStyle w:val="erweitert025"/>
        </w:rPr>
        <w:t xml:space="preserve"> </w:t>
      </w:r>
      <w:r w:rsidRPr="00F207C9" w:rsidR="00E57C46">
        <w:rPr/>
        <w:t>Wir</w:t>
      </w:r>
      <w:r w:rsidRPr="000E3BD1" w:rsidR="00E57C46">
        <w:rPr>
          <w:rStyle w:val="erweitert025"/>
        </w:rPr>
        <w:t xml:space="preserve"> </w:t>
      </w:r>
      <w:r w:rsidRPr="00F207C9" w:rsidR="00E57C46">
        <w:rPr/>
        <w:t>dürfen</w:t>
      </w:r>
      <w:r w:rsidRPr="000E3BD1" w:rsidR="00E57C46">
        <w:rPr>
          <w:rStyle w:val="erweitert025"/>
        </w:rPr>
        <w:t xml:space="preserve"> </w:t>
      </w:r>
      <w:r w:rsidRPr="00F207C9" w:rsidR="00E57C46">
        <w:rPr/>
        <w:t>diese</w:t>
      </w:r>
      <w:r w:rsidRPr="000E3BD1" w:rsidR="00E57C46">
        <w:rPr>
          <w:rStyle w:val="erweitert025"/>
        </w:rPr>
        <w:t xml:space="preserve"> </w:t>
      </w:r>
      <w:r w:rsidRPr="00F207C9" w:rsidR="00E57C46">
        <w:rPr/>
        <w:t>G</w:t>
      </w:r>
      <w:r w:rsidRPr="00F207C9" w:rsidR="00E57C46">
        <w:rPr/>
        <w:t>e</w:t>
      </w:r>
      <w:r w:rsidRPr="00F207C9" w:rsidR="00E57C46">
        <w:rPr/>
        <w:t>fühle</w:t>
      </w:r>
      <w:r>
        <w:fldChar w:fldCharType="begin"/>
      </w:r>
      <w:r w:rsidRPr="00F207C9" w:rsidR="001973D6">
        <w:rPr/>
        <w:instrText xml:space="preserve"> XE "Gefühle" </w:instrText>
      </w:r>
      <w:r>
        <w:fldChar w:fldCharType="end"/>
      </w:r>
      <w:r w:rsidRPr="000E3BD1" w:rsidR="00E57C46">
        <w:rPr>
          <w:rStyle w:val="erweitert025"/>
        </w:rPr>
        <w:t xml:space="preserve"> </w:t>
      </w:r>
      <w:r w:rsidRPr="00F207C9" w:rsidR="00E57C46">
        <w:rPr/>
        <w:t>ruhig</w:t>
      </w:r>
      <w:r w:rsidRPr="000E3BD1" w:rsidR="00E57C46">
        <w:rPr>
          <w:rStyle w:val="erweitert025"/>
        </w:rPr>
        <w:t xml:space="preserve"> </w:t>
      </w:r>
      <w:r w:rsidRPr="00F207C9" w:rsidR="00E57C46">
        <w:rPr/>
        <w:t>zulassen,</w:t>
      </w:r>
      <w:r w:rsidRPr="000E3BD1" w:rsidR="00E57C46">
        <w:rPr>
          <w:rStyle w:val="erweitert025"/>
        </w:rPr>
        <w:t xml:space="preserve"> </w:t>
      </w:r>
      <w:r w:rsidRPr="00F207C9" w:rsidR="00E57C46">
        <w:rPr/>
        <w:t>ohne</w:t>
      </w:r>
      <w:r w:rsidRPr="000E3BD1" w:rsidR="00E57C46">
        <w:rPr>
          <w:rStyle w:val="erweitert025"/>
        </w:rPr>
        <w:t xml:space="preserve"> </w:t>
      </w:r>
      <w:r w:rsidRPr="00F207C9" w:rsidR="00E57C46">
        <w:rPr/>
        <w:t>unsere</w:t>
      </w:r>
      <w:r w:rsidRPr="000E3BD1" w:rsidR="00E57C46">
        <w:rPr>
          <w:rStyle w:val="erweitert025"/>
        </w:rPr>
        <w:t xml:space="preserve"> </w:t>
      </w:r>
      <w:r w:rsidRPr="00F207C9" w:rsidR="00E57C46">
        <w:rPr/>
        <w:t>professionelle</w:t>
      </w:r>
      <w:r w:rsidRPr="000E3BD1" w:rsidR="00E57C46">
        <w:rPr>
          <w:rStyle w:val="erweitert025"/>
        </w:rPr>
        <w:t xml:space="preserve"> </w:t>
      </w:r>
      <w:r w:rsidRPr="00F207C9" w:rsidR="00E57C46">
        <w:rPr/>
        <w:t>Rolle</w:t>
      </w:r>
      <w:r w:rsidRPr="000E3BD1" w:rsidR="00E57C46">
        <w:rPr>
          <w:rStyle w:val="erweitert025"/>
        </w:rPr>
        <w:t xml:space="preserve"> </w:t>
      </w:r>
      <w:r w:rsidRPr="00F207C9" w:rsidR="00E57C46">
        <w:rPr/>
        <w:t>zu</w:t>
      </w:r>
      <w:r w:rsidRPr="000E3BD1" w:rsidR="00E57C46">
        <w:rPr>
          <w:rStyle w:val="erweitert025"/>
        </w:rPr>
        <w:t xml:space="preserve"> </w:t>
      </w:r>
      <w:r w:rsidRPr="00F207C9" w:rsidR="00E57C46">
        <w:rPr/>
        <w:t>ve</w:t>
      </w:r>
      <w:r w:rsidRPr="00F207C9" w:rsidR="00E57C46">
        <w:rPr/>
        <w:t>r</w:t>
      </w:r>
      <w:r w:rsidRPr="00F207C9" w:rsidR="00E57C46">
        <w:rPr/>
        <w:t>lassen.</w:t>
      </w:r>
      <w:r w:rsidRPr="000E3BD1" w:rsidR="00E57C46">
        <w:rPr>
          <w:rStyle w:val="erweitert025"/>
        </w:rPr>
        <w:t xml:space="preserve"> </w:t>
      </w:r>
      <w:r w:rsidRPr="00F207C9" w:rsidR="00E57C46">
        <w:rPr/>
        <w:t>Wir</w:t>
      </w:r>
      <w:r w:rsidRPr="000E3BD1" w:rsidR="00E57C46">
        <w:rPr>
          <w:rStyle w:val="erweitert025"/>
        </w:rPr>
        <w:t xml:space="preserve"> </w:t>
      </w:r>
      <w:r w:rsidRPr="00F207C9" w:rsidR="00E57C46">
        <w:rPr/>
        <w:t>können</w:t>
      </w:r>
      <w:r w:rsidRPr="000E3BD1" w:rsidR="00E57C46">
        <w:rPr>
          <w:rStyle w:val="erweitert025"/>
        </w:rPr>
        <w:t xml:space="preserve"> </w:t>
      </w:r>
      <w:r w:rsidRPr="00F207C9" w:rsidR="00E57C46">
        <w:rPr/>
        <w:t>uns</w:t>
      </w:r>
      <w:r w:rsidRPr="000E3BD1" w:rsidR="00E57C46">
        <w:rPr>
          <w:rStyle w:val="erweitert025"/>
        </w:rPr>
        <w:t xml:space="preserve"> </w:t>
      </w:r>
      <w:r w:rsidRPr="00F207C9" w:rsidR="00E57C46">
        <w:rPr/>
        <w:t>auf</w:t>
      </w:r>
      <w:r w:rsidRPr="000E3BD1" w:rsidR="00E57C46">
        <w:rPr>
          <w:rStyle w:val="erweitert025"/>
        </w:rPr>
        <w:t xml:space="preserve"> </w:t>
      </w:r>
      <w:r w:rsidRPr="00F207C9" w:rsidR="00E57C46">
        <w:rPr/>
        <w:t>den</w:t>
      </w:r>
      <w:r w:rsidRPr="000E3BD1" w:rsidR="00E57C46">
        <w:rPr>
          <w:rStyle w:val="erweitert025"/>
        </w:rPr>
        <w:t xml:space="preserve"> </w:t>
      </w:r>
      <w:r w:rsidRPr="00F207C9" w:rsidR="00E57C46">
        <w:rPr/>
        <w:t>Tod</w:t>
      </w:r>
      <w:r w:rsidRPr="000E3BD1" w:rsidR="00E57C46">
        <w:rPr>
          <w:rStyle w:val="erweitert025"/>
        </w:rPr>
        <w:t xml:space="preserve"> </w:t>
      </w:r>
      <w:r w:rsidRPr="00934DC8" w:rsidR="00E57C46">
        <w:rPr>
          <w:noProof/>
        </w:rPr>
        <w:t>eines</w:t>
      </w:r>
      <w:r w:rsidRPr="000E3BD1" w:rsidR="00E57C46">
        <w:rPr>
          <w:rStyle w:val="erweitert025"/>
        </w:rPr>
        <w:t xml:space="preserve"> </w:t>
      </w:r>
      <w:r w:rsidRPr="00F207C9" w:rsidR="00E57C46">
        <w:rPr/>
        <w:t>anderen</w:t>
      </w:r>
      <w:r w:rsidRPr="000E3BD1" w:rsidR="00E57C46">
        <w:rPr>
          <w:rStyle w:val="erweitert025"/>
        </w:rPr>
        <w:t xml:space="preserve"> </w:t>
      </w:r>
      <w:r w:rsidRPr="00F207C9" w:rsidR="00E57C46">
        <w:rPr/>
        <w:t>Menschen</w:t>
      </w:r>
      <w:r w:rsidRPr="000E3BD1" w:rsidR="00E57C46">
        <w:rPr>
          <w:rStyle w:val="erweitert025"/>
        </w:rPr>
        <w:t xml:space="preserve"> </w:t>
      </w:r>
      <w:r w:rsidRPr="00F207C9" w:rsidR="00E57C46">
        <w:rPr/>
        <w:t>nur</w:t>
      </w:r>
      <w:r w:rsidRPr="000E3BD1" w:rsidR="00E57C46">
        <w:rPr>
          <w:rStyle w:val="erweitert025"/>
        </w:rPr>
        <w:t xml:space="preserve"> </w:t>
      </w:r>
      <w:r w:rsidRPr="00F207C9" w:rsidR="00E57C46">
        <w:rPr/>
        <w:t>einlassen,</w:t>
      </w:r>
      <w:r w:rsidRPr="000E3BD1" w:rsidR="00E57C46">
        <w:rPr>
          <w:rStyle w:val="erweitert025"/>
        </w:rPr>
        <w:t xml:space="preserve"> </w:t>
      </w:r>
      <w:r w:rsidRPr="00F207C9" w:rsidR="00E57C46">
        <w:rPr/>
        <w:t>wenn</w:t>
      </w:r>
      <w:r w:rsidRPr="000E3BD1" w:rsidR="00E57C46">
        <w:rPr>
          <w:rStyle w:val="erweitert025"/>
        </w:rPr>
        <w:t xml:space="preserve"> </w:t>
      </w:r>
      <w:r w:rsidRPr="00F207C9" w:rsidR="00E57C46">
        <w:rPr/>
        <w:t>uns</w:t>
      </w:r>
      <w:r w:rsidRPr="000E3BD1" w:rsidR="00E57C46">
        <w:rPr>
          <w:rStyle w:val="erweitert025"/>
        </w:rPr>
        <w:t xml:space="preserve"> </w:t>
      </w:r>
      <w:r w:rsidRPr="00F207C9" w:rsidR="00E57C46">
        <w:rPr/>
        <w:t>bewusst</w:t>
      </w:r>
      <w:r w:rsidRPr="000E3BD1" w:rsidR="00E57C46">
        <w:rPr>
          <w:rStyle w:val="erweitert025"/>
        </w:rPr>
        <w:t xml:space="preserve"> </w:t>
      </w:r>
      <w:r w:rsidRPr="00F207C9" w:rsidR="00E57C46">
        <w:rPr/>
        <w:t>ist,</w:t>
      </w:r>
      <w:r w:rsidRPr="000E3BD1" w:rsidR="00E57C46">
        <w:rPr>
          <w:rStyle w:val="erweitert025"/>
        </w:rPr>
        <w:t xml:space="preserve"> </w:t>
      </w:r>
      <w:r w:rsidRPr="00F207C9" w:rsidR="00E57C46">
        <w:rPr/>
        <w:t>dass</w:t>
      </w:r>
      <w:r w:rsidRPr="000E3BD1" w:rsidR="00E57C46">
        <w:rPr>
          <w:rStyle w:val="erweitert025"/>
        </w:rPr>
        <w:t xml:space="preserve"> </w:t>
      </w:r>
      <w:r w:rsidRPr="00F207C9" w:rsidR="00E57C46">
        <w:rPr/>
        <w:t>das</w:t>
      </w:r>
      <w:r w:rsidRPr="000E3BD1" w:rsidR="00E57C46">
        <w:rPr>
          <w:rStyle w:val="erweitert025"/>
        </w:rPr>
        <w:t xml:space="preserve"> </w:t>
      </w:r>
      <w:r w:rsidRPr="00F207C9" w:rsidR="00E57C46">
        <w:rPr/>
        <w:t>Sterben</w:t>
      </w:r>
      <w:r w:rsidRPr="000E3BD1" w:rsidR="00E57C46">
        <w:rPr>
          <w:rStyle w:val="erweitert025"/>
        </w:rPr>
        <w:t xml:space="preserve"> </w:t>
      </w:r>
      <w:r w:rsidRPr="00F207C9" w:rsidR="00E57C46">
        <w:rPr/>
        <w:t>uns</w:t>
      </w:r>
      <w:r w:rsidRPr="000E3BD1" w:rsidR="00E57C46">
        <w:rPr>
          <w:rStyle w:val="erweitert025"/>
        </w:rPr>
        <w:t xml:space="preserve"> </w:t>
      </w:r>
      <w:r w:rsidRPr="00F207C9" w:rsidR="00E57C46">
        <w:rPr/>
        <w:t>nicht</w:t>
      </w:r>
      <w:r w:rsidRPr="000E3BD1" w:rsidR="00E57C46">
        <w:rPr>
          <w:rStyle w:val="erweitert025"/>
        </w:rPr>
        <w:t xml:space="preserve"> </w:t>
      </w:r>
      <w:r w:rsidRPr="00F207C9" w:rsidR="00E57C46">
        <w:rPr/>
        <w:t>un</w:t>
      </w:r>
      <w:r w:rsidR="000E3BD1">
        <w:rPr/>
        <w:softHyphen/>
      </w:r>
      <w:r w:rsidRPr="00F207C9" w:rsidR="00E57C46">
        <w:rPr/>
        <w:t>berührt</w:t>
      </w:r>
      <w:r w:rsidRPr="000E3BD1" w:rsidR="00E57C46">
        <w:rPr>
          <w:rStyle w:val="erweitert025"/>
        </w:rPr>
        <w:t xml:space="preserve"> </w:t>
      </w:r>
      <w:r w:rsidRPr="00F207C9" w:rsidR="00E57C46">
        <w:rPr/>
        <w:t>lässt.</w:t>
      </w:r>
      <w:r w:rsidRPr="000E3BD1" w:rsidR="00E57C46">
        <w:rPr>
          <w:rStyle w:val="erweitert025"/>
        </w:rPr>
        <w:t xml:space="preserve"> </w:t>
      </w:r>
      <w:r w:rsidRPr="00F207C9" w:rsidR="00E57C46">
        <w:rPr/>
        <w:t>Wenn</w:t>
      </w:r>
      <w:r w:rsidRPr="000E3BD1" w:rsidR="00E57C46">
        <w:rPr>
          <w:rStyle w:val="erweitert025"/>
        </w:rPr>
        <w:t xml:space="preserve"> </w:t>
      </w:r>
      <w:r w:rsidRPr="00F207C9" w:rsidR="00E57C46">
        <w:rPr/>
        <w:t>wir</w:t>
      </w:r>
      <w:r w:rsidRPr="000E3BD1" w:rsidR="00E57C46">
        <w:rPr>
          <w:rStyle w:val="erweitert025"/>
        </w:rPr>
        <w:t xml:space="preserve"> </w:t>
      </w:r>
      <w:r w:rsidRPr="00F207C9" w:rsidR="00E57C46">
        <w:rPr/>
        <w:t>nicht</w:t>
      </w:r>
      <w:r w:rsidRPr="000E3BD1" w:rsidR="00E57C46">
        <w:rPr>
          <w:rStyle w:val="erweitert025"/>
        </w:rPr>
        <w:t xml:space="preserve"> </w:t>
      </w:r>
      <w:r w:rsidRPr="00F207C9" w:rsidR="00E57C46">
        <w:rPr/>
        <w:t>hart,</w:t>
      </w:r>
      <w:r w:rsidRPr="000E3BD1" w:rsidR="00E57C46">
        <w:rPr>
          <w:rStyle w:val="erweitert025"/>
        </w:rPr>
        <w:t xml:space="preserve"> </w:t>
      </w:r>
      <w:r w:rsidRPr="00F207C9" w:rsidR="00E57C46">
        <w:rPr/>
        <w:t>zynisch</w:t>
      </w:r>
      <w:r w:rsidRPr="000E3BD1" w:rsidR="00E57C46">
        <w:rPr>
          <w:rStyle w:val="erweitert025"/>
        </w:rPr>
        <w:t xml:space="preserve"> </w:t>
      </w:r>
      <w:r w:rsidRPr="00934DC8" w:rsidR="00E57C46">
        <w:rPr>
          <w:noProof/>
        </w:rPr>
        <w:t>oder</w:t>
      </w:r>
      <w:r w:rsidRPr="000E3BD1" w:rsidR="00E57C46">
        <w:rPr>
          <w:rStyle w:val="erweitert025"/>
        </w:rPr>
        <w:t xml:space="preserve"> </w:t>
      </w:r>
      <w:r w:rsidRPr="00F207C9" w:rsidR="00E57C46">
        <w:rPr/>
        <w:t>depressiv</w:t>
      </w:r>
      <w:r w:rsidRPr="000E3BD1" w:rsidR="00E57C46">
        <w:rPr>
          <w:rStyle w:val="erweitert025"/>
        </w:rPr>
        <w:t xml:space="preserve"> </w:t>
      </w:r>
      <w:r w:rsidRPr="00F207C9" w:rsidR="00E57C46">
        <w:rPr/>
        <w:t>werden</w:t>
      </w:r>
      <w:r w:rsidRPr="000E3BD1" w:rsidR="00E57C46">
        <w:rPr>
          <w:rStyle w:val="erweitert025"/>
        </w:rPr>
        <w:t xml:space="preserve"> </w:t>
      </w:r>
      <w:r w:rsidRPr="00F207C9" w:rsidR="00E57C46">
        <w:rPr/>
        <w:t>wollen,</w:t>
      </w:r>
      <w:r w:rsidRPr="000E3BD1" w:rsidR="00E57C46">
        <w:rPr>
          <w:rStyle w:val="erweitert025"/>
        </w:rPr>
        <w:t xml:space="preserve"> </w:t>
      </w:r>
      <w:r w:rsidRPr="00F207C9" w:rsidR="00E57C46">
        <w:rPr/>
        <w:t>führt</w:t>
      </w:r>
      <w:r w:rsidRPr="000E3BD1" w:rsidR="00E57C46">
        <w:rPr>
          <w:rStyle w:val="erweitert025"/>
        </w:rPr>
        <w:t xml:space="preserve"> </w:t>
      </w:r>
      <w:r w:rsidRPr="00F207C9" w:rsidR="00E57C46">
        <w:rPr/>
        <w:t>kein</w:t>
      </w:r>
      <w:r w:rsidRPr="000E3BD1" w:rsidR="00E57C46">
        <w:rPr>
          <w:rStyle w:val="erweitert025"/>
        </w:rPr>
        <w:t xml:space="preserve"> </w:t>
      </w:r>
      <w:r w:rsidRPr="00F207C9" w:rsidR="00E57C46">
        <w:rPr/>
        <w:t>Weg</w:t>
      </w:r>
      <w:r w:rsidRPr="000E3BD1" w:rsidR="00E57C46">
        <w:rPr>
          <w:rStyle w:val="erweitert025"/>
        </w:rPr>
        <w:t xml:space="preserve"> </w:t>
      </w:r>
      <w:r w:rsidRPr="00F207C9" w:rsidR="00E57C46">
        <w:rPr/>
        <w:t>an</w:t>
      </w:r>
      <w:r w:rsidRPr="000E3BD1" w:rsidR="00E57C46">
        <w:rPr>
          <w:rStyle w:val="erweitert025"/>
        </w:rPr>
        <w:t xml:space="preserve"> </w:t>
      </w:r>
      <w:r w:rsidRPr="00F207C9" w:rsidR="00E57C46">
        <w:rPr/>
        <w:t>der</w:t>
      </w:r>
      <w:r w:rsidRPr="000E3BD1" w:rsidR="00E57C46">
        <w:rPr>
          <w:rStyle w:val="erweitert025"/>
        </w:rPr>
        <w:t xml:space="preserve"> </w:t>
      </w:r>
      <w:r w:rsidRPr="00F207C9" w:rsidR="00E57C46">
        <w:rPr/>
        <w:t>Auseinandersetzung</w:t>
      </w:r>
      <w:r w:rsidRPr="000E3BD1" w:rsidR="00E57C46">
        <w:rPr>
          <w:rStyle w:val="erweitert025"/>
        </w:rPr>
        <w:t xml:space="preserve"> </w:t>
      </w:r>
      <w:r w:rsidRPr="00F207C9" w:rsidR="00E57C46">
        <w:rPr/>
        <w:t>mit</w:t>
      </w:r>
      <w:r w:rsidRPr="000E3BD1" w:rsidR="00E57C46">
        <w:rPr>
          <w:rStyle w:val="erweitert025"/>
        </w:rPr>
        <w:t xml:space="preserve"> </w:t>
      </w:r>
      <w:r w:rsidRPr="00F207C9" w:rsidR="00E57C46">
        <w:rPr/>
        <w:t>der</w:t>
      </w:r>
      <w:r w:rsidRPr="000E3BD1" w:rsidR="00E57C46">
        <w:rPr>
          <w:rStyle w:val="erweitert025"/>
        </w:rPr>
        <w:t xml:space="preserve"> </w:t>
      </w:r>
      <w:r w:rsidRPr="00F207C9" w:rsidR="00E57C46">
        <w:rPr/>
        <w:t>eigenen</w:t>
      </w:r>
      <w:r w:rsidRPr="000E3BD1" w:rsidR="00E57C46">
        <w:rPr>
          <w:rStyle w:val="erweitert025"/>
        </w:rPr>
        <w:t xml:space="preserve"> </w:t>
      </w:r>
      <w:r w:rsidRPr="00F207C9" w:rsidR="00E57C46">
        <w:rPr/>
        <w:t>Vergänglichkeit,</w:t>
      </w:r>
      <w:r w:rsidRPr="000E3BD1" w:rsidR="00E57C46">
        <w:rPr>
          <w:rStyle w:val="erweitert025"/>
        </w:rPr>
        <w:t xml:space="preserve"> </w:t>
      </w:r>
      <w:r w:rsidRPr="00F207C9" w:rsidR="00E57C46">
        <w:rPr/>
        <w:t>mit</w:t>
      </w:r>
      <w:r w:rsidRPr="000E3BD1" w:rsidR="00E57C46">
        <w:rPr>
          <w:rStyle w:val="erweitert025"/>
        </w:rPr>
        <w:t xml:space="preserve"> </w:t>
      </w:r>
      <w:r w:rsidRPr="00F207C9" w:rsidR="00E57C46">
        <w:rPr/>
        <w:t>dem</w:t>
      </w:r>
      <w:r w:rsidRPr="000E3BD1" w:rsidR="00E57C46">
        <w:rPr>
          <w:rStyle w:val="erweitert025"/>
        </w:rPr>
        <w:t xml:space="preserve"> </w:t>
      </w:r>
      <w:r w:rsidRPr="00F207C9" w:rsidR="00E57C46">
        <w:rPr/>
        <w:t>zukünftigen</w:t>
      </w:r>
      <w:r w:rsidRPr="000E3BD1" w:rsidR="00E57C46">
        <w:rPr>
          <w:rStyle w:val="erweitert025"/>
        </w:rPr>
        <w:t xml:space="preserve"> </w:t>
      </w:r>
      <w:r w:rsidRPr="00F207C9" w:rsidR="00E57C46">
        <w:rPr/>
        <w:t>Tod</w:t>
      </w:r>
      <w:r w:rsidRPr="000E3BD1" w:rsidR="00E57C46">
        <w:rPr>
          <w:rStyle w:val="erweitert025"/>
        </w:rPr>
        <w:t xml:space="preserve"> </w:t>
      </w:r>
      <w:r w:rsidRPr="00F207C9" w:rsidR="00E57C46">
        <w:rPr/>
        <w:t>unserer</w:t>
      </w:r>
      <w:r w:rsidRPr="000E3BD1" w:rsidR="00E57C46">
        <w:rPr>
          <w:rStyle w:val="erweitert025"/>
        </w:rPr>
        <w:t xml:space="preserve"> </w:t>
      </w:r>
      <w:r w:rsidRPr="00F207C9" w:rsidR="00E57C46">
        <w:rPr/>
        <w:t>Freunde</w:t>
      </w:r>
      <w:r w:rsidRPr="000E3BD1" w:rsidR="00E57C46">
        <w:rPr>
          <w:rStyle w:val="erweitert025"/>
        </w:rPr>
        <w:t xml:space="preserve"> </w:t>
      </w:r>
      <w:r w:rsidRPr="00F207C9" w:rsidR="00E57C46">
        <w:rPr/>
        <w:t>und</w:t>
      </w:r>
      <w:r w:rsidRPr="000E3BD1" w:rsidR="00E57C46">
        <w:rPr>
          <w:rStyle w:val="erweitert025"/>
        </w:rPr>
        <w:t xml:space="preserve"> </w:t>
      </w:r>
      <w:r w:rsidRPr="00F207C9" w:rsidR="00E57C46">
        <w:rPr/>
        <w:t>Ve</w:t>
      </w:r>
      <w:r w:rsidRPr="00F207C9" w:rsidR="00E57C46">
        <w:rPr/>
        <w:t>r</w:t>
      </w:r>
      <w:r w:rsidRPr="00F207C9" w:rsidR="00E57C46">
        <w:rPr/>
        <w:t>wandten</w:t>
      </w:r>
      <w:r w:rsidRPr="000E3BD1" w:rsidR="00E57C46">
        <w:rPr>
          <w:rStyle w:val="erweitert025"/>
        </w:rPr>
        <w:t xml:space="preserve"> </w:t>
      </w:r>
      <w:r w:rsidRPr="00F207C9" w:rsidR="00E57C46">
        <w:rPr/>
        <w:t>vorbei.</w:t>
      </w:r>
      <w:r w:rsidRPr="000E3BD1" w:rsidR="00E57C46">
        <w:rPr>
          <w:rStyle w:val="erweitert025"/>
        </w:rPr>
        <w:t xml:space="preserve"> </w:t>
      </w:r>
      <w:r w:rsidRPr="00F207C9" w:rsidR="00E57C46">
        <w:rPr/>
        <w:t>Es</w:t>
      </w:r>
      <w:r w:rsidRPr="000E3BD1" w:rsidR="00E57C46">
        <w:rPr>
          <w:rStyle w:val="erweitert025"/>
        </w:rPr>
        <w:t xml:space="preserve"> </w:t>
      </w:r>
      <w:r w:rsidRPr="00F207C9" w:rsidR="00E57C46">
        <w:rPr/>
        <w:t>ist</w:t>
      </w:r>
      <w:r w:rsidRPr="000E3BD1" w:rsidR="00E57C46">
        <w:rPr>
          <w:rStyle w:val="erweitert025"/>
        </w:rPr>
        <w:t xml:space="preserve"> </w:t>
      </w:r>
      <w:r w:rsidRPr="00F207C9" w:rsidR="00E57C46">
        <w:rPr/>
        <w:t>ratsam</w:t>
      </w:r>
      <w:r w:rsidRPr="00F207C9" w:rsidR="004279AD">
        <w:rPr/>
        <w:t>,</w:t>
      </w:r>
      <w:r w:rsidRPr="000E3BD1" w:rsidR="00E57C46">
        <w:rPr>
          <w:rStyle w:val="erweitert025"/>
        </w:rPr>
        <w:t xml:space="preserve"> </w:t>
      </w:r>
      <w:r w:rsidRPr="00F207C9" w:rsidR="00E57C46">
        <w:rPr/>
        <w:t>diese</w:t>
      </w:r>
      <w:r w:rsidRPr="000E3BD1" w:rsidR="00E57C46">
        <w:rPr>
          <w:rStyle w:val="erweitert025"/>
        </w:rPr>
        <w:t xml:space="preserve"> </w:t>
      </w:r>
      <w:r w:rsidRPr="00F207C9" w:rsidR="00E57C46">
        <w:rPr/>
        <w:t>belastenden</w:t>
      </w:r>
      <w:r w:rsidRPr="000E3BD1" w:rsidR="00E57C46">
        <w:rPr>
          <w:rStyle w:val="erweitert025"/>
        </w:rPr>
        <w:t xml:space="preserve"> </w:t>
      </w:r>
      <w:r w:rsidRPr="00F207C9" w:rsidR="00E57C46">
        <w:rPr/>
        <w:t>Gefühle</w:t>
      </w:r>
      <w:r w:rsidRPr="000E3BD1" w:rsidR="00E57C46">
        <w:rPr>
          <w:rStyle w:val="erweitert025"/>
        </w:rPr>
        <w:t xml:space="preserve"> </w:t>
      </w:r>
      <w:r w:rsidRPr="00752E5F" w:rsidR="00752E5F">
        <w:rPr/>
        <w:t>z.</w:t>
      </w:r>
      <w:r w:rsidRPr="00752E5F" w:rsidR="00752E5F">
        <w:rPr>
          <w:rStyle w:val="Valunit"/>
        </w:rPr>
        <w:t> </w:t>
      </w:r>
      <w:r w:rsidRPr="00752E5F" w:rsidR="00752E5F">
        <w:rPr/>
        <w:t>B.</w:t>
      </w:r>
      <w:r w:rsidRPr="000E3BD1" w:rsidR="00E57C46">
        <w:rPr>
          <w:rStyle w:val="erweitert025"/>
        </w:rPr>
        <w:t xml:space="preserve"> </w:t>
      </w:r>
      <w:r w:rsidRPr="00F207C9" w:rsidR="00E57C46">
        <w:rPr/>
        <w:t>in</w:t>
      </w:r>
      <w:r w:rsidRPr="000E3BD1" w:rsidR="00E57C46">
        <w:rPr>
          <w:rStyle w:val="erweitert025"/>
        </w:rPr>
        <w:t xml:space="preserve"> </w:t>
      </w:r>
      <w:r w:rsidRPr="00934DC8" w:rsidR="00E57C46">
        <w:rPr>
          <w:noProof/>
        </w:rPr>
        <w:t>einer</w:t>
      </w:r>
      <w:r w:rsidRPr="000E3BD1" w:rsidR="00E57C46">
        <w:rPr>
          <w:rStyle w:val="erweitert025"/>
        </w:rPr>
        <w:t xml:space="preserve"> </w:t>
      </w:r>
      <w:r w:rsidRPr="00F207C9" w:rsidR="00E57C46">
        <w:rPr/>
        <w:t>Supervisionsgruppe</w:t>
      </w:r>
      <w:r>
        <w:fldChar w:fldCharType="begin"/>
      </w:r>
      <w:r w:rsidRPr="00F207C9" w:rsidR="001973D6">
        <w:rPr/>
        <w:instrText xml:space="preserve"> XE "Supervisionsgruppe" </w:instrText>
      </w:r>
      <w:r>
        <w:fldChar w:fldCharType="end"/>
      </w:r>
      <w:r w:rsidRPr="000E3BD1" w:rsidR="00E57C46">
        <w:rPr>
          <w:rStyle w:val="erweitert025"/>
        </w:rPr>
        <w:t xml:space="preserve"> </w:t>
      </w:r>
      <w:r w:rsidRPr="00F207C9" w:rsidR="00E57C46">
        <w:rPr/>
        <w:t>bewusst</w:t>
      </w:r>
      <w:r w:rsidRPr="000E3BD1" w:rsidR="00E57C46">
        <w:rPr>
          <w:rStyle w:val="erweitert025"/>
        </w:rPr>
        <w:t xml:space="preserve"> </w:t>
      </w:r>
      <w:r w:rsidRPr="00F207C9" w:rsidR="00E57C46">
        <w:rPr/>
        <w:t>wahrzunehmen</w:t>
      </w:r>
      <w:r w:rsidRPr="000E3BD1" w:rsidR="00E57C46">
        <w:rPr>
          <w:rStyle w:val="erweitert025"/>
        </w:rPr>
        <w:t xml:space="preserve"> </w:t>
      </w:r>
      <w:r w:rsidRPr="00F207C9" w:rsidR="00E57C46">
        <w:rPr/>
        <w:t>und</w:t>
      </w:r>
      <w:r w:rsidRPr="000E3BD1" w:rsidR="00E57C46">
        <w:rPr>
          <w:rStyle w:val="erweitert025"/>
        </w:rPr>
        <w:t xml:space="preserve"> </w:t>
      </w:r>
      <w:r w:rsidRPr="00F207C9" w:rsidR="00E57C46">
        <w:rPr/>
        <w:t>zu</w:t>
      </w:r>
      <w:r w:rsidRPr="000E3BD1" w:rsidR="00E57C46">
        <w:rPr>
          <w:rStyle w:val="erweitert025"/>
        </w:rPr>
        <w:t xml:space="preserve"> </w:t>
      </w:r>
      <w:r w:rsidRPr="00F207C9" w:rsidR="00E57C46">
        <w:rPr/>
        <w:t>besprechen.</w:t>
      </w:r>
      <w:r w:rsidRPr="000E3BD1" w:rsidR="00E57C46">
        <w:rPr>
          <w:rStyle w:val="erweitert025"/>
        </w:rPr>
        <w:t xml:space="preserve"> </w:t>
      </w:r>
      <w:r w:rsidRPr="00F207C9" w:rsidR="00E57C46">
        <w:rPr/>
        <w:t>Wir</w:t>
      </w:r>
      <w:r w:rsidRPr="000E3BD1" w:rsidR="00E57C46">
        <w:rPr>
          <w:rStyle w:val="erweitert025"/>
        </w:rPr>
        <w:t xml:space="preserve"> </w:t>
      </w:r>
      <w:r w:rsidRPr="00F207C9" w:rsidR="00E57C46">
        <w:rPr/>
        <w:t>können</w:t>
      </w:r>
      <w:r w:rsidRPr="000E3BD1" w:rsidR="00E57C46">
        <w:rPr>
          <w:rStyle w:val="erweitert025"/>
        </w:rPr>
        <w:t xml:space="preserve"> </w:t>
      </w:r>
      <w:r w:rsidRPr="00F207C9" w:rsidR="00E57C46">
        <w:rPr/>
        <w:t>nicht</w:t>
      </w:r>
      <w:r w:rsidRPr="000E3BD1" w:rsidR="00E57C46">
        <w:rPr>
          <w:rStyle w:val="erweitert025"/>
        </w:rPr>
        <w:t xml:space="preserve"> </w:t>
      </w:r>
      <w:r w:rsidRPr="00F207C9" w:rsidR="00E57C46">
        <w:rPr/>
        <w:t>unb</w:t>
      </w:r>
      <w:r w:rsidRPr="00F207C9" w:rsidR="00E57C46">
        <w:rPr/>
        <w:t>e</w:t>
      </w:r>
      <w:r w:rsidRPr="00F207C9" w:rsidR="00E57C46">
        <w:rPr/>
        <w:t>schadet</w:t>
      </w:r>
      <w:r w:rsidRPr="000E3BD1" w:rsidR="00E57C46">
        <w:rPr>
          <w:rStyle w:val="erweitert025"/>
        </w:rPr>
        <w:t xml:space="preserve"> </w:t>
      </w:r>
      <w:r w:rsidRPr="00934DC8" w:rsidR="00E57C46">
        <w:rPr>
          <w:noProof/>
        </w:rPr>
        <w:t>über</w:t>
      </w:r>
      <w:r w:rsidRPr="000E3BD1" w:rsidR="00E57C46">
        <w:rPr>
          <w:rStyle w:val="erweitert025"/>
        </w:rPr>
        <w:t xml:space="preserve"> </w:t>
      </w:r>
      <w:r w:rsidRPr="00F207C9" w:rsidR="00E57C46">
        <w:rPr/>
        <w:t>Jahre</w:t>
      </w:r>
      <w:r w:rsidRPr="000E3BD1" w:rsidR="00E57C46">
        <w:rPr>
          <w:rStyle w:val="erweitert025"/>
        </w:rPr>
        <w:t xml:space="preserve"> </w:t>
      </w:r>
      <w:r w:rsidRPr="00F207C9" w:rsidR="00E57C46">
        <w:rPr/>
        <w:t>existentielle</w:t>
      </w:r>
      <w:r w:rsidRPr="000E3BD1" w:rsidR="00E57C46">
        <w:rPr>
          <w:rStyle w:val="erweitert025"/>
        </w:rPr>
        <w:t xml:space="preserve"> </w:t>
      </w:r>
      <w:r w:rsidRPr="00F207C9" w:rsidR="00E57C46">
        <w:rPr/>
        <w:t>Fra</w:t>
      </w:r>
      <w:r w:rsidRPr="00F207C9" w:rsidR="004279AD">
        <w:rPr/>
        <w:t>gen,</w:t>
      </w:r>
      <w:r w:rsidRPr="000E3BD1" w:rsidR="004279AD">
        <w:rPr>
          <w:rStyle w:val="erweitert025"/>
        </w:rPr>
        <w:t xml:space="preserve"> </w:t>
      </w:r>
      <w:r w:rsidRPr="00F207C9" w:rsidR="004279AD">
        <w:rPr/>
        <w:t>Ängste</w:t>
      </w:r>
      <w:r w:rsidRPr="000E3BD1" w:rsidR="004279AD">
        <w:rPr>
          <w:rStyle w:val="erweitert025"/>
        </w:rPr>
        <w:t xml:space="preserve"> </w:t>
      </w:r>
      <w:r w:rsidRPr="00934DC8" w:rsidR="004279AD">
        <w:rPr>
          <w:noProof/>
        </w:rPr>
        <w:t>oder</w:t>
      </w:r>
      <w:r w:rsidRPr="000E3BD1" w:rsidR="004279AD">
        <w:rPr>
          <w:rStyle w:val="erweitert025"/>
        </w:rPr>
        <w:t xml:space="preserve"> </w:t>
      </w:r>
      <w:r w:rsidRPr="00F207C9" w:rsidR="004279AD">
        <w:rPr/>
        <w:t>Trauer</w:t>
      </w:r>
      <w:r w:rsidRPr="000E3BD1" w:rsidR="004279AD">
        <w:rPr>
          <w:rStyle w:val="erweitert025"/>
        </w:rPr>
        <w:t xml:space="preserve"> </w:t>
      </w:r>
      <w:r w:rsidRPr="00F207C9" w:rsidR="004279AD">
        <w:rPr/>
        <w:t>in</w:t>
      </w:r>
      <w:r w:rsidRPr="000E3BD1" w:rsidR="004279AD">
        <w:rPr>
          <w:rStyle w:val="erweitert025"/>
        </w:rPr>
        <w:t xml:space="preserve"> </w:t>
      </w:r>
      <w:r w:rsidRPr="00F207C9" w:rsidR="004279AD">
        <w:rPr/>
        <w:t>uns</w:t>
      </w:r>
      <w:r w:rsidRPr="000E3BD1" w:rsidR="004279AD">
        <w:rPr>
          <w:rStyle w:val="erweitert025"/>
        </w:rPr>
        <w:t xml:space="preserve"> </w:t>
      </w:r>
      <w:r w:rsidRPr="00F207C9" w:rsidR="004279AD">
        <w:rPr/>
        <w:t>„</w:t>
      </w:r>
      <w:r w:rsidRPr="00F207C9" w:rsidR="00E57C46">
        <w:rPr/>
        <w:t>einlagern</w:t>
      </w:r>
      <w:r w:rsidRPr="00F207C9" w:rsidR="004279AD">
        <w:rPr/>
        <w:t>“,</w:t>
      </w:r>
      <w:r w:rsidRPr="000E3BD1" w:rsidR="00E57C46">
        <w:rPr>
          <w:rStyle w:val="erweitert025"/>
        </w:rPr>
        <w:t xml:space="preserve"> </w:t>
      </w:r>
      <w:r w:rsidRPr="00F207C9" w:rsidR="00E57C46">
        <w:rPr/>
        <w:t>ohne</w:t>
      </w:r>
      <w:r w:rsidRPr="000E3BD1" w:rsidR="00E57C46">
        <w:rPr>
          <w:rStyle w:val="erweitert025"/>
        </w:rPr>
        <w:t xml:space="preserve"> </w:t>
      </w:r>
      <w:r w:rsidRPr="00F207C9" w:rsidR="00E57C46">
        <w:rPr/>
        <w:t>uns</w:t>
      </w:r>
      <w:r w:rsidRPr="000E3BD1" w:rsidR="00E57C46">
        <w:rPr>
          <w:rStyle w:val="erweitert025"/>
        </w:rPr>
        <w:t xml:space="preserve"> </w:t>
      </w:r>
      <w:r w:rsidRPr="00F207C9" w:rsidR="00E57C46">
        <w:rPr/>
        <w:t>immer</w:t>
      </w:r>
      <w:r w:rsidRPr="000E3BD1" w:rsidR="00E57C46">
        <w:rPr>
          <w:rStyle w:val="erweitert025"/>
        </w:rPr>
        <w:t xml:space="preserve"> </w:t>
      </w:r>
      <w:r w:rsidRPr="00F207C9" w:rsidR="00E57C46">
        <w:rPr/>
        <w:t>wieder</w:t>
      </w:r>
      <w:r w:rsidRPr="000E3BD1" w:rsidR="00E57C46">
        <w:rPr>
          <w:rStyle w:val="erweitert025"/>
        </w:rPr>
        <w:t xml:space="preserve"> </w:t>
      </w:r>
      <w:r w:rsidRPr="00F207C9" w:rsidR="00E57C46">
        <w:rPr/>
        <w:t>damit</w:t>
      </w:r>
      <w:r w:rsidRPr="000E3BD1" w:rsidR="00E57C46">
        <w:rPr>
          <w:rStyle w:val="erweitert025"/>
        </w:rPr>
        <w:t xml:space="preserve"> </w:t>
      </w:r>
      <w:r w:rsidRPr="00F207C9" w:rsidR="00E57C46">
        <w:rPr/>
        <w:t>ause</w:t>
      </w:r>
      <w:r w:rsidRPr="00F207C9" w:rsidR="00E57C46">
        <w:rPr/>
        <w:t>i</w:t>
      </w:r>
      <w:r w:rsidRPr="00F207C9" w:rsidR="00E57C46">
        <w:rPr/>
        <w:t>nanderzusetzen.</w:t>
      </w:r>
      <w:r w:rsidRPr="000E3BD1" w:rsidR="00E57C46">
        <w:rPr>
          <w:rStyle w:val="erweitert025"/>
        </w:rPr>
        <w:t xml:space="preserve"> </w:t>
      </w:r>
      <w:r w:rsidRPr="00F207C9" w:rsidR="00E57C46">
        <w:rPr/>
        <w:t>Diese</w:t>
      </w:r>
      <w:r w:rsidRPr="000E3BD1" w:rsidR="00E57C46">
        <w:rPr>
          <w:rStyle w:val="erweitert025"/>
        </w:rPr>
        <w:t xml:space="preserve"> </w:t>
      </w:r>
      <w:r w:rsidRPr="00F207C9" w:rsidR="00E57C46">
        <w:rPr/>
        <w:t>zunächst</w:t>
      </w:r>
      <w:r w:rsidRPr="000E3BD1" w:rsidR="00E57C46">
        <w:rPr>
          <w:rStyle w:val="erweitert025"/>
        </w:rPr>
        <w:t xml:space="preserve"> </w:t>
      </w:r>
      <w:r w:rsidRPr="00F207C9" w:rsidR="00E57C46">
        <w:rPr/>
        <w:t>vielleicht</w:t>
      </w:r>
      <w:r w:rsidRPr="000E3BD1" w:rsidR="00E57C46">
        <w:rPr>
          <w:rStyle w:val="erweitert025"/>
        </w:rPr>
        <w:t xml:space="preserve"> </w:t>
      </w:r>
      <w:r w:rsidRPr="00F207C9" w:rsidR="00E57C46">
        <w:rPr/>
        <w:t>lästig</w:t>
      </w:r>
      <w:r w:rsidRPr="000E3BD1" w:rsidR="00E57C46">
        <w:rPr>
          <w:rStyle w:val="erweitert025"/>
        </w:rPr>
        <w:t xml:space="preserve"> </w:t>
      </w:r>
      <w:r w:rsidRPr="00934DC8" w:rsidR="00E57C46">
        <w:rPr>
          <w:noProof/>
        </w:rPr>
        <w:t>oder</w:t>
      </w:r>
      <w:r w:rsidRPr="000E3BD1" w:rsidR="00E57C46">
        <w:rPr>
          <w:rStyle w:val="erweitert025"/>
        </w:rPr>
        <w:t xml:space="preserve"> </w:t>
      </w:r>
      <w:r w:rsidRPr="00F207C9" w:rsidR="00E57C46">
        <w:rPr/>
        <w:t>belastend</w:t>
      </w:r>
      <w:r w:rsidRPr="000E3BD1" w:rsidR="00E57C46">
        <w:rPr>
          <w:rStyle w:val="erweitert025"/>
        </w:rPr>
        <w:t xml:space="preserve"> </w:t>
      </w:r>
      <w:r w:rsidRPr="00F207C9" w:rsidR="00E57C46">
        <w:rPr/>
        <w:t>erschei</w:t>
      </w:r>
      <w:r w:rsidRPr="00F207C9" w:rsidR="004279AD">
        <w:rPr/>
        <w:t>nende</w:t>
      </w:r>
      <w:r w:rsidRPr="000E3BD1" w:rsidR="004279AD">
        <w:rPr>
          <w:rStyle w:val="erweitert025"/>
        </w:rPr>
        <w:t xml:space="preserve"> </w:t>
      </w:r>
      <w:r w:rsidRPr="00F207C9" w:rsidR="004279AD">
        <w:rPr/>
        <w:t>„</w:t>
      </w:r>
      <w:r w:rsidRPr="00F207C9" w:rsidR="00E57C46">
        <w:rPr/>
        <w:t>A</w:t>
      </w:r>
      <w:r w:rsidRPr="00F207C9" w:rsidR="00E57C46">
        <w:rPr/>
        <w:t>r</w:t>
      </w:r>
      <w:r w:rsidRPr="00F207C9" w:rsidR="00E57C46">
        <w:rPr/>
        <w:t>beit</w:t>
      </w:r>
      <w:r w:rsidRPr="00F207C9" w:rsidR="004279AD">
        <w:rPr/>
        <w:t>“</w:t>
      </w:r>
      <w:r w:rsidRPr="000E3BD1" w:rsidR="00E57C46">
        <w:rPr>
          <w:rStyle w:val="erweitert025"/>
        </w:rPr>
        <w:t xml:space="preserve"> </w:t>
      </w:r>
      <w:r w:rsidRPr="00F207C9" w:rsidR="00E57C46">
        <w:rPr/>
        <w:t>ist</w:t>
      </w:r>
      <w:r w:rsidRPr="000E3BD1" w:rsidR="00E57C46">
        <w:rPr>
          <w:rStyle w:val="erweitert025"/>
        </w:rPr>
        <w:t xml:space="preserve"> </w:t>
      </w:r>
      <w:r w:rsidRPr="00F207C9" w:rsidR="00E57C46">
        <w:rPr/>
        <w:t>ein</w:t>
      </w:r>
      <w:r w:rsidRPr="000E3BD1" w:rsidR="00E57C46">
        <w:rPr>
          <w:rStyle w:val="erweitert025"/>
        </w:rPr>
        <w:t xml:space="preserve"> </w:t>
      </w:r>
      <w:r w:rsidRPr="00F207C9" w:rsidR="00E57C46">
        <w:rPr/>
        <w:t>wesentlicher</w:t>
      </w:r>
      <w:r w:rsidRPr="000E3BD1" w:rsidR="00E57C46">
        <w:rPr>
          <w:rStyle w:val="erweitert025"/>
        </w:rPr>
        <w:t xml:space="preserve"> </w:t>
      </w:r>
      <w:r w:rsidRPr="00F207C9" w:rsidR="00E57C46">
        <w:rPr/>
        <w:t>Schutz</w:t>
      </w:r>
      <w:r w:rsidRPr="000E3BD1" w:rsidR="00E57C46">
        <w:rPr>
          <w:rStyle w:val="erweitert025"/>
        </w:rPr>
        <w:t xml:space="preserve"> </w:t>
      </w:r>
      <w:r w:rsidRPr="00F207C9" w:rsidR="00E57C46">
        <w:rPr/>
        <w:t>für</w:t>
      </w:r>
      <w:r w:rsidRPr="000E3BD1" w:rsidR="00E57C46">
        <w:rPr>
          <w:rStyle w:val="erweitert025"/>
        </w:rPr>
        <w:t xml:space="preserve"> </w:t>
      </w:r>
      <w:r w:rsidRPr="00F207C9" w:rsidR="00E57C46">
        <w:rPr/>
        <w:t>unser</w:t>
      </w:r>
      <w:r w:rsidRPr="000E3BD1" w:rsidR="00E57C46">
        <w:rPr>
          <w:rStyle w:val="erweitert025"/>
        </w:rPr>
        <w:t xml:space="preserve"> </w:t>
      </w:r>
      <w:r w:rsidRPr="00F207C9" w:rsidR="00E57C46">
        <w:rPr/>
        <w:t>eigenes</w:t>
      </w:r>
      <w:r w:rsidRPr="000E3BD1" w:rsidR="00E57C46">
        <w:rPr>
          <w:rStyle w:val="erweitert025"/>
        </w:rPr>
        <w:t xml:space="preserve"> </w:t>
      </w:r>
      <w:r w:rsidRPr="00F207C9" w:rsidR="00E57C46">
        <w:rPr/>
        <w:t>Seelenl</w:t>
      </w:r>
      <w:r w:rsidRPr="00F207C9" w:rsidR="00E57C46">
        <w:rPr/>
        <w:t>e</w:t>
      </w:r>
      <w:r w:rsidRPr="00F207C9" w:rsidR="00E57C46">
        <w:rPr/>
        <w:t>ben.</w:t>
      </w:r>
    </w:p>
    <w:p w:rsidR="00E57C46" w:rsidRPr="000E3BD1" w:rsidP="000E3BD1">
      <w:pPr>
        <w:pStyle w:val="berschrift4oNr"/>
        <w:spacing w:before="320" w:after="100"/>
        <w:rPr>
          <w:b/>
        </w:rPr>
      </w:pPr>
      <w:bookmarkStart w:id="12" w:name="tm_letex_dest_12"/>
      <w:r w:rsidR="009064D9">
        <w:rPr>
          <w:b/>
        </w:rPr>
        <w:fldChar w:fldCharType="begin"/>
      </w:r>
      <w:r w:rsidR="009064D9">
        <w:rPr>
          <w:b/>
        </w:rPr>
        <w:instrText xml:space="preserve"> PRINT \p Group " [ /Dest /section_Angehoerige_informieren_und_begleiten /View [ /XYZ 85 270  null ] /DEST pdfmark " </w:instrText>
      </w:r>
      <w:r w:rsidR="009064D9">
        <w:rPr>
          <w:b/>
        </w:rPr>
        <w:fldChar w:fldCharType="end"/>
      </w:r>
      <w:r w:rsidRPr="000E3BD1">
        <w:rPr>
          <w:b/>
        </w:rPr>
        <w:t>Angehörige</w:t>
      </w:r>
      <w:r>
        <w:rPr>
          <w:b/>
        </w:rPr>
        <w:fldChar w:fldCharType="begin"/>
      </w:r>
      <w:r w:rsidRPr="000E3BD1" w:rsidR="001973D6">
        <w:rPr>
          <w:b/>
        </w:rPr>
        <w:instrText xml:space="preserve"> XE "Angehörige" </w:instrText>
      </w:r>
      <w:r>
        <w:rPr>
          <w:b/>
        </w:rPr>
        <w:fldChar w:fldCharType="end"/>
      </w:r>
      <w:r w:rsidRPr="000E3BD1">
        <w:rPr>
          <w:b/>
        </w:rPr>
        <w:t xml:space="preserve"> informieren und begleiten</w:t>
      </w:r>
      <w:bookmarkEnd w:id="12"/>
    </w:p>
    <w:p w:rsidR="00E57C46" w:rsidRPr="00F207C9" w:rsidP="000E3BD1">
      <w:pPr>
        <w:spacing w:line="255" w:lineRule="exact"/>
        <w:rPr/>
      </w:pPr>
      <w:r w:rsidRPr="00F207C9">
        <w:rPr/>
        <w:t>Die Angehörigen haben ein Recht darauf, während der Zeit der zune</w:t>
      </w:r>
      <w:r w:rsidRPr="00F207C9">
        <w:rPr/>
        <w:t>h</w:t>
      </w:r>
      <w:r w:rsidRPr="00F207C9">
        <w:rPr/>
        <w:t xml:space="preserve">menden gesundheitlichen Verschlechterung ständig </w:t>
      </w:r>
      <w:r w:rsidRPr="00934DC8">
        <w:rPr>
          <w:noProof/>
        </w:rPr>
        <w:t>über</w:t>
      </w:r>
      <w:r w:rsidRPr="00F207C9">
        <w:rPr/>
        <w:t xml:space="preserve"> den Z</w:t>
      </w:r>
      <w:r w:rsidRPr="00F207C9">
        <w:rPr/>
        <w:t>u</w:t>
      </w:r>
      <w:r w:rsidRPr="00F207C9">
        <w:rPr/>
        <w:t xml:space="preserve">stand von Eltern </w:t>
      </w:r>
      <w:r w:rsidRPr="00934DC8">
        <w:rPr>
          <w:noProof/>
        </w:rPr>
        <w:t>oder</w:t>
      </w:r>
      <w:r w:rsidRPr="00F207C9">
        <w:rPr/>
        <w:t xml:space="preserve"> Ehepartnern auf dem La</w:t>
      </w:r>
      <w:r w:rsidRPr="00F207C9">
        <w:rPr/>
        <w:t>u</w:t>
      </w:r>
      <w:r w:rsidRPr="00F207C9">
        <w:rPr/>
        <w:t>fenden gehalten zu werden. Sie werden auch jetzt, sobald wir e</w:t>
      </w:r>
      <w:r w:rsidRPr="00F207C9">
        <w:rPr/>
        <w:t>r</w:t>
      </w:r>
      <w:r w:rsidRPr="00F207C9">
        <w:rPr/>
        <w:t>kennen, dass die Patientin nun im Sterben liegt, in Kenntnis gesetzt. D</w:t>
      </w:r>
      <w:r w:rsidRPr="00F207C9">
        <w:rPr/>
        <w:t>a</w:t>
      </w:r>
      <w:r w:rsidRPr="00F207C9">
        <w:rPr/>
        <w:t xml:space="preserve">bei ist es wichtig, die Dinge beim Namen zu nennen: Wir sprechen </w:t>
      </w:r>
      <w:r w:rsidRPr="00F207C9" w:rsidR="004279AD">
        <w:rPr/>
        <w:t xml:space="preserve">mitfühlend, </w:t>
      </w:r>
      <w:r w:rsidRPr="00934DC8" w:rsidR="004279AD">
        <w:rPr>
          <w:noProof/>
        </w:rPr>
        <w:t>aber</w:t>
      </w:r>
      <w:r w:rsidRPr="00F207C9" w:rsidR="004279AD">
        <w:rPr/>
        <w:t xml:space="preserve"> deutlich </w:t>
      </w:r>
      <w:r w:rsidRPr="00934DC8" w:rsidR="004279AD">
        <w:rPr>
          <w:noProof/>
        </w:rPr>
        <w:t>über</w:t>
      </w:r>
      <w:r w:rsidRPr="00F207C9" w:rsidR="004279AD">
        <w:rPr/>
        <w:t xml:space="preserve"> „</w:t>
      </w:r>
      <w:r w:rsidRPr="00F207C9">
        <w:rPr/>
        <w:t>Ste</w:t>
      </w:r>
      <w:r w:rsidRPr="00F207C9">
        <w:rPr/>
        <w:t>r</w:t>
      </w:r>
      <w:r w:rsidRPr="00F207C9">
        <w:rPr/>
        <w:t>ben</w:t>
      </w:r>
      <w:r w:rsidRPr="00F207C9" w:rsidR="004279AD">
        <w:rPr/>
        <w:t>“</w:t>
      </w:r>
      <w:r w:rsidRPr="00F207C9">
        <w:rPr/>
        <w:t xml:space="preserve"> und </w:t>
      </w:r>
      <w:r w:rsidRPr="00F207C9" w:rsidR="004279AD">
        <w:rPr/>
        <w:t>„</w:t>
      </w:r>
      <w:r w:rsidRPr="00F207C9">
        <w:rPr/>
        <w:t>Tod</w:t>
      </w:r>
      <w:r w:rsidRPr="00F207C9" w:rsidR="004279AD">
        <w:rPr/>
        <w:t>“</w:t>
      </w:r>
      <w:r w:rsidRPr="00F207C9">
        <w:rPr/>
        <w:t xml:space="preserve"> und verstecken uns nicht hinte</w:t>
      </w:r>
      <w:r w:rsidRPr="00F207C9" w:rsidR="004279AD">
        <w:rPr/>
        <w:t>r hilflosen Umschreibu</w:t>
      </w:r>
      <w:r w:rsidRPr="00F207C9" w:rsidR="004279AD">
        <w:rPr/>
        <w:t>n</w:t>
      </w:r>
      <w:r w:rsidRPr="00F207C9" w:rsidR="004279AD">
        <w:rPr/>
        <w:t>gen wie „</w:t>
      </w:r>
      <w:r w:rsidRPr="00F207C9">
        <w:rPr/>
        <w:t>wenn sie einschläft</w:t>
      </w:r>
      <w:r w:rsidRPr="00F207C9" w:rsidR="004279AD">
        <w:rPr/>
        <w:t xml:space="preserve">“ </w:t>
      </w:r>
      <w:r w:rsidRPr="00934DC8" w:rsidR="004279AD">
        <w:rPr>
          <w:noProof/>
        </w:rPr>
        <w:t>oder</w:t>
      </w:r>
      <w:r w:rsidRPr="00F207C9" w:rsidR="004279AD">
        <w:rPr/>
        <w:t xml:space="preserve"> „</w:t>
      </w:r>
      <w:r w:rsidRPr="00F207C9">
        <w:rPr/>
        <w:t>wenn etwas passiert“. Bereits in früheren G</w:t>
      </w:r>
      <w:r w:rsidRPr="00F207C9">
        <w:rPr/>
        <w:t>e</w:t>
      </w:r>
      <w:r w:rsidRPr="00F207C9">
        <w:rPr/>
        <w:t>sprächen und Begegnungen mit den Angehörigen haben wir vereinbart, zu welchen Tages- und Nachtze</w:t>
      </w:r>
      <w:r w:rsidRPr="00F207C9">
        <w:rPr/>
        <w:t>i</w:t>
      </w:r>
      <w:r w:rsidRPr="00F207C9">
        <w:rPr/>
        <w:t>ten sie benachrichtigt werden möchten und ob sie die Sterbende begleiten wollen (vgl. S.</w:t>
      </w:r>
      <w:r w:rsidR="000E3BD1">
        <w:rPr/>
        <w:t> </w:t>
      </w:r>
      <w:r w:rsidR="00BE17C5">
        <w:rPr/>
        <w:t>367</w:t>
      </w:r>
      <w:r w:rsidRPr="000E3BD1" w:rsidR="000E3BD1">
        <w:rPr>
          <w:rStyle w:val="Valunit"/>
        </w:rPr>
        <w:t> </w:t>
      </w:r>
      <w:r w:rsidRPr="00F207C9">
        <w:rPr/>
        <w:t>ff.).</w:t>
      </w:r>
    </w:p>
    <w:p w:rsidR="00E57C46" w:rsidRPr="000E3BD1" w:rsidP="000E3BD1">
      <w:pPr>
        <w:pStyle w:val="berschrift4oNr"/>
      </w:pPr>
      <w:bookmarkStart w:id="13" w:name="tm_letex_dest_13"/>
      <w:r w:rsidR="009064D9">
        <w:fldChar w:fldCharType="begin"/>
      </w:r>
      <w:r w:rsidR="009064D9">
        <w:rPr/>
        <w:instrText xml:space="preserve"> PRINT \p Group " [ /Dest /section_Mitpatientinnen_informieren_und_begleit /View [ /XYZ 59 606  null ] /DEST pdfmark " </w:instrText>
      </w:r>
      <w:r w:rsidR="009064D9">
        <w:fldChar w:fldCharType="end"/>
      </w:r>
      <w:r w:rsidRPr="000E3BD1">
        <w:rPr/>
        <w:t>Mitpatientinnen</w:t>
      </w:r>
      <w:r>
        <w:fldChar w:fldCharType="begin"/>
      </w:r>
      <w:r w:rsidRPr="000E3BD1" w:rsidR="001973D6">
        <w:rPr/>
        <w:instrText xml:space="preserve"> XE "Mitpatientinnen" </w:instrText>
      </w:r>
      <w:r>
        <w:fldChar w:fldCharType="end"/>
      </w:r>
      <w:r w:rsidRPr="000E3BD1">
        <w:rPr/>
        <w:t xml:space="preserve"> informieren und begleiten</w:t>
      </w:r>
      <w:bookmarkEnd w:id="13"/>
    </w:p>
    <w:p w:rsidR="00E57C46" w:rsidRPr="00F207C9" w:rsidP="00586677">
      <w:pPr>
        <w:rPr/>
      </w:pPr>
      <w:r w:rsidRPr="00F207C9">
        <w:rPr/>
        <w:t xml:space="preserve">Falls die Sterbende mit anderen ein Zimmer teilt </w:t>
      </w:r>
      <w:r w:rsidRPr="00934DC8">
        <w:rPr>
          <w:noProof/>
        </w:rPr>
        <w:t>oder</w:t>
      </w:r>
      <w:r w:rsidRPr="00F207C9">
        <w:rPr/>
        <w:t xml:space="preserve"> näheren Ko</w:t>
      </w:r>
      <w:r w:rsidRPr="00F207C9">
        <w:rPr/>
        <w:t>n</w:t>
      </w:r>
      <w:r w:rsidRPr="00F207C9">
        <w:rPr/>
        <w:t>takt</w:t>
      </w:r>
      <w:r w:rsidRPr="00F207C9" w:rsidR="00050905">
        <w:rPr/>
        <w:t xml:space="preserve"> </w:t>
      </w:r>
      <w:r w:rsidRPr="00F207C9">
        <w:rPr/>
        <w:t>zu anderen Patientinnen hatte, werden diese behutsam darüber info</w:t>
      </w:r>
      <w:r w:rsidRPr="00F207C9">
        <w:rPr/>
        <w:t>r</w:t>
      </w:r>
      <w:r w:rsidRPr="00F207C9">
        <w:rPr/>
        <w:t>miert, dass es ihr sehr schlecht geht und sie vermutlich bald ste</w:t>
      </w:r>
      <w:r w:rsidRPr="00F207C9">
        <w:rPr/>
        <w:t>r</w:t>
      </w:r>
      <w:r w:rsidRPr="00F207C9">
        <w:rPr/>
        <w:t>ben wird. Die Bedürfnisse der anderen können ganz unterschiedlich sein. Einige wollen gar nicht wissen, wie es ihrer Mitbewohnerin geht, andere machen sich große Sorgen, wieder andere vergessen das G</w:t>
      </w:r>
      <w:r w:rsidRPr="00F207C9">
        <w:rPr/>
        <w:t>e</w:t>
      </w:r>
      <w:r w:rsidRPr="00F207C9">
        <w:rPr/>
        <w:t xml:space="preserve">sagte sofort </w:t>
      </w:r>
      <w:r w:rsidRPr="00934DC8">
        <w:rPr>
          <w:noProof/>
        </w:rPr>
        <w:t>oder</w:t>
      </w:r>
      <w:r w:rsidRPr="00F207C9">
        <w:rPr/>
        <w:t xml:space="preserve"> begreifen gar nicht, dass jemand stirbt. Es gibt auch immer Patientinnen, die genau beobachten, wie wir der Sterbenden bege</w:t>
      </w:r>
      <w:r w:rsidRPr="00F207C9">
        <w:rPr/>
        <w:t>g</w:t>
      </w:r>
      <w:r w:rsidRPr="00F207C9">
        <w:rPr/>
        <w:t>nen, wie wir sie b</w:t>
      </w:r>
      <w:r w:rsidRPr="00F207C9">
        <w:rPr/>
        <w:t>e</w:t>
      </w:r>
      <w:r w:rsidRPr="00F207C9">
        <w:rPr/>
        <w:t>handeln und was wir für sie tun. Sie tun dies</w:t>
      </w:r>
      <w:r w:rsidRPr="00F207C9" w:rsidR="004279AD">
        <w:rPr/>
        <w:t>,</w:t>
      </w:r>
      <w:r w:rsidRPr="00F207C9">
        <w:rPr/>
        <w:t xml:space="preserve"> um zu erfahren, was mit ihnen geschehen wird, wenn sie </w:t>
      </w:r>
      <w:r w:rsidRPr="00934DC8">
        <w:rPr>
          <w:noProof/>
        </w:rPr>
        <w:t>eines</w:t>
      </w:r>
      <w:r w:rsidRPr="00F207C9">
        <w:rPr/>
        <w:t xml:space="preserve"> Tages ste</w:t>
      </w:r>
      <w:r w:rsidRPr="00F207C9">
        <w:rPr/>
        <w:t>r</w:t>
      </w:r>
      <w:r w:rsidRPr="00F207C9">
        <w:rPr/>
        <w:t>ben. Es ist wichtig</w:t>
      </w:r>
      <w:r w:rsidRPr="00F207C9" w:rsidR="004279AD">
        <w:rPr/>
        <w:t>,</w:t>
      </w:r>
      <w:r w:rsidRPr="00F207C9">
        <w:rPr/>
        <w:t xml:space="preserve"> das im Blick zu behalten, um diesen Menschen im Gespräch, vor allem </w:t>
      </w:r>
      <w:r w:rsidRPr="00934DC8">
        <w:rPr>
          <w:noProof/>
        </w:rPr>
        <w:t>aber</w:t>
      </w:r>
      <w:r w:rsidRPr="00F207C9">
        <w:rPr/>
        <w:t xml:space="preserve"> durch unser Verhalten das beruhigende G</w:t>
      </w:r>
      <w:r w:rsidRPr="00F207C9">
        <w:rPr/>
        <w:t>e</w:t>
      </w:r>
      <w:r w:rsidRPr="00F207C9">
        <w:rPr/>
        <w:t>fühl zu vermitteln, dass wir uns sorgsam, liebevoll und bis zum letzten Atemzug um jede unserer Pat</w:t>
      </w:r>
      <w:r w:rsidRPr="00F207C9">
        <w:rPr/>
        <w:t>i</w:t>
      </w:r>
      <w:r w:rsidRPr="00F207C9">
        <w:rPr/>
        <w:t>entinnen kümmern.</w:t>
      </w:r>
    </w:p>
    <w:p w:rsidR="00E57C46" w:rsidRPr="000E3BD1" w:rsidP="000E3BD1">
      <w:pPr>
        <w:pStyle w:val="berschrift5oNr"/>
        <w:rPr/>
      </w:pPr>
      <w:r w:rsidRPr="000E3BD1">
        <w:rPr/>
        <w:t>Frau Maria – die Zeit des Sterbens</w:t>
      </w:r>
    </w:p>
    <w:p w:rsidR="0013069C" w:rsidRPr="00927802" w:rsidP="00927802">
      <w:pPr>
        <w:pStyle w:val="Zitat"/>
        <w:spacing w:after="230"/>
      </w:pPr>
      <w:r w:rsidRPr="00927802" w:rsidR="00E57C46">
        <w:rPr/>
        <w:t>Frau</w:t>
      </w:r>
      <w:r w:rsidRPr="00927802" w:rsidR="00E57C46">
        <w:rPr>
          <w:rStyle w:val="erweitert025"/>
        </w:rPr>
        <w:t xml:space="preserve"> </w:t>
      </w:r>
      <w:r w:rsidRPr="00927802" w:rsidR="00E57C46">
        <w:rPr/>
        <w:t>Maria</w:t>
      </w:r>
      <w:r w:rsidRPr="00927802" w:rsidR="00E57C46">
        <w:rPr>
          <w:rStyle w:val="erweitert025"/>
        </w:rPr>
        <w:t xml:space="preserve"> </w:t>
      </w:r>
      <w:r w:rsidRPr="00927802" w:rsidR="00E57C46">
        <w:rPr/>
        <w:t>ist</w:t>
      </w:r>
      <w:r w:rsidRPr="00927802" w:rsidR="00E57C46">
        <w:rPr>
          <w:rStyle w:val="erweitert025"/>
        </w:rPr>
        <w:t xml:space="preserve"> </w:t>
      </w:r>
      <w:r w:rsidRPr="00927802" w:rsidR="00E57C46">
        <w:rPr/>
        <w:t>nach</w:t>
      </w:r>
      <w:r w:rsidRPr="00927802" w:rsidR="00E57C46">
        <w:rPr>
          <w:rStyle w:val="erweitert025"/>
        </w:rPr>
        <w:t xml:space="preserve"> </w:t>
      </w:r>
      <w:r w:rsidRPr="00927802" w:rsidR="00E57C46">
        <w:rPr/>
        <w:t>mehreren</w:t>
      </w:r>
      <w:r w:rsidRPr="00927802" w:rsidR="00E57C46">
        <w:rPr>
          <w:rStyle w:val="erweitert025"/>
        </w:rPr>
        <w:t xml:space="preserve"> </w:t>
      </w:r>
      <w:r w:rsidRPr="00927802" w:rsidR="00E57C46">
        <w:rPr/>
        <w:t>mit</w:t>
      </w:r>
      <w:r w:rsidRPr="00927802" w:rsidR="00E57C46">
        <w:rPr>
          <w:rStyle w:val="erweitert025"/>
        </w:rPr>
        <w:t xml:space="preserve"> </w:t>
      </w:r>
      <w:r w:rsidRPr="00927802" w:rsidR="00E57C46">
        <w:rPr/>
        <w:t>Mühe</w:t>
      </w:r>
      <w:r w:rsidRPr="00927802" w:rsidR="00E57C46">
        <w:rPr>
          <w:rStyle w:val="erweitert025"/>
        </w:rPr>
        <w:t xml:space="preserve"> </w:t>
      </w:r>
      <w:r w:rsidRPr="00927802" w:rsidR="00E57C46">
        <w:rPr/>
        <w:t>überstandenen</w:t>
      </w:r>
      <w:r w:rsidRPr="00927802" w:rsidR="00E57C46">
        <w:rPr>
          <w:rStyle w:val="erweitert025"/>
        </w:rPr>
        <w:t xml:space="preserve"> </w:t>
      </w:r>
      <w:r w:rsidRPr="00927802" w:rsidR="00E57C46">
        <w:rPr/>
        <w:t>Pneum</w:t>
      </w:r>
      <w:r w:rsidRPr="00927802" w:rsidR="00E57C46">
        <w:rPr/>
        <w:t>o</w:t>
      </w:r>
      <w:r w:rsidRPr="00927802" w:rsidR="00E57C46">
        <w:rPr/>
        <w:t>nien</w:t>
      </w:r>
      <w:r w:rsidRPr="00927802" w:rsidR="00E57C46">
        <w:rPr>
          <w:rStyle w:val="erweitert025"/>
        </w:rPr>
        <w:t xml:space="preserve"> </w:t>
      </w:r>
      <w:r w:rsidRPr="00927802" w:rsidR="00E57C46">
        <w:rPr/>
        <w:t>sehr,</w:t>
      </w:r>
      <w:r w:rsidRPr="00927802" w:rsidR="00E57C46">
        <w:rPr>
          <w:rStyle w:val="erweitert025"/>
        </w:rPr>
        <w:t xml:space="preserve"> </w:t>
      </w:r>
      <w:r w:rsidRPr="00927802" w:rsidR="00E57C46">
        <w:rPr/>
        <w:t>sehr</w:t>
      </w:r>
      <w:r w:rsidRPr="00927802" w:rsidR="00E57C46">
        <w:rPr>
          <w:rStyle w:val="erweitert025"/>
        </w:rPr>
        <w:t xml:space="preserve"> </w:t>
      </w:r>
      <w:r w:rsidRPr="00927802" w:rsidR="00E57C46">
        <w:rPr/>
        <w:t>schwach</w:t>
      </w:r>
      <w:r w:rsidRPr="00927802" w:rsidR="00E57C46">
        <w:rPr>
          <w:rStyle w:val="erweitert025"/>
        </w:rPr>
        <w:t xml:space="preserve"> </w:t>
      </w:r>
      <w:r w:rsidRPr="00927802" w:rsidR="00E57C46">
        <w:rPr/>
        <w:t>und</w:t>
      </w:r>
      <w:r w:rsidRPr="00927802" w:rsidR="00E57C46">
        <w:rPr>
          <w:rStyle w:val="erweitert025"/>
        </w:rPr>
        <w:t xml:space="preserve"> </w:t>
      </w:r>
      <w:r w:rsidRPr="00927802" w:rsidR="00E57C46">
        <w:rPr/>
        <w:t>müde</w:t>
      </w:r>
      <w:r w:rsidRPr="00927802" w:rsidR="00E57C46">
        <w:rPr>
          <w:rStyle w:val="erweitert025"/>
        </w:rPr>
        <w:t xml:space="preserve"> </w:t>
      </w:r>
      <w:r w:rsidRPr="00927802" w:rsidR="00E57C46">
        <w:rPr/>
        <w:t>geworden.</w:t>
      </w:r>
      <w:r w:rsidRPr="00927802" w:rsidR="00E57C46">
        <w:rPr>
          <w:rStyle w:val="erweitert025"/>
        </w:rPr>
        <w:t xml:space="preserve"> </w:t>
      </w:r>
      <w:r w:rsidRPr="00927802" w:rsidR="00E57C46">
        <w:rPr/>
        <w:t>Sie</w:t>
      </w:r>
      <w:r w:rsidRPr="00927802" w:rsidR="00E57C46">
        <w:rPr>
          <w:rStyle w:val="erweitert025"/>
        </w:rPr>
        <w:t xml:space="preserve"> </w:t>
      </w:r>
      <w:r w:rsidRPr="00927802" w:rsidR="00E57C46">
        <w:rPr/>
        <w:t>liegt</w:t>
      </w:r>
      <w:r w:rsidRPr="00927802" w:rsidR="00E57C46">
        <w:rPr>
          <w:rStyle w:val="erweitert025"/>
        </w:rPr>
        <w:t xml:space="preserve"> </w:t>
      </w:r>
      <w:r w:rsidRPr="00927802" w:rsidR="00E57C46">
        <w:rPr/>
        <w:t>jetzt</w:t>
      </w:r>
      <w:r w:rsidRPr="00927802" w:rsidR="00E57C46">
        <w:rPr>
          <w:rStyle w:val="erweitert025"/>
        </w:rPr>
        <w:t xml:space="preserve"> </w:t>
      </w:r>
      <w:r w:rsidRPr="00927802" w:rsidR="00E57C46">
        <w:rPr/>
        <w:t>ständig</w:t>
      </w:r>
      <w:r w:rsidRPr="00927802" w:rsidR="00E57C46">
        <w:rPr>
          <w:rStyle w:val="erweitert025"/>
        </w:rPr>
        <w:t xml:space="preserve"> </w:t>
      </w:r>
      <w:r w:rsidRPr="00927802" w:rsidR="00E57C46">
        <w:rPr/>
        <w:t>im</w:t>
      </w:r>
      <w:r w:rsidRPr="00927802" w:rsidR="00E57C46">
        <w:rPr>
          <w:rStyle w:val="erweitert025"/>
        </w:rPr>
        <w:t xml:space="preserve"> </w:t>
      </w:r>
      <w:r w:rsidRPr="00927802" w:rsidR="00E57C46">
        <w:rPr/>
        <w:t>Bett</w:t>
      </w:r>
      <w:r w:rsidRPr="00927802" w:rsidR="00E57C46">
        <w:rPr>
          <w:rStyle w:val="erweitert025"/>
        </w:rPr>
        <w:t xml:space="preserve"> </w:t>
      </w:r>
      <w:r w:rsidRPr="00927802" w:rsidR="00E57C46">
        <w:rPr/>
        <w:t>und</w:t>
      </w:r>
      <w:r w:rsidRPr="00927802" w:rsidR="00E57C46">
        <w:rPr>
          <w:rStyle w:val="erweitert025"/>
        </w:rPr>
        <w:t xml:space="preserve"> </w:t>
      </w:r>
      <w:r w:rsidRPr="00927802" w:rsidR="00E57C46">
        <w:rPr/>
        <w:t>schläft</w:t>
      </w:r>
      <w:r w:rsidRPr="00927802" w:rsidR="00E57C46">
        <w:rPr>
          <w:rStyle w:val="erweitert025"/>
        </w:rPr>
        <w:t xml:space="preserve"> </w:t>
      </w:r>
      <w:r w:rsidRPr="00927802" w:rsidR="00E57C46">
        <w:rPr/>
        <w:t>viel.</w:t>
      </w:r>
      <w:r w:rsidRPr="00927802" w:rsidR="00E57C46">
        <w:rPr>
          <w:rStyle w:val="erweitert025"/>
        </w:rPr>
        <w:t xml:space="preserve"> </w:t>
      </w:r>
      <w:r w:rsidRPr="00927802" w:rsidR="00E57C46">
        <w:rPr/>
        <w:t>In</w:t>
      </w:r>
      <w:r w:rsidRPr="00927802" w:rsidR="00E57C46">
        <w:rPr>
          <w:rStyle w:val="erweitert025"/>
        </w:rPr>
        <w:t xml:space="preserve"> </w:t>
      </w:r>
      <w:r w:rsidRPr="00927802" w:rsidR="00E57C46">
        <w:rPr/>
        <w:t>den</w:t>
      </w:r>
      <w:r w:rsidRPr="00927802" w:rsidR="00E57C46">
        <w:rPr>
          <w:rStyle w:val="erweitert025"/>
        </w:rPr>
        <w:t xml:space="preserve"> </w:t>
      </w:r>
      <w:r w:rsidRPr="00927802" w:rsidR="00E57C46">
        <w:rPr/>
        <w:t>letzten</w:t>
      </w:r>
      <w:r w:rsidRPr="00927802" w:rsidR="00E57C46">
        <w:rPr>
          <w:rStyle w:val="erweitert025"/>
        </w:rPr>
        <w:t xml:space="preserve"> </w:t>
      </w:r>
      <w:r w:rsidRPr="00927802" w:rsidR="00E57C46">
        <w:rPr/>
        <w:t>Tagen</w:t>
      </w:r>
      <w:r w:rsidRPr="00927802" w:rsidR="00E57C46">
        <w:rPr>
          <w:rStyle w:val="erweitert025"/>
        </w:rPr>
        <w:t xml:space="preserve"> </w:t>
      </w:r>
      <w:r w:rsidRPr="00927802" w:rsidR="00E57C46">
        <w:rPr/>
        <w:t>hat</w:t>
      </w:r>
      <w:r w:rsidRPr="00927802" w:rsidR="00E57C46">
        <w:rPr>
          <w:rStyle w:val="erweitert025"/>
        </w:rPr>
        <w:t xml:space="preserve"> </w:t>
      </w:r>
      <w:r w:rsidRPr="00927802" w:rsidR="00E57C46">
        <w:rPr/>
        <w:t>sie</w:t>
      </w:r>
      <w:r w:rsidRPr="00927802" w:rsidR="00E57C46">
        <w:rPr>
          <w:rStyle w:val="erweitert025"/>
        </w:rPr>
        <w:t xml:space="preserve"> </w:t>
      </w:r>
      <w:r w:rsidRPr="00927802" w:rsidR="00E57C46">
        <w:rPr/>
        <w:t>ganz</w:t>
      </w:r>
      <w:r w:rsidRPr="00927802" w:rsidR="00E57C46">
        <w:rPr>
          <w:rStyle w:val="erweitert025"/>
        </w:rPr>
        <w:t xml:space="preserve"> </w:t>
      </w:r>
      <w:r w:rsidRPr="00927802" w:rsidR="00E57C46">
        <w:rPr/>
        <w:t>aufgehört</w:t>
      </w:r>
      <w:r w:rsidRPr="00927802" w:rsidR="00E57C46">
        <w:rPr>
          <w:rStyle w:val="erweitert025"/>
        </w:rPr>
        <w:t xml:space="preserve"> </w:t>
      </w:r>
      <w:r w:rsidRPr="00927802" w:rsidR="00E57C46">
        <w:rPr/>
        <w:t>zu</w:t>
      </w:r>
      <w:r w:rsidRPr="00927802" w:rsidR="00E57C46">
        <w:rPr>
          <w:rStyle w:val="erweitert025"/>
        </w:rPr>
        <w:t xml:space="preserve"> </w:t>
      </w:r>
      <w:r w:rsidRPr="00927802" w:rsidR="00E57C46">
        <w:rPr/>
        <w:t>essen,</w:t>
      </w:r>
      <w:r w:rsidRPr="00927802" w:rsidR="00E57C46">
        <w:rPr>
          <w:rStyle w:val="erweitert025"/>
        </w:rPr>
        <w:t xml:space="preserve"> </w:t>
      </w:r>
      <w:r w:rsidRPr="00927802" w:rsidR="00E57C46">
        <w:rPr/>
        <w:t>kann</w:t>
      </w:r>
      <w:r w:rsidRPr="00927802" w:rsidR="00E57C46">
        <w:rPr>
          <w:rStyle w:val="erweitert025"/>
        </w:rPr>
        <w:t xml:space="preserve"> </w:t>
      </w:r>
      <w:r w:rsidRPr="00927802" w:rsidR="00E57C46">
        <w:rPr/>
        <w:t>ihre</w:t>
      </w:r>
      <w:r w:rsidRPr="00927802" w:rsidR="00E57C46">
        <w:rPr>
          <w:rStyle w:val="erweitert025"/>
        </w:rPr>
        <w:t xml:space="preserve"> </w:t>
      </w:r>
      <w:r w:rsidRPr="00927802" w:rsidR="00E57C46">
        <w:rPr/>
        <w:t>Medikamente</w:t>
      </w:r>
      <w:r w:rsidRPr="00927802" w:rsidR="00E57C46">
        <w:rPr>
          <w:rStyle w:val="erweitert025"/>
        </w:rPr>
        <w:t xml:space="preserve"> </w:t>
      </w:r>
      <w:r w:rsidRPr="00927802" w:rsidR="00E57C46">
        <w:rPr/>
        <w:t>nicht</w:t>
      </w:r>
      <w:r w:rsidRPr="00927802" w:rsidR="00E57C46">
        <w:rPr>
          <w:rStyle w:val="erweitert025"/>
        </w:rPr>
        <w:t xml:space="preserve"> </w:t>
      </w:r>
      <w:r w:rsidRPr="00927802" w:rsidR="00E57C46">
        <w:rPr/>
        <w:t>mehr</w:t>
      </w:r>
      <w:r w:rsidRPr="00927802" w:rsidR="00E57C46">
        <w:rPr>
          <w:rStyle w:val="erweitert025"/>
        </w:rPr>
        <w:t xml:space="preserve"> </w:t>
      </w:r>
      <w:r w:rsidRPr="00927802" w:rsidR="00E57C46">
        <w:rPr/>
        <w:t>schlucken</w:t>
      </w:r>
      <w:r w:rsidRPr="00927802" w:rsidR="00E57C46">
        <w:rPr>
          <w:rStyle w:val="erweitert025"/>
        </w:rPr>
        <w:t xml:space="preserve"> </w:t>
      </w:r>
      <w:r w:rsidRPr="00927802" w:rsidR="00E57C46">
        <w:rPr/>
        <w:t>und</w:t>
      </w:r>
      <w:r w:rsidRPr="00927802" w:rsidR="00E57C46">
        <w:rPr>
          <w:rStyle w:val="erweitert025"/>
        </w:rPr>
        <w:t xml:space="preserve"> </w:t>
      </w:r>
      <w:r w:rsidRPr="00927802" w:rsidR="00E57C46">
        <w:rPr/>
        <w:t>trinkt</w:t>
      </w:r>
      <w:r w:rsidRPr="00927802" w:rsidR="00E57C46">
        <w:rPr>
          <w:rStyle w:val="erweitert025"/>
        </w:rPr>
        <w:t xml:space="preserve"> </w:t>
      </w:r>
      <w:r w:rsidRPr="00927802" w:rsidR="00E57C46">
        <w:rPr/>
        <w:t>nur</w:t>
      </w:r>
      <w:r w:rsidRPr="00927802" w:rsidR="00E57C46">
        <w:rPr>
          <w:rStyle w:val="erweitert025"/>
        </w:rPr>
        <w:t xml:space="preserve"> </w:t>
      </w:r>
      <w:r w:rsidRPr="00927802" w:rsidR="00E57C46">
        <w:rPr/>
        <w:t>wenige</w:t>
      </w:r>
      <w:r w:rsidRPr="00927802" w:rsidR="00E57C46">
        <w:rPr>
          <w:rStyle w:val="erweitert025"/>
        </w:rPr>
        <w:t xml:space="preserve"> </w:t>
      </w:r>
      <w:r w:rsidRPr="00927802" w:rsidR="00E57C46">
        <w:rPr/>
        <w:t>Milliliter</w:t>
      </w:r>
      <w:r w:rsidRPr="00927802" w:rsidR="00E57C46">
        <w:rPr>
          <w:rStyle w:val="erweitert025"/>
        </w:rPr>
        <w:t xml:space="preserve"> </w:t>
      </w:r>
      <w:r w:rsidRPr="00927802" w:rsidR="00E57C46">
        <w:rPr/>
        <w:t>am</w:t>
      </w:r>
      <w:r w:rsidRPr="00927802" w:rsidR="00E57C46">
        <w:rPr>
          <w:rStyle w:val="erweitert025"/>
        </w:rPr>
        <w:t xml:space="preserve"> </w:t>
      </w:r>
      <w:r w:rsidRPr="00927802" w:rsidR="00E57C46">
        <w:rPr/>
        <w:t>Tag.</w:t>
      </w:r>
      <w:r w:rsidRPr="00927802" w:rsidR="00E57C46">
        <w:rPr>
          <w:rStyle w:val="erweitert025"/>
        </w:rPr>
        <w:t xml:space="preserve"> </w:t>
      </w:r>
      <w:r w:rsidRPr="00927802" w:rsidR="00E57C46">
        <w:rPr/>
        <w:t>In</w:t>
      </w:r>
      <w:r w:rsidRPr="00927802" w:rsidR="00E57C46">
        <w:rPr>
          <w:rStyle w:val="erweitert025"/>
        </w:rPr>
        <w:t xml:space="preserve"> </w:t>
      </w:r>
      <w:r w:rsidRPr="00927802" w:rsidR="00E57C46">
        <w:rPr/>
        <w:t>einem</w:t>
      </w:r>
      <w:r w:rsidRPr="00927802" w:rsidR="00E57C46">
        <w:rPr>
          <w:rStyle w:val="erweitert025"/>
        </w:rPr>
        <w:t xml:space="preserve"> </w:t>
      </w:r>
      <w:r w:rsidRPr="00927802" w:rsidR="00E57C46">
        <w:rPr/>
        <w:t>Teamgespräch</w:t>
      </w:r>
      <w:r w:rsidRPr="00927802" w:rsidR="00E57C46">
        <w:rPr>
          <w:rStyle w:val="erweitert025"/>
        </w:rPr>
        <w:t xml:space="preserve"> </w:t>
      </w:r>
      <w:r w:rsidRPr="00927802" w:rsidR="00E57C46">
        <w:rPr/>
        <w:t>kommen</w:t>
      </w:r>
      <w:r w:rsidRPr="00927802" w:rsidR="00E57C46">
        <w:rPr>
          <w:rStyle w:val="erweitert025"/>
        </w:rPr>
        <w:t xml:space="preserve"> </w:t>
      </w:r>
      <w:r w:rsidRPr="00927802" w:rsidR="00E57C46">
        <w:rPr/>
        <w:t>wir</w:t>
      </w:r>
      <w:r w:rsidRPr="00927802" w:rsidR="00E57C46">
        <w:rPr>
          <w:rStyle w:val="erweitert025"/>
        </w:rPr>
        <w:t xml:space="preserve"> </w:t>
      </w:r>
      <w:r w:rsidRPr="00927802" w:rsidR="00E57C46">
        <w:rPr/>
        <w:t>zu</w:t>
      </w:r>
      <w:r w:rsidRPr="00927802" w:rsidR="00E57C46">
        <w:rPr>
          <w:rStyle w:val="erweitert025"/>
        </w:rPr>
        <w:t xml:space="preserve"> </w:t>
      </w:r>
      <w:r w:rsidRPr="00927802" w:rsidR="00E57C46">
        <w:rPr/>
        <w:t>der</w:t>
      </w:r>
      <w:r w:rsidRPr="00927802" w:rsidR="00E57C46">
        <w:rPr>
          <w:rStyle w:val="erweitert025"/>
        </w:rPr>
        <w:t xml:space="preserve"> </w:t>
      </w:r>
      <w:r w:rsidRPr="00927802" w:rsidR="00E57C46">
        <w:rPr/>
        <w:t>Einsicht,</w:t>
      </w:r>
      <w:r w:rsidRPr="00927802" w:rsidR="00E57C46">
        <w:rPr>
          <w:rStyle w:val="erweitert025"/>
        </w:rPr>
        <w:t xml:space="preserve"> </w:t>
      </w:r>
      <w:r w:rsidRPr="00927802" w:rsidR="00E57C46">
        <w:rPr/>
        <w:t>dass</w:t>
      </w:r>
      <w:r w:rsidRPr="00927802" w:rsidR="00E57C46">
        <w:rPr>
          <w:rStyle w:val="erweitert025"/>
        </w:rPr>
        <w:t xml:space="preserve"> </w:t>
      </w:r>
      <w:r w:rsidRPr="00927802" w:rsidR="00E57C46">
        <w:rPr/>
        <w:t>Frau</w:t>
      </w:r>
      <w:r w:rsidRPr="00927802" w:rsidR="00E57C46">
        <w:rPr>
          <w:rStyle w:val="erweitert025"/>
        </w:rPr>
        <w:t xml:space="preserve"> </w:t>
      </w:r>
      <w:r w:rsidRPr="00927802" w:rsidR="00E57C46">
        <w:rPr/>
        <w:t>Maria</w:t>
      </w:r>
      <w:r w:rsidRPr="00927802" w:rsidR="00E57C46">
        <w:rPr>
          <w:rStyle w:val="erweitert025"/>
        </w:rPr>
        <w:t xml:space="preserve"> </w:t>
      </w:r>
      <w:r w:rsidRPr="00927802" w:rsidR="00E57C46">
        <w:rPr/>
        <w:t>jetzt</w:t>
      </w:r>
      <w:r w:rsidRPr="00927802" w:rsidR="00E57C46">
        <w:rPr>
          <w:rStyle w:val="erweitert025"/>
        </w:rPr>
        <w:t xml:space="preserve"> </w:t>
      </w:r>
      <w:r w:rsidRPr="00927802" w:rsidR="00E57C46">
        <w:rPr/>
        <w:t>sterbend</w:t>
      </w:r>
      <w:r w:rsidRPr="00927802" w:rsidR="00E57C46">
        <w:rPr>
          <w:rStyle w:val="erweitert025"/>
        </w:rPr>
        <w:t xml:space="preserve"> </w:t>
      </w:r>
      <w:r w:rsidRPr="00927802" w:rsidR="00E57C46">
        <w:rPr/>
        <w:t>ist.</w:t>
      </w:r>
    </w:p>
    <w:p w:rsidR="00E57C46" w:rsidRPr="00927802" w:rsidP="00927802">
      <w:pPr>
        <w:pStyle w:val="Zitat"/>
        <w:spacing w:after="230"/>
        <w:rPr/>
      </w:pPr>
      <w:r w:rsidRPr="00927802">
        <w:rPr/>
        <w:t>Was ist für Frau Maria jetzt wichtig?</w:t>
      </w:r>
    </w:p>
    <w:p w:rsidR="0013069C" w:rsidRPr="00927802" w:rsidP="00927802">
      <w:pPr>
        <w:pStyle w:val="Zitat"/>
        <w:spacing w:after="230"/>
      </w:pPr>
      <w:r w:rsidRPr="00927802" w:rsidR="00E57C46">
        <w:rPr/>
        <w:t>Ziel</w:t>
      </w:r>
      <w:r w:rsidRPr="00927802" w:rsidR="00E57C46">
        <w:rPr>
          <w:rStyle w:val="erweitert025"/>
        </w:rPr>
        <w:t xml:space="preserve"> </w:t>
      </w:r>
      <w:r w:rsidRPr="00927802" w:rsidR="00E57C46">
        <w:rPr/>
        <w:t>unserer</w:t>
      </w:r>
      <w:r w:rsidRPr="00927802" w:rsidR="00E57C46">
        <w:rPr>
          <w:rStyle w:val="erweitert025"/>
        </w:rPr>
        <w:t xml:space="preserve"> </w:t>
      </w:r>
      <w:r w:rsidRPr="00927802" w:rsidR="00E57C46">
        <w:rPr/>
        <w:t>Bemühungen</w:t>
      </w:r>
      <w:r w:rsidRPr="00927802" w:rsidR="00E57C46">
        <w:rPr>
          <w:rStyle w:val="erweitert025"/>
        </w:rPr>
        <w:t xml:space="preserve"> </w:t>
      </w:r>
      <w:r w:rsidRPr="00927802" w:rsidR="00E57C46">
        <w:rPr/>
        <w:t>ist</w:t>
      </w:r>
      <w:r w:rsidRPr="00927802" w:rsidR="00E57C46">
        <w:rPr>
          <w:rStyle w:val="erweitert025"/>
        </w:rPr>
        <w:t xml:space="preserve"> </w:t>
      </w:r>
      <w:r w:rsidRPr="00927802" w:rsidR="00E57C46">
        <w:rPr/>
        <w:t>es</w:t>
      </w:r>
      <w:r w:rsidRPr="00927802" w:rsidR="00E57C46">
        <w:rPr>
          <w:rStyle w:val="erweitert025"/>
        </w:rPr>
        <w:t xml:space="preserve"> </w:t>
      </w:r>
      <w:r w:rsidRPr="00927802" w:rsidR="00E57C46">
        <w:rPr/>
        <w:t>zu</w:t>
      </w:r>
      <w:r w:rsidRPr="00927802" w:rsidR="00E57C46">
        <w:rPr>
          <w:rStyle w:val="erweitert025"/>
        </w:rPr>
        <w:t xml:space="preserve"> </w:t>
      </w:r>
      <w:r w:rsidRPr="00927802" w:rsidR="00E57C46">
        <w:rPr/>
        <w:t>verhindern,</w:t>
      </w:r>
      <w:r w:rsidRPr="00927802" w:rsidR="00E57C46">
        <w:rPr>
          <w:rStyle w:val="erweitert025"/>
        </w:rPr>
        <w:t xml:space="preserve"> </w:t>
      </w:r>
      <w:r w:rsidRPr="00927802" w:rsidR="00E57C46">
        <w:rPr/>
        <w:t>dass</w:t>
      </w:r>
      <w:r w:rsidRPr="00927802" w:rsidR="00E57C46">
        <w:rPr>
          <w:rStyle w:val="erweitert025"/>
        </w:rPr>
        <w:t xml:space="preserve"> </w:t>
      </w:r>
      <w:r w:rsidRPr="00927802" w:rsidR="00E57C46">
        <w:rPr/>
        <w:t>Frau</w:t>
      </w:r>
      <w:r w:rsidRPr="00927802" w:rsidR="00E57C46">
        <w:rPr>
          <w:rStyle w:val="erweitert025"/>
        </w:rPr>
        <w:t xml:space="preserve"> </w:t>
      </w:r>
      <w:r w:rsidRPr="00927802" w:rsidR="00E57C46">
        <w:rPr/>
        <w:t>Maria</w:t>
      </w:r>
      <w:r w:rsidRPr="00927802" w:rsidR="00E57C46">
        <w:rPr>
          <w:rStyle w:val="erweitert025"/>
        </w:rPr>
        <w:t xml:space="preserve"> </w:t>
      </w:r>
      <w:r w:rsidRPr="00927802" w:rsidR="00E57C46">
        <w:rPr/>
        <w:t>unnötig</w:t>
      </w:r>
      <w:r w:rsidRPr="00927802" w:rsidR="00E57C46">
        <w:rPr>
          <w:rStyle w:val="erweitert025"/>
        </w:rPr>
        <w:t xml:space="preserve"> </w:t>
      </w:r>
      <w:r w:rsidRPr="00927802" w:rsidR="00E57C46">
        <w:rPr/>
        <w:t>leidet.</w:t>
      </w:r>
      <w:r w:rsidRPr="00927802" w:rsidR="00E57C46">
        <w:rPr>
          <w:rStyle w:val="erweitert025"/>
        </w:rPr>
        <w:t xml:space="preserve"> </w:t>
      </w:r>
      <w:r w:rsidRPr="00927802" w:rsidR="00E57C46">
        <w:rPr/>
        <w:t>Sie</w:t>
      </w:r>
      <w:r w:rsidRPr="00927802" w:rsidR="00E57C46">
        <w:rPr>
          <w:rStyle w:val="erweitert025"/>
        </w:rPr>
        <w:t xml:space="preserve"> </w:t>
      </w:r>
      <w:r w:rsidRPr="00927802" w:rsidR="00E57C46">
        <w:rPr/>
        <w:t>soll</w:t>
      </w:r>
      <w:r w:rsidRPr="00927802" w:rsidR="00E57C46">
        <w:rPr>
          <w:rStyle w:val="erweitert025"/>
        </w:rPr>
        <w:t xml:space="preserve"> </w:t>
      </w:r>
      <w:r w:rsidRPr="00927802" w:rsidR="00E57C46">
        <w:rPr/>
        <w:t>keine</w:t>
      </w:r>
      <w:r w:rsidRPr="00927802" w:rsidR="00E57C46">
        <w:rPr>
          <w:rStyle w:val="erweitert025"/>
        </w:rPr>
        <w:t xml:space="preserve"> </w:t>
      </w:r>
      <w:r w:rsidRPr="00927802" w:rsidR="00E57C46">
        <w:rPr/>
        <w:t>Schmerzen</w:t>
      </w:r>
      <w:r w:rsidRPr="00927802" w:rsidR="00E57C46">
        <w:rPr>
          <w:rStyle w:val="erweitert025"/>
        </w:rPr>
        <w:t xml:space="preserve"> </w:t>
      </w:r>
      <w:r w:rsidRPr="00927802" w:rsidR="00E57C46">
        <w:rPr/>
        <w:t>haben,</w:t>
      </w:r>
      <w:r w:rsidRPr="00927802" w:rsidR="00E57C46">
        <w:rPr>
          <w:rStyle w:val="erweitert025"/>
        </w:rPr>
        <w:t xml:space="preserve"> </w:t>
      </w:r>
      <w:r w:rsidRPr="00927802" w:rsidR="00E57C46">
        <w:rPr/>
        <w:t>wir</w:t>
      </w:r>
      <w:r w:rsidRPr="00927802" w:rsidR="00E57C46">
        <w:rPr>
          <w:rStyle w:val="erweitert025"/>
        </w:rPr>
        <w:t xml:space="preserve"> </w:t>
      </w:r>
      <w:r w:rsidRPr="00927802" w:rsidR="00E57C46">
        <w:rPr/>
        <w:t>achten</w:t>
      </w:r>
      <w:r w:rsidRPr="00927802" w:rsidR="00E57C46">
        <w:rPr>
          <w:rStyle w:val="erweitert025"/>
        </w:rPr>
        <w:t xml:space="preserve"> </w:t>
      </w:r>
      <w:r w:rsidRPr="00927802" w:rsidR="00E57C46">
        <w:rPr/>
        <w:t>genau</w:t>
      </w:r>
      <w:r w:rsidRPr="00927802" w:rsidR="00E57C46">
        <w:rPr>
          <w:rStyle w:val="erweitert025"/>
        </w:rPr>
        <w:t xml:space="preserve"> </w:t>
      </w:r>
      <w:r w:rsidRPr="00927802" w:rsidR="00E57C46">
        <w:rPr/>
        <w:t>auf</w:t>
      </w:r>
      <w:r w:rsidRPr="00927802" w:rsidR="00E57C46">
        <w:rPr>
          <w:rStyle w:val="erweitert025"/>
        </w:rPr>
        <w:t xml:space="preserve"> </w:t>
      </w:r>
      <w:r w:rsidRPr="00927802" w:rsidR="00E57C46">
        <w:rPr/>
        <w:t>das</w:t>
      </w:r>
      <w:r w:rsidRPr="00927802" w:rsidR="00E57C46">
        <w:rPr>
          <w:rStyle w:val="erweitert025"/>
        </w:rPr>
        <w:t xml:space="preserve"> </w:t>
      </w:r>
      <w:r w:rsidRPr="00927802" w:rsidR="00E57C46">
        <w:rPr/>
        <w:t>Auftreten</w:t>
      </w:r>
      <w:r w:rsidRPr="00927802" w:rsidR="00E57C46">
        <w:rPr>
          <w:rStyle w:val="erweitert025"/>
        </w:rPr>
        <w:t xml:space="preserve"> </w:t>
      </w:r>
      <w:r w:rsidRPr="00927802" w:rsidR="00E57C46">
        <w:rPr/>
        <w:t>von</w:t>
      </w:r>
      <w:r w:rsidRPr="00927802" w:rsidR="00E57C46">
        <w:rPr>
          <w:rStyle w:val="erweitert025"/>
        </w:rPr>
        <w:t xml:space="preserve"> </w:t>
      </w:r>
      <w:r w:rsidRPr="00927802" w:rsidR="00E57C46">
        <w:rPr/>
        <w:t>Atemnot,</w:t>
      </w:r>
      <w:r w:rsidRPr="00927802" w:rsidR="00E57C46">
        <w:rPr>
          <w:rStyle w:val="erweitert025"/>
        </w:rPr>
        <w:t xml:space="preserve"> </w:t>
      </w:r>
      <w:r w:rsidRPr="00927802" w:rsidR="00E57C46">
        <w:rPr/>
        <w:t>Angst,</w:t>
      </w:r>
      <w:r w:rsidRPr="00927802" w:rsidR="00E57C46">
        <w:rPr>
          <w:rStyle w:val="erweitert025"/>
        </w:rPr>
        <w:t xml:space="preserve"> </w:t>
      </w:r>
      <w:r w:rsidRPr="00927802" w:rsidR="00E57C46">
        <w:rPr/>
        <w:t>Unruhe</w:t>
      </w:r>
      <w:r w:rsidRPr="00927802" w:rsidR="00E57C46">
        <w:rPr>
          <w:rStyle w:val="erweitert025"/>
        </w:rPr>
        <w:t xml:space="preserve"> </w:t>
      </w:r>
      <w:r w:rsidRPr="00927802" w:rsidR="00E57C46">
        <w:rPr/>
        <w:t>oder</w:t>
      </w:r>
      <w:r w:rsidRPr="00927802" w:rsidR="00E57C46">
        <w:rPr>
          <w:rStyle w:val="erweitert025"/>
        </w:rPr>
        <w:t xml:space="preserve"> </w:t>
      </w:r>
      <w:r w:rsidRPr="00927802" w:rsidR="00E57C46">
        <w:rPr/>
        <w:t>anderen</w:t>
      </w:r>
      <w:r w:rsidRPr="00927802" w:rsidR="00E57C46">
        <w:rPr>
          <w:rStyle w:val="erweitert025"/>
        </w:rPr>
        <w:t xml:space="preserve"> </w:t>
      </w:r>
      <w:r w:rsidRPr="00927802" w:rsidR="00E57C46">
        <w:rPr/>
        <w:t>qu</w:t>
      </w:r>
      <w:r w:rsidRPr="00927802" w:rsidR="00E57C46">
        <w:rPr/>
        <w:t>ä</w:t>
      </w:r>
      <w:r w:rsidRPr="00927802" w:rsidR="00E57C46">
        <w:rPr/>
        <w:t>lenden</w:t>
      </w:r>
      <w:r w:rsidRPr="00927802" w:rsidR="00E57C46">
        <w:rPr>
          <w:rStyle w:val="erweitert025"/>
        </w:rPr>
        <w:t xml:space="preserve"> </w:t>
      </w:r>
      <w:r w:rsidRPr="00927802" w:rsidR="00E57C46">
        <w:rPr/>
        <w:t>Beschwerden</w:t>
      </w:r>
      <w:r w:rsidRPr="00927802" w:rsidR="004279AD">
        <w:rPr/>
        <w:t>,</w:t>
      </w:r>
      <w:r w:rsidRPr="00927802" w:rsidR="00E57C46">
        <w:rPr>
          <w:rStyle w:val="erweitert025"/>
        </w:rPr>
        <w:t xml:space="preserve"> </w:t>
      </w:r>
      <w:r w:rsidRPr="00927802" w:rsidR="00E57C46">
        <w:rPr/>
        <w:t>um</w:t>
      </w:r>
      <w:r w:rsidRPr="00927802" w:rsidR="00E57C46">
        <w:rPr>
          <w:rStyle w:val="erweitert025"/>
        </w:rPr>
        <w:t xml:space="preserve"> </w:t>
      </w:r>
      <w:r w:rsidRPr="00927802" w:rsidR="00E57C46">
        <w:rPr/>
        <w:t>diese</w:t>
      </w:r>
      <w:r w:rsidRPr="00927802" w:rsidR="00E57C46">
        <w:rPr>
          <w:rStyle w:val="erweitert025"/>
        </w:rPr>
        <w:t xml:space="preserve"> </w:t>
      </w:r>
      <w:r w:rsidRPr="00927802" w:rsidR="00E57C46">
        <w:rPr/>
        <w:t>rechtzeitig</w:t>
      </w:r>
      <w:r w:rsidRPr="00927802" w:rsidR="00E57C46">
        <w:rPr>
          <w:rStyle w:val="erweitert025"/>
        </w:rPr>
        <w:t xml:space="preserve"> </w:t>
      </w:r>
      <w:r w:rsidRPr="00927802" w:rsidR="00E57C46">
        <w:rPr/>
        <w:t>erkennen</w:t>
      </w:r>
      <w:r w:rsidRPr="00927802" w:rsidR="00E57C46">
        <w:rPr>
          <w:rStyle w:val="erweitert025"/>
        </w:rPr>
        <w:t xml:space="preserve"> </w:t>
      </w:r>
      <w:r w:rsidRPr="00927802" w:rsidR="00E57C46">
        <w:rPr/>
        <w:t>und</w:t>
      </w:r>
      <w:r w:rsidRPr="00927802" w:rsidR="00E57C46">
        <w:rPr>
          <w:rStyle w:val="erweitert025"/>
        </w:rPr>
        <w:t xml:space="preserve"> </w:t>
      </w:r>
      <w:r w:rsidRPr="00927802" w:rsidR="00E57C46">
        <w:rPr/>
        <w:t>behandeln</w:t>
      </w:r>
      <w:r w:rsidRPr="00927802" w:rsidR="00E57C46">
        <w:rPr>
          <w:rStyle w:val="erweitert025"/>
        </w:rPr>
        <w:t xml:space="preserve"> </w:t>
      </w:r>
      <w:r w:rsidRPr="00927802" w:rsidR="00E57C46">
        <w:rPr/>
        <w:t>zu</w:t>
      </w:r>
      <w:r w:rsidRPr="00927802" w:rsidR="00E57C46">
        <w:rPr>
          <w:rStyle w:val="erweitert025"/>
        </w:rPr>
        <w:t xml:space="preserve"> </w:t>
      </w:r>
      <w:r w:rsidRPr="00927802" w:rsidR="00E57C46">
        <w:rPr/>
        <w:t>können.</w:t>
      </w:r>
      <w:r w:rsidRPr="00927802" w:rsidR="00E57C46">
        <w:rPr>
          <w:rStyle w:val="erweitert025"/>
        </w:rPr>
        <w:t xml:space="preserve"> </w:t>
      </w:r>
      <w:r w:rsidRPr="00927802" w:rsidR="00E57C46">
        <w:rPr/>
        <w:t>Wir</w:t>
      </w:r>
      <w:r w:rsidRPr="00927802" w:rsidR="00E57C46">
        <w:rPr>
          <w:rStyle w:val="erweitert025"/>
        </w:rPr>
        <w:t xml:space="preserve"> </w:t>
      </w:r>
      <w:r w:rsidRPr="00927802" w:rsidR="00E57C46">
        <w:rPr/>
        <w:t>möchten</w:t>
      </w:r>
      <w:r w:rsidRPr="00927802" w:rsidR="00E57C46">
        <w:rPr>
          <w:rStyle w:val="erweitert025"/>
        </w:rPr>
        <w:t xml:space="preserve"> </w:t>
      </w:r>
      <w:r w:rsidRPr="00927802" w:rsidR="00E57C46">
        <w:rPr/>
        <w:t>das</w:t>
      </w:r>
      <w:r w:rsidRPr="00927802" w:rsidR="00E57C46">
        <w:rPr>
          <w:rStyle w:val="erweitert025"/>
        </w:rPr>
        <w:t xml:space="preserve"> </w:t>
      </w:r>
      <w:r w:rsidRPr="00927802" w:rsidR="00E57C46">
        <w:rPr/>
        <w:t>Lebensende</w:t>
      </w:r>
      <w:r w:rsidRPr="00927802" w:rsidR="00E57C46">
        <w:rPr>
          <w:rStyle w:val="erweitert025"/>
        </w:rPr>
        <w:t xml:space="preserve"> </w:t>
      </w:r>
      <w:r w:rsidRPr="00927802" w:rsidR="00E57C46">
        <w:rPr/>
        <w:t>für</w:t>
      </w:r>
      <w:r w:rsidRPr="00927802" w:rsidR="00E57C46">
        <w:rPr>
          <w:rStyle w:val="erweitert025"/>
        </w:rPr>
        <w:t xml:space="preserve"> </w:t>
      </w:r>
      <w:r w:rsidRPr="00927802" w:rsidR="00E57C46">
        <w:rPr/>
        <w:t>Frau</w:t>
      </w:r>
      <w:r w:rsidRPr="00927802" w:rsidR="00E57C46">
        <w:rPr>
          <w:rStyle w:val="erweitert025"/>
        </w:rPr>
        <w:t xml:space="preserve"> </w:t>
      </w:r>
      <w:r w:rsidRPr="00927802" w:rsidR="00E57C46">
        <w:rPr/>
        <w:t>Maria</w:t>
      </w:r>
      <w:r w:rsidRPr="00927802" w:rsidR="00E57C46">
        <w:rPr>
          <w:rStyle w:val="erweitert025"/>
        </w:rPr>
        <w:t xml:space="preserve"> </w:t>
      </w:r>
      <w:r w:rsidRPr="00927802" w:rsidR="00E57C46">
        <w:rPr/>
        <w:t>so</w:t>
      </w:r>
      <w:r w:rsidRPr="00927802" w:rsidR="00E57C46">
        <w:rPr>
          <w:rStyle w:val="erweitert025"/>
        </w:rPr>
        <w:t xml:space="preserve"> </w:t>
      </w:r>
      <w:r w:rsidRPr="00927802" w:rsidR="00E57C46">
        <w:rPr/>
        <w:t>wenig</w:t>
      </w:r>
      <w:r w:rsidRPr="00927802" w:rsidR="00E57C46">
        <w:rPr>
          <w:rStyle w:val="erweitert025"/>
        </w:rPr>
        <w:t xml:space="preserve"> </w:t>
      </w:r>
      <w:r w:rsidRPr="00927802" w:rsidR="00E57C46">
        <w:rPr/>
        <w:t>belastend</w:t>
      </w:r>
      <w:r w:rsidRPr="00927802" w:rsidR="00E57C46">
        <w:rPr>
          <w:rStyle w:val="erweitert025"/>
        </w:rPr>
        <w:t xml:space="preserve"> </w:t>
      </w:r>
      <w:r w:rsidRPr="00927802" w:rsidR="00E57C46">
        <w:rPr/>
        <w:t>wie</w:t>
      </w:r>
      <w:r w:rsidRPr="00927802" w:rsidR="00E57C46">
        <w:rPr>
          <w:rStyle w:val="erweitert025"/>
        </w:rPr>
        <w:t xml:space="preserve"> </w:t>
      </w:r>
      <w:r w:rsidRPr="00927802" w:rsidR="00E57C46">
        <w:rPr/>
        <w:t>möglich</w:t>
      </w:r>
      <w:r w:rsidRPr="00927802" w:rsidR="00E57C46">
        <w:rPr>
          <w:rStyle w:val="erweitert025"/>
        </w:rPr>
        <w:t xml:space="preserve"> </w:t>
      </w:r>
      <w:r w:rsidRPr="00927802" w:rsidR="00E57C46">
        <w:rPr/>
        <w:t>gestalten</w:t>
      </w:r>
      <w:r w:rsidRPr="00927802" w:rsidR="00E57C46">
        <w:rPr>
          <w:rStyle w:val="erweitert025"/>
        </w:rPr>
        <w:t xml:space="preserve"> </w:t>
      </w:r>
      <w:r w:rsidRPr="00927802" w:rsidR="00E57C46">
        <w:rPr/>
        <w:t>und</w:t>
      </w:r>
      <w:r w:rsidRPr="00927802" w:rsidR="00050905">
        <w:rPr>
          <w:rStyle w:val="erweitert025"/>
        </w:rPr>
        <w:t xml:space="preserve"> </w:t>
      </w:r>
      <w:r w:rsidRPr="00927802" w:rsidR="00E57C46">
        <w:rPr/>
        <w:t>ihr</w:t>
      </w:r>
      <w:r w:rsidRPr="00927802" w:rsidR="00E57C46">
        <w:rPr>
          <w:rStyle w:val="erweitert025"/>
        </w:rPr>
        <w:t xml:space="preserve"> </w:t>
      </w:r>
      <w:r w:rsidRPr="00927802" w:rsidR="00E57C46">
        <w:rPr/>
        <w:t>Sterben</w:t>
      </w:r>
      <w:r w:rsidRPr="00927802" w:rsidR="00E57C46">
        <w:rPr>
          <w:rStyle w:val="erweitert025"/>
        </w:rPr>
        <w:t xml:space="preserve"> </w:t>
      </w:r>
      <w:r w:rsidRPr="00927802" w:rsidR="00E57C46">
        <w:rPr/>
        <w:t>nicht</w:t>
      </w:r>
      <w:r w:rsidRPr="00927802" w:rsidR="00E57C46">
        <w:rPr>
          <w:rStyle w:val="erweitert025"/>
        </w:rPr>
        <w:t xml:space="preserve"> </w:t>
      </w:r>
      <w:r w:rsidRPr="00927802" w:rsidR="00E57C46">
        <w:rPr/>
        <w:t>unnötig</w:t>
      </w:r>
      <w:r w:rsidRPr="00927802" w:rsidR="00E57C46">
        <w:rPr>
          <w:rStyle w:val="erweitert025"/>
        </w:rPr>
        <w:t xml:space="preserve"> </w:t>
      </w:r>
      <w:r w:rsidRPr="00927802" w:rsidR="00E57C46">
        <w:rPr/>
        <w:t>ve</w:t>
      </w:r>
      <w:r w:rsidRPr="00927802" w:rsidR="00E57C46">
        <w:rPr/>
        <w:t>r</w:t>
      </w:r>
      <w:r w:rsidRPr="00927802" w:rsidR="00E57C46">
        <w:rPr/>
        <w:t>längern.</w:t>
      </w:r>
      <w:r w:rsidRPr="00927802" w:rsidR="00E57C46">
        <w:rPr>
          <w:rStyle w:val="erweitert025"/>
        </w:rPr>
        <w:t xml:space="preserve"> </w:t>
      </w:r>
      <w:r w:rsidRPr="00927802" w:rsidR="00E57C46">
        <w:rPr/>
        <w:t>Für</w:t>
      </w:r>
      <w:r w:rsidRPr="00927802" w:rsidR="00E57C46">
        <w:rPr>
          <w:rStyle w:val="erweitert025"/>
        </w:rPr>
        <w:t xml:space="preserve"> </w:t>
      </w:r>
      <w:r w:rsidRPr="00927802" w:rsidR="00E57C46">
        <w:rPr/>
        <w:t>die</w:t>
      </w:r>
      <w:r w:rsidRPr="00927802" w:rsidR="00E57C46">
        <w:rPr>
          <w:rStyle w:val="erweitert025"/>
        </w:rPr>
        <w:t xml:space="preserve"> </w:t>
      </w:r>
      <w:r w:rsidRPr="00927802" w:rsidR="00E57C46">
        <w:rPr/>
        <w:t>Angehörigen</w:t>
      </w:r>
      <w:r w:rsidRPr="00927802" w:rsidR="00E57C46">
        <w:rPr>
          <w:rStyle w:val="erweitert025"/>
        </w:rPr>
        <w:t xml:space="preserve"> </w:t>
      </w:r>
      <w:r w:rsidRPr="00927802" w:rsidR="00E57C46">
        <w:rPr/>
        <w:t>kommt</w:t>
      </w:r>
      <w:r w:rsidRPr="00927802" w:rsidR="00E57C46">
        <w:rPr>
          <w:rStyle w:val="erweitert025"/>
        </w:rPr>
        <w:t xml:space="preserve"> </w:t>
      </w:r>
      <w:r w:rsidRPr="00927802" w:rsidR="00E57C46">
        <w:rPr/>
        <w:t>diese</w:t>
      </w:r>
      <w:r w:rsidRPr="00927802" w:rsidR="00E57C46">
        <w:rPr>
          <w:rStyle w:val="erweitert025"/>
        </w:rPr>
        <w:t xml:space="preserve"> </w:t>
      </w:r>
      <w:r w:rsidRPr="00927802" w:rsidR="00E57C46">
        <w:rPr/>
        <w:t>Situa</w:t>
      </w:r>
      <w:r w:rsidRPr="00927802" w:rsidR="00137C8B">
        <w:rPr/>
        <w:softHyphen/>
        <w:t>tion</w:t>
      </w:r>
      <w:r w:rsidRPr="00927802" w:rsidR="00E57C46">
        <w:rPr>
          <w:rStyle w:val="erweitert025"/>
        </w:rPr>
        <w:t xml:space="preserve"> </w:t>
      </w:r>
      <w:r w:rsidRPr="00927802" w:rsidR="00E57C46">
        <w:rPr/>
        <w:t>nicht</w:t>
      </w:r>
      <w:r w:rsidRPr="00927802" w:rsidR="00E57C46">
        <w:rPr>
          <w:rStyle w:val="erweitert025"/>
        </w:rPr>
        <w:t xml:space="preserve"> </w:t>
      </w:r>
      <w:r w:rsidRPr="00927802" w:rsidR="00E57C46">
        <w:rPr/>
        <w:t>unerwa</w:t>
      </w:r>
      <w:r w:rsidRPr="00927802" w:rsidR="00E57C46">
        <w:rPr/>
        <w:t>r</w:t>
      </w:r>
      <w:r w:rsidRPr="00927802" w:rsidR="00E57C46">
        <w:rPr/>
        <w:t>tet.</w:t>
      </w:r>
      <w:r w:rsidRPr="00927802" w:rsidR="00E57C46">
        <w:rPr>
          <w:rStyle w:val="erweitert025"/>
        </w:rPr>
        <w:t xml:space="preserve"> </w:t>
      </w:r>
      <w:r w:rsidRPr="00927802" w:rsidR="00E57C46">
        <w:rPr/>
        <w:t>Wir</w:t>
      </w:r>
      <w:r w:rsidRPr="00927802" w:rsidR="00E57C46">
        <w:rPr>
          <w:rStyle w:val="erweitert025"/>
        </w:rPr>
        <w:t xml:space="preserve"> </w:t>
      </w:r>
      <w:r w:rsidRPr="00927802" w:rsidR="00E57C46">
        <w:rPr/>
        <w:t>haben</w:t>
      </w:r>
      <w:r w:rsidRPr="00927802" w:rsidR="00E57C46">
        <w:rPr>
          <w:rStyle w:val="erweitert025"/>
        </w:rPr>
        <w:t xml:space="preserve"> </w:t>
      </w:r>
      <w:r w:rsidRPr="00927802" w:rsidR="00E57C46">
        <w:rPr/>
        <w:t>in</w:t>
      </w:r>
      <w:r w:rsidRPr="00927802" w:rsidR="00E57C46">
        <w:rPr>
          <w:rStyle w:val="erweitert025"/>
        </w:rPr>
        <w:t xml:space="preserve"> </w:t>
      </w:r>
      <w:r w:rsidRPr="00927802" w:rsidR="00E57C46">
        <w:rPr/>
        <w:t>der</w:t>
      </w:r>
      <w:r w:rsidRPr="00927802" w:rsidR="00E57C46">
        <w:rPr>
          <w:rStyle w:val="erweitert025"/>
        </w:rPr>
        <w:t xml:space="preserve"> </w:t>
      </w:r>
      <w:r w:rsidRPr="00927802" w:rsidR="00E57C46">
        <w:rPr/>
        <w:t>Vergangenheit</w:t>
      </w:r>
      <w:r w:rsidRPr="00927802" w:rsidR="00E57C46">
        <w:rPr>
          <w:rStyle w:val="erweitert025"/>
        </w:rPr>
        <w:t xml:space="preserve"> </w:t>
      </w:r>
      <w:r w:rsidRPr="00927802" w:rsidR="00E57C46">
        <w:rPr/>
        <w:t>immer</w:t>
      </w:r>
      <w:r w:rsidRPr="00927802" w:rsidR="00E57C46">
        <w:rPr>
          <w:rStyle w:val="erweitert025"/>
        </w:rPr>
        <w:t xml:space="preserve"> </w:t>
      </w:r>
      <w:r w:rsidRPr="00927802" w:rsidR="00E57C46">
        <w:rPr/>
        <w:t>wieder</w:t>
      </w:r>
      <w:r w:rsidRPr="00927802" w:rsidR="00E57C46">
        <w:rPr>
          <w:rStyle w:val="erweitert025"/>
        </w:rPr>
        <w:t xml:space="preserve"> </w:t>
      </w:r>
      <w:r w:rsidRPr="00927802" w:rsidR="00E57C46">
        <w:rPr/>
        <w:t>miteinander</w:t>
      </w:r>
      <w:r w:rsidRPr="00927802" w:rsidR="00E57C46">
        <w:rPr>
          <w:rStyle w:val="erweitert025"/>
        </w:rPr>
        <w:t xml:space="preserve"> </w:t>
      </w:r>
      <w:r w:rsidRPr="00927802" w:rsidR="00E57C46">
        <w:rPr/>
        <w:t>b</w:t>
      </w:r>
      <w:r w:rsidRPr="00927802" w:rsidR="00E57C46">
        <w:rPr/>
        <w:t>e</w:t>
      </w:r>
      <w:r w:rsidRPr="00927802" w:rsidR="00E57C46">
        <w:rPr/>
        <w:t>spr</w:t>
      </w:r>
      <w:r w:rsidRPr="00927802" w:rsidR="00E57C46">
        <w:rPr/>
        <w:t>o</w:t>
      </w:r>
      <w:r w:rsidRPr="00927802" w:rsidR="00E57C46">
        <w:rPr/>
        <w:t>chen,</w:t>
      </w:r>
      <w:r w:rsidRPr="00927802" w:rsidR="00E57C46">
        <w:rPr>
          <w:rStyle w:val="erweitert025"/>
        </w:rPr>
        <w:t xml:space="preserve"> </w:t>
      </w:r>
      <w:r w:rsidRPr="00927802" w:rsidR="00E57C46">
        <w:rPr/>
        <w:t>wie</w:t>
      </w:r>
      <w:r w:rsidRPr="00927802" w:rsidR="00E57C46">
        <w:rPr>
          <w:rStyle w:val="erweitert025"/>
        </w:rPr>
        <w:t xml:space="preserve"> </w:t>
      </w:r>
      <w:r w:rsidRPr="00927802" w:rsidR="00E57C46">
        <w:rPr/>
        <w:t>wir</w:t>
      </w:r>
      <w:r w:rsidRPr="00927802" w:rsidR="00E57C46">
        <w:rPr>
          <w:rStyle w:val="erweitert025"/>
        </w:rPr>
        <w:t xml:space="preserve"> </w:t>
      </w:r>
      <w:r w:rsidRPr="00927802" w:rsidR="00E57C46">
        <w:rPr/>
        <w:t>uns</w:t>
      </w:r>
      <w:r w:rsidRPr="00927802" w:rsidR="00E57C46">
        <w:rPr>
          <w:rStyle w:val="erweitert025"/>
        </w:rPr>
        <w:t xml:space="preserve"> </w:t>
      </w:r>
      <w:r w:rsidRPr="00927802" w:rsidR="00E57C46">
        <w:rPr/>
        <w:t>verhalten</w:t>
      </w:r>
      <w:r w:rsidRPr="00927802" w:rsidR="00E57C46">
        <w:rPr>
          <w:rStyle w:val="erweitert025"/>
        </w:rPr>
        <w:t xml:space="preserve"> </w:t>
      </w:r>
      <w:r w:rsidRPr="00927802" w:rsidR="00E57C46">
        <w:rPr/>
        <w:t>wollen,</w:t>
      </w:r>
      <w:r w:rsidRPr="00927802" w:rsidR="00E57C46">
        <w:rPr>
          <w:rStyle w:val="erweitert025"/>
        </w:rPr>
        <w:t xml:space="preserve"> </w:t>
      </w:r>
      <w:r w:rsidRPr="00927802" w:rsidR="00E57C46">
        <w:rPr/>
        <w:t>wenn</w:t>
      </w:r>
      <w:r w:rsidRPr="00927802" w:rsidR="00E57C46">
        <w:rPr>
          <w:rStyle w:val="erweitert025"/>
        </w:rPr>
        <w:t xml:space="preserve"> </w:t>
      </w:r>
      <w:r w:rsidRPr="00927802" w:rsidR="00E57C46">
        <w:rPr/>
        <w:t>Frau</w:t>
      </w:r>
      <w:r w:rsidRPr="00927802" w:rsidR="00E57C46">
        <w:rPr>
          <w:rStyle w:val="erweitert025"/>
        </w:rPr>
        <w:t xml:space="preserve"> </w:t>
      </w:r>
      <w:r w:rsidRPr="00927802" w:rsidR="00E57C46">
        <w:rPr/>
        <w:t>Maria</w:t>
      </w:r>
      <w:r w:rsidRPr="00927802" w:rsidR="00E57C46">
        <w:rPr>
          <w:rStyle w:val="erweitert025"/>
        </w:rPr>
        <w:t xml:space="preserve"> </w:t>
      </w:r>
      <w:r w:rsidRPr="00927802" w:rsidR="00E57C46">
        <w:rPr/>
        <w:t>stirbt.</w:t>
      </w:r>
    </w:p>
    <w:p w:rsidR="00E57C46" w:rsidRPr="00927802" w:rsidP="00927802">
      <w:pPr>
        <w:pStyle w:val="Zitat"/>
        <w:rPr/>
      </w:pPr>
      <w:r w:rsidRPr="00927802">
        <w:rPr/>
        <w:t>Da</w:t>
      </w:r>
      <w:r w:rsidRPr="00927802">
        <w:rPr>
          <w:rStyle w:val="erweitert025"/>
        </w:rPr>
        <w:t xml:space="preserve"> </w:t>
      </w:r>
      <w:r w:rsidRPr="00927802">
        <w:rPr/>
        <w:t>die</w:t>
      </w:r>
      <w:r w:rsidRPr="00927802">
        <w:rPr>
          <w:rStyle w:val="erweitert025"/>
        </w:rPr>
        <w:t xml:space="preserve"> </w:t>
      </w:r>
      <w:r w:rsidRPr="00927802">
        <w:rPr/>
        <w:t>Pflegenden</w:t>
      </w:r>
      <w:r w:rsidRPr="00927802">
        <w:rPr>
          <w:rStyle w:val="erweitert025"/>
        </w:rPr>
        <w:t xml:space="preserve"> </w:t>
      </w:r>
      <w:r w:rsidRPr="00927802">
        <w:rPr/>
        <w:t>berichten,</w:t>
      </w:r>
      <w:r w:rsidRPr="00927802">
        <w:rPr>
          <w:rStyle w:val="erweitert025"/>
        </w:rPr>
        <w:t xml:space="preserve"> </w:t>
      </w:r>
      <w:r w:rsidRPr="00927802">
        <w:rPr/>
        <w:t>dass</w:t>
      </w:r>
      <w:r w:rsidRPr="00927802">
        <w:rPr>
          <w:rStyle w:val="erweitert025"/>
        </w:rPr>
        <w:t xml:space="preserve"> </w:t>
      </w:r>
      <w:r w:rsidRPr="00927802">
        <w:rPr/>
        <w:t>Frau</w:t>
      </w:r>
      <w:r w:rsidRPr="00927802">
        <w:rPr>
          <w:rStyle w:val="erweitert025"/>
        </w:rPr>
        <w:t xml:space="preserve"> </w:t>
      </w:r>
      <w:r w:rsidRPr="00927802">
        <w:rPr/>
        <w:t>Maria</w:t>
      </w:r>
      <w:r w:rsidRPr="00927802">
        <w:rPr>
          <w:rStyle w:val="erweitert025"/>
        </w:rPr>
        <w:t xml:space="preserve"> </w:t>
      </w:r>
      <w:r w:rsidRPr="00927802">
        <w:rPr/>
        <w:t>zeitweise</w:t>
      </w:r>
      <w:r w:rsidRPr="00927802">
        <w:rPr>
          <w:rStyle w:val="erweitert025"/>
        </w:rPr>
        <w:t xml:space="preserve"> </w:t>
      </w:r>
      <w:r w:rsidRPr="00927802">
        <w:rPr/>
        <w:t>unruhig</w:t>
      </w:r>
      <w:r w:rsidRPr="00927802">
        <w:rPr>
          <w:rStyle w:val="erweitert025"/>
        </w:rPr>
        <w:t xml:space="preserve"> </w:t>
      </w:r>
      <w:r w:rsidRPr="00927802">
        <w:rPr/>
        <w:t>ist</w:t>
      </w:r>
      <w:r w:rsidRPr="00927802">
        <w:rPr>
          <w:rStyle w:val="erweitert025"/>
        </w:rPr>
        <w:t xml:space="preserve"> </w:t>
      </w:r>
      <w:r w:rsidRPr="00927802">
        <w:rPr/>
        <w:t>und</w:t>
      </w:r>
      <w:r w:rsidRPr="00927802">
        <w:rPr>
          <w:rStyle w:val="erweitert025"/>
        </w:rPr>
        <w:t xml:space="preserve"> </w:t>
      </w:r>
      <w:r w:rsidRPr="00927802">
        <w:rPr/>
        <w:t>bei</w:t>
      </w:r>
      <w:r w:rsidRPr="00927802">
        <w:rPr>
          <w:rStyle w:val="erweitert025"/>
        </w:rPr>
        <w:t xml:space="preserve"> </w:t>
      </w:r>
      <w:r w:rsidRPr="00927802">
        <w:rPr/>
        <w:t>Pflegehandlungen</w:t>
      </w:r>
      <w:r w:rsidRPr="00927802">
        <w:rPr>
          <w:rStyle w:val="erweitert025"/>
        </w:rPr>
        <w:t xml:space="preserve"> </w:t>
      </w:r>
      <w:r w:rsidRPr="00927802">
        <w:rPr/>
        <w:t>leise</w:t>
      </w:r>
      <w:r w:rsidRPr="00927802">
        <w:rPr>
          <w:rStyle w:val="erweitert025"/>
        </w:rPr>
        <w:t xml:space="preserve"> </w:t>
      </w:r>
      <w:r w:rsidRPr="00927802">
        <w:rPr/>
        <w:t>jammert,</w:t>
      </w:r>
      <w:r w:rsidRPr="00927802">
        <w:rPr>
          <w:rStyle w:val="erweitert025"/>
        </w:rPr>
        <w:t xml:space="preserve"> </w:t>
      </w:r>
      <w:r w:rsidRPr="00927802">
        <w:rPr/>
        <w:t>versorgen</w:t>
      </w:r>
      <w:r w:rsidRPr="00927802">
        <w:rPr>
          <w:rStyle w:val="erweitert025"/>
        </w:rPr>
        <w:t xml:space="preserve"> </w:t>
      </w:r>
      <w:r w:rsidRPr="00927802">
        <w:rPr/>
        <w:t>wir</w:t>
      </w:r>
      <w:r w:rsidRPr="00927802">
        <w:rPr>
          <w:rStyle w:val="erweitert025"/>
        </w:rPr>
        <w:t xml:space="preserve"> </w:t>
      </w:r>
      <w:r w:rsidRPr="00927802">
        <w:rPr/>
        <w:t>sie</w:t>
      </w:r>
      <w:r w:rsidRPr="00927802">
        <w:rPr>
          <w:rStyle w:val="erweitert025"/>
        </w:rPr>
        <w:t xml:space="preserve"> </w:t>
      </w:r>
      <w:r w:rsidRPr="00927802">
        <w:rPr/>
        <w:t>über</w:t>
      </w:r>
      <w:r w:rsidRPr="00927802">
        <w:rPr>
          <w:rStyle w:val="erweitert025"/>
        </w:rPr>
        <w:t xml:space="preserve"> </w:t>
      </w:r>
      <w:r w:rsidRPr="00927802">
        <w:rPr/>
        <w:t>e</w:t>
      </w:r>
      <w:r w:rsidRPr="00927802">
        <w:rPr/>
        <w:t>i</w:t>
      </w:r>
      <w:r w:rsidRPr="00927802">
        <w:rPr/>
        <w:t>ne</w:t>
      </w:r>
      <w:r w:rsidRPr="00927802">
        <w:rPr>
          <w:rStyle w:val="erweitert025"/>
        </w:rPr>
        <w:t xml:space="preserve"> </w:t>
      </w:r>
      <w:r w:rsidRPr="00927802">
        <w:rPr/>
        <w:t>Schmerzpumpe</w:t>
      </w:r>
      <w:r w:rsidRPr="00927802">
        <w:rPr>
          <w:rStyle w:val="erweitert025"/>
        </w:rPr>
        <w:t xml:space="preserve"> </w:t>
      </w:r>
      <w:r w:rsidRPr="00927802">
        <w:rPr/>
        <w:t>kontinuierlich</w:t>
      </w:r>
      <w:r w:rsidRPr="00927802">
        <w:rPr>
          <w:rStyle w:val="erweitert025"/>
        </w:rPr>
        <w:t xml:space="preserve"> </w:t>
      </w:r>
      <w:r w:rsidRPr="00927802">
        <w:rPr/>
        <w:t>subkutan</w:t>
      </w:r>
      <w:r w:rsidRPr="00927802">
        <w:rPr>
          <w:rStyle w:val="erweitert025"/>
        </w:rPr>
        <w:t xml:space="preserve"> </w:t>
      </w:r>
      <w:r w:rsidRPr="00927802">
        <w:rPr/>
        <w:t>mit</w:t>
      </w:r>
      <w:r w:rsidRPr="00927802" w:rsidR="00050905">
        <w:rPr>
          <w:rStyle w:val="erweitert025"/>
        </w:rPr>
        <w:t xml:space="preserve"> </w:t>
      </w:r>
      <w:r w:rsidRPr="00927802">
        <w:rPr/>
        <w:t>Morphium</w:t>
      </w:r>
      <w:r>
        <w:fldChar w:fldCharType="begin"/>
      </w:r>
      <w:r w:rsidRPr="00927802" w:rsidR="001973D6">
        <w:rPr/>
        <w:instrText xml:space="preserve"> XE "Mo</w:instrText>
      </w:r>
      <w:r w:rsidRPr="00927802" w:rsidR="001973D6">
        <w:rPr/>
        <w:instrText>r</w:instrText>
      </w:r>
      <w:r w:rsidRPr="00927802" w:rsidR="001973D6">
        <w:rPr/>
        <w:instrText xml:space="preserve">phium" </w:instrText>
      </w:r>
      <w:r>
        <w:fldChar w:fldCharType="end"/>
      </w:r>
      <w:r w:rsidRPr="00927802">
        <w:rPr/>
        <w:t>.</w:t>
      </w:r>
      <w:r w:rsidRPr="00927802">
        <w:rPr>
          <w:rStyle w:val="erweitert025"/>
        </w:rPr>
        <w:t xml:space="preserve"> </w:t>
      </w:r>
      <w:r w:rsidRPr="00927802">
        <w:rPr/>
        <w:t>Unter</w:t>
      </w:r>
      <w:r w:rsidRPr="00927802">
        <w:rPr>
          <w:rStyle w:val="erweitert025"/>
        </w:rPr>
        <w:t xml:space="preserve"> </w:t>
      </w:r>
      <w:r w:rsidRPr="00927802">
        <w:rPr/>
        <w:t>dieser</w:t>
      </w:r>
      <w:r w:rsidRPr="00927802">
        <w:rPr>
          <w:rStyle w:val="erweitert025"/>
        </w:rPr>
        <w:t xml:space="preserve"> </w:t>
      </w:r>
      <w:r w:rsidRPr="00927802">
        <w:rPr/>
        <w:t>Therapie</w:t>
      </w:r>
      <w:r w:rsidRPr="00927802">
        <w:rPr>
          <w:rStyle w:val="erweitert025"/>
        </w:rPr>
        <w:t xml:space="preserve"> </w:t>
      </w:r>
      <w:r w:rsidRPr="00927802">
        <w:rPr/>
        <w:t>wirkt</w:t>
      </w:r>
      <w:r w:rsidRPr="00927802">
        <w:rPr>
          <w:rStyle w:val="erweitert025"/>
        </w:rPr>
        <w:t xml:space="preserve"> </w:t>
      </w:r>
      <w:r w:rsidRPr="00927802">
        <w:rPr/>
        <w:t>sie</w:t>
      </w:r>
      <w:r w:rsidRPr="00927802">
        <w:rPr>
          <w:rStyle w:val="erweitert025"/>
        </w:rPr>
        <w:t xml:space="preserve"> </w:t>
      </w:r>
      <w:r w:rsidRPr="00927802">
        <w:rPr/>
        <w:t>bald</w:t>
      </w:r>
      <w:r w:rsidRPr="00927802">
        <w:rPr>
          <w:rStyle w:val="erweitert025"/>
        </w:rPr>
        <w:t xml:space="preserve"> </w:t>
      </w:r>
      <w:r w:rsidRPr="00927802">
        <w:rPr/>
        <w:t>ruhig</w:t>
      </w:r>
      <w:r w:rsidRPr="00927802">
        <w:rPr>
          <w:rStyle w:val="erweitert025"/>
        </w:rPr>
        <w:t xml:space="preserve"> </w:t>
      </w:r>
      <w:r w:rsidRPr="00927802">
        <w:rPr/>
        <w:t>und</w:t>
      </w:r>
      <w:r w:rsidRPr="00927802">
        <w:rPr>
          <w:rStyle w:val="erweitert025"/>
        </w:rPr>
        <w:t xml:space="preserve"> </w:t>
      </w:r>
      <w:r w:rsidRPr="00927802">
        <w:rPr/>
        <w:t>entspannt.</w:t>
      </w:r>
      <w:r w:rsidRPr="00927802">
        <w:rPr>
          <w:rStyle w:val="erweitert025"/>
        </w:rPr>
        <w:t xml:space="preserve"> </w:t>
      </w:r>
      <w:r w:rsidRPr="00927802">
        <w:rPr/>
        <w:t>Die</w:t>
      </w:r>
      <w:r w:rsidRPr="00927802">
        <w:rPr>
          <w:rStyle w:val="erweitert025"/>
        </w:rPr>
        <w:t xml:space="preserve"> </w:t>
      </w:r>
      <w:r w:rsidRPr="00927802">
        <w:rPr/>
        <w:t>Betreueri</w:t>
      </w:r>
      <w:r w:rsidRPr="00927802">
        <w:rPr/>
        <w:t>n</w:t>
      </w:r>
      <w:r w:rsidRPr="00927802">
        <w:rPr/>
        <w:t>nen</w:t>
      </w:r>
      <w:r w:rsidRPr="00927802">
        <w:rPr>
          <w:rStyle w:val="erweitert025"/>
        </w:rPr>
        <w:t xml:space="preserve"> </w:t>
      </w:r>
      <w:r w:rsidRPr="00927802">
        <w:rPr/>
        <w:t>achten</w:t>
      </w:r>
      <w:r w:rsidRPr="00927802">
        <w:rPr>
          <w:rStyle w:val="erweitert025"/>
        </w:rPr>
        <w:t xml:space="preserve"> </w:t>
      </w:r>
      <w:r w:rsidRPr="00927802">
        <w:rPr/>
        <w:t>auf</w:t>
      </w:r>
      <w:r w:rsidRPr="00927802">
        <w:rPr>
          <w:rStyle w:val="erweitert025"/>
        </w:rPr>
        <w:t xml:space="preserve"> </w:t>
      </w:r>
      <w:r w:rsidRPr="00927802">
        <w:rPr/>
        <w:t>eine</w:t>
      </w:r>
      <w:r w:rsidRPr="00927802">
        <w:rPr>
          <w:rStyle w:val="erweitert025"/>
        </w:rPr>
        <w:t xml:space="preserve"> </w:t>
      </w:r>
      <w:r w:rsidRPr="00927802">
        <w:rPr/>
        <w:t>sorgfältige</w:t>
      </w:r>
      <w:r w:rsidRPr="00927802">
        <w:rPr>
          <w:rStyle w:val="erweitert025"/>
        </w:rPr>
        <w:t xml:space="preserve"> </w:t>
      </w:r>
      <w:r w:rsidRPr="00927802">
        <w:rPr/>
        <w:t>und</w:t>
      </w:r>
      <w:r w:rsidRPr="00927802">
        <w:rPr>
          <w:rStyle w:val="erweitert025"/>
        </w:rPr>
        <w:t xml:space="preserve"> </w:t>
      </w:r>
      <w:r w:rsidRPr="00927802">
        <w:rPr/>
        <w:t>regelmäßige</w:t>
      </w:r>
      <w:r w:rsidRPr="00927802">
        <w:rPr>
          <w:rStyle w:val="erweitert025"/>
        </w:rPr>
        <w:t xml:space="preserve"> </w:t>
      </w:r>
      <w:r w:rsidRPr="00927802">
        <w:rPr/>
        <w:t>Mundpflege.</w:t>
      </w:r>
      <w:r w:rsidRPr="00927802">
        <w:rPr>
          <w:rStyle w:val="erweitert025"/>
        </w:rPr>
        <w:t xml:space="preserve"> </w:t>
      </w:r>
      <w:r w:rsidRPr="00927802">
        <w:rPr/>
        <w:t>O</w:t>
      </w:r>
      <w:r w:rsidRPr="00927802">
        <w:rPr/>
        <w:t>b</w:t>
      </w:r>
      <w:r w:rsidRPr="00927802">
        <w:rPr/>
        <w:t>wohl</w:t>
      </w:r>
      <w:r w:rsidRPr="00927802">
        <w:rPr>
          <w:rStyle w:val="erweitert025"/>
        </w:rPr>
        <w:t xml:space="preserve"> </w:t>
      </w:r>
      <w:r w:rsidRPr="00927802">
        <w:rPr/>
        <w:t>sie</w:t>
      </w:r>
      <w:r w:rsidRPr="00927802">
        <w:rPr>
          <w:rStyle w:val="erweitert025"/>
        </w:rPr>
        <w:t xml:space="preserve"> </w:t>
      </w:r>
      <w:r w:rsidRPr="00927802">
        <w:rPr/>
        <w:t>nicht</w:t>
      </w:r>
      <w:r w:rsidRPr="00927802">
        <w:rPr>
          <w:rStyle w:val="erweitert025"/>
        </w:rPr>
        <w:t xml:space="preserve"> </w:t>
      </w:r>
      <w:r w:rsidRPr="00927802">
        <w:rPr/>
        <w:t>trinkt,</w:t>
      </w:r>
      <w:r w:rsidRPr="00927802">
        <w:rPr>
          <w:rStyle w:val="erweitert025"/>
        </w:rPr>
        <w:t xml:space="preserve"> </w:t>
      </w:r>
      <w:r w:rsidRPr="00927802">
        <w:rPr/>
        <w:t>bekommt</w:t>
      </w:r>
      <w:r w:rsidRPr="00927802">
        <w:rPr>
          <w:rStyle w:val="erweitert025"/>
        </w:rPr>
        <w:t xml:space="preserve"> </w:t>
      </w:r>
      <w:r w:rsidRPr="00927802">
        <w:rPr/>
        <w:t>sie</w:t>
      </w:r>
      <w:r w:rsidRPr="00927802">
        <w:rPr>
          <w:rStyle w:val="erweitert025"/>
        </w:rPr>
        <w:t xml:space="preserve"> </w:t>
      </w:r>
      <w:r w:rsidRPr="00927802">
        <w:rPr/>
        <w:t>keine</w:t>
      </w:r>
      <w:r w:rsidRPr="00927802">
        <w:rPr>
          <w:rStyle w:val="erweitert025"/>
        </w:rPr>
        <w:t xml:space="preserve"> </w:t>
      </w:r>
      <w:r w:rsidRPr="00927802">
        <w:rPr/>
        <w:t>Infusion.</w:t>
      </w:r>
      <w:r w:rsidRPr="00927802">
        <w:rPr>
          <w:rStyle w:val="erweitert025"/>
        </w:rPr>
        <w:t xml:space="preserve"> </w:t>
      </w:r>
      <w:r w:rsidRPr="00927802">
        <w:rPr/>
        <w:t>Die</w:t>
      </w:r>
      <w:r w:rsidRPr="00927802">
        <w:rPr>
          <w:rStyle w:val="erweitert025"/>
        </w:rPr>
        <w:t xml:space="preserve"> </w:t>
      </w:r>
      <w:r w:rsidRPr="00927802">
        <w:rPr/>
        <w:t>Angehörigen</w:t>
      </w:r>
      <w:r w:rsidRPr="00927802">
        <w:rPr>
          <w:rStyle w:val="erweitert025"/>
        </w:rPr>
        <w:t xml:space="preserve"> </w:t>
      </w:r>
      <w:r w:rsidRPr="00927802">
        <w:rPr/>
        <w:t>beobachten</w:t>
      </w:r>
      <w:r w:rsidRPr="00927802">
        <w:rPr>
          <w:rStyle w:val="erweitert025"/>
        </w:rPr>
        <w:t xml:space="preserve"> </w:t>
      </w:r>
      <w:r w:rsidRPr="00927802">
        <w:rPr/>
        <w:t>dankbar,</w:t>
      </w:r>
      <w:r w:rsidRPr="00927802">
        <w:rPr>
          <w:rStyle w:val="erweitert025"/>
        </w:rPr>
        <w:t xml:space="preserve"> </w:t>
      </w:r>
      <w:r w:rsidRPr="00927802">
        <w:rPr/>
        <w:t>das</w:t>
      </w:r>
      <w:r w:rsidRPr="00927802" w:rsidR="004279AD">
        <w:rPr/>
        <w:t>s</w:t>
      </w:r>
      <w:r w:rsidRPr="00927802" w:rsidR="004279AD">
        <w:rPr>
          <w:rStyle w:val="erweitert025"/>
        </w:rPr>
        <w:t xml:space="preserve"> </w:t>
      </w:r>
      <w:r w:rsidRPr="00927802" w:rsidR="004279AD">
        <w:rPr/>
        <w:t>wir</w:t>
      </w:r>
      <w:r w:rsidRPr="00927802" w:rsidR="004279AD">
        <w:rPr>
          <w:rStyle w:val="erweitert025"/>
        </w:rPr>
        <w:t xml:space="preserve"> </w:t>
      </w:r>
      <w:r w:rsidRPr="00927802" w:rsidR="004279AD">
        <w:rPr/>
        <w:t>Frau</w:t>
      </w:r>
      <w:r w:rsidRPr="00927802" w:rsidR="004279AD">
        <w:rPr>
          <w:rStyle w:val="erweitert025"/>
        </w:rPr>
        <w:t xml:space="preserve"> </w:t>
      </w:r>
      <w:r w:rsidRPr="00927802" w:rsidR="004279AD">
        <w:rPr/>
        <w:t>Maria</w:t>
      </w:r>
      <w:r w:rsidRPr="00927802" w:rsidR="004279AD">
        <w:rPr>
          <w:rStyle w:val="erweitert025"/>
        </w:rPr>
        <w:t xml:space="preserve"> </w:t>
      </w:r>
      <w:r w:rsidRPr="00927802" w:rsidR="004279AD">
        <w:rPr/>
        <w:t>nicht</w:t>
      </w:r>
      <w:r w:rsidRPr="00927802" w:rsidR="004279AD">
        <w:rPr>
          <w:rStyle w:val="erweitert025"/>
        </w:rPr>
        <w:t xml:space="preserve"> </w:t>
      </w:r>
      <w:r w:rsidRPr="00927802" w:rsidR="004279AD">
        <w:rPr/>
        <w:t>einfach</w:t>
      </w:r>
      <w:r w:rsidRPr="00927802" w:rsidR="004279AD">
        <w:rPr>
          <w:rStyle w:val="erweitert025"/>
        </w:rPr>
        <w:t xml:space="preserve"> </w:t>
      </w:r>
      <w:r w:rsidRPr="00927802" w:rsidR="004279AD">
        <w:rPr/>
        <w:t>„</w:t>
      </w:r>
      <w:r w:rsidRPr="00927802">
        <w:rPr/>
        <w:t>abg</w:t>
      </w:r>
      <w:r w:rsidRPr="00927802">
        <w:rPr/>
        <w:t>e</w:t>
      </w:r>
      <w:r w:rsidRPr="00927802">
        <w:rPr/>
        <w:t>schrieben</w:t>
      </w:r>
      <w:r w:rsidRPr="00927802" w:rsidR="004279AD">
        <w:rPr/>
        <w:t>“</w:t>
      </w:r>
      <w:r w:rsidRPr="00927802">
        <w:rPr>
          <w:rStyle w:val="erweitert025"/>
        </w:rPr>
        <w:t xml:space="preserve"> </w:t>
      </w:r>
      <w:r w:rsidRPr="00927802">
        <w:rPr/>
        <w:t>haben,</w:t>
      </w:r>
      <w:r w:rsidRPr="00927802">
        <w:rPr>
          <w:rStyle w:val="erweitert025"/>
        </w:rPr>
        <w:t xml:space="preserve"> </w:t>
      </w:r>
      <w:r w:rsidRPr="00927802">
        <w:rPr/>
        <w:t>sondern</w:t>
      </w:r>
      <w:r w:rsidRPr="00927802">
        <w:rPr>
          <w:rStyle w:val="erweitert025"/>
        </w:rPr>
        <w:t xml:space="preserve"> </w:t>
      </w:r>
      <w:r w:rsidRPr="00927802">
        <w:rPr/>
        <w:t>immer</w:t>
      </w:r>
      <w:r w:rsidRPr="00927802">
        <w:rPr>
          <w:rStyle w:val="erweitert025"/>
        </w:rPr>
        <w:t xml:space="preserve"> </w:t>
      </w:r>
      <w:r w:rsidRPr="00927802">
        <w:rPr/>
        <w:t>wieder</w:t>
      </w:r>
      <w:r w:rsidRPr="00927802">
        <w:rPr>
          <w:rStyle w:val="erweitert025"/>
        </w:rPr>
        <w:t xml:space="preserve"> </w:t>
      </w:r>
      <w:r w:rsidRPr="00927802">
        <w:rPr/>
        <w:t>nach</w:t>
      </w:r>
      <w:r w:rsidRPr="00927802">
        <w:rPr>
          <w:rStyle w:val="erweitert025"/>
        </w:rPr>
        <w:t xml:space="preserve"> </w:t>
      </w:r>
      <w:r w:rsidRPr="00927802">
        <w:rPr/>
        <w:t>ihr</w:t>
      </w:r>
      <w:r w:rsidRPr="00927802">
        <w:rPr>
          <w:rStyle w:val="erweitert025"/>
        </w:rPr>
        <w:t xml:space="preserve"> </w:t>
      </w:r>
      <w:r w:rsidRPr="00927802">
        <w:rPr/>
        <w:t>sehen.</w:t>
      </w:r>
      <w:r w:rsidRPr="00927802">
        <w:rPr>
          <w:rStyle w:val="erweitert025"/>
        </w:rPr>
        <w:t xml:space="preserve"> </w:t>
      </w:r>
      <w:r w:rsidRPr="00927802">
        <w:rPr/>
        <w:t>Die</w:t>
      </w:r>
      <w:r w:rsidRPr="00927802">
        <w:rPr>
          <w:rStyle w:val="erweitert025"/>
        </w:rPr>
        <w:t xml:space="preserve"> </w:t>
      </w:r>
      <w:r w:rsidRPr="00927802">
        <w:rPr/>
        <w:t>Ste</w:t>
      </w:r>
      <w:r w:rsidRPr="00927802">
        <w:rPr/>
        <w:t>r</w:t>
      </w:r>
      <w:r w:rsidRPr="00927802">
        <w:rPr/>
        <w:t>bende</w:t>
      </w:r>
      <w:r w:rsidRPr="00927802">
        <w:rPr>
          <w:rStyle w:val="erweitert025"/>
        </w:rPr>
        <w:t xml:space="preserve"> </w:t>
      </w:r>
      <w:r w:rsidRPr="00927802">
        <w:rPr/>
        <w:t>wird</w:t>
      </w:r>
      <w:r w:rsidRPr="00927802">
        <w:rPr>
          <w:rStyle w:val="erweitert025"/>
        </w:rPr>
        <w:t xml:space="preserve"> </w:t>
      </w:r>
      <w:r w:rsidRPr="00927802">
        <w:rPr/>
        <w:t>jetzt</w:t>
      </w:r>
      <w:r w:rsidRPr="00927802">
        <w:rPr>
          <w:rStyle w:val="erweitert025"/>
        </w:rPr>
        <w:t xml:space="preserve"> </w:t>
      </w:r>
      <w:r w:rsidRPr="00927802">
        <w:rPr/>
        <w:t>nicht</w:t>
      </w:r>
      <w:r w:rsidRPr="00927802">
        <w:rPr>
          <w:rStyle w:val="erweitert025"/>
        </w:rPr>
        <w:t xml:space="preserve"> </w:t>
      </w:r>
      <w:r w:rsidRPr="00927802">
        <w:rPr/>
        <w:t>mehr</w:t>
      </w:r>
      <w:r w:rsidRPr="00927802">
        <w:rPr>
          <w:rStyle w:val="erweitert025"/>
        </w:rPr>
        <w:t xml:space="preserve"> </w:t>
      </w:r>
      <w:r w:rsidRPr="00927802">
        <w:rPr/>
        <w:t>–</w:t>
      </w:r>
      <w:r w:rsidRPr="00927802">
        <w:rPr>
          <w:rStyle w:val="erweitert025"/>
        </w:rPr>
        <w:t xml:space="preserve"> </w:t>
      </w:r>
      <w:r w:rsidRPr="00927802">
        <w:rPr/>
        <w:t>wie</w:t>
      </w:r>
      <w:r w:rsidRPr="00927802">
        <w:rPr>
          <w:rStyle w:val="erweitert025"/>
        </w:rPr>
        <w:t xml:space="preserve"> </w:t>
      </w:r>
      <w:r w:rsidRPr="00927802">
        <w:rPr/>
        <w:t>in</w:t>
      </w:r>
      <w:r w:rsidRPr="00927802">
        <w:rPr>
          <w:rStyle w:val="erweitert025"/>
        </w:rPr>
        <w:t xml:space="preserve"> </w:t>
      </w:r>
      <w:r w:rsidRPr="00927802">
        <w:rPr/>
        <w:t>den</w:t>
      </w:r>
      <w:r w:rsidRPr="00927802">
        <w:rPr>
          <w:rStyle w:val="erweitert025"/>
        </w:rPr>
        <w:t xml:space="preserve"> </w:t>
      </w:r>
      <w:r w:rsidRPr="00927802">
        <w:rPr/>
        <w:t>Wochen</w:t>
      </w:r>
      <w:r w:rsidRPr="00927802">
        <w:rPr>
          <w:rStyle w:val="erweitert025"/>
        </w:rPr>
        <w:t xml:space="preserve"> </w:t>
      </w:r>
      <w:r w:rsidRPr="00927802">
        <w:rPr/>
        <w:t>zuvor</w:t>
      </w:r>
      <w:r w:rsidRPr="00927802">
        <w:rPr>
          <w:rStyle w:val="erweitert025"/>
        </w:rPr>
        <w:t xml:space="preserve"> </w:t>
      </w:r>
      <w:r w:rsidRPr="00927802">
        <w:rPr/>
        <w:t>–</w:t>
      </w:r>
      <w:r w:rsidRPr="00927802" w:rsidR="00050905">
        <w:rPr>
          <w:rStyle w:val="erweitert025"/>
        </w:rPr>
        <w:t xml:space="preserve"> </w:t>
      </w:r>
      <w:r w:rsidRPr="00927802">
        <w:rPr/>
        <w:t>alle</w:t>
      </w:r>
      <w:r w:rsidRPr="00927802">
        <w:rPr>
          <w:rStyle w:val="erweitert025"/>
        </w:rPr>
        <w:t xml:space="preserve"> </w:t>
      </w:r>
      <w:r w:rsidRPr="00927802">
        <w:rPr/>
        <w:t>zwei</w:t>
      </w:r>
      <w:r w:rsidRPr="00927802">
        <w:rPr>
          <w:rStyle w:val="erweitert025"/>
        </w:rPr>
        <w:t xml:space="preserve"> </w:t>
      </w:r>
      <w:r w:rsidRPr="00927802">
        <w:rPr/>
        <w:t>bis</w:t>
      </w:r>
      <w:r w:rsidRPr="00927802">
        <w:rPr>
          <w:rStyle w:val="erweitert025"/>
        </w:rPr>
        <w:t xml:space="preserve"> </w:t>
      </w:r>
      <w:r w:rsidRPr="00927802">
        <w:rPr/>
        <w:t>vier</w:t>
      </w:r>
      <w:r w:rsidRPr="00927802">
        <w:rPr>
          <w:rStyle w:val="erweitert025"/>
        </w:rPr>
        <w:t xml:space="preserve"> </w:t>
      </w:r>
      <w:r w:rsidRPr="00927802">
        <w:rPr/>
        <w:t>Stunden</w:t>
      </w:r>
      <w:r w:rsidRPr="00927802">
        <w:rPr>
          <w:rStyle w:val="erweitert025"/>
        </w:rPr>
        <w:t xml:space="preserve"> </w:t>
      </w:r>
      <w:r w:rsidRPr="00927802">
        <w:rPr/>
        <w:t>gelagert;</w:t>
      </w:r>
      <w:r w:rsidRPr="00927802">
        <w:rPr>
          <w:rStyle w:val="erweitert025"/>
        </w:rPr>
        <w:t xml:space="preserve"> </w:t>
      </w:r>
      <w:r w:rsidRPr="00927802">
        <w:rPr/>
        <w:t>wir</w:t>
      </w:r>
      <w:r w:rsidRPr="00927802">
        <w:rPr>
          <w:rStyle w:val="erweitert025"/>
        </w:rPr>
        <w:t xml:space="preserve"> </w:t>
      </w:r>
      <w:r w:rsidRPr="00927802">
        <w:rPr/>
        <w:t>begnügen</w:t>
      </w:r>
      <w:r w:rsidRPr="00927802">
        <w:rPr>
          <w:rStyle w:val="erweitert025"/>
        </w:rPr>
        <w:t xml:space="preserve"> </w:t>
      </w:r>
      <w:r w:rsidRPr="00927802">
        <w:rPr/>
        <w:t>uns</w:t>
      </w:r>
      <w:r w:rsidRPr="00927802">
        <w:rPr>
          <w:rStyle w:val="erweitert025"/>
        </w:rPr>
        <w:t xml:space="preserve"> </w:t>
      </w:r>
      <w:r w:rsidRPr="00927802">
        <w:rPr/>
        <w:t>mit</w:t>
      </w:r>
      <w:r w:rsidRPr="00927802">
        <w:rPr>
          <w:rStyle w:val="erweitert025"/>
        </w:rPr>
        <w:t xml:space="preserve"> </w:t>
      </w:r>
      <w:r w:rsidRPr="00927802">
        <w:rPr/>
        <w:t>einer</w:t>
      </w:r>
      <w:r w:rsidRPr="00927802">
        <w:rPr>
          <w:rStyle w:val="erweitert025"/>
        </w:rPr>
        <w:t xml:space="preserve"> </w:t>
      </w:r>
      <w:r w:rsidRPr="00927802">
        <w:rPr/>
        <w:t>Mikrolag</w:t>
      </w:r>
      <w:r w:rsidRPr="00927802">
        <w:rPr/>
        <w:t>e</w:t>
      </w:r>
      <w:r w:rsidRPr="00927802">
        <w:rPr/>
        <w:t>rung.</w:t>
      </w:r>
      <w:r w:rsidRPr="00927802">
        <w:rPr>
          <w:rStyle w:val="erweitert025"/>
        </w:rPr>
        <w:t xml:space="preserve"> </w:t>
      </w:r>
      <w:r w:rsidRPr="00927802">
        <w:rPr/>
        <w:t>Da</w:t>
      </w:r>
      <w:r w:rsidRPr="00927802">
        <w:rPr>
          <w:rStyle w:val="erweitert025"/>
        </w:rPr>
        <w:t xml:space="preserve"> </w:t>
      </w:r>
      <w:r w:rsidRPr="00927802">
        <w:rPr/>
        <w:t>Frau</w:t>
      </w:r>
      <w:r w:rsidRPr="00927802">
        <w:rPr>
          <w:rStyle w:val="erweitert025"/>
        </w:rPr>
        <w:t xml:space="preserve"> </w:t>
      </w:r>
      <w:r w:rsidRPr="00927802">
        <w:rPr/>
        <w:t>Maria</w:t>
      </w:r>
      <w:r w:rsidRPr="00927802">
        <w:rPr>
          <w:rStyle w:val="erweitert025"/>
        </w:rPr>
        <w:t xml:space="preserve"> </w:t>
      </w:r>
      <w:r w:rsidRPr="00927802">
        <w:rPr/>
        <w:t>schon</w:t>
      </w:r>
      <w:r w:rsidRPr="00927802">
        <w:rPr>
          <w:rStyle w:val="erweitert025"/>
        </w:rPr>
        <w:t xml:space="preserve"> </w:t>
      </w:r>
      <w:r w:rsidRPr="00927802">
        <w:rPr/>
        <w:t>seit</w:t>
      </w:r>
      <w:r w:rsidRPr="00927802">
        <w:rPr>
          <w:rStyle w:val="erweitert025"/>
        </w:rPr>
        <w:t xml:space="preserve"> </w:t>
      </w:r>
      <w:r w:rsidRPr="00927802">
        <w:rPr/>
        <w:t>Tagen</w:t>
      </w:r>
      <w:r w:rsidRPr="00927802">
        <w:rPr>
          <w:rStyle w:val="erweitert025"/>
        </w:rPr>
        <w:t xml:space="preserve"> </w:t>
      </w:r>
      <w:r w:rsidRPr="00927802">
        <w:rPr/>
        <w:t>nicht</w:t>
      </w:r>
      <w:r w:rsidRPr="00927802">
        <w:rPr>
          <w:rStyle w:val="erweitert025"/>
        </w:rPr>
        <w:t xml:space="preserve"> </w:t>
      </w:r>
      <w:r w:rsidRPr="00927802">
        <w:rPr/>
        <w:t>mehr</w:t>
      </w:r>
      <w:r w:rsidRPr="00927802">
        <w:rPr>
          <w:rStyle w:val="erweitert025"/>
        </w:rPr>
        <w:t xml:space="preserve"> </w:t>
      </w:r>
      <w:r w:rsidRPr="00927802">
        <w:rPr/>
        <w:t>isst,</w:t>
      </w:r>
      <w:r w:rsidRPr="00927802">
        <w:rPr>
          <w:rStyle w:val="erweitert025"/>
        </w:rPr>
        <w:t xml:space="preserve"> </w:t>
      </w:r>
      <w:r w:rsidRPr="00927802">
        <w:rPr/>
        <w:t>ihr</w:t>
      </w:r>
      <w:r w:rsidRPr="00927802">
        <w:rPr>
          <w:rStyle w:val="erweitert025"/>
        </w:rPr>
        <w:t xml:space="preserve"> </w:t>
      </w:r>
      <w:r w:rsidRPr="00927802">
        <w:rPr/>
        <w:t>Bauch</w:t>
      </w:r>
      <w:r w:rsidRPr="00927802">
        <w:rPr>
          <w:rStyle w:val="erweitert025"/>
        </w:rPr>
        <w:t xml:space="preserve"> </w:t>
      </w:r>
      <w:r w:rsidRPr="00927802">
        <w:rPr/>
        <w:t>weich</w:t>
      </w:r>
      <w:r w:rsidRPr="00927802">
        <w:rPr>
          <w:rStyle w:val="erweitert025"/>
        </w:rPr>
        <w:t xml:space="preserve"> </w:t>
      </w:r>
      <w:r w:rsidRPr="00927802">
        <w:rPr/>
        <w:t>ist</w:t>
      </w:r>
      <w:r w:rsidRPr="00927802">
        <w:rPr>
          <w:rStyle w:val="erweitert025"/>
        </w:rPr>
        <w:t xml:space="preserve"> </w:t>
      </w:r>
      <w:r w:rsidRPr="00927802">
        <w:rPr/>
        <w:t>und</w:t>
      </w:r>
      <w:r w:rsidRPr="00927802">
        <w:rPr>
          <w:rStyle w:val="erweitert025"/>
        </w:rPr>
        <w:t xml:space="preserve"> </w:t>
      </w:r>
      <w:r w:rsidRPr="00927802">
        <w:rPr/>
        <w:t>sichtlich</w:t>
      </w:r>
      <w:r w:rsidRPr="00927802">
        <w:rPr>
          <w:rStyle w:val="erweitert025"/>
        </w:rPr>
        <w:t xml:space="preserve"> </w:t>
      </w:r>
      <w:r w:rsidRPr="00927802">
        <w:rPr/>
        <w:t>keine</w:t>
      </w:r>
      <w:r w:rsidRPr="00927802">
        <w:rPr>
          <w:rStyle w:val="erweitert025"/>
        </w:rPr>
        <w:t xml:space="preserve"> </w:t>
      </w:r>
      <w:r w:rsidRPr="00927802">
        <w:rPr/>
        <w:t>Beschwerden</w:t>
      </w:r>
      <w:r w:rsidRPr="00927802">
        <w:rPr>
          <w:rStyle w:val="erweitert025"/>
        </w:rPr>
        <w:t xml:space="preserve"> </w:t>
      </w:r>
      <w:r w:rsidRPr="00927802">
        <w:rPr/>
        <w:t>verursacht,</w:t>
      </w:r>
      <w:r w:rsidRPr="00927802" w:rsidR="00050905">
        <w:rPr>
          <w:rStyle w:val="erweitert025"/>
        </w:rPr>
        <w:t xml:space="preserve"> </w:t>
      </w:r>
      <w:r w:rsidRPr="00927802">
        <w:rPr/>
        <w:t>we</w:t>
      </w:r>
      <w:r w:rsidRPr="00927802">
        <w:rPr/>
        <w:t>r</w:t>
      </w:r>
      <w:r w:rsidRPr="00927802">
        <w:rPr/>
        <w:t>den</w:t>
      </w:r>
      <w:r w:rsidRPr="00927802">
        <w:rPr>
          <w:rStyle w:val="erweitert025"/>
        </w:rPr>
        <w:t xml:space="preserve"> </w:t>
      </w:r>
      <w:r w:rsidRPr="00927802">
        <w:rPr/>
        <w:t>auch</w:t>
      </w:r>
      <w:r w:rsidRPr="00927802">
        <w:rPr>
          <w:rStyle w:val="erweitert025"/>
        </w:rPr>
        <w:t xml:space="preserve"> </w:t>
      </w:r>
      <w:r w:rsidRPr="00927802">
        <w:rPr/>
        <w:t>nach</w:t>
      </w:r>
      <w:r w:rsidRPr="00927802">
        <w:rPr>
          <w:rStyle w:val="erweitert025"/>
        </w:rPr>
        <w:t xml:space="preserve"> </w:t>
      </w:r>
      <w:r w:rsidRPr="00927802">
        <w:rPr/>
        <w:t>dem</w:t>
      </w:r>
      <w:r w:rsidRPr="00927802">
        <w:rPr>
          <w:rStyle w:val="erweitert025"/>
        </w:rPr>
        <w:t xml:space="preserve"> </w:t>
      </w:r>
      <w:r w:rsidRPr="00927802">
        <w:rPr/>
        <w:t>vierten</w:t>
      </w:r>
      <w:r w:rsidRPr="00927802">
        <w:rPr>
          <w:rStyle w:val="erweitert025"/>
        </w:rPr>
        <w:t xml:space="preserve"> </w:t>
      </w:r>
      <w:r w:rsidRPr="00927802">
        <w:rPr/>
        <w:t>Tag</w:t>
      </w:r>
      <w:r w:rsidRPr="00927802">
        <w:rPr>
          <w:rStyle w:val="erweitert025"/>
        </w:rPr>
        <w:t xml:space="preserve"> </w:t>
      </w:r>
      <w:r w:rsidRPr="00927802">
        <w:rPr/>
        <w:t>ohne</w:t>
      </w:r>
      <w:r w:rsidRPr="00927802">
        <w:rPr>
          <w:rStyle w:val="erweitert025"/>
        </w:rPr>
        <w:t xml:space="preserve"> </w:t>
      </w:r>
      <w:r w:rsidRPr="00927802">
        <w:rPr/>
        <w:t>Stuhlgang</w:t>
      </w:r>
      <w:r w:rsidRPr="00927802">
        <w:rPr>
          <w:rStyle w:val="erweitert025"/>
        </w:rPr>
        <w:t xml:space="preserve"> </w:t>
      </w:r>
      <w:r w:rsidRPr="00927802">
        <w:rPr/>
        <w:t>keine</w:t>
      </w:r>
      <w:r w:rsidRPr="00927802">
        <w:rPr>
          <w:rStyle w:val="erweitert025"/>
        </w:rPr>
        <w:t xml:space="preserve"> </w:t>
      </w:r>
      <w:r w:rsidRPr="00927802">
        <w:rPr/>
        <w:t>abführenden</w:t>
      </w:r>
      <w:r w:rsidRPr="00927802">
        <w:rPr>
          <w:rStyle w:val="erweitert025"/>
        </w:rPr>
        <w:t xml:space="preserve"> </w:t>
      </w:r>
      <w:r w:rsidRPr="00927802">
        <w:rPr/>
        <w:t>Ma</w:t>
      </w:r>
      <w:r w:rsidRPr="00927802">
        <w:rPr/>
        <w:t>ß</w:t>
      </w:r>
      <w:r w:rsidRPr="00927802">
        <w:rPr/>
        <w:t>nahmen</w:t>
      </w:r>
      <w:r w:rsidRPr="00927802">
        <w:rPr>
          <w:rStyle w:val="erweitert025"/>
        </w:rPr>
        <w:t xml:space="preserve"> </w:t>
      </w:r>
      <w:r w:rsidRPr="00927802">
        <w:rPr/>
        <w:t>in</w:t>
      </w:r>
      <w:r w:rsidRPr="00927802">
        <w:rPr>
          <w:rStyle w:val="erweitert025"/>
        </w:rPr>
        <w:t xml:space="preserve"> </w:t>
      </w:r>
      <w:r w:rsidRPr="00927802">
        <w:rPr/>
        <w:t>Betracht</w:t>
      </w:r>
      <w:r w:rsidRPr="00927802">
        <w:rPr>
          <w:rStyle w:val="erweitert025"/>
        </w:rPr>
        <w:t xml:space="preserve"> </w:t>
      </w:r>
      <w:r w:rsidRPr="00927802">
        <w:rPr/>
        <w:t>gezogen.</w:t>
      </w:r>
      <w:r w:rsidRPr="00927802">
        <w:rPr>
          <w:rStyle w:val="erweitert025"/>
        </w:rPr>
        <w:t xml:space="preserve"> </w:t>
      </w:r>
      <w:r w:rsidRPr="00927802">
        <w:rPr/>
        <w:t>Die</w:t>
      </w:r>
      <w:r w:rsidRPr="00927802">
        <w:rPr>
          <w:rStyle w:val="erweitert025"/>
        </w:rPr>
        <w:t xml:space="preserve"> </w:t>
      </w:r>
      <w:r w:rsidRPr="00927802">
        <w:rPr/>
        <w:t>Körperpflege</w:t>
      </w:r>
      <w:r w:rsidRPr="00927802">
        <w:rPr>
          <w:rStyle w:val="erweitert025"/>
        </w:rPr>
        <w:t xml:space="preserve"> </w:t>
      </w:r>
      <w:r w:rsidRPr="00927802">
        <w:rPr/>
        <w:t>bleibt</w:t>
      </w:r>
      <w:r w:rsidRPr="00927802">
        <w:rPr>
          <w:rStyle w:val="erweitert025"/>
        </w:rPr>
        <w:t xml:space="preserve"> </w:t>
      </w:r>
      <w:r w:rsidRPr="00927802">
        <w:rPr/>
        <w:t>auf</w:t>
      </w:r>
      <w:r w:rsidRPr="00927802">
        <w:rPr>
          <w:rStyle w:val="erweitert025"/>
        </w:rPr>
        <w:t xml:space="preserve"> </w:t>
      </w:r>
      <w:r w:rsidRPr="00927802">
        <w:rPr/>
        <w:t>das</w:t>
      </w:r>
      <w:r w:rsidRPr="00927802">
        <w:rPr>
          <w:rStyle w:val="erweitert025"/>
        </w:rPr>
        <w:t xml:space="preserve"> </w:t>
      </w:r>
      <w:r w:rsidRPr="00927802">
        <w:rPr/>
        <w:t>abs</w:t>
      </w:r>
      <w:r w:rsidRPr="00927802">
        <w:rPr/>
        <w:t>o</w:t>
      </w:r>
      <w:r w:rsidRPr="00927802">
        <w:rPr/>
        <w:t>lut</w:t>
      </w:r>
      <w:r w:rsidRPr="00927802">
        <w:rPr>
          <w:rStyle w:val="erweitert025"/>
        </w:rPr>
        <w:t xml:space="preserve"> </w:t>
      </w:r>
      <w:r w:rsidRPr="00927802">
        <w:rPr/>
        <w:t>Notwendige</w:t>
      </w:r>
      <w:r w:rsidRPr="00927802">
        <w:rPr>
          <w:rStyle w:val="erweitert025"/>
        </w:rPr>
        <w:t xml:space="preserve"> </w:t>
      </w:r>
      <w:r w:rsidRPr="00927802">
        <w:rPr/>
        <w:t>beschränkt.</w:t>
      </w:r>
    </w:p>
    <w:p w:rsidR="0013069C" w:rsidRPr="00927802" w:rsidP="00927802">
      <w:pPr>
        <w:pStyle w:val="Zitat"/>
      </w:pPr>
      <w:r w:rsidRPr="00927802" w:rsidR="00E57C46">
        <w:rPr/>
        <w:t>Schließlich</w:t>
      </w:r>
      <w:r w:rsidRPr="00927802" w:rsidR="00E57C46">
        <w:rPr>
          <w:rStyle w:val="erweitert05"/>
        </w:rPr>
        <w:t xml:space="preserve"> </w:t>
      </w:r>
      <w:r w:rsidRPr="00927802" w:rsidR="00E57C46">
        <w:rPr/>
        <w:t>beginnt</w:t>
      </w:r>
      <w:r w:rsidRPr="00927802" w:rsidR="00E57C46">
        <w:rPr>
          <w:rStyle w:val="erweitert05"/>
        </w:rPr>
        <w:t xml:space="preserve"> </w:t>
      </w:r>
      <w:r w:rsidRPr="00927802" w:rsidR="00E57C46">
        <w:rPr/>
        <w:t>Frau</w:t>
      </w:r>
      <w:r w:rsidRPr="00927802" w:rsidR="00E57C46">
        <w:rPr>
          <w:rStyle w:val="erweitert05"/>
        </w:rPr>
        <w:t xml:space="preserve"> </w:t>
      </w:r>
      <w:r w:rsidRPr="00927802" w:rsidR="00E57C46">
        <w:rPr/>
        <w:t>Maria</w:t>
      </w:r>
      <w:r w:rsidRPr="00927802" w:rsidR="00E57C46">
        <w:rPr>
          <w:rStyle w:val="erweitert05"/>
        </w:rPr>
        <w:t xml:space="preserve"> </w:t>
      </w:r>
      <w:r w:rsidRPr="00927802" w:rsidR="00E57C46">
        <w:rPr/>
        <w:t>leicht</w:t>
      </w:r>
      <w:r w:rsidRPr="00927802" w:rsidR="00E57C46">
        <w:rPr>
          <w:rStyle w:val="erweitert05"/>
        </w:rPr>
        <w:t xml:space="preserve"> </w:t>
      </w:r>
      <w:r w:rsidRPr="00927802" w:rsidR="00E57C46">
        <w:rPr/>
        <w:t>zu</w:t>
      </w:r>
      <w:r w:rsidRPr="00927802" w:rsidR="00E57C46">
        <w:rPr>
          <w:rStyle w:val="erweitert05"/>
        </w:rPr>
        <w:t xml:space="preserve"> </w:t>
      </w:r>
      <w:r w:rsidRPr="00927802" w:rsidR="00E57C46">
        <w:rPr/>
        <w:t>fiebern,</w:t>
      </w:r>
      <w:r w:rsidRPr="00927802" w:rsidR="00E57C46">
        <w:rPr>
          <w:rStyle w:val="erweitert05"/>
        </w:rPr>
        <w:t xml:space="preserve"> </w:t>
      </w:r>
      <w:r w:rsidRPr="00927802" w:rsidR="00E57C46">
        <w:rPr/>
        <w:t>wirkt</w:t>
      </w:r>
      <w:r w:rsidRPr="00927802" w:rsidR="00E57C46">
        <w:rPr>
          <w:rStyle w:val="erweitert05"/>
        </w:rPr>
        <w:t xml:space="preserve"> </w:t>
      </w:r>
      <w:r w:rsidRPr="00927802" w:rsidR="00E57C46">
        <w:rPr/>
        <w:t>dabei</w:t>
      </w:r>
      <w:r w:rsidRPr="00927802" w:rsidR="00E57C46">
        <w:rPr>
          <w:rStyle w:val="erweitert05"/>
        </w:rPr>
        <w:t xml:space="preserve"> </w:t>
      </w:r>
      <w:r w:rsidRPr="00927802" w:rsidR="00E57C46">
        <w:rPr/>
        <w:t>aber</w:t>
      </w:r>
      <w:r w:rsidRPr="00927802" w:rsidR="00E57C46">
        <w:rPr>
          <w:rStyle w:val="erweitert05"/>
        </w:rPr>
        <w:t xml:space="preserve"> </w:t>
      </w:r>
      <w:r w:rsidRPr="00927802" w:rsidR="00E57C46">
        <w:rPr/>
        <w:t>ruhig</w:t>
      </w:r>
      <w:r w:rsidRPr="00927802" w:rsidR="00E57C46">
        <w:rPr>
          <w:rStyle w:val="erweitert05"/>
        </w:rPr>
        <w:t xml:space="preserve"> </w:t>
      </w:r>
      <w:r w:rsidRPr="00927802" w:rsidR="00E57C46">
        <w:rPr/>
        <w:t>und</w:t>
      </w:r>
      <w:r w:rsidRPr="00927802" w:rsidR="00E57C46">
        <w:rPr>
          <w:rStyle w:val="erweitert05"/>
        </w:rPr>
        <w:t xml:space="preserve"> </w:t>
      </w:r>
      <w:r w:rsidRPr="00927802" w:rsidR="00E57C46">
        <w:rPr/>
        <w:t>entspannt.</w:t>
      </w:r>
      <w:r w:rsidRPr="00927802" w:rsidR="00E57C46">
        <w:rPr>
          <w:rStyle w:val="erweitert05"/>
        </w:rPr>
        <w:t xml:space="preserve"> </w:t>
      </w:r>
      <w:r w:rsidRPr="00927802" w:rsidR="00E57C46">
        <w:rPr/>
        <w:t>Sie</w:t>
      </w:r>
      <w:r w:rsidRPr="00927802" w:rsidR="00E57C46">
        <w:rPr>
          <w:rStyle w:val="erweitert05"/>
        </w:rPr>
        <w:t xml:space="preserve"> </w:t>
      </w:r>
      <w:r w:rsidRPr="00927802" w:rsidR="00E57C46">
        <w:rPr/>
        <w:t>bekommt</w:t>
      </w:r>
      <w:r w:rsidRPr="00927802" w:rsidR="00E57C46">
        <w:rPr>
          <w:rStyle w:val="erweitert05"/>
        </w:rPr>
        <w:t xml:space="preserve"> </w:t>
      </w:r>
      <w:r w:rsidRPr="00927802" w:rsidR="00E57C46">
        <w:rPr/>
        <w:t>kein</w:t>
      </w:r>
      <w:r w:rsidRPr="00927802" w:rsidR="00E57C46">
        <w:rPr>
          <w:rStyle w:val="erweitert05"/>
        </w:rPr>
        <w:t xml:space="preserve"> </w:t>
      </w:r>
      <w:r w:rsidRPr="00927802" w:rsidR="00E57C46">
        <w:rPr/>
        <w:t>Antibiotikum.</w:t>
      </w:r>
      <w:r w:rsidRPr="00927802" w:rsidR="00E57C46">
        <w:rPr>
          <w:rStyle w:val="erweitert05"/>
        </w:rPr>
        <w:t xml:space="preserve"> </w:t>
      </w:r>
      <w:r w:rsidRPr="00927802" w:rsidR="00E57C46">
        <w:rPr/>
        <w:t>Die</w:t>
      </w:r>
      <w:r w:rsidRPr="00927802" w:rsidR="00E57C46">
        <w:rPr>
          <w:rStyle w:val="erweitert05"/>
        </w:rPr>
        <w:t xml:space="preserve"> </w:t>
      </w:r>
      <w:r w:rsidRPr="00927802" w:rsidR="00E57C46">
        <w:rPr/>
        <w:t>Verso</w:t>
      </w:r>
      <w:r w:rsidRPr="00927802" w:rsidR="00E57C46">
        <w:rPr/>
        <w:t>r</w:t>
      </w:r>
      <w:r w:rsidRPr="00927802" w:rsidR="00E57C46">
        <w:rPr/>
        <w:t>gung</w:t>
      </w:r>
      <w:r w:rsidRPr="00927802" w:rsidR="00E57C46">
        <w:rPr>
          <w:rStyle w:val="erweitert05"/>
        </w:rPr>
        <w:t xml:space="preserve"> </w:t>
      </w:r>
      <w:r w:rsidRPr="00927802" w:rsidR="00E57C46">
        <w:rPr/>
        <w:t>mit</w:t>
      </w:r>
      <w:r w:rsidRPr="00927802" w:rsidR="00E57C46">
        <w:rPr>
          <w:rStyle w:val="erweitert05"/>
        </w:rPr>
        <w:t xml:space="preserve"> </w:t>
      </w:r>
      <w:r w:rsidRPr="00927802" w:rsidR="00E57C46">
        <w:rPr/>
        <w:t>Morphium</w:t>
      </w:r>
      <w:r w:rsidRPr="00927802" w:rsidR="00E57C46">
        <w:rPr>
          <w:rStyle w:val="erweitert05"/>
        </w:rPr>
        <w:t xml:space="preserve"> </w:t>
      </w:r>
      <w:r w:rsidRPr="00927802" w:rsidR="00E57C46">
        <w:rPr/>
        <w:t>über</w:t>
      </w:r>
      <w:r w:rsidRPr="00927802" w:rsidR="00E57C46">
        <w:rPr>
          <w:rStyle w:val="erweitert05"/>
        </w:rPr>
        <w:t xml:space="preserve"> </w:t>
      </w:r>
      <w:r w:rsidRPr="00927802" w:rsidR="00E57C46">
        <w:rPr/>
        <w:t>die</w:t>
      </w:r>
      <w:r w:rsidRPr="00927802" w:rsidR="00E57C46">
        <w:rPr>
          <w:rStyle w:val="erweitert05"/>
        </w:rPr>
        <w:t xml:space="preserve"> </w:t>
      </w:r>
      <w:r w:rsidRPr="00927802" w:rsidR="00E57C46">
        <w:rPr/>
        <w:t>Schmerzpumpe</w:t>
      </w:r>
      <w:r w:rsidRPr="00927802" w:rsidR="00E57C46">
        <w:rPr>
          <w:rStyle w:val="erweitert05"/>
        </w:rPr>
        <w:t xml:space="preserve"> </w:t>
      </w:r>
      <w:r w:rsidRPr="00927802" w:rsidR="00E57C46">
        <w:rPr/>
        <w:t>läuft</w:t>
      </w:r>
      <w:r w:rsidRPr="00927802" w:rsidR="00E57C46">
        <w:rPr>
          <w:rStyle w:val="erweitert05"/>
        </w:rPr>
        <w:t xml:space="preserve"> </w:t>
      </w:r>
      <w:r w:rsidRPr="00927802" w:rsidR="00E57C46">
        <w:rPr/>
        <w:t>weiter.</w:t>
      </w:r>
      <w:r w:rsidRPr="00927802" w:rsidR="00E57C46">
        <w:rPr>
          <w:rStyle w:val="erweitert05"/>
        </w:rPr>
        <w:t xml:space="preserve"> </w:t>
      </w:r>
      <w:r w:rsidRPr="00927802" w:rsidR="00E57C46">
        <w:rPr/>
        <w:t>Der</w:t>
      </w:r>
      <w:r w:rsidRPr="00927802" w:rsidR="00E57C46">
        <w:rPr>
          <w:rStyle w:val="erweitert05"/>
        </w:rPr>
        <w:t xml:space="preserve"> </w:t>
      </w:r>
      <w:r w:rsidRPr="00927802" w:rsidR="00E57C46">
        <w:rPr/>
        <w:t>vo</w:t>
      </w:r>
      <w:r w:rsidRPr="00927802" w:rsidR="00E57C46">
        <w:rPr/>
        <w:t>l</w:t>
      </w:r>
      <w:r w:rsidRPr="00927802" w:rsidR="00E57C46">
        <w:rPr/>
        <w:t>le</w:t>
      </w:r>
      <w:r w:rsidRPr="00927802" w:rsidR="00E57C46">
        <w:rPr>
          <w:rStyle w:val="erweitert05"/>
        </w:rPr>
        <w:t xml:space="preserve"> </w:t>
      </w:r>
      <w:r w:rsidRPr="00927802" w:rsidR="00E57C46">
        <w:rPr/>
        <w:t>fachliche</w:t>
      </w:r>
      <w:r w:rsidRPr="00927802" w:rsidR="00E57C46">
        <w:rPr>
          <w:rStyle w:val="erweitert05"/>
        </w:rPr>
        <w:t xml:space="preserve"> </w:t>
      </w:r>
      <w:r w:rsidRPr="00927802" w:rsidR="00E57C46">
        <w:rPr/>
        <w:t>und</w:t>
      </w:r>
      <w:r w:rsidRPr="00927802" w:rsidR="00E57C46">
        <w:rPr>
          <w:rStyle w:val="erweitert05"/>
        </w:rPr>
        <w:t xml:space="preserve"> </w:t>
      </w:r>
      <w:r w:rsidRPr="00927802" w:rsidR="00E57C46">
        <w:rPr/>
        <w:t>menschliche</w:t>
      </w:r>
      <w:r w:rsidRPr="00927802" w:rsidR="00E57C46">
        <w:rPr>
          <w:rStyle w:val="erweitert05"/>
        </w:rPr>
        <w:t xml:space="preserve"> </w:t>
      </w:r>
      <w:r w:rsidRPr="00927802" w:rsidR="00E57C46">
        <w:rPr/>
        <w:t>Einsatz</w:t>
      </w:r>
      <w:r w:rsidRPr="00927802" w:rsidR="00E57C46">
        <w:rPr>
          <w:rStyle w:val="erweitert05"/>
        </w:rPr>
        <w:t xml:space="preserve"> </w:t>
      </w:r>
      <w:r w:rsidRPr="00927802" w:rsidR="00E57C46">
        <w:rPr/>
        <w:t>des</w:t>
      </w:r>
      <w:r w:rsidRPr="00927802" w:rsidR="00E57C46">
        <w:rPr>
          <w:rStyle w:val="erweitert05"/>
        </w:rPr>
        <w:t xml:space="preserve"> </w:t>
      </w:r>
      <w:r w:rsidRPr="00927802" w:rsidR="00E57C46">
        <w:rPr/>
        <w:t>Teams</w:t>
      </w:r>
      <w:r w:rsidRPr="00927802" w:rsidR="00E57C46">
        <w:rPr>
          <w:rStyle w:val="erweitert05"/>
        </w:rPr>
        <w:t xml:space="preserve"> </w:t>
      </w:r>
      <w:r w:rsidRPr="00927802" w:rsidR="00E57C46">
        <w:rPr/>
        <w:t>ist</w:t>
      </w:r>
      <w:r w:rsidRPr="00927802" w:rsidR="00E57C46">
        <w:rPr>
          <w:rStyle w:val="erweitert05"/>
        </w:rPr>
        <w:t xml:space="preserve"> </w:t>
      </w:r>
      <w:r w:rsidRPr="00927802" w:rsidR="00E57C46">
        <w:rPr/>
        <w:t>jetzt</w:t>
      </w:r>
      <w:r w:rsidRPr="00927802" w:rsidR="00E57C46">
        <w:rPr>
          <w:rStyle w:val="erweitert05"/>
        </w:rPr>
        <w:t xml:space="preserve"> </w:t>
      </w:r>
      <w:r w:rsidRPr="00927802" w:rsidR="00E57C46">
        <w:rPr/>
        <w:t>gefordert.</w:t>
      </w:r>
      <w:r w:rsidRPr="00927802" w:rsidR="00E57C46">
        <w:rPr>
          <w:rStyle w:val="erweitert05"/>
        </w:rPr>
        <w:t xml:space="preserve"> </w:t>
      </w:r>
      <w:r w:rsidRPr="00927802" w:rsidR="00E57C46">
        <w:rPr/>
        <w:t>Jedes</w:t>
      </w:r>
      <w:r w:rsidRPr="00927802" w:rsidR="00E57C46">
        <w:rPr>
          <w:rStyle w:val="erweitert05"/>
        </w:rPr>
        <w:t xml:space="preserve"> </w:t>
      </w:r>
      <w:r w:rsidRPr="00927802" w:rsidR="00E57C46">
        <w:rPr/>
        <w:t>Teammitglied</w:t>
      </w:r>
      <w:r w:rsidRPr="00927802" w:rsidR="00E57C46">
        <w:rPr>
          <w:rStyle w:val="erweitert05"/>
        </w:rPr>
        <w:t xml:space="preserve"> </w:t>
      </w:r>
      <w:r w:rsidRPr="00927802" w:rsidR="00E57C46">
        <w:rPr/>
        <w:t>schaut</w:t>
      </w:r>
      <w:r w:rsidRPr="00927802" w:rsidR="00E57C46">
        <w:rPr>
          <w:rStyle w:val="erweitert05"/>
        </w:rPr>
        <w:t xml:space="preserve"> </w:t>
      </w:r>
      <w:r w:rsidRPr="00927802" w:rsidR="00E57C46">
        <w:rPr/>
        <w:t>immer</w:t>
      </w:r>
      <w:r w:rsidRPr="00927802" w:rsidR="00E57C46">
        <w:rPr>
          <w:rStyle w:val="erweitert05"/>
        </w:rPr>
        <w:t xml:space="preserve"> </w:t>
      </w:r>
      <w:r w:rsidRPr="00927802" w:rsidR="00E57C46">
        <w:rPr/>
        <w:t>wieder</w:t>
      </w:r>
      <w:r w:rsidRPr="00927802" w:rsidR="00E57C46">
        <w:rPr>
          <w:rStyle w:val="erweitert05"/>
        </w:rPr>
        <w:t xml:space="preserve"> </w:t>
      </w:r>
      <w:r w:rsidRPr="00927802" w:rsidR="00E57C46">
        <w:rPr/>
        <w:t>nach</w:t>
      </w:r>
      <w:r w:rsidRPr="00927802" w:rsidR="00E57C46">
        <w:rPr>
          <w:rStyle w:val="erweitert05"/>
        </w:rPr>
        <w:t xml:space="preserve"> </w:t>
      </w:r>
      <w:r w:rsidRPr="00927802" w:rsidR="00E57C46">
        <w:rPr/>
        <w:t>Frau</w:t>
      </w:r>
      <w:r w:rsidRPr="00927802" w:rsidR="00E57C46">
        <w:rPr>
          <w:rStyle w:val="erweitert05"/>
        </w:rPr>
        <w:t xml:space="preserve"> </w:t>
      </w:r>
      <w:r w:rsidRPr="00927802" w:rsidR="00E57C46">
        <w:rPr/>
        <w:t>Maria.</w:t>
      </w:r>
      <w:r w:rsidRPr="00927802" w:rsidR="00E57C46">
        <w:rPr>
          <w:rStyle w:val="erweitert05"/>
        </w:rPr>
        <w:t xml:space="preserve"> </w:t>
      </w:r>
      <w:r w:rsidRPr="00927802" w:rsidR="00E57C46">
        <w:rPr/>
        <w:t>Alle</w:t>
      </w:r>
      <w:r w:rsidRPr="00927802" w:rsidR="00E57C46">
        <w:rPr>
          <w:rStyle w:val="erweitert05"/>
        </w:rPr>
        <w:t xml:space="preserve"> </w:t>
      </w:r>
      <w:r w:rsidRPr="00927802" w:rsidR="00E57C46">
        <w:rPr/>
        <w:t>versuchen</w:t>
      </w:r>
      <w:r w:rsidRPr="00927802" w:rsidR="004279AD">
        <w:rPr/>
        <w:t>,</w:t>
      </w:r>
      <w:r w:rsidRPr="00927802" w:rsidR="00E57C46">
        <w:rPr>
          <w:rStyle w:val="erweitert05"/>
        </w:rPr>
        <w:t xml:space="preserve"> </w:t>
      </w:r>
      <w:r w:rsidRPr="00927802" w:rsidR="00E57C46">
        <w:rPr/>
        <w:t>kurz</w:t>
      </w:r>
      <w:r w:rsidRPr="00927802" w:rsidR="00E57C46">
        <w:rPr>
          <w:rStyle w:val="erweitert05"/>
        </w:rPr>
        <w:t xml:space="preserve"> </w:t>
      </w:r>
      <w:r w:rsidRPr="00927802" w:rsidR="00E57C46">
        <w:rPr/>
        <w:t>zur</w:t>
      </w:r>
      <w:r w:rsidRPr="00927802" w:rsidR="00E57C46">
        <w:rPr>
          <w:rStyle w:val="erweitert05"/>
        </w:rPr>
        <w:t xml:space="preserve"> </w:t>
      </w:r>
      <w:r w:rsidRPr="00927802" w:rsidR="00E57C46">
        <w:rPr/>
        <w:t>Ruhe</w:t>
      </w:r>
      <w:r w:rsidRPr="00927802" w:rsidR="00E57C46">
        <w:rPr>
          <w:rStyle w:val="erweitert05"/>
        </w:rPr>
        <w:t xml:space="preserve"> </w:t>
      </w:r>
      <w:r w:rsidRPr="00927802" w:rsidR="00E57C46">
        <w:rPr/>
        <w:t>zu</w:t>
      </w:r>
      <w:r w:rsidRPr="00927802" w:rsidR="00E57C46">
        <w:rPr>
          <w:rStyle w:val="erweitert05"/>
        </w:rPr>
        <w:t xml:space="preserve"> </w:t>
      </w:r>
      <w:r w:rsidRPr="00927802" w:rsidR="00E57C46">
        <w:rPr/>
        <w:t>kommen,</w:t>
      </w:r>
      <w:r w:rsidRPr="00927802" w:rsidR="00E57C46">
        <w:rPr>
          <w:rStyle w:val="erweitert05"/>
        </w:rPr>
        <w:t xml:space="preserve"> </w:t>
      </w:r>
      <w:r w:rsidRPr="00927802" w:rsidR="00E57C46">
        <w:rPr/>
        <w:t>bevor</w:t>
      </w:r>
      <w:r w:rsidRPr="00927802" w:rsidR="00E57C46">
        <w:rPr>
          <w:rStyle w:val="erweitert05"/>
        </w:rPr>
        <w:t xml:space="preserve"> </w:t>
      </w:r>
      <w:r w:rsidRPr="00927802" w:rsidR="00E57C46">
        <w:rPr/>
        <w:t>sie</w:t>
      </w:r>
      <w:r w:rsidRPr="00927802" w:rsidR="00E57C46">
        <w:rPr>
          <w:rStyle w:val="erweitert05"/>
        </w:rPr>
        <w:t xml:space="preserve"> </w:t>
      </w:r>
      <w:r w:rsidRPr="00927802" w:rsidR="00E57C46">
        <w:rPr/>
        <w:t>das</w:t>
      </w:r>
      <w:r w:rsidRPr="00927802" w:rsidR="00E57C46">
        <w:rPr>
          <w:rStyle w:val="erweitert05"/>
        </w:rPr>
        <w:t xml:space="preserve"> </w:t>
      </w:r>
      <w:r w:rsidRPr="00927802" w:rsidR="00E57C46">
        <w:rPr/>
        <w:t>Zimmer</w:t>
      </w:r>
      <w:r w:rsidRPr="00927802" w:rsidR="00E57C46">
        <w:rPr>
          <w:rStyle w:val="erweitert05"/>
        </w:rPr>
        <w:t xml:space="preserve"> </w:t>
      </w:r>
      <w:r w:rsidRPr="00927802" w:rsidR="00E57C46">
        <w:rPr/>
        <w:t>der</w:t>
      </w:r>
      <w:r w:rsidRPr="00927802" w:rsidR="00E57C46">
        <w:rPr>
          <w:rStyle w:val="erweitert05"/>
        </w:rPr>
        <w:t xml:space="preserve"> </w:t>
      </w:r>
      <w:r w:rsidRPr="00927802" w:rsidR="00E57C46">
        <w:rPr/>
        <w:t>Sterbenden</w:t>
      </w:r>
      <w:r w:rsidRPr="00927802" w:rsidR="00E57C46">
        <w:rPr>
          <w:rStyle w:val="erweitert05"/>
        </w:rPr>
        <w:t xml:space="preserve"> </w:t>
      </w:r>
      <w:r w:rsidRPr="00927802" w:rsidR="00E57C46">
        <w:rPr/>
        <w:t>betreten,</w:t>
      </w:r>
      <w:r w:rsidRPr="00927802" w:rsidR="00E57C46">
        <w:rPr>
          <w:rStyle w:val="erweitert05"/>
        </w:rPr>
        <w:t xml:space="preserve"> </w:t>
      </w:r>
      <w:r w:rsidRPr="00927802" w:rsidR="00E57C46">
        <w:rPr/>
        <w:t>um</w:t>
      </w:r>
      <w:r w:rsidRPr="00927802" w:rsidR="00E57C46">
        <w:rPr>
          <w:rStyle w:val="erweitert05"/>
        </w:rPr>
        <w:t xml:space="preserve"> </w:t>
      </w:r>
      <w:r w:rsidRPr="00927802" w:rsidR="00E57C46">
        <w:rPr/>
        <w:t>besser</w:t>
      </w:r>
      <w:r w:rsidRPr="00927802" w:rsidR="00E57C46">
        <w:rPr>
          <w:rStyle w:val="erweitert05"/>
        </w:rPr>
        <w:t xml:space="preserve"> </w:t>
      </w:r>
      <w:r w:rsidRPr="00927802" w:rsidR="00E57C46">
        <w:rPr/>
        <w:t>erspüren</w:t>
      </w:r>
      <w:r w:rsidRPr="00927802" w:rsidR="00E57C46">
        <w:rPr>
          <w:rStyle w:val="erweitert05"/>
        </w:rPr>
        <w:t xml:space="preserve"> </w:t>
      </w:r>
      <w:r w:rsidRPr="00927802" w:rsidR="00E57C46">
        <w:rPr/>
        <w:t>zu</w:t>
      </w:r>
      <w:r w:rsidRPr="00927802" w:rsidR="00E57C46">
        <w:rPr>
          <w:rStyle w:val="erweitert05"/>
        </w:rPr>
        <w:t xml:space="preserve"> </w:t>
      </w:r>
      <w:r w:rsidRPr="00927802" w:rsidR="00E57C46">
        <w:rPr/>
        <w:t>können,</w:t>
      </w:r>
      <w:r w:rsidRPr="00927802" w:rsidR="00E57C46">
        <w:rPr>
          <w:rStyle w:val="erweitert05"/>
        </w:rPr>
        <w:t xml:space="preserve"> </w:t>
      </w:r>
      <w:r w:rsidRPr="00927802" w:rsidR="00E57C46">
        <w:rPr/>
        <w:t>wie</w:t>
      </w:r>
      <w:r w:rsidRPr="00927802" w:rsidR="00E57C46">
        <w:rPr>
          <w:rStyle w:val="erweitert05"/>
        </w:rPr>
        <w:t xml:space="preserve"> </w:t>
      </w:r>
      <w:r w:rsidRPr="00927802" w:rsidR="00E57C46">
        <w:rPr/>
        <w:t>es</w:t>
      </w:r>
      <w:r w:rsidRPr="00927802" w:rsidR="00E57C46">
        <w:rPr>
          <w:rStyle w:val="erweitert05"/>
        </w:rPr>
        <w:t xml:space="preserve"> </w:t>
      </w:r>
      <w:r w:rsidRPr="00927802" w:rsidR="00E57C46">
        <w:rPr/>
        <w:t>ihr</w:t>
      </w:r>
      <w:r w:rsidRPr="00927802" w:rsidR="00E57C46">
        <w:rPr>
          <w:rStyle w:val="erweitert05"/>
        </w:rPr>
        <w:t xml:space="preserve"> </w:t>
      </w:r>
      <w:r w:rsidRPr="00927802" w:rsidR="00E57C46">
        <w:rPr/>
        <w:t>geht</w:t>
      </w:r>
      <w:r w:rsidRPr="00927802" w:rsidR="00E57C46">
        <w:rPr>
          <w:rStyle w:val="erweitert05"/>
        </w:rPr>
        <w:t xml:space="preserve"> </w:t>
      </w:r>
      <w:r w:rsidRPr="00927802" w:rsidR="00E57C46">
        <w:rPr/>
        <w:t>und</w:t>
      </w:r>
      <w:r w:rsidRPr="00927802" w:rsidR="00E57C46">
        <w:rPr>
          <w:rStyle w:val="erweitert05"/>
        </w:rPr>
        <w:t xml:space="preserve"> </w:t>
      </w:r>
      <w:r w:rsidRPr="00927802" w:rsidR="00E57C46">
        <w:rPr/>
        <w:t>ob</w:t>
      </w:r>
      <w:r w:rsidRPr="00927802" w:rsidR="00E57C46">
        <w:rPr>
          <w:rStyle w:val="erweitert05"/>
        </w:rPr>
        <w:t xml:space="preserve"> </w:t>
      </w:r>
      <w:r w:rsidRPr="00927802" w:rsidR="00E57C46">
        <w:rPr/>
        <w:t>sie</w:t>
      </w:r>
      <w:r w:rsidRPr="00927802" w:rsidR="00E57C46">
        <w:rPr>
          <w:rStyle w:val="erweitert05"/>
        </w:rPr>
        <w:t xml:space="preserve"> </w:t>
      </w:r>
      <w:r w:rsidRPr="00927802" w:rsidR="00E57C46">
        <w:rPr/>
        <w:t>Hilfe</w:t>
      </w:r>
      <w:r w:rsidRPr="00927802" w:rsidR="00E57C46">
        <w:rPr>
          <w:rStyle w:val="erweitert05"/>
        </w:rPr>
        <w:t xml:space="preserve"> </w:t>
      </w:r>
      <w:r w:rsidRPr="00927802" w:rsidR="00E57C46">
        <w:rPr/>
        <w:t>braucht.</w:t>
      </w:r>
      <w:r w:rsidRPr="00927802" w:rsidR="00E57C46">
        <w:rPr>
          <w:rStyle w:val="erweitert05"/>
        </w:rPr>
        <w:t xml:space="preserve"> </w:t>
      </w:r>
      <w:r w:rsidRPr="00927802" w:rsidR="00E57C46">
        <w:rPr/>
        <w:t>In</w:t>
      </w:r>
      <w:r w:rsidRPr="00927802" w:rsidR="00E57C46">
        <w:rPr>
          <w:rStyle w:val="erweitert05"/>
        </w:rPr>
        <w:t xml:space="preserve"> </w:t>
      </w:r>
      <w:r w:rsidRPr="00927802" w:rsidR="00E57C46">
        <w:rPr/>
        <w:t>der</w:t>
      </w:r>
      <w:r w:rsidRPr="00927802" w:rsidR="00E57C46">
        <w:rPr>
          <w:rStyle w:val="erweitert05"/>
        </w:rPr>
        <w:t xml:space="preserve"> </w:t>
      </w:r>
      <w:r w:rsidRPr="00927802" w:rsidR="00E57C46">
        <w:rPr/>
        <w:t>Zeit</w:t>
      </w:r>
      <w:r w:rsidRPr="00927802" w:rsidR="00E57C46">
        <w:rPr>
          <w:rStyle w:val="erweitert05"/>
        </w:rPr>
        <w:t xml:space="preserve"> </w:t>
      </w:r>
      <w:r w:rsidRPr="00927802" w:rsidR="00E57C46">
        <w:rPr/>
        <w:t>des</w:t>
      </w:r>
      <w:r w:rsidRPr="00927802" w:rsidR="00E57C46">
        <w:rPr>
          <w:rStyle w:val="erweitert05"/>
        </w:rPr>
        <w:t xml:space="preserve"> </w:t>
      </w:r>
      <w:r w:rsidRPr="00927802" w:rsidR="00E57C46">
        <w:rPr/>
        <w:t>Sterbens</w:t>
      </w:r>
      <w:r w:rsidRPr="00927802" w:rsidR="00E57C46">
        <w:rPr>
          <w:rStyle w:val="erweitert05"/>
        </w:rPr>
        <w:t xml:space="preserve"> </w:t>
      </w:r>
      <w:r w:rsidRPr="00927802" w:rsidR="00E57C46">
        <w:rPr/>
        <w:t>müsse</w:t>
      </w:r>
      <w:r w:rsidRPr="00927802" w:rsidR="004279AD">
        <w:rPr/>
        <w:t>n</w:t>
      </w:r>
      <w:r w:rsidRPr="00927802" w:rsidR="004279AD">
        <w:rPr>
          <w:rStyle w:val="erweitert05"/>
        </w:rPr>
        <w:t xml:space="preserve"> </w:t>
      </w:r>
      <w:r w:rsidRPr="00927802" w:rsidR="004279AD">
        <w:rPr/>
        <w:t>„</w:t>
      </w:r>
      <w:r w:rsidRPr="00927802" w:rsidR="00E57C46">
        <w:rPr/>
        <w:t>Menschen</w:t>
      </w:r>
      <w:r w:rsidRPr="00927802" w:rsidR="00E57C46">
        <w:rPr>
          <w:rStyle w:val="erweitert05"/>
        </w:rPr>
        <w:t xml:space="preserve"> </w:t>
      </w:r>
      <w:r w:rsidRPr="00927802" w:rsidR="00E57C46">
        <w:rPr/>
        <w:t>in</w:t>
      </w:r>
      <w:r w:rsidRPr="00927802" w:rsidR="00E57C46">
        <w:rPr>
          <w:rStyle w:val="erweitert05"/>
        </w:rPr>
        <w:t xml:space="preserve"> </w:t>
      </w:r>
      <w:r w:rsidRPr="00927802" w:rsidR="00E57C46">
        <w:rPr/>
        <w:t>helfenden</w:t>
      </w:r>
      <w:r w:rsidRPr="00927802" w:rsidR="00E57C46">
        <w:rPr>
          <w:rStyle w:val="erweitert05"/>
        </w:rPr>
        <w:t xml:space="preserve"> </w:t>
      </w:r>
      <w:r w:rsidRPr="00927802" w:rsidR="00E57C46">
        <w:rPr/>
        <w:t>Berufen</w:t>
      </w:r>
      <w:r w:rsidR="00DE6738">
        <w:rPr/>
        <w:t xml:space="preserve"> </w:t>
      </w:r>
      <w:r w:rsidRPr="00927802" w:rsidR="000D4BC1">
        <w:rPr/>
        <w:t>…</w:t>
      </w:r>
      <w:r w:rsidRPr="00927802" w:rsidR="00E57C46">
        <w:rPr>
          <w:rStyle w:val="erweitert05"/>
        </w:rPr>
        <w:t xml:space="preserve"> </w:t>
      </w:r>
      <w:r w:rsidRPr="00927802" w:rsidR="00E57C46">
        <w:rPr/>
        <w:t>in</w:t>
      </w:r>
      <w:r w:rsidRPr="00927802" w:rsidR="00E57C46">
        <w:rPr>
          <w:rStyle w:val="erweitert05"/>
        </w:rPr>
        <w:t xml:space="preserve"> </w:t>
      </w:r>
      <w:r w:rsidRPr="00927802" w:rsidR="00E57C46">
        <w:rPr/>
        <w:t>erster</w:t>
      </w:r>
      <w:r w:rsidRPr="00927802" w:rsidR="00E57C46">
        <w:rPr>
          <w:rStyle w:val="erweitert05"/>
        </w:rPr>
        <w:t xml:space="preserve"> </w:t>
      </w:r>
      <w:r w:rsidRPr="00927802" w:rsidR="00E57C46">
        <w:rPr/>
        <w:t>Linie</w:t>
      </w:r>
      <w:r w:rsidRPr="00927802" w:rsidR="00E57C46">
        <w:rPr>
          <w:rStyle w:val="erweitert05"/>
        </w:rPr>
        <w:t xml:space="preserve"> </w:t>
      </w:r>
      <w:r w:rsidRPr="00927802" w:rsidR="00E57C46">
        <w:rPr/>
        <w:t>Mensch</w:t>
      </w:r>
      <w:r w:rsidRPr="00927802" w:rsidR="00E57C46">
        <w:rPr>
          <w:rStyle w:val="erweitert05"/>
        </w:rPr>
        <w:t xml:space="preserve"> </w:t>
      </w:r>
      <w:r w:rsidRPr="00927802" w:rsidR="00E57C46">
        <w:rPr/>
        <w:t>sein,</w:t>
      </w:r>
      <w:r w:rsidRPr="00927802" w:rsidR="00E57C46">
        <w:rPr>
          <w:rStyle w:val="erweitert05"/>
        </w:rPr>
        <w:t xml:space="preserve"> </w:t>
      </w:r>
      <w:r w:rsidRPr="00927802" w:rsidR="00E57C46">
        <w:rPr/>
        <w:t>das</w:t>
      </w:r>
      <w:r w:rsidRPr="00927802" w:rsidR="00E57C46">
        <w:rPr>
          <w:rStyle w:val="erweitert05"/>
        </w:rPr>
        <w:t xml:space="preserve"> </w:t>
      </w:r>
      <w:r w:rsidRPr="00927802" w:rsidR="00E57C46">
        <w:rPr/>
        <w:t>heißt,</w:t>
      </w:r>
      <w:r w:rsidRPr="00927802" w:rsidR="00E57C46">
        <w:rPr>
          <w:rStyle w:val="erweitert05"/>
        </w:rPr>
        <w:t xml:space="preserve"> </w:t>
      </w:r>
      <w:r w:rsidRPr="00927802" w:rsidR="00E57C46">
        <w:rPr/>
        <w:t>sich</w:t>
      </w:r>
      <w:r w:rsidRPr="00927802" w:rsidR="00E57C46">
        <w:rPr>
          <w:rStyle w:val="erweitert05"/>
        </w:rPr>
        <w:t xml:space="preserve"> </w:t>
      </w:r>
      <w:r w:rsidRPr="00927802" w:rsidR="00E57C46">
        <w:rPr/>
        <w:t>in</w:t>
      </w:r>
      <w:r w:rsidRPr="00927802" w:rsidR="00E57C46">
        <w:rPr>
          <w:rStyle w:val="erweitert05"/>
        </w:rPr>
        <w:t xml:space="preserve"> </w:t>
      </w:r>
      <w:r w:rsidRPr="00927802" w:rsidR="00E57C46">
        <w:rPr/>
        <w:t>allen</w:t>
      </w:r>
      <w:r w:rsidRPr="00927802" w:rsidR="00E57C46">
        <w:rPr>
          <w:rStyle w:val="erweitert05"/>
        </w:rPr>
        <w:t xml:space="preserve"> </w:t>
      </w:r>
      <w:r w:rsidRPr="00927802" w:rsidR="00E57C46">
        <w:rPr/>
        <w:t>Lebenslagen</w:t>
      </w:r>
      <w:r w:rsidRPr="00927802" w:rsidR="00E57C46">
        <w:rPr>
          <w:rStyle w:val="erweitert05"/>
        </w:rPr>
        <w:t xml:space="preserve"> </w:t>
      </w:r>
      <w:r w:rsidRPr="00927802" w:rsidR="00E57C46">
        <w:rPr/>
        <w:t>als</w:t>
      </w:r>
      <w:r w:rsidRPr="00927802" w:rsidR="00E57C46">
        <w:rPr>
          <w:rStyle w:val="erweitert05"/>
        </w:rPr>
        <w:t xml:space="preserve"> </w:t>
      </w:r>
      <w:r w:rsidRPr="00927802" w:rsidR="00E57C46">
        <w:rPr/>
        <w:t>Mensch</w:t>
      </w:r>
      <w:r w:rsidRPr="00927802" w:rsidR="00E57C46">
        <w:rPr>
          <w:rStyle w:val="erweitert05"/>
        </w:rPr>
        <w:t xml:space="preserve"> </w:t>
      </w:r>
      <w:r w:rsidRPr="00927802" w:rsidR="00E57C46">
        <w:rPr/>
        <w:t>erweisen</w:t>
      </w:r>
      <w:r w:rsidRPr="00927802" w:rsidR="00E57C46">
        <w:rPr>
          <w:rStyle w:val="erweitert05"/>
        </w:rPr>
        <w:t xml:space="preserve"> </w:t>
      </w:r>
      <w:r w:rsidRPr="00927802" w:rsidR="00E57C46">
        <w:rPr/>
        <w:t>und</w:t>
      </w:r>
      <w:r w:rsidRPr="00927802" w:rsidR="00E57C46">
        <w:rPr>
          <w:rStyle w:val="erweitert05"/>
        </w:rPr>
        <w:t xml:space="preserve"> </w:t>
      </w:r>
      <w:r w:rsidRPr="00927802" w:rsidR="00E57C46">
        <w:rPr/>
        <w:t>b</w:t>
      </w:r>
      <w:r w:rsidRPr="00927802" w:rsidR="00E57C46">
        <w:rPr/>
        <w:t>e</w:t>
      </w:r>
      <w:r w:rsidRPr="00927802" w:rsidR="00E57C46">
        <w:rPr/>
        <w:t>währen.</w:t>
      </w:r>
      <w:r w:rsidRPr="00927802" w:rsidR="00E57C46">
        <w:rPr>
          <w:rStyle w:val="erweitert05"/>
        </w:rPr>
        <w:t xml:space="preserve"> </w:t>
      </w:r>
      <w:r w:rsidRPr="00927802" w:rsidR="00E57C46">
        <w:rPr/>
        <w:t>Erst</w:t>
      </w:r>
      <w:r w:rsidRPr="00927802" w:rsidR="00E57C46">
        <w:rPr>
          <w:rStyle w:val="erweitert05"/>
        </w:rPr>
        <w:t xml:space="preserve"> </w:t>
      </w:r>
      <w:r w:rsidRPr="00927802" w:rsidR="00E57C46">
        <w:rPr/>
        <w:t>dann</w:t>
      </w:r>
      <w:r w:rsidRPr="00927802" w:rsidR="00E57C46">
        <w:rPr>
          <w:rStyle w:val="erweitert05"/>
        </w:rPr>
        <w:t xml:space="preserve"> </w:t>
      </w:r>
      <w:r w:rsidRPr="00927802" w:rsidR="00E57C46">
        <w:rPr/>
        <w:t>kann</w:t>
      </w:r>
      <w:r w:rsidRPr="00927802" w:rsidR="00E57C46">
        <w:rPr>
          <w:rStyle w:val="erweitert05"/>
        </w:rPr>
        <w:t xml:space="preserve"> </w:t>
      </w:r>
      <w:r w:rsidRPr="00927802" w:rsidR="00E57C46">
        <w:rPr/>
        <w:t>greifen,</w:t>
      </w:r>
      <w:r w:rsidRPr="00927802" w:rsidR="00E57C46">
        <w:rPr>
          <w:rStyle w:val="erweitert05"/>
        </w:rPr>
        <w:t xml:space="preserve"> </w:t>
      </w:r>
      <w:r w:rsidRPr="00927802" w:rsidR="00E57C46">
        <w:rPr/>
        <w:t>was</w:t>
      </w:r>
      <w:r w:rsidRPr="00927802" w:rsidR="00E57C46">
        <w:rPr>
          <w:rStyle w:val="erweitert05"/>
        </w:rPr>
        <w:t xml:space="preserve"> </w:t>
      </w:r>
      <w:r w:rsidRPr="00927802" w:rsidR="00E57C46">
        <w:rPr/>
        <w:t>berufliche</w:t>
      </w:r>
      <w:r w:rsidRPr="00927802" w:rsidR="00E57C46">
        <w:rPr>
          <w:rStyle w:val="erweitert05"/>
        </w:rPr>
        <w:t xml:space="preserve"> </w:t>
      </w:r>
      <w:r w:rsidRPr="00927802" w:rsidR="00E57C46">
        <w:rPr/>
        <w:t>Ausbildung</w:t>
      </w:r>
      <w:r w:rsidRPr="00927802" w:rsidR="00E57C46">
        <w:rPr>
          <w:rStyle w:val="erweitert05"/>
        </w:rPr>
        <w:t xml:space="preserve"> </w:t>
      </w:r>
      <w:r w:rsidRPr="00927802" w:rsidR="00E57C46">
        <w:rPr/>
        <w:t>zusät</w:t>
      </w:r>
      <w:r w:rsidRPr="00927802" w:rsidR="00E57C46">
        <w:rPr/>
        <w:t>z</w:t>
      </w:r>
      <w:r w:rsidRPr="00927802" w:rsidR="00E57C46">
        <w:rPr/>
        <w:t>lich</w:t>
      </w:r>
      <w:r w:rsidRPr="00927802" w:rsidR="00E57C46">
        <w:rPr>
          <w:rStyle w:val="erweitert05"/>
        </w:rPr>
        <w:t xml:space="preserve"> </w:t>
      </w:r>
      <w:r w:rsidRPr="00927802" w:rsidR="00E57C46">
        <w:rPr/>
        <w:t>anzubieten</w:t>
      </w:r>
      <w:r w:rsidRPr="00927802" w:rsidR="00E57C46">
        <w:rPr>
          <w:rStyle w:val="erweitert05"/>
        </w:rPr>
        <w:t xml:space="preserve"> </w:t>
      </w:r>
      <w:r w:rsidRPr="00927802" w:rsidR="00E57C46">
        <w:rPr/>
        <w:t>hat</w:t>
      </w:r>
      <w:r w:rsidRPr="00927802" w:rsidR="004279AD">
        <w:rPr/>
        <w:t>“</w:t>
      </w:r>
      <w:r w:rsidRPr="00927802" w:rsidR="00E57C46">
        <w:rPr>
          <w:rStyle w:val="erweitert05"/>
        </w:rPr>
        <w:t xml:space="preserve"> </w:t>
      </w:r>
      <w:r w:rsidRPr="00927802" w:rsidR="00E57C46">
        <w:rPr/>
        <w:t>(Mettnitzer,</w:t>
      </w:r>
      <w:r w:rsidRPr="00927802" w:rsidR="00E57C46">
        <w:rPr>
          <w:rStyle w:val="erweitert05"/>
        </w:rPr>
        <w:t xml:space="preserve"> </w:t>
      </w:r>
      <w:r w:rsidRPr="00927802" w:rsidR="00E57C46">
        <w:rPr/>
        <w:t>2009,</w:t>
      </w:r>
      <w:r w:rsidRPr="00927802" w:rsidR="00B41D1E">
        <w:rPr>
          <w:rStyle w:val="erweitert05"/>
        </w:rPr>
        <w:t xml:space="preserve"> </w:t>
      </w:r>
      <w:r w:rsidRPr="00927802" w:rsidR="00B41D1E">
        <w:rPr/>
        <w:t>S. 6</w:t>
      </w:r>
      <w:r w:rsidRPr="00927802" w:rsidR="00E57C46">
        <w:rPr/>
        <w:t>0</w:t>
      </w:r>
      <w:r w:rsidRPr="00927802" w:rsidR="00927802">
        <w:rPr>
          <w:rStyle w:val="Valunit"/>
        </w:rPr>
        <w:t> </w:t>
      </w:r>
      <w:r w:rsidRPr="00927802" w:rsidR="00E57C46">
        <w:rPr/>
        <w:t>f.).</w:t>
      </w:r>
    </w:p>
    <w:p w:rsidR="00E57C46" w:rsidRPr="00927802" w:rsidP="00927802">
      <w:pPr>
        <w:pStyle w:val="Zitat"/>
      </w:pPr>
      <w:bookmarkStart w:id="14" w:name="page_1"/>
      <w:bookmarkStart w:id="15" w:name="page_2"/>
      <w:bookmarkStart w:id="16" w:name="page_3"/>
      <w:bookmarkStart w:id="17" w:name="page_4"/>
      <w:bookmarkStart w:id="18" w:name="page_5"/>
      <w:bookmarkStart w:id="19" w:name="page_6"/>
      <w:bookmarkStart w:id="20" w:name="page_7"/>
      <w:bookmarkStart w:id="21" w:name="page_8"/>
      <w:bookmarkStart w:id="22" w:name="page_9"/>
      <w:bookmarkStart w:id="23" w:name="page_10"/>
      <w:bookmarkStart w:id="24" w:name="page_11"/>
      <w:bookmarkStart w:id="25" w:name="page_12"/>
      <w:bookmarkStart w:id="26" w:name="page_13"/>
      <w:bookmarkStart w:id="27" w:name="page_14"/>
      <w:bookmarkStart w:id="28" w:name="page_15"/>
      <w:bookmarkStart w:id="29" w:name="page_16"/>
      <w:bookmarkStart w:id="30" w:name="page_17"/>
      <w:bookmarkStart w:id="31" w:name="page_18"/>
      <w:bookmarkStart w:id="32" w:name="page_19"/>
      <w:bookmarkStart w:id="33" w:name="page_20"/>
      <w:bookmarkStart w:id="34" w:name="page_21"/>
      <w:bookmarkStart w:id="35" w:name="page_22"/>
      <w:bookmarkStart w:id="36" w:name="page_23"/>
      <w:bookmarkStart w:id="37" w:name="page_24"/>
      <w:bookmarkStart w:id="38" w:name="page_25"/>
      <w:bookmarkStart w:id="39" w:name="page_26"/>
      <w:bookmarkStart w:id="40" w:name="page_27"/>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927802">
        <w:rPr/>
        <w:t>Frau</w:t>
      </w:r>
      <w:r w:rsidRPr="00927802">
        <w:rPr>
          <w:rStyle w:val="ZFAbsatzNormal"/>
        </w:rPr>
        <w:t xml:space="preserve"> </w:t>
      </w:r>
      <w:r w:rsidRPr="00927802">
        <w:rPr/>
        <w:t>Maria</w:t>
      </w:r>
      <w:r w:rsidRPr="00927802">
        <w:rPr>
          <w:rStyle w:val="ZFAbsatzNormal"/>
        </w:rPr>
        <w:t xml:space="preserve"> </w:t>
      </w:r>
      <w:r w:rsidRPr="00927802">
        <w:rPr/>
        <w:t>lebt</w:t>
      </w:r>
      <w:r w:rsidRPr="00927802">
        <w:rPr>
          <w:rStyle w:val="ZFAbsatzNormal"/>
        </w:rPr>
        <w:t xml:space="preserve"> </w:t>
      </w:r>
      <w:r w:rsidRPr="00927802">
        <w:rPr/>
        <w:t>noch</w:t>
      </w:r>
      <w:r w:rsidRPr="00927802">
        <w:rPr>
          <w:rStyle w:val="ZFAbsatzNormal"/>
        </w:rPr>
        <w:t xml:space="preserve"> </w:t>
      </w:r>
      <w:r w:rsidRPr="00927802">
        <w:rPr/>
        <w:t>vier</w:t>
      </w:r>
      <w:r w:rsidRPr="00927802">
        <w:rPr>
          <w:rStyle w:val="ZFAbsatzNormal"/>
        </w:rPr>
        <w:t xml:space="preserve"> </w:t>
      </w:r>
      <w:r w:rsidRPr="00927802">
        <w:rPr/>
        <w:t>Tage</w:t>
      </w:r>
      <w:r w:rsidRPr="00927802">
        <w:rPr>
          <w:rStyle w:val="ZFAbsatzNormal"/>
        </w:rPr>
        <w:t xml:space="preserve"> </w:t>
      </w:r>
      <w:r w:rsidRPr="00927802">
        <w:rPr/>
        <w:t>lang,</w:t>
      </w:r>
      <w:r w:rsidRPr="00927802">
        <w:rPr>
          <w:rStyle w:val="ZFAbsatzNormal"/>
        </w:rPr>
        <w:t xml:space="preserve"> </w:t>
      </w:r>
      <w:r w:rsidRPr="00927802">
        <w:rPr/>
        <w:t>sie</w:t>
      </w:r>
      <w:r w:rsidRPr="00927802">
        <w:rPr>
          <w:rStyle w:val="ZFAbsatzNormal"/>
        </w:rPr>
        <w:t xml:space="preserve"> </w:t>
      </w:r>
      <w:r w:rsidRPr="00927802">
        <w:rPr/>
        <w:t>wird</w:t>
      </w:r>
      <w:r w:rsidRPr="00927802">
        <w:rPr>
          <w:rStyle w:val="ZFAbsatzNormal"/>
        </w:rPr>
        <w:t xml:space="preserve"> </w:t>
      </w:r>
      <w:r w:rsidRPr="00927802">
        <w:rPr/>
        <w:t>in</w:t>
      </w:r>
      <w:r w:rsidRPr="00927802">
        <w:rPr>
          <w:rStyle w:val="ZFAbsatzNormal"/>
        </w:rPr>
        <w:t xml:space="preserve"> </w:t>
      </w:r>
      <w:r w:rsidRPr="00927802">
        <w:rPr/>
        <w:t>dieser</w:t>
      </w:r>
      <w:r w:rsidRPr="00927802">
        <w:rPr>
          <w:rStyle w:val="ZFAbsatzNormal"/>
        </w:rPr>
        <w:t xml:space="preserve"> </w:t>
      </w:r>
      <w:r w:rsidRPr="00927802">
        <w:rPr/>
        <w:t>Zeit</w:t>
      </w:r>
      <w:r w:rsidRPr="00927802">
        <w:rPr>
          <w:rStyle w:val="ZFAbsatzNormal"/>
        </w:rPr>
        <w:t xml:space="preserve"> </w:t>
      </w:r>
      <w:r w:rsidRPr="00927802">
        <w:rPr/>
        <w:t>von</w:t>
      </w:r>
      <w:r w:rsidRPr="00927802">
        <w:rPr>
          <w:rStyle w:val="ZFAbsatzNormal"/>
        </w:rPr>
        <w:t xml:space="preserve"> </w:t>
      </w:r>
      <w:r w:rsidRPr="00927802">
        <w:rPr/>
        <w:t>uns</w:t>
      </w:r>
      <w:r w:rsidRPr="00927802">
        <w:rPr>
          <w:rStyle w:val="ZFAbsatzNormal"/>
        </w:rPr>
        <w:t xml:space="preserve"> </w:t>
      </w:r>
      <w:r w:rsidRPr="00927802">
        <w:rPr/>
        <w:t>allen</w:t>
      </w:r>
      <w:r w:rsidRPr="00927802">
        <w:rPr>
          <w:rStyle w:val="ZFAbsatzNormal"/>
        </w:rPr>
        <w:t xml:space="preserve"> </w:t>
      </w:r>
      <w:r w:rsidRPr="00927802">
        <w:rPr/>
        <w:t>liebevoll</w:t>
      </w:r>
      <w:r w:rsidRPr="00927802">
        <w:rPr>
          <w:rStyle w:val="ZFAbsatzNormal"/>
        </w:rPr>
        <w:t xml:space="preserve"> </w:t>
      </w:r>
      <w:r w:rsidRPr="00927802">
        <w:rPr/>
        <w:t>betreut</w:t>
      </w:r>
      <w:r w:rsidRPr="00927802">
        <w:rPr>
          <w:rStyle w:val="ZFAbsatzNormal"/>
        </w:rPr>
        <w:t xml:space="preserve"> </w:t>
      </w:r>
      <w:r w:rsidRPr="00927802">
        <w:rPr/>
        <w:t>und</w:t>
      </w:r>
      <w:r w:rsidRPr="00927802">
        <w:rPr>
          <w:rStyle w:val="ZFAbsatzNormal"/>
        </w:rPr>
        <w:t xml:space="preserve"> </w:t>
      </w:r>
      <w:r w:rsidRPr="00927802">
        <w:rPr/>
        <w:t>begleitet.</w:t>
      </w:r>
      <w:r w:rsidRPr="00927802">
        <w:rPr>
          <w:rStyle w:val="ZFAbsatzNormal"/>
        </w:rPr>
        <w:t xml:space="preserve"> </w:t>
      </w:r>
      <w:r w:rsidRPr="00927802">
        <w:rPr/>
        <w:t>Bis</w:t>
      </w:r>
      <w:r w:rsidRPr="00927802">
        <w:rPr>
          <w:rStyle w:val="ZFAbsatzNormal"/>
        </w:rPr>
        <w:t xml:space="preserve"> </w:t>
      </w:r>
      <w:r w:rsidRPr="00927802">
        <w:rPr/>
        <w:t>zuletzt</w:t>
      </w:r>
      <w:r w:rsidRPr="00927802">
        <w:rPr>
          <w:rStyle w:val="ZFAbsatzNormal"/>
        </w:rPr>
        <w:t xml:space="preserve"> </w:t>
      </w:r>
      <w:r w:rsidRPr="00927802">
        <w:rPr/>
        <w:t>wirkt</w:t>
      </w:r>
      <w:r w:rsidRPr="00927802">
        <w:rPr>
          <w:rStyle w:val="ZFAbsatzNormal"/>
        </w:rPr>
        <w:t xml:space="preserve"> </w:t>
      </w:r>
      <w:r w:rsidRPr="00927802">
        <w:rPr/>
        <w:t>sie</w:t>
      </w:r>
      <w:r w:rsidRPr="00927802">
        <w:rPr>
          <w:rStyle w:val="ZFAbsatzNormal"/>
        </w:rPr>
        <w:t xml:space="preserve"> </w:t>
      </w:r>
      <w:r w:rsidRPr="00927802">
        <w:rPr/>
        <w:t>ruhig</w:t>
      </w:r>
      <w:r w:rsidRPr="00927802">
        <w:rPr>
          <w:rStyle w:val="ZFAbsatzNormal"/>
        </w:rPr>
        <w:t xml:space="preserve"> </w:t>
      </w:r>
      <w:r w:rsidRPr="00927802">
        <w:rPr/>
        <w:t>und</w:t>
      </w:r>
      <w:r w:rsidRPr="00927802">
        <w:rPr>
          <w:rStyle w:val="ZFAbsatzNormal"/>
        </w:rPr>
        <w:t xml:space="preserve"> </w:t>
      </w:r>
      <w:r w:rsidRPr="00927802">
        <w:rPr/>
        <w:t>entspannt.</w:t>
      </w:r>
      <w:r w:rsidRPr="00927802">
        <w:rPr>
          <w:rStyle w:val="ZFAbsatzNormal"/>
        </w:rPr>
        <w:t xml:space="preserve"> </w:t>
      </w:r>
      <w:r w:rsidRPr="00927802">
        <w:rPr/>
        <w:t>Die</w:t>
      </w:r>
      <w:r w:rsidRPr="00927802">
        <w:rPr>
          <w:rStyle w:val="ZFAbsatzNormal"/>
        </w:rPr>
        <w:t xml:space="preserve"> </w:t>
      </w:r>
      <w:r w:rsidRPr="00927802">
        <w:rPr/>
        <w:t>Angehörigen</w:t>
      </w:r>
      <w:r w:rsidRPr="00927802">
        <w:rPr>
          <w:rStyle w:val="ZFAbsatzNormal"/>
        </w:rPr>
        <w:t xml:space="preserve"> </w:t>
      </w:r>
      <w:r w:rsidRPr="00927802">
        <w:rPr/>
        <w:t>besuchen</w:t>
      </w:r>
      <w:r w:rsidRPr="00927802">
        <w:rPr>
          <w:rStyle w:val="ZFAbsatzNormal"/>
        </w:rPr>
        <w:t xml:space="preserve"> </w:t>
      </w:r>
      <w:r w:rsidRPr="00927802">
        <w:rPr/>
        <w:t>sie</w:t>
      </w:r>
      <w:r w:rsidRPr="00927802">
        <w:rPr>
          <w:rStyle w:val="ZFAbsatzNormal"/>
        </w:rPr>
        <w:t xml:space="preserve"> </w:t>
      </w:r>
      <w:r w:rsidRPr="00927802">
        <w:rPr/>
        <w:t>regelmäßig</w:t>
      </w:r>
      <w:r w:rsidRPr="00927802">
        <w:rPr>
          <w:rStyle w:val="ZFAbsatzNormal"/>
        </w:rPr>
        <w:t xml:space="preserve"> </w:t>
      </w:r>
      <w:r w:rsidRPr="00927802">
        <w:rPr/>
        <w:t>und</w:t>
      </w:r>
      <w:r w:rsidRPr="00927802">
        <w:rPr>
          <w:rStyle w:val="ZFAbsatzNormal"/>
        </w:rPr>
        <w:t xml:space="preserve"> </w:t>
      </w:r>
      <w:r w:rsidRPr="00927802">
        <w:rPr/>
        <w:t>bringen</w:t>
      </w:r>
      <w:r w:rsidRPr="00927802">
        <w:rPr>
          <w:rStyle w:val="ZFAbsatzNormal"/>
        </w:rPr>
        <w:t xml:space="preserve"> </w:t>
      </w:r>
      <w:r w:rsidRPr="00927802">
        <w:rPr/>
        <w:t>immer</w:t>
      </w:r>
      <w:r w:rsidRPr="00927802">
        <w:rPr>
          <w:rStyle w:val="ZFAbsatzNormal"/>
        </w:rPr>
        <w:t xml:space="preserve"> </w:t>
      </w:r>
      <w:r w:rsidRPr="00927802">
        <w:rPr/>
        <w:t>wieder</w:t>
      </w:r>
      <w:r w:rsidRPr="00927802">
        <w:rPr>
          <w:rStyle w:val="ZFAbsatzNormal"/>
        </w:rPr>
        <w:t xml:space="preserve"> </w:t>
      </w:r>
      <w:r w:rsidRPr="00927802">
        <w:rPr/>
        <w:t>ihre</w:t>
      </w:r>
      <w:r w:rsidRPr="00927802">
        <w:rPr>
          <w:rStyle w:val="ZFAbsatzNormal"/>
        </w:rPr>
        <w:t xml:space="preserve"> </w:t>
      </w:r>
      <w:r w:rsidRPr="00927802">
        <w:rPr/>
        <w:t>Dankbarkeit</w:t>
      </w:r>
      <w:r w:rsidRPr="00927802">
        <w:rPr>
          <w:rStyle w:val="ZFAbsatzNormal"/>
        </w:rPr>
        <w:t xml:space="preserve"> </w:t>
      </w:r>
      <w:r w:rsidRPr="00927802">
        <w:rPr/>
        <w:t>für</w:t>
      </w:r>
      <w:r w:rsidRPr="00927802">
        <w:rPr>
          <w:rStyle w:val="ZFAbsatzNormal"/>
        </w:rPr>
        <w:t xml:space="preserve"> </w:t>
      </w:r>
      <w:r w:rsidRPr="00927802">
        <w:rPr/>
        <w:t>die</w:t>
      </w:r>
      <w:r w:rsidRPr="00927802">
        <w:rPr>
          <w:rStyle w:val="ZFAbsatzNormal"/>
        </w:rPr>
        <w:t xml:space="preserve"> </w:t>
      </w:r>
      <w:r w:rsidRPr="00927802">
        <w:rPr/>
        <w:t>sorgfältige</w:t>
      </w:r>
      <w:r w:rsidRPr="00927802">
        <w:rPr>
          <w:rStyle w:val="ZFAbsatzNormal"/>
        </w:rPr>
        <w:t xml:space="preserve"> </w:t>
      </w:r>
      <w:r w:rsidRPr="00927802">
        <w:rPr/>
        <w:t>und</w:t>
      </w:r>
      <w:r w:rsidRPr="00927802">
        <w:rPr>
          <w:rStyle w:val="ZFAbsatzNormal"/>
        </w:rPr>
        <w:t xml:space="preserve"> </w:t>
      </w:r>
      <w:r w:rsidRPr="00927802">
        <w:rPr/>
        <w:t>liebevolle</w:t>
      </w:r>
      <w:r w:rsidRPr="00927802">
        <w:rPr>
          <w:rStyle w:val="ZFAbsatzNormal"/>
        </w:rPr>
        <w:t xml:space="preserve"> </w:t>
      </w:r>
      <w:r w:rsidRPr="00927802">
        <w:rPr/>
        <w:t>B</w:t>
      </w:r>
      <w:r w:rsidRPr="00927802">
        <w:rPr/>
        <w:t>e</w:t>
      </w:r>
      <w:r w:rsidRPr="00927802">
        <w:rPr/>
        <w:t>gleitung</w:t>
      </w:r>
      <w:r w:rsidRPr="00927802">
        <w:rPr>
          <w:rStyle w:val="ZFAbsatzNormal"/>
        </w:rPr>
        <w:t xml:space="preserve"> </w:t>
      </w:r>
      <w:r w:rsidRPr="00927802">
        <w:rPr/>
        <w:t>zum</w:t>
      </w:r>
      <w:r w:rsidRPr="00927802">
        <w:rPr>
          <w:rStyle w:val="ZFAbsatzNormal"/>
        </w:rPr>
        <w:t xml:space="preserve"> </w:t>
      </w:r>
      <w:r w:rsidRPr="00927802">
        <w:rPr/>
        <w:t>Ausdruck.</w:t>
      </w:r>
      <w:r w:rsidRPr="00927802">
        <w:rPr>
          <w:rStyle w:val="ZFAbsatzNormal"/>
        </w:rPr>
        <w:t xml:space="preserve"> </w:t>
      </w:r>
      <w:r w:rsidRPr="00927802">
        <w:rPr/>
        <w:t>Am</w:t>
      </w:r>
      <w:r w:rsidRPr="00927802">
        <w:rPr>
          <w:rStyle w:val="ZFAbsatzNormal"/>
        </w:rPr>
        <w:t xml:space="preserve"> </w:t>
      </w:r>
      <w:r w:rsidRPr="00927802">
        <w:rPr/>
        <w:t>Morgen</w:t>
      </w:r>
      <w:r w:rsidRPr="00927802">
        <w:rPr>
          <w:rStyle w:val="ZFAbsatzNormal"/>
        </w:rPr>
        <w:t xml:space="preserve"> </w:t>
      </w:r>
      <w:r w:rsidRPr="00927802">
        <w:rPr/>
        <w:t>des</w:t>
      </w:r>
      <w:r w:rsidRPr="00927802">
        <w:rPr>
          <w:rStyle w:val="ZFAbsatzNormal"/>
        </w:rPr>
        <w:t xml:space="preserve"> </w:t>
      </w:r>
      <w:r w:rsidRPr="00927802">
        <w:rPr/>
        <w:t>4.</w:t>
      </w:r>
      <w:r w:rsidRPr="00927802">
        <w:rPr>
          <w:rStyle w:val="ZFAbsatzNormal"/>
        </w:rPr>
        <w:t xml:space="preserve"> </w:t>
      </w:r>
      <w:r w:rsidRPr="00927802">
        <w:rPr/>
        <w:t>Tages</w:t>
      </w:r>
      <w:r w:rsidRPr="00927802">
        <w:rPr>
          <w:rStyle w:val="ZFAbsatzNormal"/>
        </w:rPr>
        <w:t xml:space="preserve"> </w:t>
      </w:r>
      <w:r w:rsidRPr="00927802">
        <w:rPr/>
        <w:t>stirbt</w:t>
      </w:r>
      <w:r w:rsidRPr="00927802">
        <w:rPr>
          <w:rStyle w:val="ZFAbsatzNormal"/>
        </w:rPr>
        <w:t xml:space="preserve"> </w:t>
      </w:r>
      <w:r w:rsidRPr="00927802">
        <w:rPr/>
        <w:t>Frau</w:t>
      </w:r>
      <w:r w:rsidRPr="00927802">
        <w:rPr>
          <w:rStyle w:val="ZFAbsatzNormal"/>
        </w:rPr>
        <w:t xml:space="preserve"> </w:t>
      </w:r>
      <w:r w:rsidRPr="00927802">
        <w:rPr/>
        <w:t>M</w:t>
      </w:r>
      <w:r w:rsidRPr="00927802">
        <w:rPr/>
        <w:t>a</w:t>
      </w:r>
      <w:r w:rsidRPr="00927802">
        <w:rPr/>
        <w:t>ria</w:t>
      </w:r>
      <w:r w:rsidRPr="00927802">
        <w:rPr>
          <w:rStyle w:val="ZFAbsatzNormal"/>
        </w:rPr>
        <w:t xml:space="preserve"> </w:t>
      </w:r>
      <w:r w:rsidRPr="00927802">
        <w:rPr/>
        <w:t>ganz</w:t>
      </w:r>
      <w:r w:rsidRPr="00927802">
        <w:rPr>
          <w:rStyle w:val="ZFAbsatzNormal"/>
        </w:rPr>
        <w:t xml:space="preserve"> </w:t>
      </w:r>
      <w:r w:rsidRPr="00927802">
        <w:rPr/>
        <w:t>ruhig,</w:t>
      </w:r>
      <w:r w:rsidRPr="00927802">
        <w:rPr>
          <w:rStyle w:val="ZFAbsatzNormal"/>
        </w:rPr>
        <w:t xml:space="preserve"> </w:t>
      </w:r>
      <w:r w:rsidRPr="00927802">
        <w:rPr/>
        <w:t>ohne</w:t>
      </w:r>
      <w:r w:rsidRPr="00927802" w:rsidR="00050905">
        <w:rPr>
          <w:rStyle w:val="ZFAbsatzNormal"/>
        </w:rPr>
        <w:t xml:space="preserve"> </w:t>
      </w:r>
      <w:r w:rsidRPr="00927802">
        <w:rPr/>
        <w:t>erkennbare</w:t>
      </w:r>
      <w:r w:rsidRPr="00927802">
        <w:rPr>
          <w:rStyle w:val="ZFAbsatzNormal"/>
        </w:rPr>
        <w:t xml:space="preserve"> </w:t>
      </w:r>
      <w:r w:rsidRPr="00927802">
        <w:rPr/>
        <w:t>Zeichen</w:t>
      </w:r>
      <w:r w:rsidRPr="00927802">
        <w:rPr>
          <w:rStyle w:val="ZFAbsatzNormal"/>
        </w:rPr>
        <w:t xml:space="preserve"> </w:t>
      </w:r>
      <w:r w:rsidRPr="00927802">
        <w:rPr/>
        <w:t>des</w:t>
      </w:r>
      <w:r w:rsidRPr="00927802">
        <w:rPr>
          <w:rStyle w:val="ZFAbsatzNormal"/>
        </w:rPr>
        <w:t xml:space="preserve"> </w:t>
      </w:r>
      <w:r w:rsidRPr="00927802">
        <w:rPr/>
        <w:t>Leidens.</w:t>
      </w:r>
      <w:r w:rsidR="009064D9">
        <w:fldChar w:fldCharType="begin"/>
      </w:r>
      <w:r w:rsidR="009064D9">
        <w:rPr/>
        <w:instrText xml:space="preserve"> PRINT \p Group " [/Action /GoTo /Dest /section_4.  /Count 6 /Title (4\\056 Die letzte Lebensphase) /OUT  pdfmark " </w:instrText>
      </w:r>
      <w:r w:rsidR="009064D9">
        <w:fldChar w:fldCharType="end"/>
      </w:r>
      <w:r w:rsidR="009064D9">
        <w:fldChar w:fldCharType="begin"/>
      </w:r>
      <w:r w:rsidR="009064D9">
        <w:rPr/>
        <w:instrText xml:space="preserve"> PRINT \p Group " [/Action /GoTo /Dest /4_section_4.1.  /Count 0 /Title (4\\0561\\056 Wann b</w:instrText>
      </w:r>
      <w:r w:rsidR="009064D9">
        <w:rPr/>
        <w:instrText>e</w:instrText>
      </w:r>
      <w:r w:rsidR="009064D9">
        <w:rPr/>
        <w:instrText xml:space="preserve">ginnt die letzte Lebensphase\\077) /OUT  pdfmark " </w:instrText>
      </w:r>
      <w:r w:rsidR="009064D9">
        <w:fldChar w:fldCharType="end"/>
      </w:r>
      <w:r w:rsidR="009064D9">
        <w:fldChar w:fldCharType="begin"/>
      </w:r>
      <w:r w:rsidR="009064D9">
        <w:rPr/>
        <w:instrText xml:space="preserve"> PRINT \p Group " [/Action /GoTo /Dest /4_section_4.2.  /Count 0 /Title (4\\0562\\056 Frau Maria - eine Patientinnengeschichte) /OUT  pdfmark " </w:instrText>
      </w:r>
      <w:r w:rsidR="009064D9">
        <w:fldChar w:fldCharType="end"/>
      </w:r>
      <w:r w:rsidR="009064D9">
        <w:fldChar w:fldCharType="begin"/>
      </w:r>
      <w:r w:rsidR="009064D9">
        <w:rPr/>
        <w:instrText xml:space="preserve"> PRINT \p Group " [/Action /GoTo /Dest /4_section_4.3.  /Count 0 /Title (4\\0563\\056 Die erste Zeit im Heim\\072 Irrita-tion\\054 Labilität\\054 gelingende oder misslingende Anpassung) /OUT  pdfmark " </w:instrText>
      </w:r>
      <w:r w:rsidR="009064D9">
        <w:fldChar w:fldCharType="end"/>
      </w:r>
      <w:r w:rsidR="009064D9">
        <w:fldChar w:fldCharType="begin"/>
      </w:r>
      <w:r w:rsidR="009064D9">
        <w:rPr/>
        <w:instrText xml:space="preserve"> PRINT \p Group " [/Action /GoTo /Dest /4_section_4.4.  /Count 0 /Title (4\\0564\\056 Phase der Balance) /OUT  pdfmark " </w:instrText>
      </w:r>
      <w:r w:rsidR="009064D9">
        <w:fldChar w:fldCharType="end"/>
      </w:r>
      <w:r w:rsidR="009064D9">
        <w:fldChar w:fldCharType="begin"/>
      </w:r>
      <w:r w:rsidR="009064D9">
        <w:rPr/>
        <w:instrText xml:space="preserve"> PRINT \p Group " [/Action /GoTo /Dest /4_section_4.5.  /Count 1 /Title (4\\0565\\056 Phase der Verschlecht</w:instrText>
      </w:r>
      <w:r w:rsidR="009064D9">
        <w:rPr/>
        <w:instrText>e</w:instrText>
      </w:r>
      <w:r w:rsidR="009064D9">
        <w:rPr/>
        <w:instrText xml:space="preserve">rung des Allgemeinzustands\\073 das Nachlassen der Lebenskraft) /OUT  pdfmark " </w:instrText>
      </w:r>
      <w:r w:rsidR="009064D9">
        <w:fldChar w:fldCharType="end"/>
      </w:r>
      <w:r w:rsidR="009064D9">
        <w:fldChar w:fldCharType="begin"/>
      </w:r>
      <w:r w:rsidR="009064D9">
        <w:rPr/>
        <w:instrText xml:space="preserve"> PRINT \p Group " [/Action /GoTo /Dest /4_section_4.5.1.  /Count 0 /Title (4\\0565\\0561\\056 Was bedeutet Palliative Care in dieser Phase\\077) /OUT  pdfmark " </w:instrText>
      </w:r>
      <w:r w:rsidR="009064D9">
        <w:fldChar w:fldCharType="end"/>
      </w:r>
      <w:r w:rsidR="009064D9">
        <w:fldChar w:fldCharType="begin"/>
      </w:r>
      <w:r w:rsidR="009064D9">
        <w:rPr/>
        <w:instrText xml:space="preserve"> PRINT \p Group " [/Action /GoTo /Dest /4_section_4.6.  /Count 2 /Title (4\\0566\\056 Die Zeit des Sterbens) /OUT  pdfmark " </w:instrText>
      </w:r>
      <w:r w:rsidR="009064D9">
        <w:fldChar w:fldCharType="end"/>
      </w:r>
      <w:r w:rsidR="009064D9">
        <w:fldChar w:fldCharType="begin"/>
      </w:r>
      <w:r w:rsidR="009064D9">
        <w:rPr/>
        <w:instrText xml:space="preserve"> PRINT \p Group " [/Action /GoTo /Dest /4_section_4.6.1.  /Count 0 /Title (4\\0566\\0561\\056 Woran erkennt man\\054 dass eine Patientin sterbend ist\\077) /OUT  pdfmark " </w:instrText>
      </w:r>
      <w:r w:rsidR="009064D9">
        <w:fldChar w:fldCharType="end"/>
      </w:r>
      <w:r w:rsidR="009064D9">
        <w:fldChar w:fldCharType="begin"/>
      </w:r>
      <w:r w:rsidR="009064D9">
        <w:rPr/>
        <w:instrText xml:space="preserve"> PRINT \p Group " [/Action /GoTo /Dest /4_section_4.6.2.  /Count 4 /Title (4\\0566\\0562\\056 Was bedeutet Palliative Care in der Zeit des Sterbens\\077) /OUT  pdfmark " </w:instrText>
      </w:r>
      <w:r w:rsidR="009064D9">
        <w:fldChar w:fldCharType="end"/>
      </w:r>
      <w:r w:rsidR="009064D9">
        <w:fldChar w:fldCharType="begin"/>
      </w:r>
      <w:r w:rsidR="009064D9">
        <w:rPr/>
        <w:instrText xml:space="preserve"> PRINT \p Group " [/Action /GoTo /Dest /section_Therapieziele_definieren_entscheiden_wa  /Count 0 /Title (Therapieziele definieren\\073 entscheiden\\054 was zu tun und was zu lassen ist) /OUT  pdfmark " </w:instrText>
      </w:r>
      <w:r w:rsidR="009064D9">
        <w:fldChar w:fldCharType="end"/>
      </w:r>
      <w:r w:rsidR="009064D9">
        <w:fldChar w:fldCharType="begin"/>
      </w:r>
      <w:r w:rsidR="009064D9">
        <w:rPr/>
        <w:instrText xml:space="preserve"> PRINT \p Group " [/Action /GoTo /Dest /section_Ruhig_werden_innehalten_die_Sterbende_w  /Count 0 /Title (Ruhig werden\\054 innehalten\\054 die Sterbende wah</w:instrText>
      </w:r>
      <w:r w:rsidR="009064D9">
        <w:rPr/>
        <w:instrText>r</w:instrText>
      </w:r>
      <w:r w:rsidR="009064D9">
        <w:rPr/>
        <w:instrText xml:space="preserve">nehmen) /OUT  pdfmark " </w:instrText>
      </w:r>
      <w:r w:rsidR="009064D9">
        <w:fldChar w:fldCharType="end"/>
      </w:r>
      <w:r w:rsidR="009064D9">
        <w:fldChar w:fldCharType="begin"/>
      </w:r>
      <w:r w:rsidR="009064D9">
        <w:rPr/>
        <w:instrText xml:space="preserve"> PRINT \p Group " [/Action /GoTo /Dest /section_Angehoerige_informieren_und_begleiten  /Count 0 /Title (Angehörige informieren und begleiten) /OUT  pdfmark " </w:instrText>
      </w:r>
      <w:r w:rsidR="009064D9">
        <w:fldChar w:fldCharType="end"/>
      </w:r>
      <w:r w:rsidR="009064D9">
        <w:fldChar w:fldCharType="begin"/>
      </w:r>
      <w:r w:rsidR="009064D9">
        <w:rPr/>
        <w:instrText xml:space="preserve"> PRINT \p Group " [/Action /GoTo /Dest /section_Mitpatientinnen_informieren_und_begleit  /Count 0 /Title (Mitpatientinnen informieren und begleiten) /OUT  pdfmark " </w:instrText>
      </w:r>
      <w:r w:rsidR="009064D9">
        <w:fldChar w:fldCharType="end"/>
      </w:r>
      <w:r w:rsidR="00FC3AE4">
        <w:fldChar w:fldCharType="begin"/>
      </w:r>
      <w:r w:rsidR="00FC3AE4">
        <w:rPr/>
        <w:instrText xml:space="preserve"> PRINT \p Group " [{Catalog} &lt;&lt; /PageLabels &lt;&lt;/Nums [0&lt;&lt; /S /D /St 103 &gt;&gt;]&gt;&gt; &gt;&gt; /PUT pdfmark </w:instrText>
      </w:r>
      <w:r w:rsidR="00FC3AE4">
        <w:fldChar w:fldCharType="end"/>
      </w:r>
    </w:p>
    <w:sectPr w:rsidSect="0079061B">
      <w:headerReference w:type="even" r:id="rId8"/>
      <w:headerReference w:type="default" r:id="rId9"/>
      <w:footerReference w:type="even" r:id="rId10"/>
      <w:footerReference w:type="default" r:id="rId11"/>
      <w:type w:val="oddPage"/>
      <w:pgSz w:w="9247" w:h="13788" w:code="177"/>
      <w:pgMar w:top="1418" w:right="1701" w:bottom="1588" w:left="1191" w:header="907" w:footer="851" w:gutter="0"/>
      <w:cols w:space="708"/>
      <w:noEndnote/>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uristica">
    <w:altName w:val="Arial"/>
    <w:panose1 w:val="00000000000000000000"/>
    <w:charset w:val="00"/>
    <w:family w:val="modern"/>
    <w:notTrueType/>
    <w:pitch w:val="variable"/>
    <w:sig w:usb0="00000001" w:usb1="00000000" w:usb2="00000000" w:usb3="00000000" w:csb0="00000017" w:csb1="00000000"/>
  </w:font>
  <w:font w:name="Arial Unicode MS">
    <w:panose1 w:val="020B0604020202020204"/>
    <w:charset w:val="80"/>
    <w:family w:val="swiss"/>
    <w:pitch w:val="variable"/>
    <w:sig w:usb0="F7FFAFFF" w:usb1="E9DFFFFF" w:usb2="0000003F" w:usb3="00000000" w:csb0="003F01FF" w:csb1="00000000"/>
  </w:font>
  <w:font w:name="MyriadBold">
    <w:altName w:val="Courier New"/>
    <w:panose1 w:val="000B0500000000000000"/>
    <w:charset w:val="00"/>
    <w:family w:val="swiss"/>
    <w:notTrueType/>
    <w:pitch w:val="variable"/>
    <w:sig w:usb0="00000003" w:usb1="00000000" w:usb2="00000000" w:usb3="00000000" w:csb0="00000001" w:csb1="00000000"/>
  </w:font>
  <w:font w:name="Utopia Std">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yriadSemiBold">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051" w:rsidRPr="00EE5580" w:rsidP="00EE5580">
    <w:pPr>
      <w:pStyle w:val="Footer"/>
    </w:pPr>
    <w:r w:rsidRPr="00C96FE3">
      <w:fldChar w:fldCharType="begin"/>
    </w:r>
    <w:r w:rsidRPr="00C96FE3">
      <w:rPr/>
      <w:instrText xml:space="preserve">PAGE  </w:instrText>
    </w:r>
    <w:r w:rsidRPr="00C96FE3">
      <w:fldChar w:fldCharType="separate"/>
    </w:r>
    <w:r w:rsidR="001036E2">
      <w:rPr>
        <w:noProof/>
      </w:rPr>
      <w:t>128</w:t>
    </w:r>
    <w:r w:rsidRPr="00C96FE3">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051" w:rsidRPr="00EE5580" w:rsidP="00EE5580">
    <w:pPr>
      <w:pStyle w:val="Footer"/>
    </w:pPr>
    <w:r w:rsidRPr="00C96FE3">
      <w:fldChar w:fldCharType="begin"/>
    </w:r>
    <w:r w:rsidRPr="00C96FE3">
      <w:rPr/>
      <w:instrText xml:space="preserve">PAGE  </w:instrText>
    </w:r>
    <w:r w:rsidRPr="00C96FE3">
      <w:fldChar w:fldCharType="separate"/>
    </w:r>
    <w:r w:rsidR="001036E2">
      <w:rPr>
        <w:noProof/>
      </w:rPr>
      <w:t>129</w:t>
    </w:r>
    <w:r w:rsidRPr="00C96FE3">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051" w:rsidP="00E84EFC">
    <w:pPr>
      <w:pStyle w:val="KopfzeileUngerade"/>
    </w:pPr>
    <w:r w:rsidRPr="00AB4438">
      <w:rPr>
        <w:rStyle w:val="Windings2"/>
        <w:rFonts w:ascii="Wingdings 2" w:hAnsi="Wingdings 2"/>
      </w:rPr>
      <w:sym w:font="Wingdings 2" w:char="F0BA"/>
    </w:r>
    <w:r w:rsidRPr="00AB4438">
      <w:rPr>
        <w:rStyle w:val="ZFSpace"/>
      </w:rPr>
      <w:t> </w:t>
    </w:r>
    <w:r w:rsidRPr="00FD2ABE">
      <w:rPr/>
      <w:t>Demenz und Schmerz</w:t>
    </w:r>
    <w:r w:rsidRPr="00AB4438">
      <w:rPr>
        <w:rStyle w:val="ZFSpace"/>
      </w:rPr>
      <w:t> </w:t>
    </w:r>
    <w:r w:rsidRPr="00AB4438">
      <w:rPr>
        <w:rStyle w:val="Windings2"/>
        <w:rFonts w:ascii="Wingdings 2" w:hAnsi="Wingdings 2"/>
      </w:rPr>
      <w:sym w:font="Wingdings 2" w:char="F0B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051">
    <w:pPr>
      <w:pStyle w:val="Header"/>
    </w:pPr>
    <w:r>
      <w:fldChar w:fldCharType="begin"/>
    </w:r>
    <w:r>
      <w:rPr/>
      <w:instrText xml:space="preserve"> PRINT \p Group " [/PageMode /UseOutlines /DOCVIEW pdfmark </w:instrTex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051" w:rsidP="0079061B">
    <w:pPr>
      <w:pStyle w:val="KopfzeileGerade"/>
    </w:pPr>
    <w:r w:rsidRPr="00AB4438">
      <w:rPr>
        <w:rStyle w:val="Windings2"/>
        <w:rFonts w:ascii="Wingdings 2" w:hAnsi="Wingdings 2"/>
      </w:rPr>
      <w:sym w:font="Wingdings 2" w:char="F0BA"/>
    </w:r>
    <w:r w:rsidRPr="00AB4438">
      <w:rPr>
        <w:rStyle w:val="ZFSpace"/>
      </w:rPr>
      <w:t> </w:t>
    </w:r>
    <w:r w:rsidRPr="00DF2FD1">
      <w:fldChar w:fldCharType="begin"/>
    </w:r>
    <w:r w:rsidRPr="00DF2FD1">
      <w:rPr/>
      <w:instrText xml:space="preserve"> STYLEREF  Autor  \* MERGEFORMAT </w:instrText>
    </w:r>
    <w:r>
      <w:fldChar w:fldCharType="separate"/>
    </w:r>
    <w:r w:rsidR="001036E2">
      <w:rPr/>
      <w:t>Martina Schmidl, Marina Kojer</w:t>
    </w:r>
    <w:r w:rsidRPr="00DF2FD1">
      <w:fldChar w:fldCharType="end"/>
    </w:r>
    <w:r w:rsidRPr="00AB4438">
      <w:rPr>
        <w:rStyle w:val="ZFSpace"/>
      </w:rPr>
      <w:t> </w:t>
    </w:r>
    <w:r w:rsidRPr="00AB4438">
      <w:rPr>
        <w:rStyle w:val="Windings2"/>
        <w:rFonts w:ascii="Wingdings 2" w:hAnsi="Wingdings 2"/>
      </w:rPr>
      <w:sym w:font="Wingdings 2" w:char="F0B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051" w:rsidP="00E84EFC">
    <w:pPr>
      <w:pStyle w:val="KopfzeileUngerade"/>
    </w:pPr>
    <w:r w:rsidRPr="00AB4438">
      <w:rPr>
        <w:rStyle w:val="Windings2"/>
        <w:rFonts w:ascii="Wingdings 2" w:hAnsi="Wingdings 2"/>
      </w:rPr>
      <w:sym w:font="Wingdings 2" w:char="F0BA"/>
    </w:r>
    <w:r w:rsidRPr="00AB4438">
      <w:rPr>
        <w:rStyle w:val="ZFSpace"/>
      </w:rPr>
      <w:t> </w:t>
    </w:r>
    <w:r w:rsidRPr="00E84EFC">
      <w:rPr/>
      <w:t>Die letzte Lebensphase</w:t>
    </w:r>
    <w:r w:rsidRPr="00AB4438">
      <w:rPr>
        <w:rStyle w:val="ZFSpace"/>
      </w:rPr>
      <w:t> </w:t>
    </w:r>
    <w:r w:rsidRPr="00AB4438">
      <w:rPr>
        <w:rStyle w:val="Windings2"/>
        <w:rFonts w:ascii="Wingdings 2" w:hAnsi="Wingdings 2"/>
      </w:rPr>
      <w:sym w:font="Wingdings 2" w:char="F0B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6AA7AF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B9E7F7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9624B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CEC14A"/>
    <w:lvl w:ilvl="0">
      <w:start w:val="1"/>
      <w:numFmt w:val="decimal"/>
      <w:pStyle w:val="ListNumber2"/>
      <w:lvlText w:val="%1."/>
      <w:lvlJc w:val="left"/>
      <w:pPr>
        <w:tabs>
          <w:tab w:val="num" w:pos="643"/>
        </w:tabs>
        <w:ind w:left="643" w:hanging="360"/>
      </w:pPr>
    </w:lvl>
  </w:abstractNum>
  <w:abstractNum w:abstractNumId="4">
    <w:nsid w:val="FFFFFF80"/>
    <w:multiLevelType w:val="singleLevel"/>
    <w:tmpl w:val="59D8298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DB2636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912380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1AAE0F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C10467D2"/>
    <w:lvl w:ilvl="0">
      <w:start w:val="1"/>
      <w:numFmt w:val="decimal"/>
      <w:pStyle w:val="ListNumber"/>
      <w:lvlText w:val="%1."/>
      <w:lvlJc w:val="left"/>
      <w:pPr>
        <w:tabs>
          <w:tab w:val="num" w:pos="360"/>
        </w:tabs>
        <w:ind w:left="360" w:hanging="360"/>
      </w:pPr>
    </w:lvl>
  </w:abstractNum>
  <w:abstractNum w:abstractNumId="9">
    <w:nsid w:val="FFFFFF89"/>
    <w:multiLevelType w:val="singleLevel"/>
    <w:tmpl w:val="3146D1E6"/>
    <w:lvl w:ilvl="0">
      <w:start w:val="1"/>
      <w:numFmt w:val="bullet"/>
      <w:pStyle w:val="ItemN-Dash"/>
      <w:lvlText w:val="–"/>
      <w:lvlJc w:val="left"/>
      <w:pPr>
        <w:tabs>
          <w:tab w:val="num" w:pos="567"/>
        </w:tabs>
        <w:ind w:left="567" w:hanging="283"/>
      </w:pPr>
      <w:rPr>
        <w:rFonts w:ascii="Heuristica" w:hAnsi="Heuristica" w:hint="default"/>
        <w:b w:val="0"/>
        <w:i w:val="0"/>
        <w:color w:val="3366FF"/>
      </w:rPr>
    </w:lvl>
  </w:abstractNum>
  <w:abstractNum w:abstractNumId="10">
    <w:nsid w:val="1AAA2A01"/>
    <w:multiLevelType w:val="hybridMultilevel"/>
    <w:tmpl w:val="2F2030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D6A214C"/>
    <w:multiLevelType w:val="multilevel"/>
    <w:tmpl w:val="BAD4CE80"/>
    <w:lvl w:ilvl="0">
      <w:start w:val="1"/>
      <w:numFmt w:val="decimal"/>
      <w:lvlText w:val="%1."/>
      <w:lvlJc w:val="left"/>
      <w:pPr>
        <w:tabs>
          <w:tab w:val="num" w:pos="425"/>
        </w:tabs>
        <w:ind w:left="425" w:hanging="425"/>
      </w:pPr>
      <w:rPr>
        <w:rFonts w:ascii="Utopia Std" w:hAnsi="Utopia Std" w:hint="default"/>
        <w:b/>
        <w:i w:val="0"/>
        <w:sz w:val="32"/>
        <w:szCs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65"/>
        </w:tabs>
        <w:ind w:left="765" w:hanging="765"/>
      </w:pPr>
      <w:rPr>
        <w:rFonts w:ascii="Utopia Std" w:hAnsi="Utopia Std" w:hint="default"/>
        <w:b/>
        <w:i w:val="0"/>
        <w:color w:val="auto"/>
        <w:sz w:val="27"/>
        <w:szCs w:val="24"/>
      </w:rPr>
    </w:lvl>
    <w:lvl w:ilvl="3">
      <w:start w:val="1"/>
      <w:numFmt w:val="decimal"/>
      <w:lvlText w:val="%1.%2.%3.%4."/>
      <w:lvlJc w:val="left"/>
      <w:pPr>
        <w:tabs>
          <w:tab w:val="num" w:pos="851"/>
        </w:tabs>
        <w:ind w:left="851" w:hanging="851"/>
      </w:pPr>
      <w:rPr>
        <w:rFonts w:ascii="Utopia Std" w:hAnsi="Utopia Std" w:hint="default"/>
        <w:b/>
        <w:i w:val="0"/>
        <w:sz w:val="22"/>
      </w:rPr>
    </w:lvl>
    <w:lvl w:ilvl="4">
      <w:start w:val="1"/>
      <w:numFmt w:val="decimal"/>
      <w:pStyle w:val="Heading5"/>
      <w:lvlText w:val="%1.%2.%3.%4.%5"/>
      <w:lvlJc w:val="left"/>
      <w:pPr>
        <w:tabs>
          <w:tab w:val="num" w:pos="964"/>
        </w:tabs>
        <w:ind w:left="964" w:hanging="964"/>
      </w:pPr>
      <w:rPr>
        <w:rFonts w:hint="default"/>
      </w:rPr>
    </w:lvl>
    <w:lvl w:ilvl="5">
      <w:start w:val="1"/>
      <w:numFmt w:val="decimal"/>
      <w:lvlText w:val="%1.%2.%3.%4.%5.%6"/>
      <w:lvlJc w:val="left"/>
      <w:pPr>
        <w:tabs>
          <w:tab w:val="num" w:pos="-567"/>
        </w:tabs>
        <w:ind w:left="-567" w:firstLine="0"/>
      </w:pPr>
      <w:rPr>
        <w:rFonts w:hint="default"/>
      </w:rPr>
    </w:lvl>
    <w:lvl w:ilvl="6">
      <w:start w:val="1"/>
      <w:numFmt w:val="decimal"/>
      <w:lvlText w:val="%1.%2.%3.%4.%5.%6.%7"/>
      <w:lvlJc w:val="left"/>
      <w:pPr>
        <w:tabs>
          <w:tab w:val="num" w:pos="-567"/>
        </w:tabs>
        <w:ind w:left="-567" w:firstLine="0"/>
      </w:pPr>
      <w:rPr>
        <w:rFonts w:hint="default"/>
      </w:rPr>
    </w:lvl>
    <w:lvl w:ilvl="7">
      <w:start w:val="1"/>
      <w:numFmt w:val="decimal"/>
      <w:lvlText w:val="%1.%2.%3.%4.%5.%6.%7.%8"/>
      <w:lvlJc w:val="left"/>
      <w:pPr>
        <w:tabs>
          <w:tab w:val="num" w:pos="-567"/>
        </w:tabs>
        <w:ind w:left="-567" w:firstLine="0"/>
      </w:pPr>
      <w:rPr>
        <w:rFonts w:hint="default"/>
      </w:rPr>
    </w:lvl>
    <w:lvl w:ilvl="8">
      <w:start w:val="1"/>
      <w:numFmt w:val="decimal"/>
      <w:lvlText w:val="%1.%2.%3.%4.%5.%6.%7.%8.%9"/>
      <w:lvlJc w:val="left"/>
      <w:pPr>
        <w:tabs>
          <w:tab w:val="num" w:pos="-567"/>
        </w:tabs>
        <w:ind w:left="-567" w:firstLine="0"/>
      </w:pPr>
      <w:rPr>
        <w:rFonts w:hint="default"/>
      </w:rPr>
    </w:lvl>
  </w:abstractNum>
  <w:abstractNum w:abstractNumId="12">
    <w:nsid w:val="29247AED"/>
    <w:multiLevelType w:val="hybridMultilevel"/>
    <w:tmpl w:val="4DF8B6B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3CE3391"/>
    <w:multiLevelType w:val="hybridMultilevel"/>
    <w:tmpl w:val="1682BF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4A13ECD"/>
    <w:multiLevelType w:val="hybridMultilevel"/>
    <w:tmpl w:val="7A5EE54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372B2E3F"/>
    <w:multiLevelType w:val="hybridMultilevel"/>
    <w:tmpl w:val="E80CD30E"/>
    <w:lvl w:ilvl="0">
      <w:start w:val="1"/>
      <w:numFmt w:val="bullet"/>
      <w:pStyle w:val="ItemBullet"/>
      <w:lvlText w:val=""/>
      <w:lvlJc w:val="left"/>
      <w:pPr>
        <w:tabs>
          <w:tab w:val="num" w:pos="284"/>
        </w:tabs>
        <w:ind w:left="284" w:hanging="284"/>
      </w:pPr>
      <w:rPr>
        <w:rFonts w:ascii="Symbol" w:hAnsi="Symbol" w:hint="default"/>
        <w:color w:val="3366FF"/>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9B217E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7154748"/>
    <w:multiLevelType w:val="hybridMultilevel"/>
    <w:tmpl w:val="CDDAAA0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5055041F"/>
    <w:multiLevelType w:val="multilevel"/>
    <w:tmpl w:val="6B006EB4"/>
    <w:lvl w:ilvl="0">
      <w:start w:val="4"/>
      <w:numFmt w:val="decimal"/>
      <w:pStyle w:val="Heading1"/>
      <w:lvlText w:val="%1"/>
      <w:lvlJc w:val="left"/>
      <w:pPr>
        <w:tabs>
          <w:tab w:val="num" w:pos="369"/>
        </w:tabs>
        <w:ind w:left="369" w:hanging="369"/>
      </w:pPr>
      <w:rPr>
        <w:rFonts w:ascii="MyriadBold" w:hAnsi="MyriadBold" w:hint="default"/>
        <w:b w:val="0"/>
        <w:i w:val="0"/>
        <w:sz w:val="32"/>
        <w:szCs w:val="28"/>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37"/>
        </w:tabs>
        <w:ind w:left="737" w:hanging="737"/>
      </w:pPr>
      <w:rPr>
        <w:rFonts w:ascii="MyriadBold" w:hAnsi="MyriadBold" w:hint="default"/>
        <w:b w:val="0"/>
        <w:i w:val="0"/>
        <w:color w:val="3366FF"/>
        <w:sz w:val="22"/>
        <w:szCs w:val="24"/>
      </w:rPr>
    </w:lvl>
    <w:lvl w:ilvl="3">
      <w:start w:val="1"/>
      <w:numFmt w:val="decimal"/>
      <w:pStyle w:val="Heading4"/>
      <w:lvlText w:val="%1.%2.%3.%4"/>
      <w:lvlJc w:val="left"/>
      <w:pPr>
        <w:tabs>
          <w:tab w:val="num" w:pos="851"/>
        </w:tabs>
        <w:ind w:left="851" w:hanging="851"/>
      </w:pPr>
      <w:rPr>
        <w:rFonts w:ascii="MyriadBold" w:hAnsi="MyriadBold" w:hint="default"/>
        <w:b w:val="0"/>
        <w:i w:val="0"/>
        <w:sz w:val="22"/>
      </w:rPr>
    </w:lvl>
    <w:lvl w:ilvl="4">
      <w:start w:val="1"/>
      <w:numFmt w:val="decimal"/>
      <w:lvlText w:val="%1.%2.%3.%4.%5"/>
      <w:lvlJc w:val="left"/>
      <w:pPr>
        <w:tabs>
          <w:tab w:val="num" w:pos="-567"/>
        </w:tabs>
        <w:ind w:left="-567" w:firstLine="0"/>
      </w:pPr>
      <w:rPr>
        <w:rFonts w:hint="default"/>
      </w:rPr>
    </w:lvl>
    <w:lvl w:ilvl="5">
      <w:start w:val="1"/>
      <w:numFmt w:val="decimal"/>
      <w:lvlText w:val="%1.%2.%3.%4.%5.%6"/>
      <w:lvlJc w:val="left"/>
      <w:pPr>
        <w:tabs>
          <w:tab w:val="num" w:pos="-567"/>
        </w:tabs>
        <w:ind w:left="-567" w:firstLine="0"/>
      </w:pPr>
      <w:rPr>
        <w:rFonts w:hint="default"/>
      </w:rPr>
    </w:lvl>
    <w:lvl w:ilvl="6">
      <w:start w:val="1"/>
      <w:numFmt w:val="decimal"/>
      <w:lvlText w:val="%1.%2.%3.%4.%5.%6.%7"/>
      <w:lvlJc w:val="left"/>
      <w:pPr>
        <w:tabs>
          <w:tab w:val="num" w:pos="-567"/>
        </w:tabs>
        <w:ind w:left="-567" w:firstLine="0"/>
      </w:pPr>
      <w:rPr>
        <w:rFonts w:hint="default"/>
      </w:rPr>
    </w:lvl>
    <w:lvl w:ilvl="7">
      <w:start w:val="1"/>
      <w:numFmt w:val="decimal"/>
      <w:lvlText w:val="%1.%2.%3.%4.%5.%6.%7.%8"/>
      <w:lvlJc w:val="left"/>
      <w:pPr>
        <w:tabs>
          <w:tab w:val="num" w:pos="-567"/>
        </w:tabs>
        <w:ind w:left="-567" w:firstLine="0"/>
      </w:pPr>
      <w:rPr>
        <w:rFonts w:hint="default"/>
      </w:rPr>
    </w:lvl>
    <w:lvl w:ilvl="8">
      <w:start w:val="1"/>
      <w:numFmt w:val="decimal"/>
      <w:lvlText w:val="%1.%2.%3.%4.%5.%6.%7.%8.%9"/>
      <w:lvlJc w:val="left"/>
      <w:pPr>
        <w:tabs>
          <w:tab w:val="num" w:pos="-567"/>
        </w:tabs>
        <w:ind w:left="-567" w:firstLine="0"/>
      </w:pPr>
      <w:rPr>
        <w:rFonts w:hint="default"/>
      </w:rPr>
    </w:lvl>
  </w:abstractNum>
  <w:abstractNum w:abstractNumId="19">
    <w:nsid w:val="5D140330"/>
    <w:multiLevelType w:val="hybridMultilevel"/>
    <w:tmpl w:val="120E0B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EC91F0C"/>
    <w:multiLevelType w:val="multilevel"/>
    <w:tmpl w:val="0C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605607EC"/>
    <w:multiLevelType w:val="hybridMultilevel"/>
    <w:tmpl w:val="FBB6118C"/>
    <w:lvl w:ilvl="0">
      <w:start w:val="1"/>
      <w:numFmt w:val="bullet"/>
      <w:pStyle w:val="ItemBulletTab"/>
      <w:lvlText w:val=""/>
      <w:lvlJc w:val="left"/>
      <w:pPr>
        <w:tabs>
          <w:tab w:val="num" w:pos="170"/>
        </w:tabs>
        <w:ind w:left="170" w:hanging="17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6AB86F35"/>
    <w:multiLevelType w:val="hybridMultilevel"/>
    <w:tmpl w:val="3864DC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New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imesNewRoman"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imesNewRoman"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7803622F"/>
    <w:multiLevelType w:val="multilevel"/>
    <w:tmpl w:val="6862E296"/>
    <w:lvl w:ilvl="0">
      <w:start w:val="1"/>
      <w:numFmt w:val="decimal"/>
      <w:lvlText w:val="%1."/>
      <w:lvlJc w:val="left"/>
      <w:pPr>
        <w:tabs>
          <w:tab w:val="num" w:pos="425"/>
        </w:tabs>
        <w:ind w:left="425" w:hanging="425"/>
      </w:pPr>
      <w:rPr>
        <w:rFonts w:ascii="MyriadBold" w:hAnsi="MyriadBold" w:hint="default"/>
        <w:b w:val="0"/>
        <w:i w:val="0"/>
        <w:sz w:val="32"/>
        <w:szCs w:val="28"/>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794"/>
        </w:tabs>
        <w:ind w:left="794" w:hanging="794"/>
      </w:pPr>
      <w:rPr>
        <w:rFonts w:ascii="MyriadBold" w:hAnsi="MyriadBold" w:hint="default"/>
        <w:b w:val="0"/>
        <w:i w:val="0"/>
        <w:color w:val="3366FF"/>
        <w:sz w:val="22"/>
        <w:szCs w:val="24"/>
      </w:rPr>
    </w:lvl>
    <w:lvl w:ilvl="3">
      <w:start w:val="1"/>
      <w:numFmt w:val="decimal"/>
      <w:lvlText w:val="%1.%2.%3.%4."/>
      <w:lvlJc w:val="left"/>
      <w:pPr>
        <w:tabs>
          <w:tab w:val="num" w:pos="851"/>
        </w:tabs>
        <w:ind w:left="851" w:hanging="851"/>
      </w:pPr>
      <w:rPr>
        <w:rFonts w:ascii="MyriadBold" w:hAnsi="MyriadBold" w:hint="default"/>
        <w:b w:val="0"/>
        <w:i w:val="0"/>
        <w:sz w:val="22"/>
      </w:rPr>
    </w:lvl>
    <w:lvl w:ilvl="4">
      <w:start w:val="1"/>
      <w:numFmt w:val="decimal"/>
      <w:lvlText w:val="%1.%2.%3.%4.%5"/>
      <w:lvlJc w:val="left"/>
      <w:pPr>
        <w:tabs>
          <w:tab w:val="num" w:pos="-567"/>
        </w:tabs>
        <w:ind w:left="-567" w:firstLine="0"/>
      </w:pPr>
      <w:rPr>
        <w:rFonts w:hint="default"/>
      </w:rPr>
    </w:lvl>
    <w:lvl w:ilvl="5">
      <w:start w:val="1"/>
      <w:numFmt w:val="decimal"/>
      <w:lvlText w:val="%1.%2.%3.%4.%5.%6"/>
      <w:lvlJc w:val="left"/>
      <w:pPr>
        <w:tabs>
          <w:tab w:val="num" w:pos="-567"/>
        </w:tabs>
        <w:ind w:left="-567" w:firstLine="0"/>
      </w:pPr>
      <w:rPr>
        <w:rFonts w:hint="default"/>
      </w:rPr>
    </w:lvl>
    <w:lvl w:ilvl="6">
      <w:start w:val="1"/>
      <w:numFmt w:val="decimal"/>
      <w:lvlText w:val="%1.%2.%3.%4.%5.%6.%7"/>
      <w:lvlJc w:val="left"/>
      <w:pPr>
        <w:tabs>
          <w:tab w:val="num" w:pos="-567"/>
        </w:tabs>
        <w:ind w:left="-567" w:firstLine="0"/>
      </w:pPr>
      <w:rPr>
        <w:rFonts w:hint="default"/>
      </w:rPr>
    </w:lvl>
    <w:lvl w:ilvl="7">
      <w:start w:val="1"/>
      <w:numFmt w:val="decimal"/>
      <w:lvlText w:val="%1.%2.%3.%4.%5.%6.%7.%8"/>
      <w:lvlJc w:val="left"/>
      <w:pPr>
        <w:tabs>
          <w:tab w:val="num" w:pos="-567"/>
        </w:tabs>
        <w:ind w:left="-567" w:firstLine="0"/>
      </w:pPr>
      <w:rPr>
        <w:rFonts w:hint="default"/>
      </w:rPr>
    </w:lvl>
    <w:lvl w:ilvl="8">
      <w:start w:val="1"/>
      <w:numFmt w:val="decimal"/>
      <w:lvlText w:val="%1.%2.%3.%4.%5.%6.%7.%8.%9"/>
      <w:lvlJc w:val="left"/>
      <w:pPr>
        <w:tabs>
          <w:tab w:val="num" w:pos="-567"/>
        </w:tabs>
        <w:ind w:left="-567" w:firstLine="0"/>
      </w:pPr>
      <w:rPr>
        <w:rFonts w:hint="default"/>
      </w:rPr>
    </w:lvl>
  </w:abstractNum>
  <w:num w:numId="1">
    <w:abstractNumId w:val="20"/>
  </w:num>
  <w:num w:numId="2">
    <w:abstractNumId w:val="12"/>
  </w:num>
  <w:num w:numId="3">
    <w:abstractNumId w:val="19"/>
  </w:num>
  <w:num w:numId="4">
    <w:abstractNumId w:val="17"/>
  </w:num>
  <w:num w:numId="5">
    <w:abstractNumId w:val="14"/>
  </w:num>
  <w:num w:numId="6">
    <w:abstractNumId w:val="10"/>
  </w:num>
  <w:num w:numId="7">
    <w:abstractNumId w:val="13"/>
  </w:num>
  <w:num w:numId="8">
    <w:abstractNumId w:val="22"/>
  </w:num>
  <w:num w:numId="9">
    <w:abstractNumId w:val="9"/>
  </w:num>
  <w:num w:numId="10">
    <w:abstractNumId w:val="7"/>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18"/>
  </w:num>
  <w:num w:numId="19">
    <w:abstractNumId w:val="11"/>
  </w:num>
  <w:num w:numId="20">
    <w:abstractNumId w:val="21"/>
  </w:num>
  <w:num w:numId="21">
    <w:abstractNumId w:val="8"/>
  </w:num>
  <w:num w:numId="22">
    <w:abstractNumId w:val="15"/>
  </w:num>
  <w:num w:numId="23">
    <w:abstractNumId w:val="18"/>
  </w:num>
  <w:num w:numId="24">
    <w:abstractNumId w:val="18"/>
  </w:num>
  <w:num w:numId="25">
    <w:abstractNumId w:val="18"/>
  </w:num>
  <w:num w:numId="26">
    <w:abstractNumId w:val="18"/>
  </w:num>
  <w:num w:numId="27">
    <w:abstractNumId w:val="23"/>
  </w:num>
  <w:num w:numId="28">
    <w:abstractNumId w:val="16"/>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5"/>
  <w:mirrorMargins/>
  <w:attachedTemplate r:id="rId1"/>
  <w:stylePaneFormatFilter w:val="3F01"/>
  <w:doNotTrackMoves/>
  <w:defaultTabStop w:val="708"/>
  <w:autoHyphenation/>
  <w:consecutiveHyphenLimit w:val="3"/>
  <w:hyphenationZone w:val="420"/>
  <w:doNotHyphenateCaps/>
  <w:evenAndOddHeaders/>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hapID" w:val="4"/>
    <w:docVar w:name="count_page" w:val="27"/>
    <w:docVar w:name="Count_Page_Total" w:val="244"/>
  </w:docVars>
  <w:revisionView w:comments="1" w:formatting="1" w:inkAnnotations="1" w:insDel="1" w:markup="0"/>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A8F"/>
    <w:pPr>
      <w:spacing w:after="250" w:line="250" w:lineRule="exact"/>
      <w:jc w:val="both"/>
    </w:pPr>
    <w:rPr>
      <w:rFonts w:ascii="Heuristica" w:eastAsia="Arial Unicode MS" w:hAnsi="Heuristica"/>
      <w:szCs w:val="24"/>
      <w:lang w:val="de-DE" w:eastAsia="ko-KR" w:bidi="ar-SA"/>
    </w:rPr>
  </w:style>
  <w:style w:type="paragraph" w:styleId="Heading1">
    <w:name w:val="heading 1"/>
    <w:next w:val="CommentText"/>
    <w:link w:val="berschrift1Zchn"/>
    <w:qFormat/>
    <w:rsid w:val="00581033"/>
    <w:pPr>
      <w:keepNext/>
      <w:numPr>
        <w:ilvl w:val="0"/>
        <w:numId w:val="18"/>
      </w:numPr>
      <w:suppressAutoHyphens/>
      <w:spacing w:after="320" w:line="360" w:lineRule="exact"/>
      <w:outlineLvl w:val="0"/>
    </w:pPr>
    <w:rPr>
      <w:rFonts w:ascii="MyriadBold" w:eastAsia="Arial Unicode MS" w:hAnsi="MyriadBold" w:cs="Arial"/>
      <w:bCs/>
      <w:color w:val="3366FF"/>
      <w:kern w:val="32"/>
      <w:sz w:val="32"/>
      <w:szCs w:val="32"/>
      <w:lang w:val="de-DE" w:eastAsia="ko-KR" w:bidi="ar-SA"/>
    </w:rPr>
  </w:style>
  <w:style w:type="paragraph" w:styleId="Heading2">
    <w:name w:val="heading 2"/>
    <w:basedOn w:val="Heading1"/>
    <w:next w:val="Normal"/>
    <w:link w:val="berschrift2Zchn"/>
    <w:qFormat/>
    <w:rsid w:val="00581033"/>
    <w:pPr>
      <w:numPr>
        <w:ilvl w:val="1"/>
        <w:numId w:val="18"/>
      </w:numPr>
      <w:spacing w:before="520" w:after="280" w:line="300" w:lineRule="exact"/>
      <w:outlineLvl w:val="1"/>
    </w:pPr>
    <w:rPr>
      <w:bCs w:val="0"/>
      <w:iCs/>
      <w:sz w:val="26"/>
      <w:szCs w:val="28"/>
    </w:rPr>
  </w:style>
  <w:style w:type="paragraph" w:styleId="Heading3">
    <w:name w:val="heading 3"/>
    <w:basedOn w:val="Heading2"/>
    <w:next w:val="Normal"/>
    <w:qFormat/>
    <w:rsid w:val="00581033"/>
    <w:pPr>
      <w:numPr>
        <w:ilvl w:val="2"/>
        <w:numId w:val="18"/>
      </w:numPr>
      <w:spacing w:before="440" w:after="260" w:line="260" w:lineRule="exact"/>
      <w:outlineLvl w:val="2"/>
    </w:pPr>
    <w:rPr>
      <w:bCs/>
      <w:sz w:val="22"/>
      <w:szCs w:val="26"/>
    </w:rPr>
  </w:style>
  <w:style w:type="paragraph" w:styleId="Heading4">
    <w:name w:val="heading 4"/>
    <w:basedOn w:val="Heading3"/>
    <w:next w:val="Normal"/>
    <w:link w:val="berschrift4Zchn"/>
    <w:qFormat/>
    <w:rsid w:val="00581033"/>
    <w:pPr>
      <w:numPr>
        <w:ilvl w:val="3"/>
        <w:numId w:val="18"/>
      </w:numPr>
      <w:spacing w:before="280" w:after="80"/>
      <w:outlineLvl w:val="3"/>
    </w:pPr>
    <w:rPr>
      <w:bCs w:val="0"/>
      <w:szCs w:val="28"/>
    </w:rPr>
  </w:style>
  <w:style w:type="paragraph" w:styleId="Heading5">
    <w:name w:val="heading 5"/>
    <w:basedOn w:val="Normal"/>
    <w:next w:val="Normal"/>
    <w:link w:val="berschrift5Zchn"/>
    <w:qFormat/>
    <w:rsid w:val="006C5A8F"/>
    <w:pPr>
      <w:keepNext/>
      <w:keepLines/>
      <w:numPr>
        <w:ilvl w:val="4"/>
        <w:numId w:val="19"/>
      </w:numPr>
      <w:suppressAutoHyphens/>
      <w:spacing w:after="60"/>
      <w:jc w:val="left"/>
      <w:outlineLvl w:val="4"/>
    </w:pPr>
    <w:rPr>
      <w:rFonts w:ascii="Utopia Std" w:hAnsi="Utopia Std"/>
      <w:b/>
      <w:bCs/>
      <w:iCs/>
      <w:szCs w:val="26"/>
    </w:rPr>
  </w:style>
  <w:style w:type="paragraph" w:styleId="Heading6">
    <w:name w:val="heading 6"/>
    <w:basedOn w:val="Normal"/>
    <w:next w:val="Normal"/>
    <w:link w:val="berschrift6Zchn"/>
    <w:qFormat/>
    <w:rsid w:val="006C5A8F"/>
    <w:pPr>
      <w:spacing w:before="240" w:after="60"/>
      <w:outlineLvl w:val="5"/>
    </w:pPr>
    <w:rPr>
      <w:rFonts w:ascii="Times New Roman" w:hAnsi="Times New Roman"/>
      <w:b/>
      <w:bCs/>
      <w:sz w:val="22"/>
      <w:szCs w:val="22"/>
    </w:rPr>
  </w:style>
  <w:style w:type="paragraph" w:styleId="Heading7">
    <w:name w:val="heading 7"/>
    <w:basedOn w:val="Normal"/>
    <w:next w:val="Normal"/>
    <w:link w:val="berschrift7Zchn"/>
    <w:qFormat/>
    <w:rsid w:val="006C5A8F"/>
    <w:pPr>
      <w:spacing w:before="240" w:after="60"/>
      <w:outlineLvl w:val="6"/>
    </w:pPr>
    <w:rPr>
      <w:rFonts w:ascii="Times New Roman" w:hAnsi="Times New Roman"/>
      <w:sz w:val="24"/>
    </w:rPr>
  </w:style>
  <w:style w:type="paragraph" w:styleId="Heading8">
    <w:name w:val="heading 8"/>
    <w:basedOn w:val="Normal"/>
    <w:next w:val="Normal"/>
    <w:link w:val="berschrift8Zchn"/>
    <w:qFormat/>
    <w:rsid w:val="006C5A8F"/>
    <w:pPr>
      <w:spacing w:before="240" w:after="60"/>
      <w:outlineLvl w:val="7"/>
    </w:pPr>
    <w:rPr>
      <w:rFonts w:ascii="Times New Roman" w:hAnsi="Times New Roman"/>
      <w:i/>
      <w:iCs/>
      <w:sz w:val="24"/>
    </w:rPr>
  </w:style>
  <w:style w:type="paragraph" w:styleId="Heading9">
    <w:name w:val="heading 9"/>
    <w:basedOn w:val="Normal"/>
    <w:next w:val="Normal"/>
    <w:link w:val="berschrift9Zchn"/>
    <w:qFormat/>
    <w:rsid w:val="006C5A8F"/>
    <w:pPr>
      <w:spacing w:before="240" w:after="60"/>
      <w:outlineLvl w:val="8"/>
    </w:pPr>
    <w:rPr>
      <w:rFonts w:ascii="Arial" w:hAnsi="Arial" w:cs="Arial"/>
      <w:sz w:val="22"/>
      <w:szCs w:val="22"/>
    </w:rPr>
  </w:style>
  <w:style w:type="character" w:default="1" w:styleId="DefaultParagraphFont">
    <w:name w:val="Default Paragraph Font"/>
    <w:semiHidden/>
    <w:rsid w:val="006C5A8F"/>
    <w:rPr>
      <w:lang w:val="de-DE"/>
    </w:rPr>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rsid w:val="006C5A8F"/>
  </w:style>
  <w:style w:type="character" w:customStyle="1" w:styleId="berschrift1Zchn">
    <w:name w:val="Überschrift 1 Zchn"/>
    <w:basedOn w:val="DefaultParagraphFont"/>
    <w:link w:val="Heading1"/>
    <w:rsid w:val="00581033"/>
    <w:rPr>
      <w:rFonts w:ascii="MyriadBold" w:eastAsia="Arial Unicode MS" w:hAnsi="MyriadBold" w:cs="Arial"/>
      <w:bCs/>
      <w:color w:val="3366FF"/>
      <w:kern w:val="32"/>
      <w:sz w:val="32"/>
      <w:szCs w:val="32"/>
      <w:lang w:eastAsia="ko-KR" w:bidi="ar-SA"/>
    </w:rPr>
  </w:style>
  <w:style w:type="character" w:customStyle="1" w:styleId="berschrift2Zchn">
    <w:name w:val="Überschrift 2 Zchn"/>
    <w:basedOn w:val="DefaultParagraphFont"/>
    <w:link w:val="Heading2"/>
    <w:rsid w:val="00581033"/>
    <w:rPr>
      <w:rFonts w:ascii="MyriadBold" w:eastAsia="Arial Unicode MS" w:hAnsi="MyriadBold" w:cs="Arial"/>
      <w:iCs/>
      <w:color w:val="3366FF"/>
      <w:kern w:val="32"/>
      <w:sz w:val="26"/>
      <w:szCs w:val="28"/>
      <w:lang w:eastAsia="ko-KR" w:bidi="ar-SA"/>
    </w:rPr>
  </w:style>
  <w:style w:type="paragraph" w:customStyle="1" w:styleId="MottoAutor">
    <w:name w:val="Motto_Autor"/>
    <w:rsid w:val="006C5A8F"/>
    <w:pPr>
      <w:spacing w:after="320" w:line="230" w:lineRule="exact"/>
      <w:ind w:left="1985"/>
      <w:jc w:val="right"/>
    </w:pPr>
    <w:rPr>
      <w:rFonts w:ascii="Heuristica" w:eastAsia="Arial Unicode MS" w:hAnsi="Heuristica" w:cs="Arial"/>
      <w:bCs/>
      <w:kern w:val="32"/>
      <w:sz w:val="18"/>
      <w:szCs w:val="32"/>
      <w:lang w:val="de-DE" w:eastAsia="ko-KR" w:bidi="ar-SA"/>
    </w:rPr>
  </w:style>
  <w:style w:type="character" w:customStyle="1" w:styleId="berschrift4Zchn">
    <w:name w:val="Überschrift 4 Zchn"/>
    <w:basedOn w:val="DefaultParagraphFont"/>
    <w:link w:val="Heading4"/>
    <w:rsid w:val="00581033"/>
    <w:rPr>
      <w:rFonts w:ascii="MyriadBold" w:eastAsia="Arial Unicode MS" w:hAnsi="MyriadBold" w:cs="Arial"/>
      <w:iCs/>
      <w:color w:val="3366FF"/>
      <w:kern w:val="32"/>
      <w:sz w:val="22"/>
      <w:szCs w:val="28"/>
      <w:lang w:eastAsia="ko-KR" w:bidi="ar-SA"/>
    </w:rPr>
  </w:style>
  <w:style w:type="character" w:customStyle="1" w:styleId="berschrift5Zchn">
    <w:name w:val="Überschrift 5 Zchn"/>
    <w:basedOn w:val="DefaultParagraphFont"/>
    <w:link w:val="Heading5"/>
    <w:rsid w:val="00EC47F8"/>
    <w:rPr>
      <w:rFonts w:ascii="Utopia Std" w:eastAsia="Arial Unicode MS" w:hAnsi="Utopia Std"/>
      <w:b/>
      <w:bCs/>
      <w:iCs/>
      <w:szCs w:val="26"/>
      <w:lang w:eastAsia="ko-KR" w:bidi="ar-SA"/>
    </w:rPr>
  </w:style>
  <w:style w:type="character" w:customStyle="1" w:styleId="berschrift6Zchn">
    <w:name w:val="Überschrift 6 Zchn"/>
    <w:basedOn w:val="DefaultParagraphFont"/>
    <w:link w:val="Heading6"/>
    <w:rsid w:val="00EC47F8"/>
    <w:rPr>
      <w:rFonts w:eastAsia="Arial Unicode MS"/>
      <w:b/>
      <w:bCs/>
      <w:sz w:val="22"/>
      <w:szCs w:val="22"/>
      <w:lang w:eastAsia="ko-KR" w:bidi="ar-SA"/>
    </w:rPr>
  </w:style>
  <w:style w:type="character" w:customStyle="1" w:styleId="berschrift7Zchn">
    <w:name w:val="Überschrift 7 Zchn"/>
    <w:basedOn w:val="DefaultParagraphFont"/>
    <w:link w:val="Heading7"/>
    <w:rsid w:val="00EC47F8"/>
    <w:rPr>
      <w:rFonts w:eastAsia="Arial Unicode MS"/>
      <w:sz w:val="24"/>
      <w:szCs w:val="24"/>
      <w:lang w:eastAsia="ko-KR" w:bidi="ar-SA"/>
    </w:rPr>
  </w:style>
  <w:style w:type="character" w:customStyle="1" w:styleId="berschrift8Zchn">
    <w:name w:val="Überschrift 8 Zchn"/>
    <w:basedOn w:val="DefaultParagraphFont"/>
    <w:link w:val="Heading8"/>
    <w:rsid w:val="00EC47F8"/>
    <w:rPr>
      <w:rFonts w:eastAsia="Arial Unicode MS"/>
      <w:i/>
      <w:iCs/>
      <w:sz w:val="24"/>
      <w:szCs w:val="24"/>
      <w:lang w:eastAsia="ko-KR" w:bidi="ar-SA"/>
    </w:rPr>
  </w:style>
  <w:style w:type="character" w:customStyle="1" w:styleId="berschrift9Zchn">
    <w:name w:val="Überschrift 9 Zchn"/>
    <w:basedOn w:val="DefaultParagraphFont"/>
    <w:link w:val="Heading9"/>
    <w:rsid w:val="00EC47F8"/>
    <w:rPr>
      <w:rFonts w:ascii="Arial" w:eastAsia="Arial Unicode MS" w:hAnsi="Arial" w:cs="Arial"/>
      <w:sz w:val="22"/>
      <w:szCs w:val="22"/>
      <w:lang w:eastAsia="ko-KR" w:bidi="ar-SA"/>
    </w:rPr>
  </w:style>
  <w:style w:type="paragraph" w:styleId="BalloonText">
    <w:name w:val="Balloon Text"/>
    <w:basedOn w:val="Normal"/>
    <w:link w:val="SprechblasentextZchn"/>
    <w:uiPriority w:val="99"/>
    <w:semiHidden/>
    <w:rsid w:val="006C5A8F"/>
    <w:rPr>
      <w:rFonts w:ascii="Tahoma" w:hAnsi="Tahoma" w:cs="Tahoma"/>
      <w:sz w:val="16"/>
      <w:szCs w:val="16"/>
    </w:rPr>
  </w:style>
  <w:style w:type="character" w:customStyle="1" w:styleId="SprechblasentextZchn">
    <w:name w:val="Sprechblasentext Zchn"/>
    <w:basedOn w:val="DefaultParagraphFont"/>
    <w:link w:val="BalloonText"/>
    <w:uiPriority w:val="99"/>
    <w:rsid w:val="0037439B"/>
    <w:rPr>
      <w:rFonts w:ascii="Tahoma" w:eastAsia="Arial Unicode MS" w:hAnsi="Tahoma" w:cs="Tahoma"/>
      <w:sz w:val="16"/>
      <w:szCs w:val="16"/>
      <w:lang w:eastAsia="ko-KR" w:bidi="ar-SA"/>
    </w:rPr>
  </w:style>
  <w:style w:type="paragraph" w:customStyle="1" w:styleId="FarbigeListe-Akzent12">
    <w:name w:val="Farbige Liste - Akzent 12"/>
    <w:basedOn w:val="Normal"/>
    <w:uiPriority w:val="34"/>
    <w:qFormat/>
    <w:rsid w:val="00EC47F8"/>
    <w:pPr>
      <w:ind w:left="720"/>
      <w:contextualSpacing/>
    </w:pPr>
  </w:style>
  <w:style w:type="paragraph" w:styleId="Footer">
    <w:name w:val="footer"/>
    <w:basedOn w:val="Normal"/>
    <w:link w:val="FuzeileZchn"/>
    <w:uiPriority w:val="99"/>
    <w:rsid w:val="006C5A8F"/>
    <w:pPr>
      <w:tabs>
        <w:tab w:val="center" w:pos="4536"/>
        <w:tab w:val="right" w:pos="9072"/>
      </w:tabs>
      <w:spacing w:after="0" w:line="240" w:lineRule="auto"/>
      <w:jc w:val="center"/>
    </w:pPr>
    <w:rPr>
      <w:sz w:val="19"/>
    </w:rPr>
  </w:style>
  <w:style w:type="character" w:customStyle="1" w:styleId="FuzeileZchn">
    <w:name w:val="Fußzeile Zchn"/>
    <w:basedOn w:val="DefaultParagraphFont"/>
    <w:link w:val="Footer"/>
    <w:uiPriority w:val="99"/>
    <w:rsid w:val="00F72F78"/>
    <w:rPr>
      <w:rFonts w:ascii="Heuristica" w:eastAsia="Arial Unicode MS" w:hAnsi="Heuristica"/>
      <w:sz w:val="19"/>
      <w:szCs w:val="24"/>
      <w:lang w:eastAsia="ko-KR" w:bidi="ar-SA"/>
    </w:rPr>
  </w:style>
  <w:style w:type="character" w:styleId="PageNumber">
    <w:name w:val="page number"/>
    <w:basedOn w:val="DefaultParagraphFont"/>
    <w:uiPriority w:val="99"/>
    <w:rsid w:val="006C5A8F"/>
    <w:rPr>
      <w:rFonts w:ascii="Utopia Std" w:hAnsi="Utopia Std"/>
      <w:sz w:val="20"/>
    </w:rPr>
  </w:style>
  <w:style w:type="character" w:customStyle="1" w:styleId="FormatvorlageLateinArial">
    <w:name w:val="Formatvorlage (Latein) Arial"/>
    <w:basedOn w:val="DefaultParagraphFont"/>
    <w:rsid w:val="009F7578"/>
    <w:rPr>
      <w:rFonts w:ascii="Arial" w:hAnsi="Arial"/>
      <w:sz w:val="22"/>
    </w:rPr>
  </w:style>
  <w:style w:type="paragraph" w:customStyle="1" w:styleId="FarbigeListe-Akzent11">
    <w:name w:val="Farbige Liste - Akzent 11"/>
    <w:basedOn w:val="Normal"/>
    <w:uiPriority w:val="34"/>
    <w:qFormat/>
    <w:rsid w:val="00614DE7"/>
    <w:pPr>
      <w:ind w:left="720"/>
      <w:contextualSpacing/>
    </w:pPr>
    <w:rPr>
      <w:rFonts w:ascii="Cambria" w:eastAsia="Cambria" w:hAnsi="Cambria"/>
      <w:lang w:eastAsia="en-US"/>
    </w:rPr>
  </w:style>
  <w:style w:type="paragraph" w:styleId="BodyText">
    <w:name w:val="Body Text"/>
    <w:basedOn w:val="Normal"/>
    <w:link w:val="TextkrperZchn"/>
    <w:rsid w:val="006C5A8F"/>
    <w:pPr>
      <w:spacing w:after="0" w:line="240" w:lineRule="auto"/>
      <w:jc w:val="left"/>
    </w:pPr>
    <w:rPr>
      <w:rFonts w:ascii="Times New Roman" w:eastAsia="Times New Roman" w:hAnsi="Times New Roman"/>
      <w:b/>
      <w:sz w:val="24"/>
      <w:szCs w:val="20"/>
      <w:lang w:eastAsia="de-DE"/>
    </w:rPr>
  </w:style>
  <w:style w:type="character" w:customStyle="1" w:styleId="TextkrperZchn">
    <w:name w:val="Textkörper Zchn"/>
    <w:basedOn w:val="DefaultParagraphFont"/>
    <w:link w:val="BodyText"/>
    <w:uiPriority w:val="99"/>
    <w:rsid w:val="00614DE7"/>
    <w:rPr>
      <w:b/>
      <w:sz w:val="24"/>
      <w:lang w:eastAsia="de-DE" w:bidi="ar-SA"/>
    </w:rPr>
  </w:style>
  <w:style w:type="paragraph" w:styleId="FootnoteText">
    <w:name w:val="footnote text"/>
    <w:link w:val="FunotentextZchn"/>
    <w:semiHidden/>
    <w:rsid w:val="006C5A8F"/>
    <w:pPr>
      <w:tabs>
        <w:tab w:val="left" w:pos="284"/>
      </w:tabs>
      <w:spacing w:line="200" w:lineRule="exact"/>
      <w:ind w:left="284" w:hanging="284"/>
      <w:jc w:val="both"/>
    </w:pPr>
    <w:rPr>
      <w:rFonts w:ascii="Heuristica" w:eastAsia="Times New Roman" w:hAnsi="Heuristica"/>
      <w:sz w:val="17"/>
      <w:lang w:val="de-DE" w:eastAsia="de-AT" w:bidi="ar-SA"/>
    </w:rPr>
  </w:style>
  <w:style w:type="character" w:customStyle="1" w:styleId="FunotentextZchn">
    <w:name w:val="Fußnotentext Zchn"/>
    <w:basedOn w:val="DefaultParagraphFont"/>
    <w:link w:val="FootnoteText"/>
    <w:semiHidden/>
    <w:rsid w:val="00614DE7"/>
    <w:rPr>
      <w:rFonts w:ascii="Heuristica" w:eastAsia="Times New Roman" w:hAnsi="Heuristica"/>
      <w:sz w:val="17"/>
      <w:lang w:eastAsia="de-AT" w:bidi="ar-SA"/>
    </w:rPr>
  </w:style>
  <w:style w:type="character" w:styleId="FootnoteReference">
    <w:name w:val="footnote reference"/>
    <w:basedOn w:val="DefaultParagraphFont"/>
    <w:semiHidden/>
    <w:rsid w:val="006C5A8F"/>
    <w:rPr>
      <w:vertAlign w:val="superscript"/>
    </w:rPr>
  </w:style>
  <w:style w:type="paragraph" w:styleId="Title">
    <w:name w:val="Title"/>
    <w:basedOn w:val="Normal"/>
    <w:link w:val="TitelZchn"/>
    <w:qFormat/>
    <w:rsid w:val="006C5A8F"/>
    <w:pPr>
      <w:spacing w:before="240" w:after="60"/>
      <w:jc w:val="center"/>
      <w:outlineLvl w:val="0"/>
    </w:pPr>
    <w:rPr>
      <w:rFonts w:ascii="Arial" w:hAnsi="Arial" w:cs="Arial"/>
      <w:b/>
      <w:bCs/>
      <w:kern w:val="28"/>
      <w:sz w:val="32"/>
      <w:szCs w:val="32"/>
    </w:rPr>
  </w:style>
  <w:style w:type="character" w:customStyle="1" w:styleId="TitelZchn">
    <w:name w:val="Titel Zchn"/>
    <w:basedOn w:val="DefaultParagraphFont"/>
    <w:link w:val="Title"/>
    <w:rsid w:val="00614DE7"/>
    <w:rPr>
      <w:rFonts w:ascii="Arial" w:eastAsia="Arial Unicode MS" w:hAnsi="Arial" w:cs="Arial"/>
      <w:b/>
      <w:bCs/>
      <w:kern w:val="28"/>
      <w:sz w:val="32"/>
      <w:szCs w:val="32"/>
      <w:lang w:eastAsia="ko-KR" w:bidi="ar-SA"/>
    </w:rPr>
  </w:style>
  <w:style w:type="paragraph" w:customStyle="1" w:styleId="FormatvorlageLateinArialNach6ptZeilenabstand15Zeilen">
    <w:name w:val="Formatvorlage (Latein) Arial Nach:  6 pt Zeilenabstand:  15 Zeilen"/>
    <w:basedOn w:val="Normal"/>
    <w:rsid w:val="00614DE7"/>
    <w:pPr>
      <w:spacing w:after="120" w:line="480" w:lineRule="auto"/>
    </w:pPr>
    <w:rPr>
      <w:rFonts w:ascii="Arial" w:hAnsi="Arial"/>
      <w:sz w:val="22"/>
      <w:szCs w:val="20"/>
      <w:lang w:eastAsia="en-US"/>
    </w:rPr>
  </w:style>
  <w:style w:type="paragraph" w:styleId="DocumentMap">
    <w:name w:val="Document Map"/>
    <w:basedOn w:val="Normal"/>
    <w:link w:val="DokumentstrukturZchn"/>
    <w:uiPriority w:val="99"/>
    <w:semiHidden/>
    <w:rsid w:val="006C5A8F"/>
    <w:pPr>
      <w:shd w:val="clear" w:color="auto" w:fill="000080"/>
    </w:pPr>
    <w:rPr>
      <w:rFonts w:ascii="Tahoma" w:hAnsi="Tahoma" w:cs="Tahoma"/>
      <w:szCs w:val="20"/>
    </w:rPr>
  </w:style>
  <w:style w:type="character" w:customStyle="1" w:styleId="DokumentstrukturZchn">
    <w:name w:val="Dokumentstruktur Zchn"/>
    <w:basedOn w:val="DefaultParagraphFont"/>
    <w:link w:val="DocumentMap"/>
    <w:uiPriority w:val="99"/>
    <w:rsid w:val="00396874"/>
    <w:rPr>
      <w:rFonts w:ascii="Tahoma" w:eastAsia="Arial Unicode MS" w:hAnsi="Tahoma" w:cs="Tahoma"/>
      <w:lang w:eastAsia="ko-KR" w:bidi="ar-SA"/>
    </w:rPr>
  </w:style>
  <w:style w:type="paragraph" w:styleId="BodyTextIndent">
    <w:name w:val="Body Text Indent"/>
    <w:basedOn w:val="Normal"/>
    <w:link w:val="Textkrper-ZeileneinzugZchn"/>
    <w:rsid w:val="006C5A8F"/>
    <w:pPr>
      <w:spacing w:after="120"/>
      <w:ind w:left="283"/>
    </w:pPr>
  </w:style>
  <w:style w:type="character" w:customStyle="1" w:styleId="Textkrper-ZeileneinzugZchn">
    <w:name w:val="Textkörper-Zeileneinzug Zchn"/>
    <w:basedOn w:val="DefaultParagraphFont"/>
    <w:link w:val="BodyTextIndent"/>
    <w:rsid w:val="00396874"/>
    <w:rPr>
      <w:rFonts w:ascii="Heuristica" w:eastAsia="Arial Unicode MS" w:hAnsi="Heuristica"/>
      <w:szCs w:val="24"/>
      <w:lang w:eastAsia="ko-KR" w:bidi="ar-SA"/>
    </w:rPr>
  </w:style>
  <w:style w:type="character" w:styleId="Hyperlink">
    <w:name w:val="Hyperlink"/>
    <w:basedOn w:val="DefaultParagraphFont"/>
    <w:uiPriority w:val="99"/>
    <w:rsid w:val="006C5A8F"/>
    <w:rPr>
      <w:color w:val="0000FF"/>
      <w:u w:val="single"/>
    </w:rPr>
  </w:style>
  <w:style w:type="character" w:customStyle="1" w:styleId="fn">
    <w:name w:val="fn"/>
    <w:basedOn w:val="DefaultParagraphFont"/>
    <w:rsid w:val="00396874"/>
  </w:style>
  <w:style w:type="character" w:customStyle="1" w:styleId="mn">
    <w:name w:val="mn"/>
    <w:basedOn w:val="DefaultParagraphFont"/>
    <w:rsid w:val="00396874"/>
  </w:style>
  <w:style w:type="character" w:customStyle="1" w:styleId="sn">
    <w:name w:val="sn"/>
    <w:basedOn w:val="DefaultParagraphFont"/>
    <w:rsid w:val="00396874"/>
  </w:style>
  <w:style w:type="character" w:customStyle="1" w:styleId="pn3">
    <w:name w:val="pn3"/>
    <w:basedOn w:val="DefaultParagraphFont"/>
    <w:rsid w:val="00396874"/>
    <w:rPr>
      <w:rFonts w:ascii="Arial" w:hAnsi="Arial" w:cs="Arial" w:hint="default"/>
      <w:sz w:val="24"/>
      <w:szCs w:val="24"/>
      <w:specVanish w:val="0"/>
    </w:rPr>
  </w:style>
  <w:style w:type="paragraph" w:customStyle="1" w:styleId="ti10">
    <w:name w:val="ti10"/>
    <w:basedOn w:val="Normal"/>
    <w:rsid w:val="00396874"/>
    <w:pPr>
      <w:spacing w:after="360" w:line="384" w:lineRule="auto"/>
      <w:textAlignment w:val="baseline"/>
    </w:pPr>
    <w:rPr>
      <w:rFonts w:ascii="Arial" w:hAnsi="Arial" w:cs="Arial"/>
      <w:b/>
      <w:bCs/>
      <w:color w:val="000000"/>
      <w:sz w:val="29"/>
      <w:szCs w:val="29"/>
    </w:rPr>
  </w:style>
  <w:style w:type="character" w:customStyle="1" w:styleId="v">
    <w:name w:val="v"/>
    <w:basedOn w:val="DefaultParagraphFont"/>
    <w:rsid w:val="00396874"/>
  </w:style>
  <w:style w:type="character" w:customStyle="1" w:styleId="is">
    <w:name w:val="is"/>
    <w:basedOn w:val="DefaultParagraphFont"/>
    <w:rsid w:val="00396874"/>
  </w:style>
  <w:style w:type="character" w:customStyle="1" w:styleId="ip">
    <w:name w:val="ip"/>
    <w:basedOn w:val="DefaultParagraphFont"/>
    <w:rsid w:val="00396874"/>
  </w:style>
  <w:style w:type="character" w:customStyle="1" w:styleId="pg">
    <w:name w:val="pg"/>
    <w:basedOn w:val="DefaultParagraphFont"/>
    <w:rsid w:val="00396874"/>
  </w:style>
  <w:style w:type="character" w:customStyle="1" w:styleId="name">
    <w:name w:val="name"/>
    <w:basedOn w:val="DefaultParagraphFont"/>
    <w:rsid w:val="00396874"/>
  </w:style>
  <w:style w:type="character" w:customStyle="1" w:styleId="forenames">
    <w:name w:val="forenames"/>
    <w:basedOn w:val="DefaultParagraphFont"/>
    <w:rsid w:val="00396874"/>
  </w:style>
  <w:style w:type="character" w:customStyle="1" w:styleId="surname">
    <w:name w:val="surname"/>
    <w:basedOn w:val="DefaultParagraphFont"/>
    <w:rsid w:val="00396874"/>
  </w:style>
  <w:style w:type="character" w:customStyle="1" w:styleId="qualifications">
    <w:name w:val="qualifications"/>
    <w:basedOn w:val="DefaultParagraphFont"/>
    <w:rsid w:val="00396874"/>
  </w:style>
  <w:style w:type="character" w:styleId="CommentReference">
    <w:name w:val="annotation reference"/>
    <w:basedOn w:val="DefaultParagraphFont"/>
    <w:semiHidden/>
    <w:rsid w:val="006C5A8F"/>
    <w:rPr>
      <w:sz w:val="16"/>
      <w:szCs w:val="16"/>
    </w:rPr>
  </w:style>
  <w:style w:type="paragraph" w:styleId="CommentText">
    <w:name w:val="annotation text"/>
    <w:basedOn w:val="Normal"/>
    <w:link w:val="KommentartextZchn"/>
    <w:semiHidden/>
    <w:rsid w:val="006C5A8F"/>
    <w:rPr>
      <w:szCs w:val="20"/>
    </w:rPr>
  </w:style>
  <w:style w:type="character" w:customStyle="1" w:styleId="KommentartextZchn">
    <w:name w:val="Kommentartext Zchn"/>
    <w:basedOn w:val="DefaultParagraphFont"/>
    <w:link w:val="CommentText"/>
    <w:rsid w:val="00396874"/>
    <w:rPr>
      <w:rFonts w:ascii="Heuristica" w:eastAsia="Arial Unicode MS" w:hAnsi="Heuristica"/>
      <w:lang w:eastAsia="ko-KR" w:bidi="ar-SA"/>
    </w:rPr>
  </w:style>
  <w:style w:type="paragraph" w:styleId="CommentSubject">
    <w:name w:val="annotation subject"/>
    <w:basedOn w:val="CommentText"/>
    <w:next w:val="CommentText"/>
    <w:link w:val="KommentarthemaZchn"/>
    <w:semiHidden/>
    <w:rsid w:val="006C5A8F"/>
    <w:rPr>
      <w:b/>
      <w:bCs/>
    </w:rPr>
  </w:style>
  <w:style w:type="character" w:customStyle="1" w:styleId="KommentarthemaZchn">
    <w:name w:val="Kommentarthema Zchn"/>
    <w:basedOn w:val="KommentartextZchn"/>
    <w:link w:val="CommentSubject"/>
    <w:rsid w:val="00396874"/>
    <w:rPr>
      <w:b/>
      <w:bCs/>
    </w:rPr>
  </w:style>
  <w:style w:type="paragraph" w:customStyle="1" w:styleId="Formatvorlage11ptFettZeilenabstandDoppelt">
    <w:name w:val="Formatvorlage 11 pt Fett Zeilenabstand:  Doppelt"/>
    <w:basedOn w:val="Normal"/>
    <w:rsid w:val="002C2DC5"/>
    <w:pPr>
      <w:spacing w:line="480" w:lineRule="auto"/>
    </w:pPr>
    <w:rPr>
      <w:rFonts w:ascii="Arial" w:hAnsi="Arial" w:cs="Arial"/>
      <w:bCs/>
      <w:i/>
      <w:sz w:val="22"/>
      <w:szCs w:val="20"/>
    </w:rPr>
  </w:style>
  <w:style w:type="paragraph" w:styleId="Header">
    <w:name w:val="header"/>
    <w:basedOn w:val="Normal"/>
    <w:link w:val="KopfzeileZchn"/>
    <w:uiPriority w:val="99"/>
    <w:rsid w:val="006C5A8F"/>
    <w:pPr>
      <w:tabs>
        <w:tab w:val="center" w:pos="4536"/>
        <w:tab w:val="right" w:pos="9072"/>
      </w:tabs>
    </w:pPr>
  </w:style>
  <w:style w:type="character" w:customStyle="1" w:styleId="KopfzeileZchn">
    <w:name w:val="Kopfzeile Zchn"/>
    <w:basedOn w:val="DefaultParagraphFont"/>
    <w:link w:val="Header"/>
    <w:uiPriority w:val="99"/>
    <w:rsid w:val="00396874"/>
    <w:rPr>
      <w:rFonts w:ascii="Heuristica" w:eastAsia="Arial Unicode MS" w:hAnsi="Heuristica"/>
      <w:szCs w:val="24"/>
      <w:lang w:eastAsia="ko-KR" w:bidi="ar-SA"/>
    </w:rPr>
  </w:style>
  <w:style w:type="paragraph" w:customStyle="1" w:styleId="MittleresRaster1-Akzent21">
    <w:name w:val="Mittleres Raster 1 - Akzent 21"/>
    <w:basedOn w:val="Normal"/>
    <w:uiPriority w:val="34"/>
    <w:qFormat/>
    <w:rsid w:val="00746A53"/>
    <w:pPr>
      <w:ind w:left="720"/>
      <w:contextualSpacing/>
    </w:pPr>
    <w:rPr>
      <w:rFonts w:ascii="Cambria" w:eastAsia="Cambria" w:hAnsi="Cambria"/>
      <w:lang w:eastAsia="en-US"/>
    </w:rPr>
  </w:style>
  <w:style w:type="paragraph" w:customStyle="1" w:styleId="FarbigeListe-Akzent13">
    <w:name w:val="Farbige Liste - Akzent 13"/>
    <w:basedOn w:val="Normal"/>
    <w:uiPriority w:val="99"/>
    <w:qFormat/>
    <w:rsid w:val="001D07B4"/>
    <w:pPr>
      <w:ind w:left="720"/>
      <w:contextualSpacing/>
    </w:pPr>
    <w:rPr>
      <w:rFonts w:ascii="Cambria" w:eastAsia="Cambria" w:hAnsi="Cambria"/>
      <w:lang w:eastAsia="en-US"/>
    </w:rPr>
  </w:style>
  <w:style w:type="character" w:customStyle="1" w:styleId="FormatvorlageArial14ptFettKursiv">
    <w:name w:val="Formatvorlage Arial 14 pt Fett Kursiv"/>
    <w:basedOn w:val="DefaultParagraphFont"/>
    <w:rsid w:val="001D77DD"/>
    <w:rPr>
      <w:rFonts w:ascii="Arial" w:hAnsi="Arial"/>
      <w:b/>
      <w:bCs/>
      <w:iCs/>
      <w:sz w:val="32"/>
    </w:rPr>
  </w:style>
  <w:style w:type="paragraph" w:styleId="BodyText2">
    <w:name w:val="Body Text 2"/>
    <w:basedOn w:val="Normal"/>
    <w:link w:val="Textkrper2Zchn"/>
    <w:rsid w:val="006C5A8F"/>
    <w:pPr>
      <w:spacing w:after="120" w:line="480" w:lineRule="auto"/>
    </w:pPr>
  </w:style>
  <w:style w:type="character" w:customStyle="1" w:styleId="Textkrper2Zchn">
    <w:name w:val="Textkörper 2 Zchn"/>
    <w:basedOn w:val="DefaultParagraphFont"/>
    <w:link w:val="BodyText2"/>
    <w:semiHidden/>
    <w:rsid w:val="000E65AA"/>
    <w:rPr>
      <w:rFonts w:ascii="Heuristica" w:eastAsia="Arial Unicode MS" w:hAnsi="Heuristica"/>
      <w:szCs w:val="24"/>
      <w:lang w:eastAsia="ko-KR" w:bidi="ar-SA"/>
    </w:rPr>
  </w:style>
  <w:style w:type="paragraph" w:styleId="EndnoteText">
    <w:name w:val="endnote text"/>
    <w:basedOn w:val="Normal"/>
    <w:link w:val="EndnotentextZchn"/>
    <w:semiHidden/>
    <w:rsid w:val="006C5A8F"/>
    <w:rPr>
      <w:szCs w:val="20"/>
    </w:rPr>
  </w:style>
  <w:style w:type="character" w:customStyle="1" w:styleId="EndnotentextZchn">
    <w:name w:val="Endnotentext Zchn"/>
    <w:basedOn w:val="DefaultParagraphFont"/>
    <w:link w:val="EndnoteText"/>
    <w:semiHidden/>
    <w:rsid w:val="000E65AA"/>
    <w:rPr>
      <w:rFonts w:ascii="Heuristica" w:eastAsia="Arial Unicode MS" w:hAnsi="Heuristica"/>
      <w:lang w:eastAsia="ko-KR" w:bidi="ar-SA"/>
    </w:rPr>
  </w:style>
  <w:style w:type="paragraph" w:styleId="BodyText3">
    <w:name w:val="Body Text 3"/>
    <w:basedOn w:val="Normal"/>
    <w:link w:val="Textkrper3Zchn"/>
    <w:rsid w:val="006C5A8F"/>
    <w:pPr>
      <w:spacing w:after="120"/>
    </w:pPr>
    <w:rPr>
      <w:sz w:val="16"/>
      <w:szCs w:val="16"/>
    </w:rPr>
  </w:style>
  <w:style w:type="character" w:customStyle="1" w:styleId="Textkrper3Zchn">
    <w:name w:val="Textkörper 3 Zchn"/>
    <w:basedOn w:val="DefaultParagraphFont"/>
    <w:link w:val="BodyText3"/>
    <w:semiHidden/>
    <w:rsid w:val="000E65AA"/>
    <w:rPr>
      <w:rFonts w:ascii="Heuristica" w:eastAsia="Arial Unicode MS" w:hAnsi="Heuristica"/>
      <w:sz w:val="16"/>
      <w:szCs w:val="16"/>
      <w:lang w:eastAsia="ko-KR" w:bidi="ar-SA"/>
    </w:rPr>
  </w:style>
  <w:style w:type="paragraph" w:customStyle="1" w:styleId="FormatvorlageTitelArial14ptFettNichtKursivLinks">
    <w:name w:val="Formatvorlage Titel + Arial 14 pt Fett Nicht Kursiv Links"/>
    <w:basedOn w:val="Title"/>
    <w:rsid w:val="000E65AA"/>
    <w:pPr>
      <w:spacing w:before="0" w:after="0" w:line="360" w:lineRule="auto"/>
      <w:jc w:val="left"/>
      <w:outlineLvl w:val="9"/>
    </w:pPr>
    <w:rPr>
      <w:rFonts w:eastAsia="Times New Roman" w:cs="Times New Roman"/>
      <w:b w:val="0"/>
      <w:kern w:val="0"/>
      <w:szCs w:val="20"/>
      <w:lang w:eastAsia="de-DE"/>
    </w:rPr>
  </w:style>
  <w:style w:type="paragraph" w:styleId="Caption">
    <w:name w:val="caption"/>
    <w:basedOn w:val="Normal"/>
    <w:next w:val="Normal"/>
    <w:qFormat/>
    <w:rsid w:val="006C5A8F"/>
    <w:rPr>
      <w:b/>
      <w:bCs/>
      <w:szCs w:val="20"/>
    </w:rPr>
  </w:style>
  <w:style w:type="paragraph" w:styleId="ListNumber">
    <w:name w:val="List Number"/>
    <w:basedOn w:val="Normal"/>
    <w:rsid w:val="006C5A8F"/>
    <w:pPr>
      <w:numPr>
        <w:ilvl w:val="0"/>
        <w:numId w:val="21"/>
      </w:numPr>
    </w:pPr>
  </w:style>
  <w:style w:type="paragraph" w:styleId="List">
    <w:name w:val="List"/>
    <w:basedOn w:val="Normal"/>
    <w:uiPriority w:val="99"/>
    <w:rsid w:val="006C5A8F"/>
    <w:pPr>
      <w:ind w:left="283" w:hanging="283"/>
    </w:pPr>
  </w:style>
  <w:style w:type="character" w:customStyle="1" w:styleId="FunoteChar">
    <w:name w:val="Fußnote Char"/>
    <w:basedOn w:val="DefaultParagraphFont"/>
    <w:rsid w:val="000E65AA"/>
    <w:rPr>
      <w:rFonts w:cs="Arial"/>
      <w:kern w:val="28"/>
      <w:lang w:eastAsia="de-DE" w:bidi="ar-SA"/>
    </w:rPr>
  </w:style>
  <w:style w:type="paragraph" w:customStyle="1" w:styleId="Dissertationszitat">
    <w:name w:val="Dissertationszitat"/>
    <w:basedOn w:val="Normal"/>
    <w:rsid w:val="000E65AA"/>
    <w:pPr>
      <w:overflowPunct w:val="0"/>
      <w:autoSpaceDE w:val="0"/>
      <w:autoSpaceDN w:val="0"/>
      <w:adjustRightInd w:val="0"/>
      <w:spacing w:line="360" w:lineRule="auto"/>
      <w:ind w:left="1134"/>
      <w:jc w:val="both"/>
      <w:textAlignment w:val="baseline"/>
    </w:pPr>
    <w:rPr>
      <w:szCs w:val="20"/>
    </w:rPr>
  </w:style>
  <w:style w:type="paragraph" w:customStyle="1" w:styleId="FormatvorlageLateinArial11ptRechts1cmNach6ptZeilenabst">
    <w:name w:val="Formatvorlage (Latein) Arial 11 pt Rechts:  1 cm Nach:  6 pt Zeilenabst..."/>
    <w:basedOn w:val="Normal"/>
    <w:rsid w:val="000E65AA"/>
    <w:pPr>
      <w:spacing w:after="120" w:line="480" w:lineRule="auto"/>
      <w:ind w:right="567"/>
    </w:pPr>
    <w:rPr>
      <w:rFonts w:ascii="Arial" w:hAnsi="Arial"/>
      <w:sz w:val="22"/>
      <w:szCs w:val="20"/>
      <w:lang w:eastAsia="en-US"/>
    </w:rPr>
  </w:style>
  <w:style w:type="paragraph" w:customStyle="1" w:styleId="FormatvorlageLateinArial11ptZeilenabstand15Zeilen">
    <w:name w:val="Formatvorlage (Latein) Arial 11 pt Zeilenabstand:  15 Zeilen"/>
    <w:basedOn w:val="Normal"/>
    <w:rsid w:val="000E65AA"/>
    <w:pPr>
      <w:spacing w:line="480" w:lineRule="auto"/>
    </w:pPr>
    <w:rPr>
      <w:rFonts w:ascii="Arial" w:hAnsi="Arial"/>
      <w:sz w:val="22"/>
      <w:szCs w:val="20"/>
      <w:lang w:eastAsia="en-US"/>
    </w:rPr>
  </w:style>
  <w:style w:type="paragraph" w:customStyle="1" w:styleId="FormatvorlageLateinArialRechts1cmNach6ptZeilenabstand1">
    <w:name w:val="Formatvorlage (Latein) Arial Rechts:  1 cm Nach:  6 pt Zeilenabstand:  1..."/>
    <w:basedOn w:val="Normal"/>
    <w:rsid w:val="000E65AA"/>
    <w:pPr>
      <w:spacing w:after="120" w:line="480" w:lineRule="auto"/>
      <w:ind w:right="567"/>
    </w:pPr>
    <w:rPr>
      <w:rFonts w:ascii="Arial" w:hAnsi="Arial"/>
      <w:sz w:val="22"/>
      <w:szCs w:val="20"/>
      <w:lang w:eastAsia="en-US"/>
    </w:rPr>
  </w:style>
  <w:style w:type="paragraph" w:customStyle="1" w:styleId="FormatvorlageLateinArialRechts1cmZeilenabstand15Zeilen">
    <w:name w:val="Formatvorlage (Latein) Arial Rechts:  1 cm Zeilenabstand:  15 Zeilen"/>
    <w:basedOn w:val="Normal"/>
    <w:rsid w:val="00E14C0B"/>
    <w:pPr>
      <w:spacing w:line="480" w:lineRule="auto"/>
      <w:ind w:right="-6"/>
    </w:pPr>
    <w:rPr>
      <w:rFonts w:ascii="Arial" w:hAnsi="Arial"/>
      <w:i/>
      <w:sz w:val="22"/>
      <w:szCs w:val="20"/>
      <w:lang w:eastAsia="en-US"/>
    </w:rPr>
  </w:style>
  <w:style w:type="paragraph" w:customStyle="1" w:styleId="FormatvorlageLateinArialZeilenabstand15Zeilen">
    <w:name w:val="Formatvorlage (Latein) Arial Zeilenabstand:  15 Zeilen"/>
    <w:basedOn w:val="Normal"/>
    <w:rsid w:val="000E65AA"/>
    <w:pPr>
      <w:spacing w:line="480" w:lineRule="auto"/>
    </w:pPr>
    <w:rPr>
      <w:rFonts w:ascii="Arial" w:hAnsi="Arial"/>
      <w:sz w:val="22"/>
      <w:szCs w:val="20"/>
      <w:lang w:eastAsia="en-US"/>
    </w:rPr>
  </w:style>
  <w:style w:type="character" w:styleId="Emphasis">
    <w:name w:val="Emphasis"/>
    <w:basedOn w:val="DefaultParagraphFont"/>
    <w:qFormat/>
    <w:rsid w:val="006C5A8F"/>
    <w:rPr>
      <w:i/>
      <w:iCs/>
    </w:rPr>
  </w:style>
  <w:style w:type="paragraph" w:customStyle="1" w:styleId="Motto">
    <w:name w:val="Motto"/>
    <w:basedOn w:val="MottoAutor"/>
    <w:next w:val="MottoAutor"/>
    <w:rsid w:val="006C5A8F"/>
    <w:pPr>
      <w:spacing w:after="60"/>
    </w:pPr>
    <w:rPr>
      <w:i/>
    </w:rPr>
  </w:style>
  <w:style w:type="paragraph" w:customStyle="1" w:styleId="Formatvorlage1">
    <w:name w:val="Formatvorlage1"/>
    <w:basedOn w:val="BodyText"/>
    <w:rsid w:val="000E65AA"/>
    <w:pPr>
      <w:spacing w:after="0"/>
    </w:pPr>
    <w:rPr>
      <w:color w:val="000000"/>
      <w:szCs w:val="22"/>
    </w:rPr>
  </w:style>
  <w:style w:type="paragraph" w:customStyle="1" w:styleId="Formatvorlageberschrift2Arial11ptNichtFettNichtKursiv">
    <w:name w:val="Formatvorlage Überschrift 2 + Arial 11 pt Nicht Fett Nicht Kursiv"/>
    <w:basedOn w:val="Heading2"/>
    <w:rsid w:val="000E65AA"/>
    <w:pPr>
      <w:numPr>
        <w:ilvl w:val="0"/>
        <w:numId w:val="0"/>
      </w:numPr>
      <w:spacing w:line="480" w:lineRule="auto"/>
    </w:pPr>
    <w:rPr>
      <w:rFonts w:cs="Times New Roman"/>
      <w:b/>
      <w:bCs/>
      <w:i/>
      <w:iCs w:val="0"/>
      <w:color w:val="000000"/>
      <w:sz w:val="22"/>
    </w:rPr>
  </w:style>
  <w:style w:type="paragraph" w:customStyle="1" w:styleId="Tabellen">
    <w:name w:val="Tabellen"/>
    <w:basedOn w:val="Caption"/>
    <w:rsid w:val="003A6963"/>
    <w:pPr>
      <w:spacing w:before="0" w:after="0"/>
    </w:pPr>
    <w:rPr>
      <w:bCs w:val="0"/>
      <w:sz w:val="24"/>
      <w:szCs w:val="24"/>
      <w:lang w:eastAsia="de-DE"/>
    </w:rPr>
  </w:style>
  <w:style w:type="paragraph" w:styleId="PlainText">
    <w:name w:val="Plain Text"/>
    <w:basedOn w:val="Normal"/>
    <w:link w:val="NurTextZchn"/>
    <w:rsid w:val="006C5A8F"/>
    <w:rPr>
      <w:rFonts w:ascii="Courier New" w:hAnsi="Courier New" w:cs="Courier New"/>
      <w:szCs w:val="20"/>
    </w:rPr>
  </w:style>
  <w:style w:type="character" w:customStyle="1" w:styleId="NurTextZchn">
    <w:name w:val="Nur Text Zchn"/>
    <w:basedOn w:val="DefaultParagraphFont"/>
    <w:link w:val="PlainText"/>
    <w:rsid w:val="00F603DB"/>
    <w:rPr>
      <w:rFonts w:ascii="Courier New" w:eastAsia="Arial Unicode MS" w:hAnsi="Courier New" w:cs="Courier New"/>
      <w:lang w:eastAsia="ko-KR" w:bidi="ar-SA"/>
    </w:rPr>
  </w:style>
  <w:style w:type="paragraph" w:styleId="TableofFigures">
    <w:name w:val="table of figures"/>
    <w:basedOn w:val="Normal"/>
    <w:next w:val="Normal"/>
    <w:semiHidden/>
    <w:rsid w:val="006C5A8F"/>
  </w:style>
  <w:style w:type="paragraph" w:styleId="Salutation">
    <w:name w:val="Salutation"/>
    <w:basedOn w:val="Normal"/>
    <w:next w:val="Normal"/>
    <w:rsid w:val="006C5A8F"/>
  </w:style>
  <w:style w:type="paragraph" w:styleId="ListBullet">
    <w:name w:val="List Bullet"/>
    <w:basedOn w:val="Normal"/>
    <w:rsid w:val="006C5A8F"/>
    <w:pPr>
      <w:contextualSpacing/>
    </w:pPr>
  </w:style>
  <w:style w:type="paragraph" w:styleId="ListBullet2">
    <w:name w:val="List Bullet 2"/>
    <w:basedOn w:val="Normal"/>
    <w:rsid w:val="006C5A8F"/>
    <w:pPr>
      <w:numPr>
        <w:ilvl w:val="0"/>
        <w:numId w:val="10"/>
      </w:numPr>
    </w:pPr>
  </w:style>
  <w:style w:type="paragraph" w:styleId="ListBullet3">
    <w:name w:val="List Bullet 3"/>
    <w:basedOn w:val="Normal"/>
    <w:rsid w:val="006C5A8F"/>
    <w:pPr>
      <w:numPr>
        <w:ilvl w:val="0"/>
        <w:numId w:val="11"/>
      </w:numPr>
    </w:pPr>
  </w:style>
  <w:style w:type="paragraph" w:styleId="ListBullet4">
    <w:name w:val="List Bullet 4"/>
    <w:basedOn w:val="Normal"/>
    <w:rsid w:val="006C5A8F"/>
    <w:pPr>
      <w:numPr>
        <w:ilvl w:val="0"/>
        <w:numId w:val="12"/>
      </w:numPr>
    </w:pPr>
  </w:style>
  <w:style w:type="paragraph" w:styleId="ListBullet5">
    <w:name w:val="List Bullet 5"/>
    <w:basedOn w:val="Normal"/>
    <w:rsid w:val="006C5A8F"/>
    <w:pPr>
      <w:numPr>
        <w:ilvl w:val="0"/>
        <w:numId w:val="13"/>
      </w:numPr>
    </w:pPr>
  </w:style>
  <w:style w:type="character" w:styleId="FollowedHyperlink">
    <w:name w:val="FollowedHyperlink"/>
    <w:basedOn w:val="DefaultParagraphFont"/>
    <w:rsid w:val="006C5A8F"/>
    <w:rPr>
      <w:color w:val="800080"/>
      <w:u w:val="single"/>
    </w:rPr>
  </w:style>
  <w:style w:type="paragraph" w:styleId="BlockText">
    <w:name w:val="Block Text"/>
    <w:basedOn w:val="Normal"/>
    <w:rsid w:val="006C5A8F"/>
    <w:pPr>
      <w:spacing w:after="120"/>
      <w:ind w:left="1440" w:right="1440"/>
    </w:pPr>
  </w:style>
  <w:style w:type="paragraph" w:styleId="Date">
    <w:name w:val="Date"/>
    <w:basedOn w:val="Normal"/>
    <w:next w:val="Normal"/>
    <w:rsid w:val="006C5A8F"/>
  </w:style>
  <w:style w:type="paragraph" w:styleId="E-mailSignature">
    <w:name w:val="E-mail Signature"/>
    <w:basedOn w:val="Normal"/>
    <w:rsid w:val="006C5A8F"/>
  </w:style>
  <w:style w:type="character" w:styleId="EndnoteReference">
    <w:name w:val="endnote reference"/>
    <w:basedOn w:val="DefaultParagraphFont"/>
    <w:semiHidden/>
    <w:rsid w:val="006C5A8F"/>
    <w:rPr>
      <w:vertAlign w:val="superscript"/>
    </w:rPr>
  </w:style>
  <w:style w:type="character" w:styleId="Strong">
    <w:name w:val="Strong"/>
    <w:basedOn w:val="DefaultParagraphFont"/>
    <w:qFormat/>
    <w:rsid w:val="006C5A8F"/>
    <w:rPr>
      <w:b/>
      <w:bCs/>
    </w:rPr>
  </w:style>
  <w:style w:type="paragraph" w:styleId="NoteHeading">
    <w:name w:val="note heading"/>
    <w:basedOn w:val="Normal"/>
    <w:next w:val="Normal"/>
    <w:rsid w:val="006C5A8F"/>
  </w:style>
  <w:style w:type="paragraph" w:styleId="Closing">
    <w:name w:val="Closing"/>
    <w:basedOn w:val="Normal"/>
    <w:rsid w:val="006C5A8F"/>
    <w:pPr>
      <w:ind w:left="4252"/>
    </w:pPr>
  </w:style>
  <w:style w:type="paragraph" w:styleId="HTMLAddress">
    <w:name w:val="HTML Address"/>
    <w:basedOn w:val="Normal"/>
    <w:rsid w:val="006C5A8F"/>
    <w:rPr>
      <w:i/>
      <w:iCs/>
    </w:rPr>
  </w:style>
  <w:style w:type="character" w:styleId="HTMLAcronym">
    <w:name w:val="HTML Acronym"/>
    <w:basedOn w:val="DefaultParagraphFont"/>
    <w:rsid w:val="006C5A8F"/>
  </w:style>
  <w:style w:type="character" w:styleId="HTMLSample">
    <w:name w:val="HTML Sample"/>
    <w:basedOn w:val="DefaultParagraphFont"/>
    <w:rsid w:val="006C5A8F"/>
    <w:rPr>
      <w:rFonts w:ascii="Courier New" w:hAnsi="Courier New" w:cs="Courier New"/>
    </w:rPr>
  </w:style>
  <w:style w:type="character" w:styleId="HTMLCode">
    <w:name w:val="HTML Code"/>
    <w:basedOn w:val="DefaultParagraphFont"/>
    <w:rsid w:val="006C5A8F"/>
    <w:rPr>
      <w:rFonts w:ascii="Courier New" w:hAnsi="Courier New" w:cs="Courier New"/>
      <w:sz w:val="20"/>
      <w:szCs w:val="20"/>
    </w:rPr>
  </w:style>
  <w:style w:type="character" w:styleId="HTMLDefinition">
    <w:name w:val="HTML Definition"/>
    <w:basedOn w:val="DefaultParagraphFont"/>
    <w:rsid w:val="006C5A8F"/>
    <w:rPr>
      <w:i/>
      <w:iCs/>
    </w:rPr>
  </w:style>
  <w:style w:type="character" w:styleId="HTMLTypewriter">
    <w:name w:val="HTML Typewriter"/>
    <w:basedOn w:val="DefaultParagraphFont"/>
    <w:rsid w:val="006C5A8F"/>
    <w:rPr>
      <w:rFonts w:ascii="Courier New" w:hAnsi="Courier New" w:cs="Courier New"/>
      <w:sz w:val="20"/>
      <w:szCs w:val="20"/>
    </w:rPr>
  </w:style>
  <w:style w:type="character" w:styleId="HTMLKeyboard">
    <w:name w:val="HTML Keyboard"/>
    <w:basedOn w:val="DefaultParagraphFont"/>
    <w:rsid w:val="006C5A8F"/>
    <w:rPr>
      <w:rFonts w:ascii="Courier New" w:hAnsi="Courier New" w:cs="Courier New"/>
      <w:sz w:val="20"/>
      <w:szCs w:val="20"/>
    </w:rPr>
  </w:style>
  <w:style w:type="character" w:styleId="HTMLVariable">
    <w:name w:val="HTML Variable"/>
    <w:basedOn w:val="DefaultParagraphFont"/>
    <w:rsid w:val="006C5A8F"/>
    <w:rPr>
      <w:i/>
      <w:iCs/>
    </w:rPr>
  </w:style>
  <w:style w:type="paragraph" w:styleId="HTMLPreformatted">
    <w:name w:val="HTML Preformatted"/>
    <w:basedOn w:val="Normal"/>
    <w:rsid w:val="006C5A8F"/>
    <w:rPr>
      <w:rFonts w:ascii="Courier New" w:hAnsi="Courier New" w:cs="Courier New"/>
      <w:szCs w:val="20"/>
    </w:rPr>
  </w:style>
  <w:style w:type="character" w:styleId="HTMLCite">
    <w:name w:val="HTML Cite"/>
    <w:basedOn w:val="DefaultParagraphFont"/>
    <w:rsid w:val="006C5A8F"/>
    <w:rPr>
      <w:i/>
      <w:iCs/>
    </w:rPr>
  </w:style>
  <w:style w:type="paragraph" w:styleId="Index1">
    <w:name w:val="index 1"/>
    <w:basedOn w:val="Normal"/>
    <w:next w:val="Normal"/>
    <w:autoRedefine/>
    <w:semiHidden/>
    <w:rsid w:val="006C5A8F"/>
    <w:pPr>
      <w:ind w:left="200" w:hanging="200"/>
    </w:pPr>
  </w:style>
  <w:style w:type="paragraph" w:styleId="Index2">
    <w:name w:val="index 2"/>
    <w:basedOn w:val="Normal"/>
    <w:next w:val="Normal"/>
    <w:autoRedefine/>
    <w:semiHidden/>
    <w:rsid w:val="006C5A8F"/>
    <w:pPr>
      <w:ind w:left="400" w:hanging="200"/>
    </w:pPr>
  </w:style>
  <w:style w:type="paragraph" w:styleId="Index3">
    <w:name w:val="index 3"/>
    <w:basedOn w:val="Normal"/>
    <w:next w:val="Normal"/>
    <w:autoRedefine/>
    <w:semiHidden/>
    <w:rsid w:val="006C5A8F"/>
    <w:pPr>
      <w:ind w:left="600" w:hanging="200"/>
    </w:pPr>
  </w:style>
  <w:style w:type="paragraph" w:styleId="Index4">
    <w:name w:val="index 4"/>
    <w:basedOn w:val="Normal"/>
    <w:next w:val="Normal"/>
    <w:autoRedefine/>
    <w:semiHidden/>
    <w:rsid w:val="006C5A8F"/>
    <w:pPr>
      <w:ind w:left="800" w:hanging="200"/>
    </w:pPr>
  </w:style>
  <w:style w:type="paragraph" w:styleId="Index5">
    <w:name w:val="index 5"/>
    <w:basedOn w:val="Normal"/>
    <w:next w:val="Normal"/>
    <w:autoRedefine/>
    <w:semiHidden/>
    <w:rsid w:val="006C5A8F"/>
    <w:pPr>
      <w:ind w:left="1000" w:hanging="200"/>
    </w:pPr>
  </w:style>
  <w:style w:type="paragraph" w:styleId="Index6">
    <w:name w:val="index 6"/>
    <w:basedOn w:val="Normal"/>
    <w:next w:val="Normal"/>
    <w:autoRedefine/>
    <w:semiHidden/>
    <w:rsid w:val="006C5A8F"/>
    <w:pPr>
      <w:ind w:left="1200" w:hanging="200"/>
    </w:pPr>
  </w:style>
  <w:style w:type="paragraph" w:styleId="Index7">
    <w:name w:val="index 7"/>
    <w:basedOn w:val="Normal"/>
    <w:next w:val="Normal"/>
    <w:autoRedefine/>
    <w:semiHidden/>
    <w:rsid w:val="006C5A8F"/>
    <w:pPr>
      <w:ind w:left="1400" w:hanging="200"/>
    </w:pPr>
  </w:style>
  <w:style w:type="paragraph" w:styleId="Index8">
    <w:name w:val="index 8"/>
    <w:basedOn w:val="Normal"/>
    <w:next w:val="Normal"/>
    <w:autoRedefine/>
    <w:semiHidden/>
    <w:rsid w:val="006C5A8F"/>
    <w:pPr>
      <w:ind w:left="1600" w:hanging="200"/>
    </w:pPr>
  </w:style>
  <w:style w:type="paragraph" w:styleId="Index9">
    <w:name w:val="index 9"/>
    <w:basedOn w:val="Normal"/>
    <w:next w:val="Normal"/>
    <w:autoRedefine/>
    <w:semiHidden/>
    <w:rsid w:val="006C5A8F"/>
    <w:pPr>
      <w:ind w:left="1800" w:hanging="200"/>
    </w:pPr>
  </w:style>
  <w:style w:type="paragraph" w:styleId="IndexHeading">
    <w:name w:val="index heading"/>
    <w:basedOn w:val="Normal"/>
    <w:next w:val="Index1"/>
    <w:semiHidden/>
    <w:rsid w:val="006C5A8F"/>
    <w:rPr>
      <w:rFonts w:ascii="Arial" w:hAnsi="Arial" w:cs="Arial"/>
      <w:b/>
      <w:bCs/>
    </w:rPr>
  </w:style>
  <w:style w:type="paragraph" w:styleId="List2">
    <w:name w:val="List 2"/>
    <w:basedOn w:val="Normal"/>
    <w:rsid w:val="006C5A8F"/>
    <w:pPr>
      <w:ind w:left="566" w:hanging="283"/>
    </w:pPr>
  </w:style>
  <w:style w:type="paragraph" w:styleId="List3">
    <w:name w:val="List 3"/>
    <w:basedOn w:val="Normal"/>
    <w:rsid w:val="006C5A8F"/>
    <w:pPr>
      <w:ind w:left="849" w:hanging="283"/>
    </w:pPr>
  </w:style>
  <w:style w:type="paragraph" w:styleId="List4">
    <w:name w:val="List 4"/>
    <w:basedOn w:val="Normal"/>
    <w:rsid w:val="006C5A8F"/>
    <w:pPr>
      <w:ind w:left="1132" w:hanging="283"/>
    </w:pPr>
  </w:style>
  <w:style w:type="paragraph" w:styleId="List5">
    <w:name w:val="List 5"/>
    <w:basedOn w:val="Normal"/>
    <w:rsid w:val="006C5A8F"/>
    <w:pPr>
      <w:ind w:left="1415" w:hanging="283"/>
    </w:pPr>
  </w:style>
  <w:style w:type="paragraph" w:styleId="ListContinue">
    <w:name w:val="List Continue"/>
    <w:basedOn w:val="Normal"/>
    <w:rsid w:val="006C5A8F"/>
    <w:pPr>
      <w:spacing w:after="120"/>
      <w:ind w:left="283"/>
    </w:pPr>
  </w:style>
  <w:style w:type="paragraph" w:styleId="ListContinue2">
    <w:name w:val="List Continue 2"/>
    <w:basedOn w:val="Normal"/>
    <w:rsid w:val="006C5A8F"/>
    <w:pPr>
      <w:spacing w:after="120"/>
      <w:ind w:left="566"/>
    </w:pPr>
  </w:style>
  <w:style w:type="paragraph" w:styleId="ListContinue3">
    <w:name w:val="List Continue 3"/>
    <w:basedOn w:val="Normal"/>
    <w:rsid w:val="006C5A8F"/>
    <w:pPr>
      <w:spacing w:after="120"/>
      <w:ind w:left="849"/>
    </w:pPr>
  </w:style>
  <w:style w:type="paragraph" w:styleId="ListContinue4">
    <w:name w:val="List Continue 4"/>
    <w:basedOn w:val="Normal"/>
    <w:rsid w:val="006C5A8F"/>
    <w:pPr>
      <w:spacing w:after="120"/>
      <w:ind w:left="1132"/>
    </w:pPr>
  </w:style>
  <w:style w:type="paragraph" w:styleId="ListContinue5">
    <w:name w:val="List Continue 5"/>
    <w:basedOn w:val="Normal"/>
    <w:rsid w:val="006C5A8F"/>
    <w:pPr>
      <w:spacing w:after="120"/>
      <w:ind w:left="1415"/>
    </w:pPr>
  </w:style>
  <w:style w:type="paragraph" w:styleId="ListNumber2">
    <w:name w:val="List Number 2"/>
    <w:basedOn w:val="Normal"/>
    <w:rsid w:val="006C5A8F"/>
    <w:pPr>
      <w:numPr>
        <w:ilvl w:val="0"/>
        <w:numId w:val="14"/>
      </w:numPr>
    </w:pPr>
  </w:style>
  <w:style w:type="paragraph" w:styleId="ListNumber3">
    <w:name w:val="List Number 3"/>
    <w:basedOn w:val="Normal"/>
    <w:rsid w:val="006C5A8F"/>
    <w:pPr>
      <w:numPr>
        <w:ilvl w:val="0"/>
        <w:numId w:val="15"/>
      </w:numPr>
    </w:pPr>
  </w:style>
  <w:style w:type="paragraph" w:styleId="ListNumber4">
    <w:name w:val="List Number 4"/>
    <w:basedOn w:val="Normal"/>
    <w:rsid w:val="006C5A8F"/>
    <w:pPr>
      <w:numPr>
        <w:ilvl w:val="0"/>
        <w:numId w:val="16"/>
      </w:numPr>
    </w:pPr>
  </w:style>
  <w:style w:type="paragraph" w:styleId="ListNumber5">
    <w:name w:val="List Number 5"/>
    <w:basedOn w:val="Normal"/>
    <w:rsid w:val="006C5A8F"/>
    <w:pPr>
      <w:numPr>
        <w:ilvl w:val="0"/>
        <w:numId w:val="17"/>
      </w:numPr>
    </w:pPr>
  </w:style>
  <w:style w:type="paragraph" w:styleId="Macro">
    <w:name w:val="macro"/>
    <w:semiHidden/>
    <w:rsid w:val="006C5A8F"/>
    <w:pPr>
      <w:tabs>
        <w:tab w:val="left" w:pos="480"/>
        <w:tab w:val="left" w:pos="960"/>
        <w:tab w:val="left" w:pos="1440"/>
        <w:tab w:val="left" w:pos="1920"/>
        <w:tab w:val="left" w:pos="2400"/>
        <w:tab w:val="left" w:pos="2880"/>
        <w:tab w:val="left" w:pos="3360"/>
        <w:tab w:val="left" w:pos="3840"/>
        <w:tab w:val="left" w:pos="4320"/>
      </w:tabs>
      <w:spacing w:after="250" w:line="250" w:lineRule="exact"/>
      <w:jc w:val="both"/>
    </w:pPr>
    <w:rPr>
      <w:rFonts w:ascii="Courier New" w:eastAsia="Arial Unicode MS" w:hAnsi="Courier New" w:cs="Courier New"/>
      <w:lang w:val="de-DE" w:eastAsia="ko-KR" w:bidi="ar-SA"/>
    </w:rPr>
  </w:style>
  <w:style w:type="paragraph" w:styleId="MessageHeader">
    <w:name w:val="Message Header"/>
    <w:basedOn w:val="Normal"/>
    <w:rsid w:val="006C5A8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TableofAuthorities">
    <w:name w:val="table of authorities"/>
    <w:basedOn w:val="Normal"/>
    <w:next w:val="Normal"/>
    <w:semiHidden/>
    <w:rsid w:val="006C5A8F"/>
    <w:pPr>
      <w:ind w:left="200" w:hanging="200"/>
    </w:pPr>
  </w:style>
  <w:style w:type="paragraph" w:styleId="TOAHeading">
    <w:name w:val="toa heading"/>
    <w:basedOn w:val="Normal"/>
    <w:next w:val="Normal"/>
    <w:semiHidden/>
    <w:rsid w:val="006C5A8F"/>
    <w:pPr>
      <w:spacing w:before="120"/>
    </w:pPr>
    <w:rPr>
      <w:rFonts w:ascii="Arial" w:hAnsi="Arial" w:cs="Arial"/>
      <w:b/>
      <w:bCs/>
      <w:sz w:val="24"/>
    </w:rPr>
  </w:style>
  <w:style w:type="paragraph" w:styleId="NormalWeb">
    <w:name w:val="Normal (Web)"/>
    <w:basedOn w:val="Normal"/>
    <w:rsid w:val="006C5A8F"/>
    <w:rPr>
      <w:rFonts w:ascii="Times New Roman" w:hAnsi="Times New Roman"/>
      <w:sz w:val="24"/>
    </w:rPr>
  </w:style>
  <w:style w:type="paragraph" w:styleId="NormalIndent">
    <w:name w:val="Normal Indent"/>
    <w:basedOn w:val="Normal"/>
    <w:rsid w:val="006C5A8F"/>
    <w:pPr>
      <w:ind w:left="708"/>
    </w:pPr>
  </w:style>
  <w:style w:type="paragraph" w:styleId="BodyTextIndent2">
    <w:name w:val="Body Text Indent 2"/>
    <w:basedOn w:val="Normal"/>
    <w:rsid w:val="006C5A8F"/>
    <w:pPr>
      <w:spacing w:after="120" w:line="480" w:lineRule="auto"/>
      <w:ind w:left="283"/>
    </w:pPr>
  </w:style>
  <w:style w:type="paragraph" w:styleId="BodyTextIndent3">
    <w:name w:val="Body Text Indent 3"/>
    <w:basedOn w:val="Normal"/>
    <w:rsid w:val="006C5A8F"/>
    <w:pPr>
      <w:spacing w:after="120"/>
      <w:ind w:left="283"/>
    </w:pPr>
    <w:rPr>
      <w:sz w:val="16"/>
      <w:szCs w:val="16"/>
    </w:rPr>
  </w:style>
  <w:style w:type="paragraph" w:styleId="BodyTextFirstIndent">
    <w:name w:val="Body Text First Indent"/>
    <w:basedOn w:val="BodyText"/>
    <w:rsid w:val="006C5A8F"/>
    <w:pPr>
      <w:spacing w:after="120" w:line="250" w:lineRule="exact"/>
      <w:ind w:firstLine="210"/>
      <w:jc w:val="both"/>
    </w:pPr>
    <w:rPr>
      <w:rFonts w:ascii="Heuristica" w:eastAsia="Arial Unicode MS" w:hAnsi="Heuristica"/>
      <w:b w:val="0"/>
      <w:sz w:val="20"/>
      <w:szCs w:val="24"/>
      <w:lang w:eastAsia="ko-KR"/>
    </w:rPr>
  </w:style>
  <w:style w:type="paragraph" w:styleId="BodyTextFirstIndent2">
    <w:name w:val="Body Text First Indent 2"/>
    <w:basedOn w:val="BodyTextIndent"/>
    <w:rsid w:val="006C5A8F"/>
    <w:pPr>
      <w:ind w:firstLine="210"/>
    </w:pPr>
  </w:style>
  <w:style w:type="paragraph" w:styleId="EnvelopeReturn">
    <w:name w:val="envelope return"/>
    <w:basedOn w:val="Normal"/>
    <w:rsid w:val="006C5A8F"/>
    <w:rPr>
      <w:rFonts w:ascii="Arial" w:hAnsi="Arial" w:cs="Arial"/>
      <w:szCs w:val="20"/>
    </w:rPr>
  </w:style>
  <w:style w:type="paragraph" w:styleId="EnvelopeAddress">
    <w:name w:val="envelope address"/>
    <w:basedOn w:val="Normal"/>
    <w:rsid w:val="006C5A8F"/>
    <w:pPr>
      <w:framePr w:w="4320" w:h="2160" w:hRule="exact" w:hSpace="141" w:vAnchor="margin" w:hAnchor="page" w:xAlign="center" w:yAlign="bottom"/>
      <w:ind w:left="1"/>
    </w:pPr>
    <w:rPr>
      <w:rFonts w:ascii="Arial" w:hAnsi="Arial" w:cs="Arial"/>
      <w:sz w:val="24"/>
    </w:rPr>
  </w:style>
  <w:style w:type="paragraph" w:styleId="Signature">
    <w:name w:val="Signature"/>
    <w:basedOn w:val="Normal"/>
    <w:rsid w:val="006C5A8F"/>
    <w:pPr>
      <w:ind w:left="4252"/>
    </w:pPr>
  </w:style>
  <w:style w:type="paragraph" w:styleId="Subtitle">
    <w:name w:val="Subtitle"/>
    <w:basedOn w:val="Normal"/>
    <w:qFormat/>
    <w:rsid w:val="006C5A8F"/>
    <w:pPr>
      <w:spacing w:after="60"/>
      <w:jc w:val="center"/>
      <w:outlineLvl w:val="1"/>
    </w:pPr>
    <w:rPr>
      <w:rFonts w:ascii="Arial" w:hAnsi="Arial" w:cs="Arial"/>
      <w:sz w:val="24"/>
    </w:rPr>
  </w:style>
  <w:style w:type="paragraph" w:styleId="TOC1">
    <w:name w:val="toc 1"/>
    <w:basedOn w:val="Normal"/>
    <w:next w:val="Normal"/>
    <w:autoRedefine/>
    <w:semiHidden/>
    <w:rsid w:val="006C5A8F"/>
  </w:style>
  <w:style w:type="paragraph" w:styleId="TOC2">
    <w:name w:val="toc 2"/>
    <w:basedOn w:val="Normal"/>
    <w:next w:val="Normal"/>
    <w:autoRedefine/>
    <w:semiHidden/>
    <w:rsid w:val="006C5A8F"/>
    <w:pPr>
      <w:ind w:left="200"/>
    </w:pPr>
  </w:style>
  <w:style w:type="paragraph" w:styleId="TOC3">
    <w:name w:val="toc 3"/>
    <w:basedOn w:val="Normal"/>
    <w:next w:val="Normal"/>
    <w:autoRedefine/>
    <w:semiHidden/>
    <w:rsid w:val="006C5A8F"/>
    <w:pPr>
      <w:ind w:left="400"/>
    </w:pPr>
  </w:style>
  <w:style w:type="paragraph" w:styleId="TOC4">
    <w:name w:val="toc 4"/>
    <w:basedOn w:val="Normal"/>
    <w:next w:val="Normal"/>
    <w:autoRedefine/>
    <w:semiHidden/>
    <w:rsid w:val="006C5A8F"/>
    <w:pPr>
      <w:ind w:left="600"/>
    </w:pPr>
  </w:style>
  <w:style w:type="paragraph" w:styleId="TOC5">
    <w:name w:val="toc 5"/>
    <w:basedOn w:val="Normal"/>
    <w:next w:val="Normal"/>
    <w:autoRedefine/>
    <w:semiHidden/>
    <w:rsid w:val="006C5A8F"/>
    <w:pPr>
      <w:ind w:left="800"/>
    </w:pPr>
  </w:style>
  <w:style w:type="paragraph" w:styleId="TOC6">
    <w:name w:val="toc 6"/>
    <w:basedOn w:val="Normal"/>
    <w:next w:val="Normal"/>
    <w:autoRedefine/>
    <w:semiHidden/>
    <w:rsid w:val="006C5A8F"/>
    <w:pPr>
      <w:ind w:left="1000"/>
    </w:pPr>
  </w:style>
  <w:style w:type="paragraph" w:styleId="TOC7">
    <w:name w:val="toc 7"/>
    <w:basedOn w:val="Normal"/>
    <w:next w:val="Normal"/>
    <w:autoRedefine/>
    <w:semiHidden/>
    <w:rsid w:val="006C5A8F"/>
    <w:pPr>
      <w:ind w:left="1200"/>
    </w:pPr>
  </w:style>
  <w:style w:type="paragraph" w:styleId="TOC8">
    <w:name w:val="toc 8"/>
    <w:basedOn w:val="Normal"/>
    <w:next w:val="Normal"/>
    <w:autoRedefine/>
    <w:semiHidden/>
    <w:rsid w:val="006C5A8F"/>
    <w:pPr>
      <w:ind w:left="1400"/>
    </w:pPr>
  </w:style>
  <w:style w:type="paragraph" w:styleId="TOC9">
    <w:name w:val="toc 9"/>
    <w:basedOn w:val="Normal"/>
    <w:next w:val="Normal"/>
    <w:autoRedefine/>
    <w:semiHidden/>
    <w:rsid w:val="006C5A8F"/>
    <w:pPr>
      <w:ind w:left="1600"/>
    </w:pPr>
  </w:style>
  <w:style w:type="character" w:styleId="LineNumber">
    <w:name w:val="line number"/>
    <w:basedOn w:val="DefaultParagraphFont"/>
    <w:rsid w:val="006C5A8F"/>
  </w:style>
  <w:style w:type="character" w:customStyle="1" w:styleId="ZFFett">
    <w:name w:val="ZF_Fett"/>
    <w:basedOn w:val="DefaultParagraphFont"/>
    <w:rsid w:val="006C5A8F"/>
    <w:rPr>
      <w:rFonts w:cs="Times New Roman"/>
      <w:b/>
      <w:color w:val="auto"/>
      <w:bdr w:val="nil"/>
      <w:vertAlign w:val="baseline"/>
    </w:rPr>
  </w:style>
  <w:style w:type="character" w:customStyle="1" w:styleId="ZFKursiv">
    <w:name w:val="ZF_Kursiv"/>
    <w:basedOn w:val="DefaultParagraphFont"/>
    <w:rsid w:val="006C5A8F"/>
    <w:rPr>
      <w:rFonts w:cs="Times New Roman"/>
      <w:i/>
      <w:color w:val="auto"/>
      <w:bdr w:val="nil"/>
      <w:vertAlign w:val="baseline"/>
    </w:rPr>
  </w:style>
  <w:style w:type="character" w:customStyle="1" w:styleId="ZFKapitlchen">
    <w:name w:val="ZF_Kapitälchen"/>
    <w:basedOn w:val="DefaultParagraphFont"/>
    <w:rsid w:val="00491CA4"/>
    <w:rPr>
      <w:smallCaps/>
      <w:color w:val="auto"/>
      <w:bdr w:val="nil"/>
      <w:vertAlign w:val="baseline"/>
    </w:rPr>
  </w:style>
  <w:style w:type="character" w:customStyle="1" w:styleId="ZFGrossbuchstaben">
    <w:name w:val="ZF_Grossbuchstaben"/>
    <w:basedOn w:val="DefaultParagraphFont"/>
    <w:rsid w:val="00491CA4"/>
    <w:rPr>
      <w:caps/>
      <w:color w:val="auto"/>
      <w:bdr w:val="nil"/>
      <w:vertAlign w:val="baseline"/>
    </w:rPr>
  </w:style>
  <w:style w:type="character" w:customStyle="1" w:styleId="ZFHochgestellt">
    <w:name w:val="ZF_Hochgestellt"/>
    <w:basedOn w:val="DefaultParagraphFont"/>
    <w:rsid w:val="00491CA4"/>
    <w:rPr>
      <w:color w:val="auto"/>
      <w:bdr w:val="nil"/>
      <w:vertAlign w:val="superscript"/>
    </w:rPr>
  </w:style>
  <w:style w:type="character" w:customStyle="1" w:styleId="ZFTiefgestellt">
    <w:name w:val="ZF_Tiefgestellt"/>
    <w:basedOn w:val="DefaultParagraphFont"/>
    <w:rsid w:val="00491CA4"/>
    <w:rPr>
      <w:color w:val="auto"/>
      <w:bdr w:val="nil"/>
      <w:vertAlign w:val="subscript"/>
    </w:rPr>
  </w:style>
  <w:style w:type="character" w:customStyle="1" w:styleId="ZFFettKursiv">
    <w:name w:val="ZF_FettKursiv"/>
    <w:basedOn w:val="DefaultParagraphFont"/>
    <w:rsid w:val="00491CA4"/>
    <w:rPr>
      <w:b/>
      <w:i/>
      <w:color w:val="auto"/>
      <w:bdr w:val="nil"/>
      <w:vertAlign w:val="baseline"/>
    </w:rPr>
  </w:style>
  <w:style w:type="character" w:customStyle="1" w:styleId="ZFFettKapitlchen">
    <w:name w:val="ZF_FettKapitälchen"/>
    <w:basedOn w:val="DefaultParagraphFont"/>
    <w:rsid w:val="00491CA4"/>
    <w:rPr>
      <w:b/>
      <w:smallCaps/>
      <w:color w:val="auto"/>
      <w:bdr w:val="nil"/>
      <w:vertAlign w:val="baseline"/>
    </w:rPr>
  </w:style>
  <w:style w:type="character" w:customStyle="1" w:styleId="ZFFettGrossbuchstaben">
    <w:name w:val="ZF_FettGrossbuchstaben"/>
    <w:basedOn w:val="DefaultParagraphFont"/>
    <w:rsid w:val="00491CA4"/>
    <w:rPr>
      <w:b/>
      <w:caps/>
      <w:color w:val="auto"/>
      <w:bdr w:val="nil"/>
      <w:vertAlign w:val="baseline"/>
    </w:rPr>
  </w:style>
  <w:style w:type="character" w:customStyle="1" w:styleId="ZFFettHochgestellt">
    <w:name w:val="ZF_FettHochgestellt"/>
    <w:basedOn w:val="DefaultParagraphFont"/>
    <w:rsid w:val="00491CA4"/>
    <w:rPr>
      <w:b/>
      <w:color w:val="auto"/>
      <w:bdr w:val="nil"/>
      <w:vertAlign w:val="superscript"/>
    </w:rPr>
  </w:style>
  <w:style w:type="character" w:customStyle="1" w:styleId="ZFFettTiefgestellt">
    <w:name w:val="ZF_FettTiefgestellt"/>
    <w:basedOn w:val="DefaultParagraphFont"/>
    <w:rsid w:val="00491CA4"/>
    <w:rPr>
      <w:b/>
      <w:color w:val="auto"/>
      <w:bdr w:val="nil"/>
      <w:vertAlign w:val="subscript"/>
    </w:rPr>
  </w:style>
  <w:style w:type="character" w:customStyle="1" w:styleId="ZFKursivKapitlchen">
    <w:name w:val="ZF_KursivKapitälchen"/>
    <w:basedOn w:val="DefaultParagraphFont"/>
    <w:rsid w:val="00491CA4"/>
    <w:rPr>
      <w:i/>
      <w:smallCaps/>
      <w:color w:val="auto"/>
      <w:bdr w:val="nil"/>
      <w:vertAlign w:val="baseline"/>
    </w:rPr>
  </w:style>
  <w:style w:type="character" w:customStyle="1" w:styleId="ZFKursivGrossbuchstaben">
    <w:name w:val="ZF_KursivGrossbuchstaben"/>
    <w:basedOn w:val="DefaultParagraphFont"/>
    <w:rsid w:val="00491CA4"/>
    <w:rPr>
      <w:i/>
      <w:caps/>
      <w:color w:val="auto"/>
      <w:bdr w:val="nil"/>
      <w:vertAlign w:val="baseline"/>
    </w:rPr>
  </w:style>
  <w:style w:type="character" w:customStyle="1" w:styleId="ZFKursivHochgestellt">
    <w:name w:val="ZF_KursivHochgestellt"/>
    <w:basedOn w:val="DefaultParagraphFont"/>
    <w:rsid w:val="00491CA4"/>
    <w:rPr>
      <w:i/>
      <w:color w:val="auto"/>
      <w:bdr w:val="nil"/>
      <w:vertAlign w:val="superscript"/>
    </w:rPr>
  </w:style>
  <w:style w:type="character" w:customStyle="1" w:styleId="ZFKursivTiefgestellt">
    <w:name w:val="ZF_KursivTiefgestellt"/>
    <w:basedOn w:val="DefaultParagraphFont"/>
    <w:rsid w:val="00491CA4"/>
    <w:rPr>
      <w:i/>
      <w:color w:val="auto"/>
      <w:bdr w:val="nil"/>
      <w:vertAlign w:val="subscript"/>
    </w:rPr>
  </w:style>
  <w:style w:type="character" w:customStyle="1" w:styleId="ZFKapitlchenHochgestellt">
    <w:name w:val="ZF_KapitälchenHochgestellt"/>
    <w:basedOn w:val="DefaultParagraphFont"/>
    <w:rsid w:val="00491CA4"/>
    <w:rPr>
      <w:smallCaps/>
      <w:color w:val="auto"/>
      <w:bdr w:val="nil"/>
      <w:vertAlign w:val="superscript"/>
    </w:rPr>
  </w:style>
  <w:style w:type="character" w:customStyle="1" w:styleId="ZFKapitlchenTiefgestellt">
    <w:name w:val="ZF_KapitälchenTiefgestellt"/>
    <w:basedOn w:val="DefaultParagraphFont"/>
    <w:rsid w:val="00491CA4"/>
    <w:rPr>
      <w:smallCaps/>
      <w:color w:val="auto"/>
      <w:bdr w:val="nil"/>
      <w:vertAlign w:val="subscript"/>
    </w:rPr>
  </w:style>
  <w:style w:type="character" w:customStyle="1" w:styleId="ZFGrossbuchstabenHochgestellt">
    <w:name w:val="ZF_GrossbuchstabenHochgestellt"/>
    <w:basedOn w:val="DefaultParagraphFont"/>
    <w:rsid w:val="00491CA4"/>
    <w:rPr>
      <w:caps/>
      <w:color w:val="auto"/>
      <w:bdr w:val="nil"/>
      <w:vertAlign w:val="superscript"/>
    </w:rPr>
  </w:style>
  <w:style w:type="character" w:customStyle="1" w:styleId="ZFGrossbuchstabenTiefgestellt">
    <w:name w:val="ZF_GrossbuchstabenTiefgestellt"/>
    <w:basedOn w:val="DefaultParagraphFont"/>
    <w:rsid w:val="00491CA4"/>
    <w:rPr>
      <w:caps/>
      <w:color w:val="auto"/>
      <w:bdr w:val="nil"/>
      <w:vertAlign w:val="subscript"/>
    </w:rPr>
  </w:style>
  <w:style w:type="character" w:customStyle="1" w:styleId="ZFFettKursivKapitlchen">
    <w:name w:val="ZF_FettKursivKapitälchen"/>
    <w:basedOn w:val="DefaultParagraphFont"/>
    <w:rsid w:val="00491CA4"/>
    <w:rPr>
      <w:b/>
      <w:i/>
      <w:smallCaps/>
      <w:color w:val="auto"/>
      <w:bdr w:val="nil"/>
      <w:vertAlign w:val="baseline"/>
    </w:rPr>
  </w:style>
  <w:style w:type="character" w:customStyle="1" w:styleId="ZFFettKursivGrossbuchstaben">
    <w:name w:val="ZF_FettKursivGrossbuchstaben"/>
    <w:basedOn w:val="DefaultParagraphFont"/>
    <w:rsid w:val="00491CA4"/>
    <w:rPr>
      <w:b/>
      <w:i/>
      <w:caps/>
      <w:color w:val="auto"/>
      <w:bdr w:val="nil"/>
      <w:vertAlign w:val="baseline"/>
    </w:rPr>
  </w:style>
  <w:style w:type="character" w:customStyle="1" w:styleId="ZFFettKursivHochgestellt">
    <w:name w:val="ZF_FettKursivHochgestellt"/>
    <w:basedOn w:val="DefaultParagraphFont"/>
    <w:rsid w:val="00491CA4"/>
    <w:rPr>
      <w:b/>
      <w:i/>
      <w:color w:val="auto"/>
      <w:bdr w:val="nil"/>
      <w:vertAlign w:val="superscript"/>
    </w:rPr>
  </w:style>
  <w:style w:type="character" w:customStyle="1" w:styleId="ZFFettKursivTiefgestellt">
    <w:name w:val="ZF_FettKursivTiefgestellt"/>
    <w:basedOn w:val="DefaultParagraphFont"/>
    <w:rsid w:val="00491CA4"/>
    <w:rPr>
      <w:b/>
      <w:i/>
      <w:color w:val="auto"/>
      <w:bdr w:val="nil"/>
      <w:vertAlign w:val="subscript"/>
    </w:rPr>
  </w:style>
  <w:style w:type="character" w:customStyle="1" w:styleId="ZFFettKapitlchenHochgestellt">
    <w:name w:val="ZF_FettKapitälchenHochgestellt"/>
    <w:basedOn w:val="DefaultParagraphFont"/>
    <w:rsid w:val="00491CA4"/>
    <w:rPr>
      <w:b/>
      <w:smallCaps/>
      <w:color w:val="auto"/>
      <w:bdr w:val="nil"/>
      <w:vertAlign w:val="superscript"/>
    </w:rPr>
  </w:style>
  <w:style w:type="character" w:customStyle="1" w:styleId="ZFFettKapitlchenTiefgestellt">
    <w:name w:val="ZF_FettKapitälchenTiefgestellt"/>
    <w:basedOn w:val="DefaultParagraphFont"/>
    <w:rsid w:val="00491CA4"/>
    <w:rPr>
      <w:b/>
      <w:smallCaps/>
      <w:color w:val="auto"/>
      <w:bdr w:val="nil"/>
      <w:vertAlign w:val="subscript"/>
    </w:rPr>
  </w:style>
  <w:style w:type="character" w:customStyle="1" w:styleId="ZFFettGrossbuchstabenHochgestellt">
    <w:name w:val="ZF_FettGrossbuchstabenHochgestellt"/>
    <w:basedOn w:val="DefaultParagraphFont"/>
    <w:rsid w:val="00491CA4"/>
    <w:rPr>
      <w:b/>
      <w:caps/>
      <w:color w:val="auto"/>
      <w:bdr w:val="nil"/>
      <w:vertAlign w:val="superscript"/>
    </w:rPr>
  </w:style>
  <w:style w:type="character" w:customStyle="1" w:styleId="ZFFettGrossbuchstabenTiefgestellt">
    <w:name w:val="ZF_FettGrossbuchstabenTiefgestellt"/>
    <w:basedOn w:val="DefaultParagraphFont"/>
    <w:rsid w:val="00491CA4"/>
    <w:rPr>
      <w:b/>
      <w:caps/>
      <w:color w:val="auto"/>
      <w:bdr w:val="nil"/>
      <w:vertAlign w:val="subscript"/>
    </w:rPr>
  </w:style>
  <w:style w:type="character" w:customStyle="1" w:styleId="ZFKursivKapitlchenHochgestellt">
    <w:name w:val="ZF_KursivKapitälchenHochgestellt"/>
    <w:basedOn w:val="DefaultParagraphFont"/>
    <w:rsid w:val="00491CA4"/>
    <w:rPr>
      <w:i/>
      <w:smallCaps/>
      <w:color w:val="auto"/>
      <w:bdr w:val="nil"/>
      <w:vertAlign w:val="superscript"/>
    </w:rPr>
  </w:style>
  <w:style w:type="character" w:customStyle="1" w:styleId="ZFKursivKapitlchenTiefgestellt">
    <w:name w:val="ZF_KursivKapitälchenTiefgestellt"/>
    <w:basedOn w:val="DefaultParagraphFont"/>
    <w:rsid w:val="00491CA4"/>
    <w:rPr>
      <w:i/>
      <w:smallCaps/>
      <w:color w:val="auto"/>
      <w:bdr w:val="nil"/>
      <w:vertAlign w:val="subscript"/>
    </w:rPr>
  </w:style>
  <w:style w:type="character" w:customStyle="1" w:styleId="ZFKursivGrossbuchstabenHochgestellt">
    <w:name w:val="ZF_KursivGrossbuchstabenHochgestellt"/>
    <w:basedOn w:val="DefaultParagraphFont"/>
    <w:rsid w:val="00491CA4"/>
    <w:rPr>
      <w:i/>
      <w:caps/>
      <w:color w:val="auto"/>
      <w:bdr w:val="nil"/>
      <w:vertAlign w:val="superscript"/>
    </w:rPr>
  </w:style>
  <w:style w:type="character" w:customStyle="1" w:styleId="ZFKursivGrossbuchstabenTiefgestellt">
    <w:name w:val="ZF_KursivGrossbuchstabenTiefgestellt"/>
    <w:basedOn w:val="DefaultParagraphFont"/>
    <w:rsid w:val="00491CA4"/>
    <w:rPr>
      <w:i/>
      <w:caps/>
      <w:color w:val="auto"/>
      <w:bdr w:val="nil"/>
      <w:vertAlign w:val="subscript"/>
    </w:rPr>
  </w:style>
  <w:style w:type="character" w:customStyle="1" w:styleId="ZFFettKursivKapitlchenHochgestellt">
    <w:name w:val="ZF_FettKursivKapitälchenHochgestellt"/>
    <w:basedOn w:val="DefaultParagraphFont"/>
    <w:rsid w:val="00491CA4"/>
    <w:rPr>
      <w:b/>
      <w:i/>
      <w:smallCaps/>
      <w:color w:val="auto"/>
      <w:bdr w:val="nil"/>
      <w:vertAlign w:val="superscript"/>
    </w:rPr>
  </w:style>
  <w:style w:type="character" w:customStyle="1" w:styleId="ZFFettKursivKapitlchenTiefgestellt">
    <w:name w:val="ZF_FettKursivKapitälchenTiefgestellt"/>
    <w:basedOn w:val="DefaultParagraphFont"/>
    <w:rsid w:val="00491CA4"/>
    <w:rPr>
      <w:b/>
      <w:i/>
      <w:smallCaps/>
      <w:color w:val="auto"/>
      <w:bdr w:val="nil"/>
      <w:vertAlign w:val="subscript"/>
    </w:rPr>
  </w:style>
  <w:style w:type="character" w:customStyle="1" w:styleId="ZFFettKursivGrossbuchstabenHochgestellt">
    <w:name w:val="ZF_FettKursivGrossbuchstabenHochgestellt"/>
    <w:basedOn w:val="DefaultParagraphFont"/>
    <w:rsid w:val="00491CA4"/>
    <w:rPr>
      <w:b/>
      <w:i/>
      <w:caps/>
      <w:color w:val="auto"/>
      <w:bdr w:val="nil"/>
      <w:vertAlign w:val="superscript"/>
    </w:rPr>
  </w:style>
  <w:style w:type="character" w:customStyle="1" w:styleId="ZFFettKursivGrossbuchstabenTiefgestellt">
    <w:name w:val="ZF_FettKursivGrossbuchstabenTiefgestellt"/>
    <w:basedOn w:val="DefaultParagraphFont"/>
    <w:rsid w:val="00491CA4"/>
    <w:rPr>
      <w:b/>
      <w:i/>
      <w:caps/>
      <w:color w:val="auto"/>
      <w:bdr w:val="nil"/>
      <w:vertAlign w:val="subscript"/>
    </w:rPr>
  </w:style>
  <w:style w:type="character" w:customStyle="1" w:styleId="ZFSymbol">
    <w:name w:val="ZF_Symbol"/>
    <w:basedOn w:val="DefaultParagraphFont"/>
    <w:rsid w:val="00491CA4"/>
    <w:rPr>
      <w:rFonts w:ascii="Symbol" w:hAnsi="Symbol"/>
      <w:color w:val="auto"/>
      <w:bdr w:val="nil"/>
      <w:vertAlign w:val="baseline"/>
    </w:rPr>
  </w:style>
  <w:style w:type="character" w:customStyle="1" w:styleId="ZFSymbolFett">
    <w:name w:val="ZF_Symbol_Fett"/>
    <w:basedOn w:val="DefaultParagraphFont"/>
    <w:rsid w:val="00491CA4"/>
    <w:rPr>
      <w:rFonts w:ascii="Symbol" w:hAnsi="Symbol"/>
      <w:b/>
      <w:color w:val="auto"/>
      <w:bdr w:val="nil"/>
      <w:vertAlign w:val="baseline"/>
    </w:rPr>
  </w:style>
  <w:style w:type="character" w:customStyle="1" w:styleId="ZFSymbolKursiv">
    <w:name w:val="ZF_Symbol_Kursiv"/>
    <w:basedOn w:val="DefaultParagraphFont"/>
    <w:rsid w:val="00491CA4"/>
    <w:rPr>
      <w:rFonts w:ascii="Symbol" w:hAnsi="Symbol"/>
      <w:i/>
      <w:color w:val="auto"/>
      <w:bdr w:val="nil"/>
      <w:vertAlign w:val="baseline"/>
    </w:rPr>
  </w:style>
  <w:style w:type="character" w:customStyle="1" w:styleId="ZFSymbolKapitlchen">
    <w:name w:val="ZF_Symbol_Kapitälchen"/>
    <w:basedOn w:val="DefaultParagraphFont"/>
    <w:rsid w:val="00491CA4"/>
    <w:rPr>
      <w:rFonts w:ascii="Symbol" w:hAnsi="Symbol"/>
      <w:smallCaps/>
      <w:color w:val="auto"/>
      <w:bdr w:val="nil"/>
      <w:vertAlign w:val="baseline"/>
    </w:rPr>
  </w:style>
  <w:style w:type="character" w:customStyle="1" w:styleId="ZFSymbolGrossbuchstaben">
    <w:name w:val="ZF_Symbol_Grossbuchstaben"/>
    <w:basedOn w:val="DefaultParagraphFont"/>
    <w:rsid w:val="00491CA4"/>
    <w:rPr>
      <w:rFonts w:ascii="Symbol" w:hAnsi="Symbol"/>
      <w:caps/>
      <w:color w:val="auto"/>
      <w:bdr w:val="nil"/>
      <w:vertAlign w:val="baseline"/>
    </w:rPr>
  </w:style>
  <w:style w:type="character" w:customStyle="1" w:styleId="ZFSymbolHochgestellt">
    <w:name w:val="ZF_Symbol_Hochgestellt"/>
    <w:basedOn w:val="DefaultParagraphFont"/>
    <w:rsid w:val="00491CA4"/>
    <w:rPr>
      <w:rFonts w:ascii="Symbol" w:hAnsi="Symbol"/>
      <w:color w:val="auto"/>
      <w:bdr w:val="nil"/>
      <w:vertAlign w:val="superscript"/>
    </w:rPr>
  </w:style>
  <w:style w:type="character" w:customStyle="1" w:styleId="ZFSymbolTiefgestellt">
    <w:name w:val="ZF_Symbol_Tiefgestellt"/>
    <w:basedOn w:val="DefaultParagraphFont"/>
    <w:rsid w:val="00491CA4"/>
    <w:rPr>
      <w:rFonts w:ascii="Symbol" w:hAnsi="Symbol"/>
      <w:color w:val="auto"/>
      <w:bdr w:val="nil"/>
      <w:vertAlign w:val="subscript"/>
    </w:rPr>
  </w:style>
  <w:style w:type="character" w:customStyle="1" w:styleId="ZFSymbolFettKursiv">
    <w:name w:val="ZF_Symbol_FettKursiv"/>
    <w:basedOn w:val="DefaultParagraphFont"/>
    <w:rsid w:val="00491CA4"/>
    <w:rPr>
      <w:rFonts w:ascii="Symbol" w:hAnsi="Symbol"/>
      <w:b/>
      <w:i/>
      <w:color w:val="auto"/>
      <w:bdr w:val="nil"/>
      <w:vertAlign w:val="baseline"/>
    </w:rPr>
  </w:style>
  <w:style w:type="character" w:customStyle="1" w:styleId="ZFSymbolFettKapitlchen">
    <w:name w:val="ZF_Symbol_FettKapitälchen"/>
    <w:basedOn w:val="DefaultParagraphFont"/>
    <w:rsid w:val="00491CA4"/>
    <w:rPr>
      <w:rFonts w:ascii="Symbol" w:hAnsi="Symbol"/>
      <w:b/>
      <w:smallCaps/>
      <w:color w:val="auto"/>
      <w:bdr w:val="nil"/>
      <w:vertAlign w:val="baseline"/>
    </w:rPr>
  </w:style>
  <w:style w:type="character" w:customStyle="1" w:styleId="ZFSymbolFettGrossbuchstaben">
    <w:name w:val="ZF_Symbol_FettGrossbuchstaben"/>
    <w:basedOn w:val="DefaultParagraphFont"/>
    <w:rsid w:val="00491CA4"/>
    <w:rPr>
      <w:rFonts w:ascii="Symbol" w:hAnsi="Symbol"/>
      <w:b/>
      <w:caps/>
      <w:color w:val="auto"/>
      <w:bdr w:val="nil"/>
      <w:vertAlign w:val="baseline"/>
    </w:rPr>
  </w:style>
  <w:style w:type="character" w:customStyle="1" w:styleId="ZFSymbolFettHochgestellt">
    <w:name w:val="ZF_Symbol_FettHochgestellt"/>
    <w:basedOn w:val="DefaultParagraphFont"/>
    <w:rsid w:val="00491CA4"/>
    <w:rPr>
      <w:rFonts w:ascii="Symbol" w:hAnsi="Symbol"/>
      <w:b/>
      <w:color w:val="auto"/>
      <w:bdr w:val="nil"/>
      <w:vertAlign w:val="superscript"/>
    </w:rPr>
  </w:style>
  <w:style w:type="character" w:customStyle="1" w:styleId="ZFSymbolFettTiefgestellt">
    <w:name w:val="ZF_Symbol_FettTiefgestellt"/>
    <w:basedOn w:val="DefaultParagraphFont"/>
    <w:rsid w:val="00491CA4"/>
    <w:rPr>
      <w:rFonts w:ascii="Symbol" w:hAnsi="Symbol"/>
      <w:b/>
      <w:color w:val="auto"/>
      <w:bdr w:val="nil"/>
      <w:vertAlign w:val="subscript"/>
    </w:rPr>
  </w:style>
  <w:style w:type="character" w:customStyle="1" w:styleId="ZFSymbolKursivKapitlchen">
    <w:name w:val="ZF_Symbol_KursivKapitälchen"/>
    <w:basedOn w:val="DefaultParagraphFont"/>
    <w:rsid w:val="00491CA4"/>
    <w:rPr>
      <w:rFonts w:ascii="Symbol" w:hAnsi="Symbol"/>
      <w:i/>
      <w:smallCaps/>
      <w:color w:val="auto"/>
      <w:bdr w:val="nil"/>
      <w:vertAlign w:val="baseline"/>
    </w:rPr>
  </w:style>
  <w:style w:type="character" w:customStyle="1" w:styleId="ZFSymbolKursivGrossbuchstaben">
    <w:name w:val="ZF_Symbol_KursivGrossbuchstaben"/>
    <w:basedOn w:val="DefaultParagraphFont"/>
    <w:rsid w:val="00491CA4"/>
    <w:rPr>
      <w:rFonts w:ascii="Symbol" w:hAnsi="Symbol"/>
      <w:i/>
      <w:caps/>
      <w:color w:val="auto"/>
      <w:bdr w:val="nil"/>
      <w:vertAlign w:val="baseline"/>
    </w:rPr>
  </w:style>
  <w:style w:type="character" w:customStyle="1" w:styleId="ZFSymbolKursivHochgestellt">
    <w:name w:val="ZF_Symbol_KursivHochgestellt"/>
    <w:basedOn w:val="DefaultParagraphFont"/>
    <w:rsid w:val="00491CA4"/>
    <w:rPr>
      <w:rFonts w:ascii="Symbol" w:hAnsi="Symbol"/>
      <w:i/>
      <w:color w:val="auto"/>
      <w:bdr w:val="nil"/>
      <w:vertAlign w:val="superscript"/>
    </w:rPr>
  </w:style>
  <w:style w:type="character" w:customStyle="1" w:styleId="ZFSymbolKursivTiefgestellt">
    <w:name w:val="ZF_Symbol_KursivTiefgestellt"/>
    <w:basedOn w:val="DefaultParagraphFont"/>
    <w:rsid w:val="00491CA4"/>
    <w:rPr>
      <w:rFonts w:ascii="Symbol" w:hAnsi="Symbol"/>
      <w:i/>
      <w:color w:val="auto"/>
      <w:bdr w:val="nil"/>
      <w:vertAlign w:val="subscript"/>
    </w:rPr>
  </w:style>
  <w:style w:type="character" w:customStyle="1" w:styleId="ZFSymbolKapitlchenHochgestellt">
    <w:name w:val="ZF_Symbol_KapitälchenHochgestellt"/>
    <w:basedOn w:val="DefaultParagraphFont"/>
    <w:rsid w:val="00491CA4"/>
    <w:rPr>
      <w:rFonts w:ascii="Symbol" w:hAnsi="Symbol"/>
      <w:smallCaps/>
      <w:color w:val="auto"/>
      <w:bdr w:val="nil"/>
      <w:vertAlign w:val="superscript"/>
    </w:rPr>
  </w:style>
  <w:style w:type="character" w:customStyle="1" w:styleId="ZFSymbolKapitlchenTiefgestellt">
    <w:name w:val="ZF_Symbol_KapitälchenTiefgestellt"/>
    <w:basedOn w:val="DefaultParagraphFont"/>
    <w:rsid w:val="00491CA4"/>
    <w:rPr>
      <w:rFonts w:ascii="Symbol" w:hAnsi="Symbol"/>
      <w:smallCaps/>
      <w:color w:val="auto"/>
      <w:bdr w:val="nil"/>
      <w:vertAlign w:val="subscript"/>
    </w:rPr>
  </w:style>
  <w:style w:type="character" w:customStyle="1" w:styleId="ZFSymbolGrossbuchstabenHochgestellt">
    <w:name w:val="ZF_Symbol_GrossbuchstabenHochgestellt"/>
    <w:basedOn w:val="DefaultParagraphFont"/>
    <w:rsid w:val="00491CA4"/>
    <w:rPr>
      <w:rFonts w:ascii="Symbol" w:hAnsi="Symbol"/>
      <w:caps/>
      <w:color w:val="auto"/>
      <w:bdr w:val="nil"/>
      <w:vertAlign w:val="superscript"/>
    </w:rPr>
  </w:style>
  <w:style w:type="character" w:customStyle="1" w:styleId="ZFSymbolGrossbuchstabenTiefgestellt">
    <w:name w:val="ZF_Symbol_GrossbuchstabenTiefgestellt"/>
    <w:basedOn w:val="DefaultParagraphFont"/>
    <w:rsid w:val="00491CA4"/>
    <w:rPr>
      <w:rFonts w:ascii="Symbol" w:hAnsi="Symbol"/>
      <w:caps/>
      <w:color w:val="auto"/>
      <w:bdr w:val="nil"/>
      <w:vertAlign w:val="subscript"/>
    </w:rPr>
  </w:style>
  <w:style w:type="character" w:customStyle="1" w:styleId="ZFSymbolFettKursivKapitlchen">
    <w:name w:val="ZF_Symbol_FettKursivKapitälchen"/>
    <w:basedOn w:val="DefaultParagraphFont"/>
    <w:rsid w:val="00491CA4"/>
    <w:rPr>
      <w:rFonts w:ascii="Symbol" w:hAnsi="Symbol"/>
      <w:b/>
      <w:i/>
      <w:smallCaps/>
      <w:color w:val="auto"/>
      <w:bdr w:val="nil"/>
      <w:vertAlign w:val="baseline"/>
    </w:rPr>
  </w:style>
  <w:style w:type="character" w:customStyle="1" w:styleId="ZFSymbolFettKursivGrossbuchstaben">
    <w:name w:val="ZF_Symbol_FettKursivGrossbuchstaben"/>
    <w:basedOn w:val="DefaultParagraphFont"/>
    <w:rsid w:val="00491CA4"/>
    <w:rPr>
      <w:rFonts w:ascii="Symbol" w:hAnsi="Symbol"/>
      <w:b/>
      <w:i/>
      <w:caps/>
      <w:color w:val="auto"/>
      <w:bdr w:val="nil"/>
      <w:vertAlign w:val="baseline"/>
    </w:rPr>
  </w:style>
  <w:style w:type="character" w:customStyle="1" w:styleId="ZFSymbolFettKursivHochgestellt">
    <w:name w:val="ZF_Symbol_FettKursivHochgestellt"/>
    <w:basedOn w:val="DefaultParagraphFont"/>
    <w:rsid w:val="00491CA4"/>
    <w:rPr>
      <w:rFonts w:ascii="Symbol" w:hAnsi="Symbol"/>
      <w:b/>
      <w:i/>
      <w:color w:val="auto"/>
      <w:bdr w:val="nil"/>
      <w:vertAlign w:val="superscript"/>
    </w:rPr>
  </w:style>
  <w:style w:type="character" w:customStyle="1" w:styleId="ZFSymbolFettKursivTiefgestellt">
    <w:name w:val="ZF_Symbol_FettKursivTiefgestellt"/>
    <w:basedOn w:val="DefaultParagraphFont"/>
    <w:rsid w:val="00491CA4"/>
    <w:rPr>
      <w:rFonts w:ascii="Symbol" w:hAnsi="Symbol"/>
      <w:b/>
      <w:i/>
      <w:color w:val="auto"/>
      <w:bdr w:val="nil"/>
      <w:vertAlign w:val="subscript"/>
    </w:rPr>
  </w:style>
  <w:style w:type="character" w:customStyle="1" w:styleId="ZFSymbolFettKapitlchenHochgestellt">
    <w:name w:val="ZF_Symbol_FettKapitälchenHochgestellt"/>
    <w:basedOn w:val="DefaultParagraphFont"/>
    <w:rsid w:val="00491CA4"/>
    <w:rPr>
      <w:rFonts w:ascii="Symbol" w:hAnsi="Symbol"/>
      <w:b/>
      <w:smallCaps/>
      <w:color w:val="auto"/>
      <w:bdr w:val="nil"/>
      <w:vertAlign w:val="superscript"/>
    </w:rPr>
  </w:style>
  <w:style w:type="character" w:customStyle="1" w:styleId="ZFSymbolFettKapitlchenTiefgestellt">
    <w:name w:val="ZF_Symbol_FettKapitälchenTiefgestellt"/>
    <w:basedOn w:val="DefaultParagraphFont"/>
    <w:rsid w:val="00491CA4"/>
    <w:rPr>
      <w:rFonts w:ascii="Symbol" w:hAnsi="Symbol"/>
      <w:b/>
      <w:smallCaps/>
      <w:color w:val="auto"/>
      <w:bdr w:val="nil"/>
      <w:vertAlign w:val="subscript"/>
    </w:rPr>
  </w:style>
  <w:style w:type="character" w:customStyle="1" w:styleId="ZFSymbolFettGrossbuchstabenHochgestellt">
    <w:name w:val="ZF_Symbol_FettGrossbuchstabenHochgestellt"/>
    <w:basedOn w:val="DefaultParagraphFont"/>
    <w:rsid w:val="00491CA4"/>
    <w:rPr>
      <w:rFonts w:ascii="Symbol" w:hAnsi="Symbol"/>
      <w:b/>
      <w:caps/>
      <w:color w:val="auto"/>
      <w:bdr w:val="nil"/>
      <w:vertAlign w:val="superscript"/>
    </w:rPr>
  </w:style>
  <w:style w:type="character" w:customStyle="1" w:styleId="ZFSymbolFettGrossbuchstabenTiefgestellt">
    <w:name w:val="ZF_Symbol_FettGrossbuchstabenTiefgestellt"/>
    <w:basedOn w:val="DefaultParagraphFont"/>
    <w:rsid w:val="00491CA4"/>
    <w:rPr>
      <w:rFonts w:ascii="Symbol" w:hAnsi="Symbol"/>
      <w:b/>
      <w:caps/>
      <w:color w:val="auto"/>
      <w:bdr w:val="nil"/>
      <w:vertAlign w:val="subscript"/>
    </w:rPr>
  </w:style>
  <w:style w:type="character" w:customStyle="1" w:styleId="ZFSymbolKursivKapitlchenHochgestellt">
    <w:name w:val="ZF_Symbol_KursivKapitälchenHochgestellt"/>
    <w:basedOn w:val="DefaultParagraphFont"/>
    <w:rsid w:val="00491CA4"/>
    <w:rPr>
      <w:rFonts w:ascii="Symbol" w:hAnsi="Symbol"/>
      <w:i/>
      <w:smallCaps/>
      <w:color w:val="auto"/>
      <w:bdr w:val="nil"/>
      <w:vertAlign w:val="superscript"/>
    </w:rPr>
  </w:style>
  <w:style w:type="character" w:customStyle="1" w:styleId="ZFSymbolKursivKapitlchenTiefgestellt">
    <w:name w:val="ZF_Symbol_KursivKapitälchenTiefgestellt"/>
    <w:basedOn w:val="DefaultParagraphFont"/>
    <w:rsid w:val="00491CA4"/>
    <w:rPr>
      <w:rFonts w:ascii="Symbol" w:hAnsi="Symbol"/>
      <w:i/>
      <w:smallCaps/>
      <w:color w:val="auto"/>
      <w:bdr w:val="nil"/>
      <w:vertAlign w:val="subscript"/>
    </w:rPr>
  </w:style>
  <w:style w:type="character" w:customStyle="1" w:styleId="ZFSymbolKursivGrossbuchstabenHochgestellt">
    <w:name w:val="ZF_Symbol_KursivGrossbuchstabenHochgestellt"/>
    <w:basedOn w:val="DefaultParagraphFont"/>
    <w:rsid w:val="00491CA4"/>
    <w:rPr>
      <w:rFonts w:ascii="Symbol" w:hAnsi="Symbol"/>
      <w:i/>
      <w:caps/>
      <w:color w:val="auto"/>
      <w:bdr w:val="nil"/>
      <w:vertAlign w:val="superscript"/>
    </w:rPr>
  </w:style>
  <w:style w:type="character" w:customStyle="1" w:styleId="ZFSymbolKursivGrossbuchstabenTiefgestellt">
    <w:name w:val="ZF_Symbol_KursivGrossbuchstabenTiefgestellt"/>
    <w:basedOn w:val="DefaultParagraphFont"/>
    <w:rsid w:val="00491CA4"/>
    <w:rPr>
      <w:rFonts w:ascii="Symbol" w:hAnsi="Symbol"/>
      <w:i/>
      <w:caps/>
      <w:color w:val="auto"/>
      <w:bdr w:val="nil"/>
      <w:vertAlign w:val="subscript"/>
    </w:rPr>
  </w:style>
  <w:style w:type="character" w:customStyle="1" w:styleId="ZFSymbolFettKursivKapitlchenHochgestellt">
    <w:name w:val="ZF_Symbol_FettKursivKapitälchenHochgestellt"/>
    <w:basedOn w:val="DefaultParagraphFont"/>
    <w:rsid w:val="00491CA4"/>
    <w:rPr>
      <w:rFonts w:ascii="Symbol" w:hAnsi="Symbol"/>
      <w:b/>
      <w:i/>
      <w:smallCaps/>
      <w:color w:val="auto"/>
      <w:bdr w:val="nil"/>
      <w:vertAlign w:val="superscript"/>
    </w:rPr>
  </w:style>
  <w:style w:type="character" w:customStyle="1" w:styleId="ZFSymbolFettKursivKapitlchenTiefgestellt">
    <w:name w:val="ZF_Symbol_FettKursivKapitälchenTiefgestellt"/>
    <w:basedOn w:val="DefaultParagraphFont"/>
    <w:rsid w:val="00491CA4"/>
    <w:rPr>
      <w:rFonts w:ascii="Symbol" w:hAnsi="Symbol"/>
      <w:b/>
      <w:i/>
      <w:smallCaps/>
      <w:color w:val="auto"/>
      <w:bdr w:val="nil"/>
      <w:vertAlign w:val="subscript"/>
    </w:rPr>
  </w:style>
  <w:style w:type="character" w:customStyle="1" w:styleId="ZFSymbolFettKursivGrossbuchstabenHochgestellt">
    <w:name w:val="ZF_Symbol_FettKursivGrossbuchstabenHochgestellt"/>
    <w:basedOn w:val="DefaultParagraphFont"/>
    <w:rsid w:val="00491CA4"/>
    <w:rPr>
      <w:rFonts w:ascii="Symbol" w:hAnsi="Symbol"/>
      <w:b/>
      <w:i/>
      <w:caps/>
      <w:color w:val="auto"/>
      <w:bdr w:val="nil"/>
      <w:vertAlign w:val="superscript"/>
    </w:rPr>
  </w:style>
  <w:style w:type="character" w:customStyle="1" w:styleId="ZFSymbolFettKursivGrossbuchstabenTiefgestellt">
    <w:name w:val="ZF_Symbol_FettKursivGrossbuchstabenTiefgestellt"/>
    <w:basedOn w:val="DefaultParagraphFont"/>
    <w:rsid w:val="00491CA4"/>
    <w:rPr>
      <w:rFonts w:ascii="Symbol" w:hAnsi="Symbol"/>
      <w:b/>
      <w:i/>
      <w:caps/>
      <w:color w:val="auto"/>
      <w:bdr w:val="nil"/>
      <w:vertAlign w:val="subscript"/>
    </w:rPr>
  </w:style>
  <w:style w:type="character" w:customStyle="1" w:styleId="ZFCourier">
    <w:name w:val="ZF_Courier"/>
    <w:basedOn w:val="DefaultParagraphFont"/>
    <w:rsid w:val="00491CA4"/>
    <w:rPr>
      <w:rFonts w:ascii="Courier" w:hAnsi="Courier"/>
      <w:color w:val="auto"/>
      <w:bdr w:val="nil"/>
      <w:vertAlign w:val="baseline"/>
    </w:rPr>
  </w:style>
  <w:style w:type="paragraph" w:customStyle="1" w:styleId="Abbildung">
    <w:name w:val="Abbildung"/>
    <w:next w:val="figlegend"/>
    <w:rsid w:val="006C5A8F"/>
    <w:pPr>
      <w:keepNext/>
      <w:keepLines/>
      <w:spacing w:before="230" w:after="110" w:line="240" w:lineRule="atLeast"/>
      <w:contextualSpacing/>
    </w:pPr>
    <w:rPr>
      <w:rFonts w:ascii="Heuristica" w:eastAsia="Arial Unicode MS" w:hAnsi="Heuristica"/>
      <w:sz w:val="18"/>
      <w:szCs w:val="24"/>
      <w:lang w:val="de-DE" w:eastAsia="ko-KR" w:bidi="ar-SA"/>
    </w:rPr>
  </w:style>
  <w:style w:type="character" w:customStyle="1" w:styleId="Valunit">
    <w:name w:val="Valunit"/>
    <w:basedOn w:val="DefaultParagraphFont"/>
    <w:rsid w:val="006C5A8F"/>
    <w:rPr>
      <w:w w:val="66"/>
    </w:rPr>
  </w:style>
  <w:style w:type="character" w:customStyle="1" w:styleId="ThinSpace">
    <w:name w:val="ThinSpace"/>
    <w:basedOn w:val="DefaultParagraphFont"/>
    <w:rsid w:val="000B70F1"/>
    <w:rPr>
      <w:w w:val="33"/>
      <w:bdr w:val="nil"/>
      <w:shd w:val="clear" w:color="auto" w:fill="auto"/>
    </w:rPr>
  </w:style>
  <w:style w:type="character" w:customStyle="1" w:styleId="ZFSpaceCaption">
    <w:name w:val="ZF_Space_Caption"/>
    <w:basedOn w:val="DefaultParagraphFont"/>
    <w:rsid w:val="006C5A8F"/>
    <w:rPr>
      <w:spacing w:val="100"/>
    </w:rPr>
  </w:style>
  <w:style w:type="character" w:customStyle="1" w:styleId="ZFSpaceheading">
    <w:name w:val="ZF_Space_heading"/>
    <w:basedOn w:val="DefaultParagraphFont"/>
    <w:rsid w:val="000B70F1"/>
    <w:rPr>
      <w:spacing w:val="180"/>
      <w:bdr w:val="nil"/>
      <w:shd w:val="clear" w:color="auto" w:fill="auto"/>
    </w:rPr>
  </w:style>
  <w:style w:type="character" w:customStyle="1" w:styleId="ZFSpaceRunninghead">
    <w:name w:val="ZF_Space_Runninghead"/>
    <w:basedOn w:val="DefaultParagraphFont"/>
    <w:rsid w:val="000B70F1"/>
    <w:rPr>
      <w:spacing w:val="40"/>
      <w:bdr w:val="nil"/>
      <w:shd w:val="clear" w:color="auto" w:fill="auto"/>
    </w:rPr>
  </w:style>
  <w:style w:type="character" w:customStyle="1" w:styleId="IHVBreak">
    <w:name w:val="IHVBreak"/>
    <w:basedOn w:val="DefaultParagraphFont"/>
    <w:rsid w:val="000B70F1"/>
    <w:rPr>
      <w:color w:val="FFFFFF"/>
    </w:rPr>
  </w:style>
  <w:style w:type="character" w:customStyle="1" w:styleId="IHVAbsatzKontrolle">
    <w:name w:val="IHVAbsatzKontrolle"/>
    <w:basedOn w:val="DefaultParagraphFont"/>
    <w:rsid w:val="000B70F1"/>
    <w:rPr>
      <w:color w:val="000000"/>
    </w:rPr>
  </w:style>
  <w:style w:type="character" w:customStyle="1" w:styleId="ZFSpace0">
    <w:name w:val="ZF_Space_0"/>
    <w:basedOn w:val="DefaultParagraphFont"/>
    <w:rsid w:val="000B70F1"/>
    <w:rPr>
      <w:w w:val="1"/>
      <w:bdr w:val="nil"/>
      <w:shd w:val="clear" w:color="auto" w:fill="auto"/>
    </w:rPr>
  </w:style>
  <w:style w:type="paragraph" w:customStyle="1" w:styleId="SZChaperStart">
    <w:name w:val="SZChaperStart"/>
    <w:basedOn w:val="Normal"/>
    <w:rsid w:val="006C5A8F"/>
    <w:pPr>
      <w:framePr w:h="238" w:hRule="atLeast" w:wrap="around" w:vAnchor="margin" w:hAnchor="margin" w:xAlign="right" w:y="11056"/>
      <w:spacing w:after="0" w:line="200" w:lineRule="exact"/>
    </w:pPr>
    <w:rPr>
      <w:sz w:val="17"/>
      <w:szCs w:val="20"/>
      <w:lang w:eastAsia="de-DE"/>
    </w:rPr>
  </w:style>
  <w:style w:type="table" w:styleId="TableGrid">
    <w:name w:val="Table Grid"/>
    <w:basedOn w:val="TableNormal"/>
    <w:rsid w:val="006C5A8F"/>
    <w:rPr>
      <w:rFonts w:ascii="Times New Roman" w:eastAsia="Batang"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rsid w:val="006C5A8F"/>
    <w:pPr>
      <w:spacing w:line="260" w:lineRule="exact"/>
      <w:ind w:left="425"/>
    </w:pPr>
    <w:rPr>
      <w:rFonts w:ascii="Heuristica" w:eastAsia="Arial Unicode MS" w:hAnsi="Heuristica"/>
      <w:sz w:val="21"/>
      <w:szCs w:val="24"/>
      <w:lang w:val="de-DE" w:eastAsia="ko-KR" w:bidi="ar-SA"/>
    </w:rPr>
  </w:style>
  <w:style w:type="paragraph" w:customStyle="1" w:styleId="KopfzeileGerade">
    <w:name w:val="Kopfzeile_Gerade"/>
    <w:rsid w:val="006C5A8F"/>
    <w:pPr/>
    <w:rPr>
      <w:rFonts w:ascii="Heuristica" w:eastAsia="Arial Unicode MS" w:hAnsi="Heuristica"/>
      <w:noProof/>
      <w:color w:val="3366FF"/>
      <w:sz w:val="15"/>
      <w:szCs w:val="24"/>
      <w:lang w:val="de-DE" w:eastAsia="ko-KR" w:bidi="ar-SA"/>
    </w:rPr>
  </w:style>
  <w:style w:type="character" w:customStyle="1" w:styleId="Windings2">
    <w:name w:val="Windings2"/>
    <w:rsid w:val="006C5A8F"/>
    <w:rPr>
      <w:rFonts w:ascii="Wingdings 2" w:hAnsi="Wingdings 2"/>
      <w:color w:val="3366FF"/>
      <w:sz w:val="16"/>
      <w:lang w:val="de-DE"/>
    </w:rPr>
  </w:style>
  <w:style w:type="character" w:customStyle="1" w:styleId="ZFSpace">
    <w:name w:val="ZF_Space"/>
    <w:basedOn w:val="DefaultParagraphFont"/>
    <w:rsid w:val="006C5A8F"/>
    <w:rPr>
      <w:spacing w:val="60"/>
    </w:rPr>
  </w:style>
  <w:style w:type="paragraph" w:customStyle="1" w:styleId="KopfzeileUngerade">
    <w:name w:val="Kopfzeile_Ungerade"/>
    <w:basedOn w:val="KopfzeileGerade"/>
    <w:rsid w:val="006C5A8F"/>
    <w:pPr>
      <w:jc w:val="right"/>
    </w:pPr>
  </w:style>
  <w:style w:type="paragraph" w:customStyle="1" w:styleId="Referenzen">
    <w:name w:val="Referenzen"/>
    <w:link w:val="ReferenzenZchn"/>
    <w:rsid w:val="006C5A8F"/>
    <w:pPr>
      <w:spacing w:after="120" w:line="220" w:lineRule="exact"/>
      <w:ind w:left="284" w:hanging="284"/>
      <w:jc w:val="both"/>
    </w:pPr>
    <w:rPr>
      <w:rFonts w:ascii="Utopia Std" w:eastAsia="Arial Unicode MS" w:hAnsi="Utopia Std"/>
      <w:sz w:val="18"/>
      <w:szCs w:val="24"/>
      <w:lang w:val="de-DE" w:eastAsia="ko-KR" w:bidi="ar-SA"/>
    </w:rPr>
  </w:style>
  <w:style w:type="paragraph" w:customStyle="1" w:styleId="berschrift2oNr">
    <w:name w:val="Überschrift 2 oNr"/>
    <w:basedOn w:val="Heading2"/>
    <w:rsid w:val="006C5A8F"/>
    <w:pPr>
      <w:numPr>
        <w:ilvl w:val="0"/>
        <w:numId w:val="0"/>
      </w:numPr>
    </w:pPr>
  </w:style>
  <w:style w:type="paragraph" w:customStyle="1" w:styleId="berschrift5oNr">
    <w:name w:val="Überschrift 5 oNr"/>
    <w:basedOn w:val="Heading5"/>
    <w:rsid w:val="006C5A8F"/>
    <w:pPr>
      <w:numPr>
        <w:ilvl w:val="0"/>
        <w:numId w:val="0"/>
      </w:numPr>
    </w:pPr>
  </w:style>
  <w:style w:type="paragraph" w:customStyle="1" w:styleId="Formatvorlageberschrift2Vor0pt">
    <w:name w:val="Formatvorlage Überschrift 2 + Vor:  0 pt"/>
    <w:basedOn w:val="Heading2"/>
    <w:rsid w:val="006C5A8F"/>
    <w:pPr>
      <w:spacing w:before="0"/>
    </w:pPr>
    <w:rPr>
      <w:rFonts w:cs="Times New Roman"/>
      <w:iCs w:val="0"/>
      <w:szCs w:val="20"/>
    </w:rPr>
  </w:style>
  <w:style w:type="character" w:customStyle="1" w:styleId="erweitert025">
    <w:name w:val="erweitert_0.25"/>
    <w:basedOn w:val="DefaultParagraphFont"/>
    <w:rsid w:val="006C5A8F"/>
    <w:rPr>
      <w:spacing w:val="5"/>
    </w:rPr>
  </w:style>
  <w:style w:type="character" w:customStyle="1" w:styleId="erweitert05">
    <w:name w:val="erweitert_0.5"/>
    <w:basedOn w:val="DefaultParagraphFont"/>
    <w:rsid w:val="006C5A8F"/>
    <w:rPr>
      <w:spacing w:val="10"/>
    </w:rPr>
  </w:style>
  <w:style w:type="character" w:customStyle="1" w:styleId="erweitert075">
    <w:name w:val="erweitert_0.75"/>
    <w:basedOn w:val="DefaultParagraphFont"/>
    <w:rsid w:val="006C5A8F"/>
    <w:rPr>
      <w:spacing w:val="15"/>
    </w:rPr>
  </w:style>
  <w:style w:type="character" w:customStyle="1" w:styleId="erweitert1">
    <w:name w:val="erweitert_1"/>
    <w:basedOn w:val="DefaultParagraphFont"/>
    <w:rsid w:val="006C5A8F"/>
    <w:rPr>
      <w:spacing w:val="20"/>
    </w:rPr>
  </w:style>
  <w:style w:type="character" w:customStyle="1" w:styleId="verdichtet025">
    <w:name w:val="verdichtet_0.25"/>
    <w:rsid w:val="006C5A8F"/>
    <w:rPr>
      <w:spacing w:val="-5"/>
      <w:lang w:val="de-DE"/>
    </w:rPr>
  </w:style>
  <w:style w:type="character" w:customStyle="1" w:styleId="verdichtet05">
    <w:name w:val="verdichtet_0.5"/>
    <w:rsid w:val="006C5A8F"/>
    <w:rPr>
      <w:spacing w:val="-10"/>
      <w:lang w:val="de-DE"/>
    </w:rPr>
  </w:style>
  <w:style w:type="character" w:customStyle="1" w:styleId="verdichtet075">
    <w:name w:val="verdichtet_0.75"/>
    <w:rsid w:val="006C5A8F"/>
    <w:rPr>
      <w:spacing w:val="-15"/>
      <w:lang w:val="de-DE"/>
    </w:rPr>
  </w:style>
  <w:style w:type="character" w:customStyle="1" w:styleId="verdichtet1">
    <w:name w:val="verdichtet_1"/>
    <w:rsid w:val="006C5A8F"/>
    <w:rPr>
      <w:spacing w:val="-20"/>
      <w:lang w:val="de-DE"/>
    </w:rPr>
  </w:style>
  <w:style w:type="paragraph" w:customStyle="1" w:styleId="Zitat">
    <w:name w:val="Zitat"/>
    <w:basedOn w:val="Normal"/>
    <w:rsid w:val="006C5A8F"/>
    <w:pPr>
      <w:ind w:left="284"/>
    </w:pPr>
    <w:rPr>
      <w:i/>
    </w:rPr>
  </w:style>
  <w:style w:type="paragraph" w:customStyle="1" w:styleId="figlegend">
    <w:name w:val="figlegend"/>
    <w:rsid w:val="006C5A8F"/>
    <w:pPr>
      <w:spacing w:before="110" w:after="230" w:line="230" w:lineRule="exact"/>
      <w:contextualSpacing/>
      <w:jc w:val="both"/>
    </w:pPr>
    <w:rPr>
      <w:rFonts w:ascii="Heuristica" w:eastAsia="Arial Unicode MS" w:hAnsi="Heuristica"/>
      <w:sz w:val="18"/>
      <w:szCs w:val="24"/>
      <w:lang w:val="de-DE" w:eastAsia="ko-KR" w:bidi="ar-SA"/>
    </w:rPr>
  </w:style>
  <w:style w:type="character" w:customStyle="1" w:styleId="ZFAbsatzNormal">
    <w:name w:val="ZF_AbsatzNormal"/>
    <w:basedOn w:val="DefaultParagraphFont"/>
    <w:rsid w:val="006C5A8F"/>
  </w:style>
  <w:style w:type="character" w:customStyle="1" w:styleId="ReferenzenZchn">
    <w:name w:val="Referenzen Zchn"/>
    <w:basedOn w:val="DefaultParagraphFont"/>
    <w:link w:val="Referenzen"/>
    <w:rsid w:val="006C5A8F"/>
    <w:rPr>
      <w:rFonts w:ascii="Utopia Std" w:eastAsia="Arial Unicode MS" w:hAnsi="Utopia Std"/>
      <w:sz w:val="18"/>
      <w:szCs w:val="24"/>
      <w:lang w:eastAsia="ko-KR" w:bidi="ar-SA"/>
    </w:rPr>
  </w:style>
  <w:style w:type="paragraph" w:customStyle="1" w:styleId="Formatvorlageberschrift2Vor25ptNach17pt">
    <w:name w:val="Formatvorlage Überschrift 2 + Vor:  25 pt Nach:  17 pt"/>
    <w:basedOn w:val="Heading2"/>
    <w:rsid w:val="006C5A8F"/>
    <w:pPr>
      <w:spacing w:before="500" w:after="340"/>
    </w:pPr>
    <w:rPr>
      <w:rFonts w:ascii="MyriadSemiBold" w:hAnsi="MyriadSemiBold" w:cs="Times New Roman"/>
      <w:iCs w:val="0"/>
      <w:szCs w:val="20"/>
    </w:rPr>
  </w:style>
  <w:style w:type="paragraph" w:customStyle="1" w:styleId="berschrift4oNr">
    <w:name w:val="Überschrift 4 oNr"/>
    <w:basedOn w:val="Heading4"/>
    <w:rsid w:val="006C5A8F"/>
    <w:pPr>
      <w:keepLines/>
      <w:numPr>
        <w:ilvl w:val="0"/>
        <w:numId w:val="0"/>
      </w:numPr>
    </w:pPr>
  </w:style>
  <w:style w:type="paragraph" w:customStyle="1" w:styleId="Part">
    <w:name w:val="Part"/>
    <w:rsid w:val="006C5A8F"/>
    <w:pPr>
      <w:spacing w:line="420" w:lineRule="exact"/>
    </w:pPr>
    <w:rPr>
      <w:rFonts w:ascii="MyriadBold" w:eastAsia="Arial Unicode MS" w:hAnsi="MyriadBold" w:cs="Arial"/>
      <w:bCs/>
      <w:color w:val="3366FF"/>
      <w:kern w:val="32"/>
      <w:sz w:val="40"/>
      <w:szCs w:val="32"/>
      <w:lang w:val="de-DE" w:eastAsia="ko-KR" w:bidi="ar-SA"/>
    </w:rPr>
  </w:style>
  <w:style w:type="paragraph" w:customStyle="1" w:styleId="berschrift1Front">
    <w:name w:val="Überschrift 1 Front"/>
    <w:basedOn w:val="Heading1"/>
    <w:rsid w:val="006C5A8F"/>
    <w:pPr>
      <w:numPr>
        <w:ilvl w:val="0"/>
        <w:numId w:val="0"/>
      </w:numPr>
    </w:pPr>
  </w:style>
  <w:style w:type="paragraph" w:customStyle="1" w:styleId="berschrift1Back">
    <w:name w:val="Überschrift 1 Back"/>
    <w:basedOn w:val="Heading1"/>
    <w:rsid w:val="006C5A8F"/>
    <w:pPr>
      <w:numPr>
        <w:ilvl w:val="0"/>
        <w:numId w:val="0"/>
      </w:numPr>
    </w:pPr>
  </w:style>
  <w:style w:type="paragraph" w:customStyle="1" w:styleId="Autorzeile">
    <w:name w:val="Autorzeile"/>
    <w:basedOn w:val="Normal"/>
    <w:rsid w:val="006C5A8F"/>
    <w:pPr>
      <w:tabs>
        <w:tab w:val="right" w:pos="6350"/>
      </w:tabs>
    </w:pPr>
  </w:style>
  <w:style w:type="paragraph" w:customStyle="1" w:styleId="ItemBullet">
    <w:name w:val="ItemBullet"/>
    <w:basedOn w:val="ListBullet"/>
    <w:rsid w:val="006C5A8F"/>
    <w:pPr>
      <w:numPr>
        <w:ilvl w:val="0"/>
        <w:numId w:val="22"/>
      </w:numPr>
    </w:pPr>
  </w:style>
  <w:style w:type="paragraph" w:customStyle="1" w:styleId="ItemNum">
    <w:name w:val="ItemNum"/>
    <w:basedOn w:val="ItemBullet"/>
    <w:rsid w:val="006C5A8F"/>
    <w:pPr>
      <w:numPr>
        <w:ilvl w:val="0"/>
        <w:numId w:val="0"/>
      </w:numPr>
      <w:ind w:left="284" w:hanging="284"/>
    </w:pPr>
  </w:style>
  <w:style w:type="paragraph" w:customStyle="1" w:styleId="ItemBulletZitat">
    <w:name w:val="ItemBulletZitat"/>
    <w:basedOn w:val="ItemBullet"/>
    <w:next w:val="ItemBullet"/>
    <w:rsid w:val="006C5A8F"/>
    <w:pPr>
      <w:ind w:left="568"/>
    </w:pPr>
    <w:rPr>
      <w:i/>
    </w:rPr>
  </w:style>
  <w:style w:type="paragraph" w:customStyle="1" w:styleId="TabText">
    <w:name w:val="TabText"/>
    <w:rsid w:val="006C5A8F"/>
    <w:pPr>
      <w:spacing w:line="230" w:lineRule="exact"/>
    </w:pPr>
    <w:rPr>
      <w:rFonts w:ascii="Heuristica" w:eastAsia="Arial Unicode MS" w:hAnsi="Heuristica" w:cs="Arial"/>
      <w:bCs/>
      <w:kern w:val="32"/>
      <w:sz w:val="18"/>
      <w:szCs w:val="32"/>
      <w:lang w:val="de-DE" w:eastAsia="ko-KR" w:bidi="ar-SA"/>
    </w:rPr>
  </w:style>
  <w:style w:type="paragraph" w:customStyle="1" w:styleId="tablelegend">
    <w:name w:val="tablelegend"/>
    <w:basedOn w:val="figlegend"/>
    <w:rsid w:val="006C5A8F"/>
    <w:pPr>
      <w:keepNext/>
      <w:keepLines/>
      <w:spacing w:before="230" w:after="110"/>
    </w:pPr>
  </w:style>
  <w:style w:type="paragraph" w:customStyle="1" w:styleId="ItemNumTab">
    <w:name w:val="ItemNum_Tab"/>
    <w:basedOn w:val="TabText"/>
    <w:rsid w:val="006C5A8F"/>
    <w:pPr>
      <w:ind w:left="284" w:hanging="284"/>
    </w:pPr>
  </w:style>
  <w:style w:type="paragraph" w:customStyle="1" w:styleId="StandardAV">
    <w:name w:val="Standard_AV"/>
    <w:basedOn w:val="Normal"/>
    <w:rsid w:val="006C5A8F"/>
    <w:pPr>
      <w:spacing w:before="250"/>
    </w:pPr>
  </w:style>
  <w:style w:type="paragraph" w:customStyle="1" w:styleId="ItemBulletTab">
    <w:name w:val="ItemBullet_Tab"/>
    <w:basedOn w:val="TabText"/>
    <w:rsid w:val="006C5A8F"/>
    <w:pPr>
      <w:numPr>
        <w:ilvl w:val="0"/>
        <w:numId w:val="20"/>
      </w:numPr>
    </w:pPr>
  </w:style>
  <w:style w:type="paragraph" w:customStyle="1" w:styleId="ItemStufe">
    <w:name w:val="ItemStufe"/>
    <w:basedOn w:val="ItemNum"/>
    <w:rsid w:val="006C5A8F"/>
    <w:pPr>
      <w:ind w:left="851" w:hanging="851"/>
    </w:pPr>
  </w:style>
  <w:style w:type="paragraph" w:customStyle="1" w:styleId="TS-Note">
    <w:name w:val="TS-Note"/>
    <w:basedOn w:val="Normal"/>
    <w:rsid w:val="006C5A8F"/>
    <w:pPr>
      <w:framePr w:w="794" w:hSpace="113" w:wrap="around" w:vAnchor="text" w:hAnchor="page" w:xAlign="right" w:y="1"/>
      <w:pBdr>
        <w:top w:val="single" w:sz="8" w:space="1" w:color="auto"/>
        <w:bottom w:val="single" w:sz="8" w:space="1" w:color="auto"/>
      </w:pBdr>
      <w:overflowPunct w:val="0"/>
      <w:autoSpaceDE w:val="0"/>
      <w:autoSpaceDN w:val="0"/>
      <w:adjustRightInd w:val="0"/>
      <w:spacing w:after="0" w:line="240" w:lineRule="auto"/>
      <w:jc w:val="left"/>
      <w:textAlignment w:val="baseline"/>
    </w:pPr>
    <w:rPr>
      <w:rFonts w:ascii="Times New Roman" w:eastAsia="Times New Roman" w:hAnsi="Times New Roman"/>
      <w:sz w:val="17"/>
      <w:szCs w:val="20"/>
      <w:lang w:eastAsia="de-DE"/>
    </w:rPr>
  </w:style>
  <w:style w:type="paragraph" w:customStyle="1" w:styleId="ItemN-Dash">
    <w:name w:val="ItemN-Dash"/>
    <w:basedOn w:val="ItemBullet"/>
    <w:rsid w:val="006C5A8F"/>
    <w:pPr>
      <w:numPr>
        <w:ilvl w:val="0"/>
        <w:numId w:val="9"/>
      </w:numPr>
    </w:pPr>
  </w:style>
  <w:style w:type="character" w:customStyle="1" w:styleId="ZFKTAutor">
    <w:name w:val="ZF_KT_Autor"/>
    <w:basedOn w:val="DefaultParagraphFont"/>
    <w:rsid w:val="006C5A8F"/>
    <w:rPr>
      <w:color w:val="FFFFFF"/>
      <w:sz w:val="2"/>
    </w:rPr>
  </w:style>
  <w:style w:type="character" w:customStyle="1" w:styleId="ZFKTText">
    <w:name w:val="ZF_KT_Text"/>
    <w:basedOn w:val="DefaultParagraphFont"/>
    <w:rsid w:val="006C5A8F"/>
    <w:rPr>
      <w:color w:val="FFFFFF"/>
      <w:sz w:val="2"/>
    </w:rPr>
  </w:style>
  <w:style w:type="paragraph" w:customStyle="1" w:styleId="ItemNumZitat">
    <w:name w:val="ItemNum_Zitat"/>
    <w:basedOn w:val="Normal"/>
    <w:next w:val="Normal"/>
    <w:rsid w:val="0097065E"/>
    <w:pPr>
      <w:ind w:left="568" w:hanging="284"/>
      <w:contextualSpacing/>
    </w:pPr>
    <w:rPr>
      <w:i/>
    </w:rPr>
  </w:style>
</w:styles>
</file>

<file path=word/webSettings.xml><?xml version="1.0" encoding="utf-8"?>
<w:webSettings xmlns:r="http://schemas.openxmlformats.org/officeDocument/2006/relationships" xmlns:w="http://schemas.openxmlformats.org/wordprocessingml/2006/main">
  <w:pixelsPerInch w:val="72"/>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file:///\\don\books8\Word\Wien_Springer\Kojer\satz\figures\KA_04.eps"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image" Target="file:///\\don\books8\Word\Wien_Springer\Kojer\satz\figures\04-01.eps" TargetMode="External" /><Relationship Id="rId8" Type="http://schemas.openxmlformats.org/officeDocument/2006/relationships/header" Target="header3.xml" /><Relationship Id="rId9" Type="http://schemas.openxmlformats.org/officeDocument/2006/relationships/header" Target="header4.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O:\Word\Wien_Springer\Kojer\satz\Kojer_Myriad-Heuristika.dot" TargetMode="External" /></Relationships>
</file>

<file path=docProps/app.xml><?xml version="1.0" encoding="utf-8"?>
<Properties xmlns="http://schemas.openxmlformats.org/officeDocument/2006/extended-properties" xmlns:vt="http://schemas.openxmlformats.org/officeDocument/2006/docPropsVTypes">
  <Template>Kojer_Myriad-Heuristika.dot</Template>
  <TotalTime>0</TotalTime>
  <Pages>27</Pages>
  <Words>8252</Words>
  <Characters>51994</Characters>
  <Application>Microsoft Office Word</Application>
  <DocSecurity>0</DocSecurity>
  <Lines>433</Lines>
  <Paragraphs>120</Paragraphs>
  <ScaleCrop>false</ScaleCrop>
  <HeadingPairs>
    <vt:vector size="2" baseType="variant">
      <vt:variant>
        <vt:lpstr>Titel</vt:lpstr>
      </vt:variant>
      <vt:variant>
        <vt:i4>1</vt:i4>
      </vt:variant>
    </vt:vector>
  </HeadingPairs>
  <TitlesOfParts>
    <vt:vector size="1" baseType="lpstr">
      <vt:lpstr>DEMENZ UND PALLIATIVE GERIATRIE IN DER PRAXIS</vt:lpstr>
    </vt:vector>
  </TitlesOfParts>
  <Company/>
  <LinksUpToDate>false</LinksUpToDate>
  <CharactersWithSpaces>60126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DEMENZ UND PALLIATIVE GERIATRIE IN DER PRAXIS</dc:title>
  <dc:creator>Claudia</dc:creator>
  <cp:lastModifiedBy>VM1</cp:lastModifiedBy>
  <cp:revision>83</cp:revision>
  <cp:lastPrinted>2011-07-03T13:43:00Z</cp:lastPrinted>
  <dcterms:created xsi:type="dcterms:W3CDTF">2011-05-20T08:11:00Z</dcterms:created>
  <dcterms:modified xsi:type="dcterms:W3CDTF">2011-07-14T13:25:00Z</dcterms:modified>
</cp:coreProperties>
</file>