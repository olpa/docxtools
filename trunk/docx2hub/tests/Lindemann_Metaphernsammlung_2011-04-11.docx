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6D" w:rsidRPr="00151A10" w:rsidRDefault="009A156D">
      <w:pPr>
        <w:rPr>
          <w:b/>
          <w:bCs/>
          <w:sz w:val="36"/>
        </w:rPr>
      </w:pPr>
      <w:r w:rsidRPr="00151A10">
        <w:rPr>
          <w:b/>
          <w:bCs/>
          <w:sz w:val="36"/>
        </w:rPr>
        <w:t>Holger Lindemann</w:t>
      </w:r>
    </w:p>
    <w:p w:rsidR="009A156D" w:rsidRPr="00151A10" w:rsidRDefault="009A156D">
      <w:pPr>
        <w:rPr>
          <w:rFonts w:cs="Arial"/>
          <w:b/>
          <w:bCs/>
          <w:sz w:val="36"/>
        </w:rPr>
      </w:pPr>
      <w:r w:rsidRPr="00151A10">
        <w:rPr>
          <w:rFonts w:cs="Arial"/>
          <w:b/>
          <w:bCs/>
          <w:sz w:val="36"/>
        </w:rPr>
        <w:t>und Christiane Rosenbohm</w:t>
      </w:r>
    </w:p>
    <w:p w:rsidR="009A156D" w:rsidRPr="00151A10" w:rsidRDefault="009A156D">
      <w:pPr>
        <w:rPr>
          <w:rFonts w:cs="Arial"/>
          <w:sz w:val="40"/>
        </w:rPr>
      </w:pPr>
    </w:p>
    <w:p w:rsidR="009A156D" w:rsidRPr="00151A10" w:rsidRDefault="009A156D">
      <w:pPr>
        <w:jc w:val="left"/>
        <w:rPr>
          <w:rFonts w:cs="Arial"/>
          <w:b/>
          <w:bCs/>
          <w:sz w:val="76"/>
        </w:rPr>
      </w:pPr>
      <w:r>
        <w:rPr>
          <w:rFonts w:cs="Arial"/>
          <w:b/>
          <w:bCs/>
          <w:sz w:val="76"/>
        </w:rPr>
        <w:t>Die</w:t>
      </w:r>
    </w:p>
    <w:p w:rsidR="009A156D" w:rsidRPr="00151A10" w:rsidRDefault="009A156D">
      <w:pPr>
        <w:jc w:val="left"/>
        <w:rPr>
          <w:rFonts w:cs="Arial"/>
          <w:b/>
          <w:bCs/>
          <w:sz w:val="76"/>
        </w:rPr>
      </w:pPr>
      <w:r w:rsidRPr="00151A10">
        <w:rPr>
          <w:rFonts w:cs="Arial"/>
          <w:b/>
          <w:bCs/>
          <w:sz w:val="76"/>
        </w:rPr>
        <w:t xml:space="preserve">Metaphern ‒ </w:t>
      </w:r>
      <w:r>
        <w:rPr>
          <w:rFonts w:cs="Arial"/>
          <w:b/>
          <w:bCs/>
          <w:sz w:val="76"/>
        </w:rPr>
        <w:t>Schatzkiste</w:t>
      </w:r>
    </w:p>
    <w:p w:rsidR="009A156D" w:rsidRPr="00151A10" w:rsidRDefault="009A156D">
      <w:pPr>
        <w:rPr>
          <w:rFonts w:cs="Arial"/>
          <w:sz w:val="40"/>
        </w:rPr>
      </w:pPr>
    </w:p>
    <w:p w:rsidR="009A156D" w:rsidRPr="00151A10" w:rsidRDefault="009A156D">
      <w:pPr>
        <w:rPr>
          <w:rFonts w:cs="Arial"/>
          <w:sz w:val="40"/>
        </w:rPr>
      </w:pPr>
    </w:p>
    <w:p w:rsidR="009A156D" w:rsidRDefault="009A156D">
      <w:pPr>
        <w:jc w:val="left"/>
        <w:rPr>
          <w:rFonts w:cs="Arial"/>
          <w:sz w:val="40"/>
        </w:rPr>
      </w:pPr>
      <w:r>
        <w:rPr>
          <w:rFonts w:cs="Arial"/>
          <w:sz w:val="40"/>
        </w:rPr>
        <w:t>Systemisch arbeiten mit Sprachbildern</w:t>
      </w:r>
    </w:p>
    <w:p w:rsidR="009A156D" w:rsidRDefault="009A156D">
      <w:pPr>
        <w:jc w:val="left"/>
        <w:rPr>
          <w:rFonts w:cs="Arial"/>
          <w:sz w:val="40"/>
        </w:rPr>
      </w:pPr>
    </w:p>
    <w:p w:rsidR="009A156D" w:rsidRDefault="009A156D">
      <w:pPr>
        <w:jc w:val="left"/>
        <w:rPr>
          <w:rFonts w:cs="Arial"/>
          <w:sz w:val="40"/>
        </w:rPr>
      </w:pPr>
    </w:p>
    <w:p w:rsidR="009A156D" w:rsidRPr="00151A10" w:rsidRDefault="009A156D">
      <w:pPr>
        <w:jc w:val="left"/>
        <w:rPr>
          <w:rFonts w:cs="Arial"/>
          <w:sz w:val="40"/>
        </w:rPr>
      </w:pPr>
      <w:r>
        <w:rPr>
          <w:rFonts w:cs="Arial"/>
          <w:sz w:val="40"/>
        </w:rPr>
        <w:t>METAPHERN SAMMLUNG</w:t>
      </w:r>
    </w:p>
    <w:p w:rsidR="009A156D" w:rsidRPr="00151A10" w:rsidRDefault="009A156D">
      <w:pPr>
        <w:rPr>
          <w:rFonts w:cs="Arial"/>
        </w:rPr>
      </w:pPr>
    </w:p>
    <w:p w:rsidR="009A156D" w:rsidRPr="00151A10" w:rsidRDefault="009A156D">
      <w:pPr>
        <w:rPr>
          <w:rFonts w:cs="Arial"/>
        </w:rPr>
      </w:pPr>
    </w:p>
    <w:p w:rsidR="009A156D" w:rsidRDefault="009A156D">
      <w:pPr>
        <w:rPr>
          <w:noProof/>
        </w:rPr>
      </w:pPr>
      <w:r w:rsidRPr="00151A10">
        <w:rPr>
          <w:rFonts w:cs="Arial"/>
        </w:rPr>
        <w:br w:type="page"/>
      </w:r>
      <w:r w:rsidRPr="00151A10">
        <w:fldChar w:fldCharType="begin"/>
      </w:r>
      <w:r w:rsidRPr="00151A10">
        <w:instrText xml:space="preserve"> TOC \o "1-6" \h \z </w:instrText>
      </w:r>
      <w:r w:rsidRPr="00151A10">
        <w:fldChar w:fldCharType="separate"/>
      </w:r>
    </w:p>
    <w:p w:rsidR="009A156D" w:rsidRDefault="009A156D">
      <w:pPr>
        <w:pStyle w:val="TOC1"/>
        <w:rPr>
          <w:rFonts w:ascii="Times New Roman" w:hAnsi="Times New Roman"/>
          <w:sz w:val="24"/>
          <w:szCs w:val="24"/>
        </w:rPr>
      </w:pPr>
      <w:hyperlink w:anchor="_Toc295382916" w:history="1">
        <w:r w:rsidRPr="00607D7F">
          <w:rPr>
            <w:rStyle w:val="Hyperlink"/>
          </w:rPr>
          <w:t>A.</w:t>
        </w:r>
        <w:r>
          <w:rPr>
            <w:rFonts w:ascii="Times New Roman" w:hAnsi="Times New Roman"/>
            <w:sz w:val="24"/>
            <w:szCs w:val="24"/>
          </w:rPr>
          <w:tab/>
        </w:r>
        <w:r w:rsidRPr="00607D7F">
          <w:rPr>
            <w:rStyle w:val="Hyperlink"/>
          </w:rPr>
          <w:t>Metaphern-Sammlung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_Toc295382916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A156D" w:rsidRDefault="009A156D">
      <w:pPr>
        <w:pStyle w:val="TOC2"/>
        <w:tabs>
          <w:tab w:val="left" w:pos="840"/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17" w:history="1">
        <w:r w:rsidRPr="00607D7F">
          <w:rPr>
            <w:rStyle w:val="Hyperlink"/>
            <w:rFonts w:ascii="Symbol" w:hAnsi="Symbol"/>
            <w:bCs/>
            <w:noProof/>
          </w:rPr>
          <w:t></w:t>
        </w:r>
        <w:r>
          <w:rPr>
            <w:rFonts w:ascii="Times New Roman" w:hAnsi="Times New Roman"/>
            <w:noProof/>
            <w:sz w:val="24"/>
          </w:rPr>
          <w:tab/>
        </w:r>
        <w:r w:rsidRPr="00607D7F">
          <w:rPr>
            <w:rStyle w:val="Hyperlink"/>
            <w:noProof/>
          </w:rPr>
          <w:t>räumliche, materielle und zeitliche Orientierung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18" w:history="1">
        <w:r w:rsidRPr="00607D7F">
          <w:rPr>
            <w:rStyle w:val="Hyperlink"/>
            <w:noProof/>
          </w:rPr>
          <w:t>oben und unten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19" w:history="1">
        <w:r w:rsidRPr="00607D7F">
          <w:rPr>
            <w:rStyle w:val="Hyperlink"/>
            <w:noProof/>
          </w:rPr>
          <w:t>Oben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20" w:history="1">
        <w:r w:rsidRPr="00607D7F">
          <w:rPr>
            <w:rStyle w:val="Hyperlink"/>
            <w:noProof/>
          </w:rPr>
          <w:t>Unten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21" w:history="1">
        <w:r w:rsidRPr="00607D7F">
          <w:rPr>
            <w:rStyle w:val="Hyperlink"/>
            <w:noProof/>
          </w:rPr>
          <w:t>vorne und vorher / hinten und nachher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22" w:history="1">
        <w:r w:rsidRPr="00607D7F">
          <w:rPr>
            <w:rStyle w:val="Hyperlink"/>
            <w:noProof/>
          </w:rPr>
          <w:t>vorne und vorher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23" w:history="1">
        <w:r w:rsidRPr="00607D7F">
          <w:rPr>
            <w:rStyle w:val="Hyperlink"/>
            <w:noProof/>
          </w:rPr>
          <w:t>hinten und nachher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24" w:history="1">
        <w:r w:rsidRPr="00607D7F">
          <w:rPr>
            <w:rStyle w:val="Hyperlink"/>
            <w:noProof/>
          </w:rPr>
          <w:t>nah und zentral / fern und peripher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25" w:history="1">
        <w:r w:rsidRPr="00607D7F">
          <w:rPr>
            <w:rStyle w:val="Hyperlink"/>
            <w:noProof/>
          </w:rPr>
          <w:t>nah und zentral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26" w:history="1">
        <w:r w:rsidRPr="00607D7F">
          <w:rPr>
            <w:rStyle w:val="Hyperlink"/>
            <w:noProof/>
          </w:rPr>
          <w:t>fern und peripher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27" w:history="1">
        <w:r w:rsidRPr="00607D7F">
          <w:rPr>
            <w:rStyle w:val="Hyperlink"/>
            <w:noProof/>
          </w:rPr>
          <w:t>schwer, stark und groß / leicht, schwach und klein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28" w:history="1">
        <w:r w:rsidRPr="00607D7F">
          <w:rPr>
            <w:rStyle w:val="Hyperlink"/>
            <w:noProof/>
          </w:rPr>
          <w:t>schwer, stark und groß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29" w:history="1">
        <w:r w:rsidRPr="00607D7F">
          <w:rPr>
            <w:rStyle w:val="Hyperlink"/>
            <w:noProof/>
          </w:rPr>
          <w:t>leicht, schwach und klein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2"/>
        <w:tabs>
          <w:tab w:val="left" w:pos="840"/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30" w:history="1">
        <w:r w:rsidRPr="00607D7F">
          <w:rPr>
            <w:rStyle w:val="Hyperlink"/>
            <w:rFonts w:ascii="Symbol" w:hAnsi="Symbol"/>
            <w:noProof/>
          </w:rPr>
          <w:t></w:t>
        </w:r>
        <w:r>
          <w:rPr>
            <w:rFonts w:ascii="Times New Roman" w:hAnsi="Times New Roman"/>
            <w:noProof/>
            <w:sz w:val="24"/>
          </w:rPr>
          <w:tab/>
        </w:r>
        <w:r w:rsidRPr="00607D7F">
          <w:rPr>
            <w:rStyle w:val="Hyperlink"/>
            <w:noProof/>
          </w:rPr>
          <w:t>Wahrnehmung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31" w:history="1">
        <w:r w:rsidRPr="00607D7F">
          <w:rPr>
            <w:rStyle w:val="Hyperlink"/>
            <w:noProof/>
          </w:rPr>
          <w:t>Sehen und gesehen werden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32" w:history="1">
        <w:r w:rsidRPr="00607D7F">
          <w:rPr>
            <w:rStyle w:val="Hyperlink"/>
            <w:noProof/>
          </w:rPr>
          <w:t>Augen und Sehen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33" w:history="1">
        <w:r w:rsidRPr="00607D7F">
          <w:rPr>
            <w:rStyle w:val="Hyperlink"/>
            <w:noProof/>
          </w:rPr>
          <w:t>Nicht sehen und Sehhindernisse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34" w:history="1">
        <w:r w:rsidRPr="00607D7F">
          <w:rPr>
            <w:rStyle w:val="Hyperlink"/>
            <w:noProof/>
          </w:rPr>
          <w:t>Hören und Töne erzeugen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35" w:history="1">
        <w:r w:rsidRPr="00607D7F">
          <w:rPr>
            <w:rStyle w:val="Hyperlink"/>
            <w:noProof/>
          </w:rPr>
          <w:t>Ohren und Hören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36" w:history="1">
        <w:r w:rsidRPr="00607D7F">
          <w:rPr>
            <w:rStyle w:val="Hyperlink"/>
            <w:noProof/>
          </w:rPr>
          <w:t>Reden und Schweigen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37" w:history="1">
        <w:r w:rsidRPr="00607D7F">
          <w:rPr>
            <w:rStyle w:val="Hyperlink"/>
            <w:noProof/>
          </w:rPr>
          <w:t>Töne erzeugen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38" w:history="1">
        <w:r w:rsidRPr="00607D7F">
          <w:rPr>
            <w:rStyle w:val="Hyperlink"/>
            <w:noProof/>
          </w:rPr>
          <w:t>Riechen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39" w:history="1">
        <w:r w:rsidRPr="00607D7F">
          <w:rPr>
            <w:rStyle w:val="Hyperlink"/>
            <w:noProof/>
          </w:rPr>
          <w:t>Nase, Riechen und Gerüche verbreiten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40" w:history="1">
        <w:r w:rsidRPr="00607D7F">
          <w:rPr>
            <w:rStyle w:val="Hyperlink"/>
            <w:noProof/>
          </w:rPr>
          <w:t>Schmecken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41" w:history="1">
        <w:r w:rsidRPr="00607D7F">
          <w:rPr>
            <w:rStyle w:val="Hyperlink"/>
            <w:noProof/>
          </w:rPr>
          <w:t>Fühlen und Stimmungslagen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2"/>
        <w:tabs>
          <w:tab w:val="left" w:pos="840"/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42" w:history="1">
        <w:r w:rsidRPr="00607D7F">
          <w:rPr>
            <w:rStyle w:val="Hyperlink"/>
            <w:rFonts w:ascii="Symbol" w:hAnsi="Symbol"/>
            <w:noProof/>
          </w:rPr>
          <w:t></w:t>
        </w:r>
        <w:r>
          <w:rPr>
            <w:rFonts w:ascii="Times New Roman" w:hAnsi="Times New Roman"/>
            <w:noProof/>
            <w:sz w:val="24"/>
          </w:rPr>
          <w:tab/>
        </w:r>
        <w:r w:rsidRPr="00607D7F">
          <w:rPr>
            <w:rStyle w:val="Hyperlink"/>
            <w:noProof/>
          </w:rPr>
          <w:t>Handlung und Bewegung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43" w:history="1">
        <w:r w:rsidRPr="00607D7F">
          <w:rPr>
            <w:rStyle w:val="Hyperlink"/>
            <w:noProof/>
          </w:rPr>
          <w:t>Hände, Arme und handeln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44" w:history="1">
        <w:r w:rsidRPr="00607D7F">
          <w:rPr>
            <w:rStyle w:val="Hyperlink"/>
            <w:noProof/>
          </w:rPr>
          <w:t>Füße, Beine, Bewegung und Bewegungslosigkeit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45" w:history="1">
        <w:r w:rsidRPr="00607D7F">
          <w:rPr>
            <w:rStyle w:val="Hyperlink"/>
            <w:noProof/>
          </w:rPr>
          <w:t>Füße, Beine und Bewegung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46" w:history="1">
        <w:r w:rsidRPr="00607D7F">
          <w:rPr>
            <w:rStyle w:val="Hyperlink"/>
            <w:noProof/>
          </w:rPr>
          <w:t>Bewegungslosigkeit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2"/>
        <w:tabs>
          <w:tab w:val="left" w:pos="840"/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47" w:history="1">
        <w:r w:rsidRPr="00607D7F">
          <w:rPr>
            <w:rStyle w:val="Hyperlink"/>
            <w:rFonts w:ascii="Symbol" w:hAnsi="Symbol"/>
            <w:noProof/>
          </w:rPr>
          <w:t></w:t>
        </w:r>
        <w:r>
          <w:rPr>
            <w:rFonts w:ascii="Times New Roman" w:hAnsi="Times New Roman"/>
            <w:noProof/>
            <w:sz w:val="24"/>
          </w:rPr>
          <w:tab/>
        </w:r>
        <w:r w:rsidRPr="00607D7F">
          <w:rPr>
            <w:rStyle w:val="Hyperlink"/>
            <w:noProof/>
          </w:rPr>
          <w:t>Physiologische und organische Zustände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48" w:history="1">
        <w:r w:rsidRPr="00607D7F">
          <w:rPr>
            <w:rStyle w:val="Hyperlink"/>
            <w:noProof/>
          </w:rPr>
          <w:t>Kopf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49" w:history="1">
        <w:r w:rsidRPr="00607D7F">
          <w:rPr>
            <w:rStyle w:val="Hyperlink"/>
            <w:noProof/>
          </w:rPr>
          <w:t>Kopf, Gehirn und Gesicht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50" w:history="1">
        <w:r w:rsidRPr="00607D7F">
          <w:rPr>
            <w:rStyle w:val="Hyperlink"/>
            <w:noProof/>
          </w:rPr>
          <w:t>Mund, Rachen, Zunge, Zähne und Hals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51" w:history="1">
        <w:r w:rsidRPr="00607D7F">
          <w:rPr>
            <w:rStyle w:val="Hyperlink"/>
            <w:noProof/>
          </w:rPr>
          <w:t>Haare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52" w:history="1">
        <w:r w:rsidRPr="00607D7F">
          <w:rPr>
            <w:rStyle w:val="Hyperlink"/>
            <w:noProof/>
          </w:rPr>
          <w:t>Körper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53" w:history="1">
        <w:r w:rsidRPr="00607D7F">
          <w:rPr>
            <w:rStyle w:val="Hyperlink"/>
            <w:noProof/>
          </w:rPr>
          <w:t>Haut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54" w:history="1">
        <w:r w:rsidRPr="00607D7F">
          <w:rPr>
            <w:rStyle w:val="Hyperlink"/>
            <w:noProof/>
          </w:rPr>
          <w:t>Nerven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55" w:history="1">
        <w:r w:rsidRPr="00607D7F">
          <w:rPr>
            <w:rStyle w:val="Hyperlink"/>
            <w:noProof/>
          </w:rPr>
          <w:t>Rückgrat, Skelett und Körperbau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56" w:history="1">
        <w:r w:rsidRPr="00607D7F">
          <w:rPr>
            <w:rStyle w:val="Hyperlink"/>
            <w:noProof/>
          </w:rPr>
          <w:t>Bauch und Innereien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57" w:history="1">
        <w:r w:rsidRPr="00607D7F">
          <w:rPr>
            <w:rStyle w:val="Hyperlink"/>
            <w:noProof/>
          </w:rPr>
          <w:t>Herz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58" w:history="1">
        <w:r w:rsidRPr="00607D7F">
          <w:rPr>
            <w:rStyle w:val="Hyperlink"/>
            <w:noProof/>
          </w:rPr>
          <w:t>Blut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59" w:history="1">
        <w:r w:rsidRPr="00607D7F">
          <w:rPr>
            <w:rStyle w:val="Hyperlink"/>
            <w:noProof/>
          </w:rPr>
          <w:t>Hinterteil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60" w:history="1">
        <w:r w:rsidRPr="00607D7F">
          <w:rPr>
            <w:rStyle w:val="Hyperlink"/>
            <w:noProof/>
          </w:rPr>
          <w:t>Schlaf und Träume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61" w:history="1">
        <w:r w:rsidRPr="00607D7F">
          <w:rPr>
            <w:rStyle w:val="Hyperlink"/>
            <w:noProof/>
          </w:rPr>
          <w:t>Gesundheit und Krankheit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62" w:history="1">
        <w:r w:rsidRPr="00607D7F">
          <w:rPr>
            <w:rStyle w:val="Hyperlink"/>
            <w:noProof/>
          </w:rPr>
          <w:t>Gesundes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63" w:history="1">
        <w:r w:rsidRPr="00607D7F">
          <w:rPr>
            <w:rStyle w:val="Hyperlink"/>
            <w:noProof/>
          </w:rPr>
          <w:t>Krankes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64" w:history="1">
        <w:r w:rsidRPr="00607D7F">
          <w:rPr>
            <w:rStyle w:val="Hyperlink"/>
            <w:noProof/>
          </w:rPr>
          <w:t>Sterben Tod und Friedhof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2"/>
        <w:tabs>
          <w:tab w:val="left" w:pos="840"/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65" w:history="1">
        <w:r w:rsidRPr="00607D7F">
          <w:rPr>
            <w:rStyle w:val="Hyperlink"/>
            <w:rFonts w:ascii="Symbol" w:hAnsi="Symbol"/>
            <w:noProof/>
          </w:rPr>
          <w:t></w:t>
        </w:r>
        <w:r>
          <w:rPr>
            <w:rFonts w:ascii="Times New Roman" w:hAnsi="Times New Roman"/>
            <w:noProof/>
            <w:sz w:val="24"/>
          </w:rPr>
          <w:tab/>
        </w:r>
        <w:r w:rsidRPr="00607D7F">
          <w:rPr>
            <w:rStyle w:val="Hyperlink"/>
            <w:noProof/>
          </w:rPr>
          <w:t>Tätigkeiten und Berufe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66" w:history="1">
        <w:r w:rsidRPr="00607D7F">
          <w:rPr>
            <w:rStyle w:val="Hyperlink"/>
            <w:noProof/>
          </w:rPr>
          <w:t>Lesen, Schreiben und Rechnen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67" w:history="1">
        <w:r w:rsidRPr="00607D7F">
          <w:rPr>
            <w:rStyle w:val="Hyperlink"/>
            <w:noProof/>
          </w:rPr>
          <w:t>Lesen, Schreiben und Bücher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68" w:history="1">
        <w:r w:rsidRPr="00607D7F">
          <w:rPr>
            <w:rStyle w:val="Hyperlink"/>
            <w:noProof/>
          </w:rPr>
          <w:t>Rechnen und Zahlen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69" w:history="1">
        <w:r w:rsidRPr="00607D7F">
          <w:rPr>
            <w:rStyle w:val="Hyperlink"/>
            <w:noProof/>
          </w:rPr>
          <w:t>Spielen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70" w:history="1">
        <w:r w:rsidRPr="00607D7F">
          <w:rPr>
            <w:rStyle w:val="Hyperlink"/>
            <w:noProof/>
          </w:rPr>
          <w:t>Farben, Malerei und Kunsthandwerk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71" w:history="1">
        <w:r w:rsidRPr="00607D7F">
          <w:rPr>
            <w:rStyle w:val="Hyperlink"/>
            <w:noProof/>
          </w:rPr>
          <w:t>Farben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72" w:history="1">
        <w:r w:rsidRPr="00607D7F">
          <w:rPr>
            <w:rStyle w:val="Hyperlink"/>
            <w:noProof/>
          </w:rPr>
          <w:t>Malen, Zeichnen, Gestalten und Bilder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73" w:history="1">
        <w:r w:rsidRPr="00607D7F">
          <w:rPr>
            <w:rStyle w:val="Hyperlink"/>
            <w:noProof/>
          </w:rPr>
          <w:t>Musizieren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74" w:history="1">
        <w:r w:rsidRPr="00607D7F">
          <w:rPr>
            <w:rStyle w:val="Hyperlink"/>
            <w:noProof/>
          </w:rPr>
          <w:t>Musik und Lieder, Töne und Klang, Takt und Rhythmus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75" w:history="1">
        <w:r w:rsidRPr="00607D7F">
          <w:rPr>
            <w:rStyle w:val="Hyperlink"/>
            <w:noProof/>
          </w:rPr>
          <w:t>Instrumente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76" w:history="1">
        <w:r w:rsidRPr="00607D7F">
          <w:rPr>
            <w:rStyle w:val="Hyperlink"/>
            <w:noProof/>
          </w:rPr>
          <w:t>Sport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77" w:history="1">
        <w:r w:rsidRPr="00607D7F">
          <w:rPr>
            <w:rStyle w:val="Hyperlink"/>
            <w:noProof/>
          </w:rPr>
          <w:t>Sport allgemein, verschiedene Sportarten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78" w:history="1">
        <w:r w:rsidRPr="00607D7F">
          <w:rPr>
            <w:rStyle w:val="Hyperlink"/>
            <w:noProof/>
          </w:rPr>
          <w:t>Boxen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79" w:history="1">
        <w:r w:rsidRPr="00607D7F">
          <w:rPr>
            <w:rStyle w:val="Hyperlink"/>
            <w:noProof/>
          </w:rPr>
          <w:t>Fußball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80" w:history="1">
        <w:r w:rsidRPr="00607D7F">
          <w:rPr>
            <w:rStyle w:val="Hyperlink"/>
            <w:noProof/>
          </w:rPr>
          <w:t>Fortbewegung, Reisen, Autos, Züge und Flugzeuge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81" w:history="1">
        <w:r w:rsidRPr="00607D7F">
          <w:rPr>
            <w:rStyle w:val="Hyperlink"/>
            <w:noProof/>
          </w:rPr>
          <w:t>Weg, Strecke, Reise und Wettrennen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82" w:history="1">
        <w:r w:rsidRPr="00607D7F">
          <w:rPr>
            <w:rStyle w:val="Hyperlink"/>
            <w:noProof/>
          </w:rPr>
          <w:t>Autos, Karren und Rennsport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83" w:history="1">
        <w:r w:rsidRPr="00607D7F">
          <w:rPr>
            <w:rStyle w:val="Hyperlink"/>
            <w:noProof/>
          </w:rPr>
          <w:t>Züge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84" w:history="1">
        <w:r w:rsidRPr="00607D7F">
          <w:rPr>
            <w:rStyle w:val="Hyperlink"/>
            <w:noProof/>
          </w:rPr>
          <w:t>Flugzeuge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85" w:history="1">
        <w:r w:rsidRPr="00607D7F">
          <w:rPr>
            <w:rStyle w:val="Hyperlink"/>
            <w:noProof/>
          </w:rPr>
          <w:t>Schifffahrt und Fischerei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86" w:history="1">
        <w:r w:rsidRPr="00607D7F">
          <w:rPr>
            <w:rStyle w:val="Hyperlink"/>
            <w:noProof/>
          </w:rPr>
          <w:t>Schifffahrt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87" w:history="1">
        <w:r w:rsidRPr="00607D7F">
          <w:rPr>
            <w:rStyle w:val="Hyperlink"/>
            <w:noProof/>
          </w:rPr>
          <w:t>fischen und angeln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88" w:history="1">
        <w:r w:rsidRPr="00607D7F">
          <w:rPr>
            <w:rStyle w:val="Hyperlink"/>
            <w:noProof/>
          </w:rPr>
          <w:t>Handwerk, Hausbau, Elektrizität und Mechanik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89" w:history="1">
        <w:r w:rsidRPr="00607D7F">
          <w:rPr>
            <w:rStyle w:val="Hyperlink"/>
            <w:noProof/>
          </w:rPr>
          <w:t>Arbeit, Handwerk und Werkzeuge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90" w:history="1">
        <w:r w:rsidRPr="00607D7F">
          <w:rPr>
            <w:rStyle w:val="Hyperlink"/>
            <w:noProof/>
          </w:rPr>
          <w:t>Hausbau, Häuser, Grundstück und Hof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91" w:history="1">
        <w:r w:rsidRPr="00607D7F">
          <w:rPr>
            <w:rStyle w:val="Hyperlink"/>
            <w:noProof/>
          </w:rPr>
          <w:t>Elektrizität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92" w:history="1">
        <w:r w:rsidRPr="00607D7F">
          <w:rPr>
            <w:rStyle w:val="Hyperlink"/>
            <w:noProof/>
          </w:rPr>
          <w:t>Mechanik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93" w:history="1">
        <w:r w:rsidRPr="00607D7F">
          <w:rPr>
            <w:rStyle w:val="Hyperlink"/>
            <w:noProof/>
          </w:rPr>
          <w:t>Schneiderei, Schusterei, Nadeln, Fäden und Kleidung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94" w:history="1">
        <w:r w:rsidRPr="00607D7F">
          <w:rPr>
            <w:rStyle w:val="Hyperlink"/>
            <w:noProof/>
          </w:rPr>
          <w:t>Schneiderei, Schusterei, Nadeln, Fäden und Schnüre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95" w:history="1">
        <w:r w:rsidRPr="00607D7F">
          <w:rPr>
            <w:rStyle w:val="Hyperlink"/>
            <w:noProof/>
          </w:rPr>
          <w:t>Kleidung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96" w:history="1">
        <w:r w:rsidRPr="00607D7F">
          <w:rPr>
            <w:rStyle w:val="Hyperlink"/>
            <w:noProof/>
          </w:rPr>
          <w:t>Kochen, Essen und Trinken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97" w:history="1">
        <w:r w:rsidRPr="00607D7F">
          <w:rPr>
            <w:rStyle w:val="Hyperlink"/>
            <w:noProof/>
          </w:rPr>
          <w:t>Kochen und Zubereiten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98" w:history="1">
        <w:r w:rsidRPr="00607D7F">
          <w:rPr>
            <w:rStyle w:val="Hyperlink"/>
            <w:noProof/>
          </w:rPr>
          <w:t>Servieren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2999" w:history="1">
        <w:r w:rsidRPr="00607D7F">
          <w:rPr>
            <w:rStyle w:val="Hyperlink"/>
            <w:noProof/>
          </w:rPr>
          <w:t>Zutaten und Gerichte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_Toc295382999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00" w:history="1">
        <w:r w:rsidRPr="00607D7F">
          <w:rPr>
            <w:rStyle w:val="Hyperlink"/>
            <w:noProof/>
          </w:rPr>
          <w:t>Essen, Trinken und Schmecken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01" w:history="1">
        <w:r w:rsidRPr="00607D7F">
          <w:rPr>
            <w:rStyle w:val="Hyperlink"/>
            <w:noProof/>
          </w:rPr>
          <w:t>Alkohol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02" w:history="1">
        <w:r w:rsidRPr="00607D7F">
          <w:rPr>
            <w:rStyle w:val="Hyperlink"/>
            <w:noProof/>
          </w:rPr>
          <w:t>Garten und Landwirtschaft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03" w:history="1">
        <w:r w:rsidRPr="00607D7F">
          <w:rPr>
            <w:rStyle w:val="Hyperlink"/>
            <w:noProof/>
          </w:rPr>
          <w:t>Gärtnerei und Ackerbau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04" w:history="1">
        <w:r w:rsidRPr="00607D7F">
          <w:rPr>
            <w:rStyle w:val="Hyperlink"/>
            <w:noProof/>
          </w:rPr>
          <w:t>Viehzucht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05" w:history="1">
        <w:r w:rsidRPr="00607D7F">
          <w:rPr>
            <w:rStyle w:val="Hyperlink"/>
            <w:noProof/>
          </w:rPr>
          <w:t>Försterei und Jägerei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06" w:history="1">
        <w:r w:rsidRPr="00607D7F">
          <w:rPr>
            <w:rStyle w:val="Hyperlink"/>
            <w:noProof/>
          </w:rPr>
          <w:t>Recht, Gericht, Folter und Strafe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07" w:history="1">
        <w:r w:rsidRPr="00607D7F">
          <w:rPr>
            <w:rStyle w:val="Hyperlink"/>
            <w:noProof/>
          </w:rPr>
          <w:t>Recht und Gerichte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08" w:history="1">
        <w:r w:rsidRPr="00607D7F">
          <w:rPr>
            <w:rStyle w:val="Hyperlink"/>
            <w:noProof/>
          </w:rPr>
          <w:t>Folter und Strafe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09" w:history="1">
        <w:r w:rsidRPr="00607D7F">
          <w:rPr>
            <w:rStyle w:val="Hyperlink"/>
            <w:noProof/>
          </w:rPr>
          <w:t>Militär und Krieg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10" w:history="1">
        <w:r w:rsidRPr="00607D7F">
          <w:rPr>
            <w:rStyle w:val="Hyperlink"/>
            <w:noProof/>
          </w:rPr>
          <w:t>Militär und Krieg allgemein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11" w:history="1">
        <w:r w:rsidRPr="00607D7F">
          <w:rPr>
            <w:rStyle w:val="Hyperlink"/>
            <w:noProof/>
          </w:rPr>
          <w:t>Angreifen und kämpfen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12" w:history="1">
        <w:r w:rsidRPr="00607D7F">
          <w:rPr>
            <w:rStyle w:val="Hyperlink"/>
            <w:noProof/>
          </w:rPr>
          <w:t>Angegriffen werden, Rückzug und Verteidigung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13" w:history="1">
        <w:r w:rsidRPr="00607D7F">
          <w:rPr>
            <w:rStyle w:val="Hyperlink"/>
            <w:noProof/>
          </w:rPr>
          <w:t>Gewinnen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14" w:history="1">
        <w:r w:rsidRPr="00607D7F">
          <w:rPr>
            <w:rStyle w:val="Hyperlink"/>
            <w:noProof/>
          </w:rPr>
          <w:t>Verlieren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15" w:history="1">
        <w:r w:rsidRPr="00607D7F">
          <w:rPr>
            <w:rStyle w:val="Hyperlink"/>
            <w:noProof/>
          </w:rPr>
          <w:t>Schule und Lernen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16" w:history="1">
        <w:r w:rsidRPr="00607D7F">
          <w:rPr>
            <w:rStyle w:val="Hyperlink"/>
            <w:noProof/>
          </w:rPr>
          <w:t>Theater, Oper, Kino und Zirkus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17" w:history="1">
        <w:r w:rsidRPr="00607D7F">
          <w:rPr>
            <w:rStyle w:val="Hyperlink"/>
            <w:noProof/>
          </w:rPr>
          <w:t>Schauspiel und Bühne allgemein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18" w:history="1">
        <w:r w:rsidRPr="00607D7F">
          <w:rPr>
            <w:rStyle w:val="Hyperlink"/>
            <w:noProof/>
          </w:rPr>
          <w:t>Film und Kino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19" w:history="1">
        <w:r w:rsidRPr="00607D7F">
          <w:rPr>
            <w:rStyle w:val="Hyperlink"/>
            <w:noProof/>
          </w:rPr>
          <w:t>Zirkus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2"/>
        <w:tabs>
          <w:tab w:val="left" w:pos="840"/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20" w:history="1">
        <w:r w:rsidRPr="00607D7F">
          <w:rPr>
            <w:rStyle w:val="Hyperlink"/>
            <w:rFonts w:ascii="Symbol" w:hAnsi="Symbol"/>
            <w:noProof/>
          </w:rPr>
          <w:t></w:t>
        </w:r>
        <w:r>
          <w:rPr>
            <w:rFonts w:ascii="Times New Roman" w:hAnsi="Times New Roman"/>
            <w:noProof/>
            <w:sz w:val="24"/>
          </w:rPr>
          <w:tab/>
        </w:r>
        <w:r w:rsidRPr="00607D7F">
          <w:rPr>
            <w:rStyle w:val="Hyperlink"/>
            <w:noProof/>
          </w:rPr>
          <w:t>Literarische und cineastische Themen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21" w:history="1">
        <w:r w:rsidRPr="00607D7F">
          <w:rPr>
            <w:rStyle w:val="Hyperlink"/>
            <w:noProof/>
          </w:rPr>
          <w:t>Märchen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22" w:history="1">
        <w:r w:rsidRPr="00607D7F">
          <w:rPr>
            <w:rStyle w:val="Hyperlink"/>
            <w:noProof/>
          </w:rPr>
          <w:t>Ritter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23" w:history="1">
        <w:r w:rsidRPr="00607D7F">
          <w:rPr>
            <w:rStyle w:val="Hyperlink"/>
            <w:noProof/>
          </w:rPr>
          <w:t>Piraten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24" w:history="1">
        <w:r w:rsidRPr="00607D7F">
          <w:rPr>
            <w:rStyle w:val="Hyperlink"/>
            <w:noProof/>
            <w:lang w:val="en-US"/>
          </w:rPr>
          <w:t>Western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25" w:history="1">
        <w:r w:rsidRPr="00607D7F">
          <w:rPr>
            <w:rStyle w:val="Hyperlink"/>
            <w:noProof/>
          </w:rPr>
          <w:t>Krimi und Agenten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26" w:history="1">
        <w:r w:rsidRPr="00607D7F">
          <w:rPr>
            <w:rStyle w:val="Hyperlink"/>
            <w:noProof/>
          </w:rPr>
          <w:t>Science Fiction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27" w:history="1">
        <w:r w:rsidRPr="00607D7F">
          <w:rPr>
            <w:rStyle w:val="Hyperlink"/>
            <w:noProof/>
          </w:rPr>
          <w:t>Superhelden und Superschurken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28" w:history="1">
        <w:r w:rsidRPr="00607D7F">
          <w:rPr>
            <w:rStyle w:val="Hyperlink"/>
            <w:noProof/>
          </w:rPr>
          <w:t>Grusel und Horror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29" w:history="1">
        <w:r w:rsidRPr="00607D7F">
          <w:rPr>
            <w:rStyle w:val="Hyperlink"/>
            <w:noProof/>
          </w:rPr>
          <w:t>Allgemeine Rollen und Charaktere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2"/>
        <w:tabs>
          <w:tab w:val="left" w:pos="840"/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30" w:history="1">
        <w:r w:rsidRPr="00607D7F">
          <w:rPr>
            <w:rStyle w:val="Hyperlink"/>
            <w:rFonts w:ascii="Symbol" w:hAnsi="Symbol"/>
            <w:noProof/>
          </w:rPr>
          <w:t></w:t>
        </w:r>
        <w:r>
          <w:rPr>
            <w:rFonts w:ascii="Times New Roman" w:hAnsi="Times New Roman"/>
            <w:noProof/>
            <w:sz w:val="24"/>
          </w:rPr>
          <w:tab/>
        </w:r>
        <w:r w:rsidRPr="00607D7F">
          <w:rPr>
            <w:rStyle w:val="Hyperlink"/>
            <w:noProof/>
          </w:rPr>
          <w:t>Menschen und ihre Eigenschaften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31" w:history="1">
        <w:r w:rsidRPr="00607D7F">
          <w:rPr>
            <w:rStyle w:val="Hyperlink"/>
            <w:noProof/>
          </w:rPr>
          <w:t>Familie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32" w:history="1">
        <w:r w:rsidRPr="00607D7F">
          <w:rPr>
            <w:rStyle w:val="Hyperlink"/>
            <w:noProof/>
          </w:rPr>
          <w:t>Freundschaft und Feindschaft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33" w:history="1">
        <w:r w:rsidRPr="00607D7F">
          <w:rPr>
            <w:rStyle w:val="Hyperlink"/>
            <w:noProof/>
          </w:rPr>
          <w:t>Freundschaft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34" w:history="1">
        <w:r w:rsidRPr="00607D7F">
          <w:rPr>
            <w:rStyle w:val="Hyperlink"/>
            <w:noProof/>
          </w:rPr>
          <w:t>Feindschaft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35" w:history="1">
        <w:r w:rsidRPr="00607D7F">
          <w:rPr>
            <w:rStyle w:val="Hyperlink"/>
            <w:noProof/>
          </w:rPr>
          <w:t>Dummheit, Faulheit, Feigheit, Frechheit und Geiz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36" w:history="1">
        <w:r w:rsidRPr="00607D7F">
          <w:rPr>
            <w:rStyle w:val="Hyperlink"/>
            <w:noProof/>
          </w:rPr>
          <w:t>Dummheit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37" w:history="1">
        <w:r w:rsidRPr="00607D7F">
          <w:rPr>
            <w:rStyle w:val="Hyperlink"/>
            <w:noProof/>
          </w:rPr>
          <w:t>Faulheit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38" w:history="1">
        <w:r w:rsidRPr="00607D7F">
          <w:rPr>
            <w:rStyle w:val="Hyperlink"/>
            <w:noProof/>
          </w:rPr>
          <w:t>Feigheit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360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39" w:history="1">
        <w:r w:rsidRPr="00607D7F">
          <w:rPr>
            <w:rStyle w:val="Hyperlink"/>
            <w:noProof/>
          </w:rPr>
          <w:t>Frechheit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40" w:history="1">
        <w:r w:rsidRPr="00607D7F">
          <w:rPr>
            <w:rStyle w:val="Hyperlink"/>
            <w:noProof/>
          </w:rPr>
          <w:t>Geiz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41" w:history="1">
        <w:r w:rsidRPr="00607D7F">
          <w:rPr>
            <w:rStyle w:val="Hyperlink"/>
            <w:noProof/>
          </w:rPr>
          <w:t>Glück und Unglück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42" w:history="1">
        <w:r w:rsidRPr="00607D7F">
          <w:rPr>
            <w:rStyle w:val="Hyperlink"/>
            <w:noProof/>
          </w:rPr>
          <w:t>Glück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43" w:history="1">
        <w:r w:rsidRPr="00607D7F">
          <w:rPr>
            <w:rStyle w:val="Hyperlink"/>
            <w:noProof/>
          </w:rPr>
          <w:t>Unglück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2"/>
        <w:tabs>
          <w:tab w:val="left" w:pos="840"/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44" w:history="1">
        <w:r w:rsidRPr="00607D7F">
          <w:rPr>
            <w:rStyle w:val="Hyperlink"/>
            <w:rFonts w:ascii="Symbol" w:hAnsi="Symbol"/>
            <w:noProof/>
          </w:rPr>
          <w:t></w:t>
        </w:r>
        <w:r>
          <w:rPr>
            <w:rFonts w:ascii="Times New Roman" w:hAnsi="Times New Roman"/>
            <w:noProof/>
            <w:sz w:val="24"/>
          </w:rPr>
          <w:tab/>
        </w:r>
        <w:r w:rsidRPr="00607D7F">
          <w:rPr>
            <w:rStyle w:val="Hyperlink"/>
            <w:noProof/>
          </w:rPr>
          <w:t>materielle und immaterielle Werte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45" w:history="1">
        <w:r w:rsidRPr="00607D7F">
          <w:rPr>
            <w:rStyle w:val="Hyperlink"/>
            <w:noProof/>
          </w:rPr>
          <w:t>Kirche und Glauben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46" w:history="1">
        <w:r w:rsidRPr="00607D7F">
          <w:rPr>
            <w:rStyle w:val="Hyperlink"/>
            <w:noProof/>
          </w:rPr>
          <w:t>Teufel und Hölle / Engel und Himmel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47" w:history="1">
        <w:r w:rsidRPr="00607D7F">
          <w:rPr>
            <w:rStyle w:val="Hyperlink"/>
            <w:noProof/>
          </w:rPr>
          <w:t>Teufel und Hölle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48" w:history="1">
        <w:r w:rsidRPr="00607D7F">
          <w:rPr>
            <w:rStyle w:val="Hyperlink"/>
            <w:noProof/>
          </w:rPr>
          <w:t>Engel und Himmel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49" w:history="1">
        <w:r w:rsidRPr="00607D7F">
          <w:rPr>
            <w:rStyle w:val="Hyperlink"/>
            <w:noProof/>
          </w:rPr>
          <w:t>Wahrheit und Lüge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50" w:history="1">
        <w:r w:rsidRPr="00607D7F">
          <w:rPr>
            <w:rStyle w:val="Hyperlink"/>
            <w:noProof/>
          </w:rPr>
          <w:t>Wahrheit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51" w:history="1">
        <w:r w:rsidRPr="00607D7F">
          <w:rPr>
            <w:rStyle w:val="Hyperlink"/>
            <w:noProof/>
          </w:rPr>
          <w:t>Lüge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52" w:history="1">
        <w:r w:rsidRPr="00607D7F">
          <w:rPr>
            <w:rStyle w:val="Hyperlink"/>
            <w:noProof/>
          </w:rPr>
          <w:t>Geld, Schmuck, Edelsteine und Wertehandel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53" w:history="1">
        <w:r w:rsidRPr="00607D7F">
          <w:rPr>
            <w:rStyle w:val="Hyperlink"/>
            <w:noProof/>
          </w:rPr>
          <w:t>Zeit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54" w:history="1">
        <w:r w:rsidRPr="00607D7F">
          <w:rPr>
            <w:rStyle w:val="Hyperlink"/>
            <w:noProof/>
          </w:rPr>
          <w:t>Möbel und Einrichtung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2"/>
        <w:tabs>
          <w:tab w:val="left" w:pos="840"/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55" w:history="1">
        <w:r w:rsidRPr="00607D7F">
          <w:rPr>
            <w:rStyle w:val="Hyperlink"/>
            <w:rFonts w:ascii="Symbol" w:hAnsi="Symbol"/>
            <w:noProof/>
          </w:rPr>
          <w:t></w:t>
        </w:r>
        <w:r>
          <w:rPr>
            <w:rFonts w:ascii="Times New Roman" w:hAnsi="Times New Roman"/>
            <w:noProof/>
            <w:sz w:val="24"/>
          </w:rPr>
          <w:tab/>
        </w:r>
        <w:r w:rsidRPr="00607D7F">
          <w:rPr>
            <w:rStyle w:val="Hyperlink"/>
            <w:noProof/>
          </w:rPr>
          <w:t>Natur und Elemente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56" w:history="1">
        <w:r w:rsidRPr="00607D7F">
          <w:rPr>
            <w:rStyle w:val="Hyperlink"/>
            <w:noProof/>
          </w:rPr>
          <w:t>Sonne, Licht und Schatten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57" w:history="1">
        <w:r w:rsidRPr="00607D7F">
          <w:rPr>
            <w:rStyle w:val="Hyperlink"/>
            <w:noProof/>
          </w:rPr>
          <w:t>Himmel und Wolken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412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58" w:history="1">
        <w:r w:rsidRPr="00607D7F">
          <w:rPr>
            <w:rStyle w:val="Hyperlink"/>
            <w:noProof/>
          </w:rPr>
          <w:t>Erde, Mond, Planeten und Weltall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59" w:history="1">
        <w:r w:rsidRPr="00607D7F">
          <w:rPr>
            <w:rStyle w:val="Hyperlink"/>
            <w:noProof/>
          </w:rPr>
          <w:t>Wetter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60" w:history="1">
        <w:r w:rsidRPr="00607D7F">
          <w:rPr>
            <w:rStyle w:val="Hyperlink"/>
            <w:noProof/>
          </w:rPr>
          <w:t>Regen, Schnee, Eis, Hagel und Kälte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61" w:history="1">
        <w:r w:rsidRPr="00607D7F">
          <w:rPr>
            <w:rStyle w:val="Hyperlink"/>
            <w:noProof/>
          </w:rPr>
          <w:t>Wind, Luft, Nebel, Sturm und Gewitter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421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62" w:history="1">
        <w:r w:rsidRPr="00607D7F">
          <w:rPr>
            <w:rStyle w:val="Hyperlink"/>
            <w:noProof/>
          </w:rPr>
          <w:t>Wasser, Flüsse und Quellen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427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63" w:history="1">
        <w:r w:rsidRPr="00607D7F">
          <w:rPr>
            <w:rStyle w:val="Hyperlink"/>
            <w:noProof/>
          </w:rPr>
          <w:t>Feuer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433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64" w:history="1">
        <w:r w:rsidRPr="00607D7F">
          <w:rPr>
            <w:rStyle w:val="Hyperlink"/>
            <w:noProof/>
          </w:rPr>
          <w:t>Stein und Eisen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65" w:history="1">
        <w:r w:rsidRPr="00607D7F">
          <w:rPr>
            <w:rStyle w:val="Hyperlink"/>
            <w:noProof/>
          </w:rPr>
          <w:t>Tiere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443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66" w:history="1">
        <w:r w:rsidRPr="00607D7F">
          <w:rPr>
            <w:rStyle w:val="Hyperlink"/>
            <w:noProof/>
          </w:rPr>
          <w:t>Tiere allgemein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443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67" w:history="1">
        <w:r w:rsidRPr="00607D7F">
          <w:rPr>
            <w:rStyle w:val="Hyperlink"/>
            <w:noProof/>
          </w:rPr>
          <w:t>Katzen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68" w:history="1">
        <w:r w:rsidRPr="00607D7F">
          <w:rPr>
            <w:rStyle w:val="Hyperlink"/>
            <w:noProof/>
          </w:rPr>
          <w:t>Hunde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69" w:history="1">
        <w:r w:rsidRPr="00607D7F">
          <w:rPr>
            <w:rStyle w:val="Hyperlink"/>
            <w:noProof/>
          </w:rPr>
          <w:t>Mäuse, Ratten, Hasen, Kaninchen, Eichhörnchen, Igel und Wiesel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70" w:history="1">
        <w:r w:rsidRPr="00607D7F">
          <w:rPr>
            <w:rStyle w:val="Hyperlink"/>
            <w:noProof/>
          </w:rPr>
          <w:t>Pferde und Esel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450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71" w:history="1">
        <w:r w:rsidRPr="00607D7F">
          <w:rPr>
            <w:rStyle w:val="Hyperlink"/>
            <w:noProof/>
          </w:rPr>
          <w:t>Ochsen, Rinder, Kühe, Schafe, Ziegen und Schweine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455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72" w:history="1">
        <w:r w:rsidRPr="00607D7F">
          <w:rPr>
            <w:rStyle w:val="Hyperlink"/>
            <w:noProof/>
          </w:rPr>
          <w:t>Federvieh und andere Vögel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458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73" w:history="1">
        <w:r w:rsidRPr="00607D7F">
          <w:rPr>
            <w:rStyle w:val="Hyperlink"/>
            <w:noProof/>
          </w:rPr>
          <w:t>Fische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463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74" w:history="1">
        <w:r w:rsidRPr="00607D7F">
          <w:rPr>
            <w:rStyle w:val="Hyperlink"/>
            <w:noProof/>
          </w:rPr>
          <w:t>Bären, Wölfe, Luchse und Füchse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75" w:history="1">
        <w:r w:rsidRPr="00607D7F">
          <w:rPr>
            <w:rStyle w:val="Hyperlink"/>
            <w:noProof/>
          </w:rPr>
          <w:t>Löwen, Elefanten, Affen, Schlangen und Krokodile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466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4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76" w:history="1">
        <w:r w:rsidRPr="00607D7F">
          <w:rPr>
            <w:rStyle w:val="Hyperlink"/>
            <w:noProof/>
          </w:rPr>
          <w:t>Insekten, Schnecken, Würmer, Frösche und Kröten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469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2"/>
        <w:tabs>
          <w:tab w:val="left" w:pos="840"/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77" w:history="1">
        <w:r w:rsidRPr="00607D7F">
          <w:rPr>
            <w:rStyle w:val="Hyperlink"/>
            <w:rFonts w:ascii="Symbol" w:hAnsi="Symbol"/>
            <w:noProof/>
          </w:rPr>
          <w:t></w:t>
        </w:r>
        <w:r>
          <w:rPr>
            <w:rFonts w:ascii="Times New Roman" w:hAnsi="Times New Roman"/>
            <w:noProof/>
            <w:sz w:val="24"/>
          </w:rPr>
          <w:tab/>
        </w:r>
        <w:r w:rsidRPr="00607D7F">
          <w:rPr>
            <w:rStyle w:val="Hyperlink"/>
            <w:noProof/>
          </w:rPr>
          <w:t>Weitere Redewendungen und Sprichwörter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474</w:t>
        </w:r>
        <w:r>
          <w:rPr>
            <w:noProof/>
            <w:webHidden/>
          </w:rPr>
          <w:fldChar w:fldCharType="end"/>
        </w:r>
      </w:hyperlink>
    </w:p>
    <w:p w:rsidR="009A156D" w:rsidRDefault="009A156D">
      <w:pPr>
        <w:pStyle w:val="TOC3"/>
        <w:tabs>
          <w:tab w:val="right" w:leader="dot" w:pos="9628"/>
        </w:tabs>
        <w:rPr>
          <w:rFonts w:ascii="Times New Roman" w:hAnsi="Times New Roman"/>
          <w:noProof/>
          <w:sz w:val="24"/>
        </w:rPr>
      </w:pPr>
      <w:hyperlink w:anchor="_Toc295383078" w:history="1">
        <w:r w:rsidRPr="00607D7F">
          <w:rPr>
            <w:rStyle w:val="Hyperlink"/>
            <w:noProof/>
          </w:rPr>
          <w:t>Weitere Sprichwörter: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_Toc295383078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474</w:t>
        </w:r>
        <w:r>
          <w:rPr>
            <w:noProof/>
            <w:webHidden/>
          </w:rPr>
          <w:fldChar w:fldCharType="end"/>
        </w:r>
      </w:hyperlink>
    </w:p>
    <w:p w:rsidR="009A156D" w:rsidRPr="00151A10" w:rsidRDefault="009A156D">
      <w:pPr>
        <w:tabs>
          <w:tab w:val="left" w:pos="360"/>
          <w:tab w:val="left" w:pos="900"/>
          <w:tab w:val="right" w:leader="dot" w:pos="9540"/>
        </w:tabs>
        <w:rPr>
          <w:rFonts w:cs="Arial"/>
        </w:rPr>
      </w:pPr>
      <w:r w:rsidRPr="00151A10">
        <w:fldChar w:fldCharType="end"/>
      </w:r>
    </w:p>
    <w:p w:rsidR="009A156D" w:rsidRPr="00151A10" w:rsidRDefault="009A156D">
      <w:pPr>
        <w:rPr>
          <w:rFonts w:cs="Arial"/>
        </w:rPr>
      </w:pPr>
    </w:p>
    <w:p w:rsidR="009A156D" w:rsidRPr="00151A10" w:rsidRDefault="009A156D" w:rsidP="00822C09">
      <w:pPr>
        <w:pStyle w:val="Heading1"/>
      </w:pPr>
      <w:r w:rsidRPr="00151A10">
        <w:br w:type="page"/>
      </w:r>
      <w:bookmarkStart w:id="0" w:name="_Toc295382916"/>
      <w:bookmarkStart w:id="1" w:name="_Toc223423290"/>
      <w:r w:rsidRPr="00151A10">
        <w:t>Metaphern-Sammlung</w:t>
      </w:r>
      <w:bookmarkEnd w:id="0"/>
    </w:p>
    <w:p w:rsidR="009A156D" w:rsidRPr="00151A10" w:rsidRDefault="009A156D" w:rsidP="00A420AE"/>
    <w:p w:rsidR="009A156D" w:rsidRPr="00151A10" w:rsidRDefault="009A156D" w:rsidP="00DC6C84">
      <w:pPr>
        <w:pStyle w:val="Heading2"/>
        <w:rPr>
          <w:bCs/>
        </w:rPr>
      </w:pPr>
      <w:bookmarkStart w:id="2" w:name="_Toc295382917"/>
      <w:r w:rsidRPr="00151A10">
        <w:t>räumliche, materielle und zeitliche Orientierung</w:t>
      </w:r>
      <w:bookmarkEnd w:id="1"/>
      <w:bookmarkEnd w:id="2"/>
    </w:p>
    <w:p w:rsidR="009A156D" w:rsidRPr="00151A10" w:rsidRDefault="009A156D">
      <w:pPr>
        <w:ind w:right="-1"/>
        <w:rPr>
          <w:rFonts w:cs="Arial"/>
          <w:b/>
          <w:bCs/>
          <w:i/>
          <w:iCs/>
        </w:rPr>
      </w:pPr>
    </w:p>
    <w:p w:rsidR="009A156D" w:rsidRPr="00151A10" w:rsidRDefault="009A156D" w:rsidP="00DC6C84">
      <w:pPr>
        <w:pStyle w:val="Heading3"/>
      </w:pPr>
      <w:bookmarkStart w:id="3" w:name="_Toc295382918"/>
      <w:r w:rsidRPr="00151A10">
        <w:t>oben und unten</w:t>
      </w:r>
      <w:bookmarkEnd w:id="3"/>
    </w:p>
    <w:p w:rsidR="009A156D" w:rsidRPr="00151A10" w:rsidRDefault="009A156D" w:rsidP="00CC28B5">
      <w:pPr>
        <w:ind w:right="424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9B342B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4" w:name="_Toc295382919"/>
            <w:r w:rsidRPr="00151A10">
              <w:t>Oben</w:t>
            </w:r>
            <w:bookmarkEnd w:id="4"/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FE0269">
            <w:pPr>
              <w:ind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Aufsteiger</w:t>
            </w:r>
          </w:p>
          <w:p w:rsidR="009A156D" w:rsidRPr="00151A10" w:rsidRDefault="009A156D" w:rsidP="00FE02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Gipfelstürmer</w:t>
            </w:r>
          </w:p>
          <w:p w:rsidR="009A156D" w:rsidRDefault="009A156D" w:rsidP="00FE0269">
            <w:pPr>
              <w:ind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Hans Guck-in-die-Luft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 w:rsidP="00FE0269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Hochkönig</w:t>
            </w:r>
          </w:p>
          <w:p w:rsidR="009A156D" w:rsidRPr="00151A10" w:rsidRDefault="009A156D" w:rsidP="00FE0269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Hochstapler</w:t>
            </w:r>
          </w:p>
          <w:p w:rsidR="009A156D" w:rsidRPr="00151A10" w:rsidRDefault="009A156D" w:rsidP="00FE0269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Hohepriester</w:t>
            </w:r>
          </w:p>
          <w:p w:rsidR="009A156D" w:rsidRPr="00151A10" w:rsidRDefault="009A156D" w:rsidP="00FE0269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Senkrechtstarter</w:t>
            </w:r>
          </w:p>
          <w:p w:rsidR="009A156D" w:rsidRPr="00151A10" w:rsidRDefault="009A156D" w:rsidP="00FE0269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Überflieger</w:t>
            </w:r>
          </w:p>
          <w:p w:rsidR="009A156D" w:rsidRPr="00151A10" w:rsidRDefault="009A156D" w:rsidP="00FE02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Über-Ich</w:t>
            </w: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FE0269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FE0269">
            <w:pPr>
              <w:ind w:right="179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>die Spitze des Eisberges</w:t>
            </w:r>
          </w:p>
          <w:p w:rsidR="009A156D" w:rsidRPr="00151A10" w:rsidRDefault="009A156D" w:rsidP="00FE0269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Gipfel</w:t>
            </w:r>
          </w:p>
          <w:p w:rsidR="009A156D" w:rsidRPr="00151A10" w:rsidRDefault="009A156D" w:rsidP="00FE0269">
            <w:pPr>
              <w:ind w:right="179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Himmel</w:t>
            </w:r>
          </w:p>
          <w:p w:rsidR="009A156D" w:rsidRDefault="009A156D" w:rsidP="00FE0269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Himmel auf Erden</w:t>
            </w:r>
          </w:p>
          <w:p w:rsidR="009A156D" w:rsidRDefault="009A156D" w:rsidP="00FE0269">
            <w:pPr>
              <w:ind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Hochsitz</w:t>
            </w:r>
          </w:p>
          <w:p w:rsidR="009A156D" w:rsidRPr="00151A10" w:rsidRDefault="009A156D" w:rsidP="00FE0269">
            <w:pPr>
              <w:ind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Oberstadt</w:t>
            </w:r>
          </w:p>
          <w:p w:rsidR="009A156D" w:rsidRPr="00151A10" w:rsidRDefault="009A156D" w:rsidP="00FE0269">
            <w:pPr>
              <w:ind w:right="179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Oberstübchen</w:t>
            </w:r>
          </w:p>
          <w:p w:rsidR="009A156D" w:rsidRPr="00151A10" w:rsidRDefault="009A156D" w:rsidP="00FE0269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Spitze</w:t>
            </w: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Aufstieg</w:t>
            </w:r>
          </w:p>
          <w:p w:rsidR="009A156D" w:rsidRPr="00151A10" w:rsidRDefault="009A156D" w:rsidP="00A65FF7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Hochdeutsch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Höchstform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Hochzeit, Hochpunkt</w:t>
            </w:r>
          </w:p>
          <w:p w:rsidR="009A156D" w:rsidRDefault="009A156D" w:rsidP="00A65FF7">
            <w:pPr>
              <w:ind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hohe moralische Grundsätze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Oberschicht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Zenit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A65FF7">
            <w:pPr>
              <w:ind w:right="21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>auftauchen</w:t>
            </w:r>
          </w:p>
          <w:p w:rsidR="009A156D" w:rsidRPr="00151A10" w:rsidRDefault="009A156D" w:rsidP="00A65FF7">
            <w:pPr>
              <w:ind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erhöhen</w:t>
            </w:r>
          </w:p>
          <w:p w:rsidR="009A156D" w:rsidRPr="00151A10" w:rsidRDefault="009A156D" w:rsidP="00A65FF7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auferstehen</w:t>
            </w: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Default="009A156D" w:rsidP="00A65FF7">
            <w:pPr>
              <w:ind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aufgeweckt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aufrecht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aufrichtig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drüber</w:t>
            </w:r>
          </w:p>
          <w:p w:rsidR="009A156D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großmütig 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hoch</w:t>
            </w:r>
          </w:p>
          <w:p w:rsidR="009A156D" w:rsidRDefault="009A156D" w:rsidP="00A65FF7">
            <w:pPr>
              <w:ind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hoch</w:t>
            </w:r>
            <w:r w:rsidRPr="00151A10">
              <w:rPr>
                <w:rFonts w:cs="Arial"/>
              </w:rPr>
              <w:t>geistig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hoch</w:t>
            </w:r>
            <w:r w:rsidRPr="00151A10">
              <w:rPr>
                <w:rFonts w:cs="Arial"/>
              </w:rPr>
              <w:t>gewachsen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hoch hinaus</w:t>
            </w:r>
          </w:p>
          <w:p w:rsidR="009A156D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hochmütig 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hochnäsig</w:t>
            </w:r>
          </w:p>
          <w:p w:rsidR="009A156D" w:rsidRPr="00151A10" w:rsidRDefault="009A156D" w:rsidP="00AD25F5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hoch oben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hochtrabend</w:t>
            </w:r>
          </w:p>
          <w:p w:rsidR="009A156D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</w:t>
            </w:r>
            <w:r>
              <w:rPr>
                <w:rFonts w:cs="Arial"/>
              </w:rPr>
              <w:t>och</w:t>
            </w:r>
            <w:r w:rsidRPr="00151A10">
              <w:rPr>
                <w:rFonts w:cs="Arial"/>
              </w:rPr>
              <w:t xml:space="preserve">wissenschaftlich 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hochwohlgeboren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</w:rPr>
              <w:t>oben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obenauf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oberflächlich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rauf offensichtlich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überheblich</w:t>
            </w:r>
          </w:p>
          <w:p w:rsidR="009A156D" w:rsidRPr="00151A10" w:rsidRDefault="009A156D" w:rsidP="00A65FF7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überirdisch</w:t>
            </w:r>
          </w:p>
          <w:p w:rsidR="009A156D" w:rsidRDefault="009A156D" w:rsidP="005720E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überlegen</w:t>
            </w:r>
          </w:p>
          <w:p w:rsidR="009A156D" w:rsidRPr="00151A10" w:rsidRDefault="009A156D" w:rsidP="005720E2">
            <w:pPr>
              <w:jc w:val="left"/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65FF7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A65FF7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Status und Gesinnung:</w:t>
            </w: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Ende der Fahnenstange ist noch nicht erreicht!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geht bergauf!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hoch erhobenen Hauptes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... </w:t>
            </w:r>
            <w:r w:rsidRPr="00151A10">
              <w:rPr>
                <w:rFonts w:cs="Arial"/>
              </w:rPr>
              <w:t xml:space="preserve">erfüllt / setzt hohe Standards 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der Gipfel der Frechheit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nur die Spitze des Eisberges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von hoher Qualität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Default="009A156D" w:rsidP="00AC6BE7">
            <w:pPr>
              <w:ind w:left="283"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... baut jemanden auf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erfüllt / setzt hohe Standards </w:t>
            </w:r>
          </w:p>
          <w:p w:rsidR="009A156D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Auftrieb </w:t>
            </w:r>
          </w:p>
          <w:p w:rsidR="009A156D" w:rsidRDefault="009A156D" w:rsidP="00A65FF7">
            <w:pPr>
              <w:ind w:left="283"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... hat den Kopf in den Wolken</w:t>
            </w:r>
          </w:p>
          <w:p w:rsidR="009A156D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die Oberhand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... hat hohe moralische Grundsätze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Kontrolle über etwas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Oberwasser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>... ist auf dem aufsteigenden Ast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auf dem Gipfel</w:t>
            </w:r>
          </w:p>
          <w:p w:rsidR="009A156D" w:rsidRPr="00151A10" w:rsidRDefault="009A156D" w:rsidP="00A65FF7">
            <w:pPr>
              <w:ind w:left="283" w:right="179"/>
              <w:jc w:val="left"/>
            </w:pPr>
            <w:r w:rsidRPr="00151A10">
              <w:rPr>
                <w:rFonts w:cs="Arial"/>
                <w:bCs/>
                <w:iCs/>
              </w:rPr>
              <w:t>... kommt auf einen grünen Zweig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seinen Aufstieg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schaut zu jemandem auf 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schwingt sich zum Herrscher auf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über den Dingen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taucht aus der Versenkung auf</w:t>
            </w:r>
          </w:p>
          <w:p w:rsidR="009A156D" w:rsidRDefault="009A156D" w:rsidP="00A65FF7">
            <w:pPr>
              <w:ind w:left="283"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... verfolgt hehre Ziele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wächst über sich hinaus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wandelt wie auf Wolken</w:t>
            </w:r>
          </w:p>
          <w:p w:rsidR="009A156D" w:rsidRDefault="009A156D" w:rsidP="00A65FF7">
            <w:pPr>
              <w:ind w:left="283" w:right="211"/>
              <w:jc w:val="left"/>
              <w:rPr>
                <w:rFonts w:cs="Arial"/>
              </w:rPr>
            </w:pPr>
            <w:r>
              <w:rPr>
                <w:rFonts w:cs="Arial"/>
              </w:rPr>
              <w:t>.</w:t>
            </w:r>
            <w:r w:rsidRPr="00151A10">
              <w:rPr>
                <w:rFonts w:cs="Arial"/>
              </w:rPr>
              <w:t>.. will hoch hinaus</w:t>
            </w:r>
          </w:p>
          <w:p w:rsidR="009A156D" w:rsidRPr="00151A10" w:rsidRDefault="009A156D" w:rsidP="00A65FF7">
            <w:pPr>
              <w:ind w:left="283" w:right="211"/>
              <w:jc w:val="left"/>
              <w:rPr>
                <w:rFonts w:cs="Arial"/>
              </w:rPr>
            </w:pPr>
            <w:r>
              <w:rPr>
                <w:rFonts w:cs="Arial"/>
              </w:rPr>
              <w:t>... wird von jemandem aufgebaut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Stimmung:</w:t>
            </w:r>
          </w:p>
          <w:p w:rsidR="009A156D" w:rsidRPr="00151A10" w:rsidRDefault="009A156D" w:rsidP="00A65FF7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A65FF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Stimmung steigt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himmelhoch jauchzend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richtet </w:t>
            </w:r>
            <w:r>
              <w:rPr>
                <w:rFonts w:cs="Arial"/>
              </w:rPr>
              <w:t>jemanden</w:t>
            </w:r>
            <w:r w:rsidRPr="00151A10">
              <w:rPr>
                <w:rFonts w:cs="Arial"/>
              </w:rPr>
              <w:t xml:space="preserve"> auf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Default="009A156D" w:rsidP="00A65FF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erhebt sich über sich selbst</w:t>
            </w:r>
          </w:p>
          <w:p w:rsidR="009A156D" w:rsidRPr="00151A10" w:rsidRDefault="009A156D" w:rsidP="00A65FF7">
            <w:pPr>
              <w:ind w:left="283" w:right="211"/>
              <w:jc w:val="left"/>
              <w:rPr>
                <w:rFonts w:cs="Arial"/>
              </w:rPr>
            </w:pPr>
            <w:r>
              <w:rPr>
                <w:rFonts w:cs="Arial"/>
              </w:rPr>
              <w:t>... fühlt sich, wie auf Adlers Schwingen</w:t>
            </w:r>
          </w:p>
          <w:p w:rsidR="009A156D" w:rsidRPr="00151A10" w:rsidRDefault="009A156D" w:rsidP="00A65FF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sich über Wasser </w:t>
            </w:r>
          </w:p>
          <w:p w:rsidR="009A156D" w:rsidRPr="00151A10" w:rsidRDefault="009A156D" w:rsidP="00A65FF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ein Stimmungshoch</w:t>
            </w:r>
          </w:p>
          <w:p w:rsidR="009A156D" w:rsidRPr="00151A10" w:rsidRDefault="009A156D" w:rsidP="00A65FF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auf dem Gipfel</w:t>
            </w:r>
          </w:p>
          <w:p w:rsidR="009A156D" w:rsidRPr="00151A10" w:rsidRDefault="009A156D" w:rsidP="00A65FF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in Hochstimmung</w:t>
            </w:r>
          </w:p>
          <w:p w:rsidR="009A156D" w:rsidRPr="00151A10" w:rsidRDefault="009A156D" w:rsidP="00A65FF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richtet jemanden auf</w:t>
            </w:r>
          </w:p>
          <w:p w:rsidR="009A156D" w:rsidRPr="00151A10" w:rsidRDefault="009A156D" w:rsidP="00644518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schwebt im siebten Himmel </w:t>
            </w:r>
          </w:p>
          <w:p w:rsidR="009A156D" w:rsidRPr="00151A10" w:rsidRDefault="009A156D" w:rsidP="00A65FF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</w:t>
            </w:r>
            <w:r w:rsidRPr="00151A10">
              <w:rPr>
                <w:rFonts w:cs="Arial"/>
                <w:bCs/>
                <w:iCs/>
              </w:rPr>
              <w:t xml:space="preserve">steht über den Dingen 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treibt es auf die Spitze</w:t>
            </w:r>
          </w:p>
          <w:p w:rsidR="009A156D" w:rsidRPr="00151A10" w:rsidRDefault="009A156D" w:rsidP="00A65FF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aufgerichtet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Bewusstsein und Gefühle:</w:t>
            </w: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Default="009A156D" w:rsidP="00A65FF7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Das ist ein Wolkenkuckucksheim!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beflügelte Geist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A65FF7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h</w:t>
            </w:r>
            <w:r>
              <w:rPr>
                <w:rFonts w:cs="Arial"/>
              </w:rPr>
              <w:t>och</w:t>
            </w:r>
            <w:r w:rsidRPr="00151A10">
              <w:rPr>
                <w:rFonts w:cs="Arial"/>
              </w:rPr>
              <w:t>wissenschaftlich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... ist hoch</w:t>
            </w:r>
            <w:r w:rsidRPr="00151A10">
              <w:rPr>
                <w:rFonts w:cs="Arial"/>
              </w:rPr>
              <w:t>geistig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C27DFE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bringt etwas auf ein rationales Niveau</w:t>
            </w:r>
          </w:p>
          <w:p w:rsidR="009A156D" w:rsidRPr="00151A10" w:rsidRDefault="009A156D" w:rsidP="00C27DFE">
            <w:pPr>
              <w:ind w:left="283" w:right="211"/>
              <w:jc w:val="left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erwacht aus einer Ohnmacht </w:t>
            </w:r>
          </w:p>
          <w:p w:rsidR="009A156D" w:rsidRPr="00151A10" w:rsidRDefault="009A156D" w:rsidP="00C27DFE">
            <w:pPr>
              <w:ind w:left="283"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... ist ein Hans Guck-in-die-Luft</w:t>
            </w:r>
          </w:p>
          <w:p w:rsidR="009A156D" w:rsidRPr="00151A10" w:rsidRDefault="009A156D" w:rsidP="00C27DFE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geistig auf der Höhe</w:t>
            </w:r>
          </w:p>
          <w:p w:rsidR="009A156D" w:rsidRPr="00151A10" w:rsidRDefault="009A156D" w:rsidP="00C27DFE">
            <w:pPr>
              <w:ind w:left="283" w:right="179"/>
              <w:jc w:val="left"/>
            </w:pPr>
            <w:r w:rsidRPr="00151A10">
              <w:rPr>
                <w:rFonts w:cs="Arial"/>
              </w:rPr>
              <w:t>... ist nicht ganz richtig im Oberstübchen</w:t>
            </w:r>
          </w:p>
          <w:p w:rsidR="009A156D" w:rsidRPr="00151A10" w:rsidRDefault="009A156D" w:rsidP="00C27DFE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C27DFE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Gesundheit:</w:t>
            </w:r>
          </w:p>
          <w:p w:rsidR="009A156D" w:rsidRPr="00151A10" w:rsidRDefault="009A156D" w:rsidP="00C27DFE">
            <w:pPr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C27D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C27DFE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mit der Gesundheit geht’s bergauf</w:t>
            </w:r>
          </w:p>
          <w:p w:rsidR="009A156D" w:rsidRPr="00151A10" w:rsidRDefault="009A156D" w:rsidP="00C27DFE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C27D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C27DFE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C27D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C27DFE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auf der Höhe der Leistungskraft</w:t>
            </w:r>
          </w:p>
          <w:p w:rsidR="009A156D" w:rsidRPr="00151A10" w:rsidRDefault="009A156D" w:rsidP="00C27DFE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der Krankheit entronnen</w:t>
            </w:r>
          </w:p>
          <w:p w:rsidR="009A156D" w:rsidRPr="00151A10" w:rsidRDefault="009A156D" w:rsidP="00C27DFE">
            <w:pPr>
              <w:ind w:left="283"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wieder oben auf</w:t>
            </w:r>
          </w:p>
          <w:p w:rsidR="009A156D" w:rsidRPr="00151A10" w:rsidRDefault="009A156D" w:rsidP="00C27DFE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läuft zu Höchstform auf</w:t>
            </w:r>
          </w:p>
          <w:p w:rsidR="009A156D" w:rsidRPr="00151A10" w:rsidRDefault="009A156D" w:rsidP="00C27DFE">
            <w:pPr>
              <w:ind w:left="283"/>
              <w:jc w:val="left"/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65FF7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C27DFE">
            <w:pPr>
              <w:rPr>
                <w:rFonts w:cs="Arial"/>
              </w:rPr>
            </w:pPr>
            <w:r w:rsidRPr="00151A10">
              <w:rPr>
                <w:rFonts w:cs="Arial"/>
              </w:rPr>
              <w:t>Alles Gute kommt von oben.</w:t>
            </w:r>
          </w:p>
          <w:p w:rsidR="009A156D" w:rsidRDefault="009A156D" w:rsidP="00C27DFE">
            <w:pPr>
              <w:rPr>
                <w:rFonts w:cs="Arial"/>
              </w:rPr>
            </w:pPr>
            <w:r>
              <w:rPr>
                <w:rFonts w:cs="Arial"/>
              </w:rPr>
              <w:t>An der Spitze ist man einsam.</w:t>
            </w:r>
          </w:p>
          <w:p w:rsidR="009A156D" w:rsidRPr="00151A10" w:rsidRDefault="009A156D" w:rsidP="00C27DFE">
            <w:pPr>
              <w:rPr>
                <w:rFonts w:cs="Arial"/>
              </w:rPr>
            </w:pPr>
            <w:r w:rsidRPr="00151A10">
              <w:rPr>
                <w:rFonts w:cs="Arial"/>
              </w:rPr>
              <w:t>Berg und Tal kommen nicht zusammen, aber Menschen.</w:t>
            </w:r>
          </w:p>
          <w:p w:rsidR="009A156D" w:rsidRDefault="009A156D" w:rsidP="00C27DFE">
            <w:pPr>
              <w:ind w:right="-1"/>
              <w:rPr>
                <w:rFonts w:cs="Arial"/>
              </w:rPr>
            </w:pPr>
            <w:r>
              <w:rPr>
                <w:rFonts w:cs="Arial"/>
              </w:rPr>
              <w:t>Es ist ein langer Weg nach oben.</w:t>
            </w:r>
          </w:p>
          <w:p w:rsidR="009A156D" w:rsidRPr="00151A10" w:rsidRDefault="009A156D" w:rsidP="00C27DFE">
            <w:pPr>
              <w:ind w:right="-1"/>
              <w:rPr>
                <w:rFonts w:cs="Arial"/>
              </w:rPr>
            </w:pPr>
            <w:r w:rsidRPr="00151A10">
              <w:rPr>
                <w:rFonts w:cs="Arial"/>
              </w:rPr>
              <w:t>Hochmut kommt vor dem Fall.</w:t>
            </w:r>
          </w:p>
          <w:p w:rsidR="009A156D" w:rsidRPr="00151A10" w:rsidRDefault="009A156D" w:rsidP="00C27DF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Nach jedem Bergauf kommt auch ein Bergab.</w:t>
            </w:r>
          </w:p>
          <w:p w:rsidR="009A156D" w:rsidRPr="00151A10" w:rsidRDefault="009A156D" w:rsidP="00C27DF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hoch hinaus will, soll nicht nach unten schauen.</w:t>
            </w:r>
          </w:p>
        </w:tc>
      </w:tr>
    </w:tbl>
    <w:p w:rsidR="009A156D" w:rsidRPr="00151A10" w:rsidRDefault="009A156D">
      <w:pPr>
        <w:ind w:left="567" w:right="424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9B342B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5" w:name="_Toc295382920"/>
            <w:r w:rsidRPr="00151A10">
              <w:t>Unten</w:t>
            </w:r>
            <w:bookmarkEnd w:id="5"/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FE0269">
            <w:pPr>
              <w:rPr>
                <w:rFonts w:cs="Arial"/>
              </w:rPr>
            </w:pPr>
            <w:r>
              <w:rPr>
                <w:rFonts w:cs="Arial"/>
              </w:rPr>
              <w:t>(geistiger) Tiefflieger</w:t>
            </w:r>
          </w:p>
          <w:p w:rsidR="009A156D" w:rsidRPr="00151A10" w:rsidRDefault="009A156D" w:rsidP="00FE026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Absteiger </w:t>
            </w:r>
          </w:p>
          <w:p w:rsidR="009A156D" w:rsidRDefault="009A156D" w:rsidP="00FE0269">
            <w:pPr>
              <w:rPr>
                <w:rFonts w:cs="Arial"/>
              </w:rPr>
            </w:pPr>
            <w:r w:rsidRPr="00151A10">
              <w:rPr>
                <w:rFonts w:cs="Arial"/>
              </w:rPr>
              <w:t>Flachwichser</w:t>
            </w:r>
          </w:p>
          <w:p w:rsidR="009A156D" w:rsidRPr="00151A10" w:rsidRDefault="009A156D" w:rsidP="00FE02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Tiefstapler</w:t>
            </w:r>
          </w:p>
          <w:p w:rsidR="009A156D" w:rsidRPr="00151A10" w:rsidRDefault="009A156D" w:rsidP="00FE0269">
            <w:pPr>
              <w:ind w:right="211"/>
              <w:rPr>
                <w:rFonts w:cs="Arial"/>
              </w:rPr>
            </w:pPr>
            <w:r w:rsidRPr="00151A10">
              <w:rPr>
                <w:rFonts w:cs="Arial"/>
              </w:rPr>
              <w:t>Underdog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FE0269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FE0269">
            <w:pPr>
              <w:rPr>
                <w:rFonts w:cs="Arial"/>
              </w:rPr>
            </w:pPr>
            <w:r w:rsidRPr="00151A10">
              <w:rPr>
                <w:rFonts w:cs="Arial"/>
              </w:rPr>
              <w:t>Abgrund</w:t>
            </w:r>
          </w:p>
          <w:p w:rsidR="009A156D" w:rsidRPr="00151A10" w:rsidRDefault="009A156D" w:rsidP="00FE0269">
            <w:pPr>
              <w:rPr>
                <w:rFonts w:cs="Arial"/>
              </w:rPr>
            </w:pPr>
            <w:r w:rsidRPr="00151A10">
              <w:rPr>
                <w:rFonts w:cs="Arial"/>
              </w:rPr>
              <w:t>das Tal der Tränen</w:t>
            </w:r>
          </w:p>
          <w:p w:rsidR="009A156D" w:rsidRPr="00151A10" w:rsidRDefault="009A156D" w:rsidP="00FE0269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Gosse</w:t>
            </w:r>
          </w:p>
          <w:p w:rsidR="009A156D" w:rsidRPr="00151A10" w:rsidRDefault="009A156D" w:rsidP="009B342B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Himmel auf Erden</w:t>
            </w:r>
          </w:p>
          <w:p w:rsidR="009A156D" w:rsidRPr="00151A10" w:rsidRDefault="009A156D" w:rsidP="00FE0269">
            <w:pPr>
              <w:rPr>
                <w:rFonts w:cs="Arial"/>
              </w:rPr>
            </w:pPr>
            <w:r w:rsidRPr="00151A10">
              <w:rPr>
                <w:rFonts w:cs="Arial"/>
              </w:rPr>
              <w:t>Hölle</w:t>
            </w:r>
          </w:p>
          <w:p w:rsidR="009A156D" w:rsidRDefault="009A156D" w:rsidP="009B342B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Tal</w:t>
            </w:r>
          </w:p>
          <w:p w:rsidR="009A156D" w:rsidRDefault="009A156D" w:rsidP="009B342B">
            <w:pPr>
              <w:ind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Unterstadt</w:t>
            </w:r>
          </w:p>
          <w:p w:rsidR="009A156D" w:rsidRPr="00151A10" w:rsidRDefault="009A156D" w:rsidP="009B342B">
            <w:pPr>
              <w:ind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Unterstand</w:t>
            </w: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 w:rsidP="00A65FF7">
            <w:pPr>
              <w:ind w:right="179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niedere Instinkt </w:t>
            </w:r>
          </w:p>
          <w:p w:rsidR="009A156D" w:rsidRPr="00151A10" w:rsidRDefault="009A156D" w:rsidP="00A65FF7">
            <w:pPr>
              <w:ind w:right="179"/>
              <w:rPr>
                <w:rFonts w:cs="Arial"/>
              </w:rPr>
            </w:pPr>
            <w:r w:rsidRPr="00151A10">
              <w:rPr>
                <w:rFonts w:cs="Arial"/>
              </w:rPr>
              <w:t>Formtief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Gossensprache</w:t>
            </w:r>
          </w:p>
          <w:p w:rsidR="009A156D" w:rsidRPr="00151A10" w:rsidRDefault="009A156D" w:rsidP="00A65FF7">
            <w:pPr>
              <w:ind w:right="179"/>
              <w:rPr>
                <w:rFonts w:cs="Arial"/>
              </w:rPr>
            </w:pPr>
            <w:r w:rsidRPr="00151A10">
              <w:rPr>
                <w:rFonts w:cs="Arial"/>
              </w:rPr>
              <w:t>Niedergang</w:t>
            </w:r>
          </w:p>
          <w:p w:rsidR="009A156D" w:rsidRPr="00151A10" w:rsidRDefault="009A156D" w:rsidP="00A65FF7">
            <w:pPr>
              <w:ind w:right="179"/>
              <w:rPr>
                <w:rFonts w:cs="Arial"/>
              </w:rPr>
            </w:pPr>
            <w:r w:rsidRPr="00151A10">
              <w:rPr>
                <w:rFonts w:cs="Arial"/>
              </w:rPr>
              <w:t>Niederung</w:t>
            </w:r>
          </w:p>
          <w:p w:rsidR="009A156D" w:rsidRDefault="009A156D" w:rsidP="00A65FF7">
            <w:pPr>
              <w:ind w:right="179"/>
              <w:rPr>
                <w:rFonts w:cs="Arial"/>
              </w:rPr>
            </w:pPr>
            <w:r>
              <w:rPr>
                <w:rFonts w:cs="Arial"/>
              </w:rPr>
              <w:t>Stimmungstief</w:t>
            </w:r>
          </w:p>
          <w:p w:rsidR="009A156D" w:rsidRDefault="009A156D" w:rsidP="00A65FF7">
            <w:pPr>
              <w:ind w:right="179"/>
              <w:rPr>
                <w:rFonts w:cs="Arial"/>
              </w:rPr>
            </w:pPr>
            <w:r>
              <w:rPr>
                <w:rFonts w:cs="Arial"/>
              </w:rPr>
              <w:t>Tiefengrund</w:t>
            </w:r>
          </w:p>
          <w:p w:rsidR="009A156D" w:rsidRPr="00151A10" w:rsidRDefault="009A156D" w:rsidP="00A65FF7">
            <w:pPr>
              <w:ind w:right="179"/>
              <w:rPr>
                <w:rFonts w:cs="Arial"/>
              </w:rPr>
            </w:pPr>
            <w:r w:rsidRPr="00151A10">
              <w:rPr>
                <w:rFonts w:cs="Arial"/>
              </w:rPr>
              <w:t>Tiefpunkt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Unterbewusstsein</w:t>
            </w:r>
          </w:p>
          <w:p w:rsidR="009A156D" w:rsidRPr="00151A10" w:rsidRDefault="009A156D" w:rsidP="00A65FF7">
            <w:pPr>
              <w:ind w:right="179"/>
              <w:rPr>
                <w:rFonts w:cs="Arial"/>
              </w:rPr>
            </w:pPr>
            <w:r w:rsidRPr="00151A10">
              <w:rPr>
                <w:rFonts w:cs="Arial"/>
              </w:rPr>
              <w:t>Unterschicht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Default="009A156D" w:rsidP="00A65FF7">
            <w:pPr>
              <w:rPr>
                <w:rFonts w:cs="Arial"/>
              </w:rPr>
            </w:pPr>
            <w:r>
              <w:rPr>
                <w:rFonts w:cs="Arial"/>
              </w:rPr>
              <w:t>abtauchen</w:t>
            </w:r>
          </w:p>
          <w:p w:rsidR="009A156D" w:rsidRPr="00151A10" w:rsidRDefault="009A156D" w:rsidP="00BD4196">
            <w:pPr>
              <w:rPr>
                <w:rFonts w:cs="Arial"/>
              </w:rPr>
            </w:pPr>
            <w:r w:rsidRPr="00151A10">
              <w:rPr>
                <w:rFonts w:cs="Arial"/>
              </w:rPr>
              <w:t>erniedrigen</w:t>
            </w:r>
          </w:p>
          <w:p w:rsidR="009A156D" w:rsidRDefault="009A156D" w:rsidP="00A65FF7">
            <w:pPr>
              <w:rPr>
                <w:rFonts w:cs="Arial"/>
              </w:rPr>
            </w:pPr>
            <w:r>
              <w:rPr>
                <w:rFonts w:cs="Arial"/>
              </w:rPr>
              <w:t>kriechen</w:t>
            </w:r>
          </w:p>
          <w:p w:rsidR="009A156D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niedergehen </w:t>
            </w:r>
          </w:p>
          <w:p w:rsidR="009A156D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untergehen</w:t>
            </w:r>
          </w:p>
          <w:p w:rsidR="009A156D" w:rsidRDefault="009A156D" w:rsidP="00A65FF7">
            <w:pPr>
              <w:rPr>
                <w:rFonts w:cs="Arial"/>
              </w:rPr>
            </w:pPr>
            <w:r>
              <w:rPr>
                <w:rFonts w:cs="Arial"/>
              </w:rPr>
              <w:t>unterlaufen</w:t>
            </w:r>
          </w:p>
          <w:p w:rsidR="009A156D" w:rsidRDefault="009A156D" w:rsidP="00A65FF7">
            <w:pPr>
              <w:rPr>
                <w:rFonts w:cs="Arial"/>
              </w:rPr>
            </w:pPr>
            <w:r>
              <w:rPr>
                <w:rFonts w:cs="Arial"/>
              </w:rPr>
              <w:t>unterordnen</w:t>
            </w:r>
          </w:p>
          <w:p w:rsidR="009A156D" w:rsidRDefault="009A156D" w:rsidP="00A65FF7">
            <w:pPr>
              <w:rPr>
                <w:rFonts w:cs="Arial"/>
              </w:rPr>
            </w:pPr>
            <w:r>
              <w:rPr>
                <w:rFonts w:cs="Arial"/>
              </w:rPr>
              <w:t>unterwandern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>
              <w:rPr>
                <w:rFonts w:cs="Arial"/>
              </w:rPr>
              <w:t>wegtauchen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(gram-)gebeugt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abgrundtief böse</w:t>
            </w:r>
          </w:p>
          <w:p w:rsidR="009A156D" w:rsidRDefault="009A156D" w:rsidP="00A65FF7">
            <w:pPr>
              <w:rPr>
                <w:rFonts w:cs="Arial"/>
              </w:rPr>
            </w:pPr>
            <w:r>
              <w:rPr>
                <w:rFonts w:cs="Arial"/>
              </w:rPr>
              <w:t>bodenlos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>
              <w:rPr>
                <w:rFonts w:cs="Arial"/>
              </w:rPr>
              <w:t>drunter</w:t>
            </w:r>
          </w:p>
          <w:p w:rsidR="009A156D" w:rsidRDefault="009A156D" w:rsidP="00A65FF7">
            <w:pPr>
              <w:rPr>
                <w:rFonts w:cs="Arial"/>
              </w:rPr>
            </w:pPr>
            <w:r>
              <w:rPr>
                <w:rFonts w:cs="Arial"/>
              </w:rPr>
              <w:t>gedrungen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niederschmetternd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niederträchtig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runter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tief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tief nach untern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tief unten</w:t>
            </w:r>
          </w:p>
          <w:p w:rsidR="009A156D" w:rsidRDefault="009A156D" w:rsidP="00A65FF7">
            <w:pPr>
              <w:rPr>
                <w:rFonts w:cs="Arial"/>
              </w:rPr>
            </w:pPr>
            <w:r>
              <w:rPr>
                <w:rFonts w:cs="Arial"/>
              </w:rPr>
              <w:t>tiefgründig</w:t>
            </w:r>
          </w:p>
          <w:p w:rsidR="009A156D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tiefschürfend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>
              <w:rPr>
                <w:rFonts w:cs="Arial"/>
              </w:rPr>
              <w:t>tiefsinnig</w:t>
            </w:r>
          </w:p>
          <w:p w:rsidR="009A156D" w:rsidRPr="00151A10" w:rsidRDefault="009A156D" w:rsidP="00A65FF7">
            <w:pPr>
              <w:ind w:right="242"/>
              <w:rPr>
                <w:rFonts w:cs="Arial"/>
              </w:rPr>
            </w:pPr>
            <w:r w:rsidRPr="00151A10">
              <w:rPr>
                <w:rFonts w:cs="Arial"/>
              </w:rPr>
              <w:t>unten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untendurch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unter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unterirdisch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unterschwellig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unterwürfig</w:t>
            </w:r>
          </w:p>
          <w:p w:rsidR="009A156D" w:rsidRPr="00151A10" w:rsidRDefault="009A156D" w:rsidP="00A65FF7">
            <w:pPr>
              <w:rPr>
                <w:rFonts w:cs="Arial"/>
              </w:rPr>
            </w:pPr>
            <w:r w:rsidRPr="00151A10">
              <w:rPr>
                <w:rFonts w:cs="Arial"/>
              </w:rPr>
              <w:t>von niederer Geburt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9B342B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Status und Gesinnung:</w:t>
            </w:r>
          </w:p>
          <w:p w:rsidR="009A156D" w:rsidRDefault="009A156D" w:rsidP="009B342B">
            <w:pPr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ist unter meiner Würde!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geht bergab!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erfüllt </w:t>
            </w:r>
            <w:r>
              <w:rPr>
                <w:rFonts w:cs="Arial"/>
              </w:rPr>
              <w:t>niedrige</w:t>
            </w:r>
            <w:r w:rsidRPr="00151A10">
              <w:rPr>
                <w:rFonts w:cs="Arial"/>
              </w:rPr>
              <w:t xml:space="preserve"> Standards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eine bodenlose Frechheit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von niederer Qualität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liegt unter der Oberfläche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wächst einem über den Kopf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zieht jemanden runter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CD4775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blickt auf jemanden </w:t>
            </w:r>
            <w:r>
              <w:rPr>
                <w:rFonts w:cs="Arial"/>
              </w:rPr>
              <w:t>herab</w:t>
            </w:r>
          </w:p>
          <w:p w:rsidR="009A156D" w:rsidRDefault="009A156D" w:rsidP="00CD4775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erfüllt </w:t>
            </w:r>
            <w:r>
              <w:rPr>
                <w:rFonts w:cs="Arial"/>
              </w:rPr>
              <w:t>niedrige</w:t>
            </w:r>
            <w:r w:rsidRPr="00151A10">
              <w:rPr>
                <w:rFonts w:cs="Arial"/>
              </w:rPr>
              <w:t xml:space="preserve"> Standards</w:t>
            </w:r>
          </w:p>
          <w:p w:rsidR="009A156D" w:rsidRPr="00151A10" w:rsidRDefault="009A156D" w:rsidP="00CD4775">
            <w:pPr>
              <w:ind w:left="221"/>
              <w:rPr>
                <w:rFonts w:cs="Arial"/>
              </w:rPr>
            </w:pPr>
            <w:r>
              <w:rPr>
                <w:rFonts w:cs="Arial"/>
              </w:rPr>
              <w:t xml:space="preserve">... ist </w:t>
            </w:r>
            <w:r w:rsidRPr="00151A10">
              <w:rPr>
                <w:rFonts w:cs="Arial"/>
              </w:rPr>
              <w:t>abgrundtief böse</w:t>
            </w:r>
          </w:p>
          <w:p w:rsidR="009A156D" w:rsidRPr="00151A10" w:rsidRDefault="009A156D" w:rsidP="00CD4775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auf dem absteigender Ast</w:t>
            </w:r>
          </w:p>
          <w:p w:rsidR="009A156D" w:rsidRPr="00151A10" w:rsidRDefault="009A156D" w:rsidP="00CD4775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auf Talfahrt</w:t>
            </w:r>
          </w:p>
          <w:p w:rsidR="009A156D" w:rsidRPr="00151A10" w:rsidRDefault="009A156D" w:rsidP="00CD4775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herunter gekommen</w:t>
            </w:r>
          </w:p>
          <w:p w:rsidR="009A156D" w:rsidRPr="00151A10" w:rsidRDefault="009A156D" w:rsidP="00CD4775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unten durch</w:t>
            </w:r>
          </w:p>
          <w:p w:rsidR="009A156D" w:rsidRPr="00151A10" w:rsidRDefault="009A156D" w:rsidP="00CD4775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unterlegen</w:t>
            </w:r>
          </w:p>
          <w:p w:rsidR="009A156D" w:rsidRPr="00151A10" w:rsidRDefault="009A156D" w:rsidP="00CD4775">
            <w:pPr>
              <w:ind w:left="221"/>
              <w:jc w:val="left"/>
            </w:pPr>
            <w:r w:rsidRPr="00151A10">
              <w:rPr>
                <w:rFonts w:cs="Arial"/>
                <w:bCs/>
                <w:iCs/>
              </w:rPr>
              <w:t>... kommt auf keinen grünen Zweig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etwas krumm </w:t>
            </w:r>
          </w:p>
          <w:p w:rsidR="009A156D" w:rsidRPr="00151A10" w:rsidRDefault="009A156D" w:rsidP="005720E2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</w:t>
            </w:r>
            <w:r>
              <w:rPr>
                <w:rFonts w:cs="Arial"/>
              </w:rPr>
              <w:t>niedrige</w:t>
            </w:r>
            <w:r w:rsidRPr="00151A10">
              <w:rPr>
                <w:rFonts w:cs="Arial"/>
              </w:rPr>
              <w:t xml:space="preserve"> Standards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unter der Fuchtel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unter Druck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unter Kontrolle 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verschwindet in der Versenkung 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versinkt im Boden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wandelt durch das Tal der Tränen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auf die Knie gezwungen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gestürzt</w:t>
            </w:r>
          </w:p>
          <w:p w:rsidR="009A156D" w:rsidRPr="00151A10" w:rsidRDefault="009A156D" w:rsidP="00A65FF7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von etwas / jemandem runter gezogen</w:t>
            </w:r>
          </w:p>
          <w:p w:rsidR="009A156D" w:rsidRDefault="009A156D" w:rsidP="00A65FF7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zieht jemanden runter</w:t>
            </w:r>
          </w:p>
          <w:p w:rsidR="009A156D" w:rsidRPr="00151A10" w:rsidRDefault="009A156D" w:rsidP="00EB03B9">
            <w:pPr>
              <w:ind w:left="221"/>
              <w:jc w:val="left"/>
              <w:rPr>
                <w:rFonts w:cs="Arial"/>
              </w:rPr>
            </w:pPr>
            <w:r>
              <w:rPr>
                <w:rFonts w:cs="Arial"/>
              </w:rPr>
              <w:t>... handelt aus niederen Beweggründen</w:t>
            </w:r>
          </w:p>
          <w:p w:rsidR="009A156D" w:rsidRPr="00151A10" w:rsidRDefault="009A156D" w:rsidP="00A65FF7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Stimmung:</w:t>
            </w:r>
          </w:p>
          <w:p w:rsidR="009A156D" w:rsidRPr="00151A10" w:rsidRDefault="009A156D" w:rsidP="00A65FF7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A65FF7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Stimmung sinkt</w:t>
            </w:r>
          </w:p>
          <w:p w:rsidR="009A156D" w:rsidRPr="00151A10" w:rsidRDefault="009A156D" w:rsidP="00A65FF7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A65FF7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</w:t>
            </w:r>
            <w:r>
              <w:rPr>
                <w:rFonts w:cs="Arial"/>
              </w:rPr>
              <w:t>jemanden</w:t>
            </w:r>
            <w:r w:rsidRPr="00151A10">
              <w:rPr>
                <w:rFonts w:cs="Arial"/>
              </w:rPr>
              <w:t xml:space="preserve"> runter</w:t>
            </w:r>
          </w:p>
          <w:p w:rsidR="009A156D" w:rsidRPr="00151A10" w:rsidRDefault="009A156D" w:rsidP="00A65FF7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fällt in eine Depression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ein Stimmungstief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im Tal der Tränen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niedergeschlagen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tief gesunken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verliert den Boden unter den Füßen 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versinkt im Boden 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auf den Boden der Tatsachen zurück gebracht</w:t>
            </w:r>
          </w:p>
          <w:p w:rsidR="009A156D" w:rsidRPr="00151A10" w:rsidRDefault="009A156D" w:rsidP="00BD55B3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</w:t>
            </w:r>
            <w:r>
              <w:rPr>
                <w:rFonts w:cs="Arial"/>
              </w:rPr>
              <w:t xml:space="preserve">wird von etwas / jemandem </w:t>
            </w:r>
            <w:r w:rsidRPr="00151A10">
              <w:rPr>
                <w:rFonts w:cs="Arial"/>
              </w:rPr>
              <w:t>runtergezogen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zieht jemanden runter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zu Tode betrübt</w:t>
            </w:r>
          </w:p>
          <w:p w:rsidR="009A156D" w:rsidRPr="00151A10" w:rsidRDefault="009A156D" w:rsidP="00A65FF7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Bewusstsein und Gefühle:</w:t>
            </w: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A65FF7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65FF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C27DFE">
            <w:pPr>
              <w:ind w:left="216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fällt in Ohnmacht </w:t>
            </w:r>
          </w:p>
          <w:p w:rsidR="009A156D" w:rsidRPr="00151A10" w:rsidRDefault="009A156D" w:rsidP="00C27DFE">
            <w:pPr>
              <w:ind w:left="216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gleiten / sinkt in Schlaf </w:t>
            </w:r>
          </w:p>
          <w:p w:rsidR="009A156D" w:rsidRPr="00151A10" w:rsidRDefault="009A156D" w:rsidP="00C27DFE">
            <w:pPr>
              <w:ind w:left="216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fällt ins Koma</w:t>
            </w:r>
          </w:p>
          <w:p w:rsidR="009A156D" w:rsidRPr="00151A10" w:rsidRDefault="009A156D" w:rsidP="00C27DFE">
            <w:pPr>
              <w:ind w:left="216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schaltet das Gehirn aus </w:t>
            </w:r>
          </w:p>
          <w:p w:rsidR="009A156D" w:rsidRPr="00151A10" w:rsidRDefault="009A156D" w:rsidP="00C27DFE">
            <w:pPr>
              <w:ind w:left="216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unter Hypnose</w:t>
            </w:r>
          </w:p>
          <w:p w:rsidR="009A156D" w:rsidRPr="00151A10" w:rsidRDefault="009A156D" w:rsidP="00C27DFE">
            <w:pPr>
              <w:ind w:left="216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rutscht auf die Gefühlsebene ab</w:t>
            </w:r>
          </w:p>
          <w:p w:rsidR="009A156D" w:rsidRPr="00151A10" w:rsidRDefault="009A156D" w:rsidP="00C27DFE">
            <w:pPr>
              <w:ind w:left="216"/>
              <w:jc w:val="left"/>
              <w:rPr>
                <w:rFonts w:cs="Arial"/>
              </w:rPr>
            </w:pPr>
          </w:p>
          <w:p w:rsidR="009A156D" w:rsidRPr="00151A10" w:rsidRDefault="009A156D" w:rsidP="00C27DFE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Gesundheit:</w:t>
            </w:r>
          </w:p>
          <w:p w:rsidR="009A156D" w:rsidRPr="00151A10" w:rsidRDefault="009A156D" w:rsidP="00C27DFE">
            <w:pPr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C27D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C27DFE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Pr="00151A10">
              <w:rPr>
                <w:rFonts w:cs="Arial"/>
              </w:rPr>
              <w:t>it der Gesundheit geht’s bergab</w:t>
            </w:r>
            <w:r>
              <w:rPr>
                <w:rFonts w:cs="Arial"/>
              </w:rPr>
              <w:t>!</w:t>
            </w:r>
          </w:p>
          <w:p w:rsidR="009A156D" w:rsidRPr="00151A10" w:rsidRDefault="009A156D" w:rsidP="00C27DFE">
            <w:pPr>
              <w:ind w:left="283"/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C27D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C27DFE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C27D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Default="009A156D" w:rsidP="00C27DFE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Formtief </w:t>
            </w:r>
          </w:p>
          <w:p w:rsidR="009A156D" w:rsidRPr="00151A10" w:rsidRDefault="009A156D" w:rsidP="00C27DFE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... hat ein Leistungstief</w:t>
            </w:r>
          </w:p>
          <w:p w:rsidR="009A156D" w:rsidRPr="00151A10" w:rsidRDefault="009A156D" w:rsidP="00C27DFE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seiner Krankheit erlegen</w:t>
            </w:r>
          </w:p>
          <w:p w:rsidR="009A156D" w:rsidRPr="00151A10" w:rsidRDefault="009A156D" w:rsidP="00C27DFE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.</w:t>
            </w:r>
            <w:r w:rsidRPr="00151A10">
              <w:rPr>
                <w:rFonts w:cs="Arial"/>
              </w:rPr>
              <w:t>.. wird von einer Krankheit niedergeworfen</w:t>
            </w:r>
          </w:p>
          <w:p w:rsidR="009A156D" w:rsidRPr="00151A10" w:rsidRDefault="009A156D" w:rsidP="00C27DFE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liegt darnieder</w:t>
            </w:r>
          </w:p>
          <w:p w:rsidR="009A156D" w:rsidRPr="00151A10" w:rsidRDefault="009A156D" w:rsidP="00C27DFE">
            <w:pPr>
              <w:ind w:left="216"/>
              <w:jc w:val="left"/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Default="009A156D" w:rsidP="00C27DFE">
            <w:pPr>
              <w:rPr>
                <w:rFonts w:cs="Arial"/>
              </w:rPr>
            </w:pPr>
            <w:r>
              <w:rPr>
                <w:rFonts w:cs="Arial"/>
              </w:rPr>
              <w:t>„Abwärts!“, rief der Fahrstuhlführer, als die Seile rissen.</w:t>
            </w:r>
          </w:p>
          <w:p w:rsidR="009A156D" w:rsidRPr="00151A10" w:rsidRDefault="009A156D" w:rsidP="00C27DFE">
            <w:pPr>
              <w:rPr>
                <w:rFonts w:cs="Arial"/>
              </w:rPr>
            </w:pPr>
            <w:r w:rsidRPr="00151A10">
              <w:rPr>
                <w:rFonts w:cs="Arial"/>
              </w:rPr>
              <w:t>Berg und Tal kommen nicht zusammen, aber Menschen.</w:t>
            </w:r>
          </w:p>
          <w:p w:rsidR="009A156D" w:rsidRPr="00151A10" w:rsidRDefault="009A156D" w:rsidP="00C27DFE">
            <w:pPr>
              <w:ind w:right="-1"/>
              <w:rPr>
                <w:rFonts w:cs="Arial"/>
              </w:rPr>
            </w:pPr>
            <w:r w:rsidRPr="00151A10">
              <w:rPr>
                <w:rFonts w:cs="Arial"/>
              </w:rPr>
              <w:t>Hochmut kommt vor dem Fall.</w:t>
            </w:r>
          </w:p>
          <w:p w:rsidR="009A156D" w:rsidRPr="00151A10" w:rsidRDefault="009A156D" w:rsidP="00C27DFE">
            <w:pPr>
              <w:rPr>
                <w:rFonts w:cs="Arial"/>
              </w:rPr>
            </w:pPr>
            <w:r w:rsidRPr="00151A10">
              <w:rPr>
                <w:rFonts w:cs="Arial"/>
              </w:rPr>
              <w:t>Nach jedem Bergauf kommt auch ein Bergab.</w:t>
            </w:r>
          </w:p>
          <w:p w:rsidR="009A156D" w:rsidRDefault="009A156D" w:rsidP="001F11A6">
            <w:pPr>
              <w:rPr>
                <w:rFonts w:cs="Arial"/>
              </w:rPr>
            </w:pPr>
            <w:r>
              <w:rPr>
                <w:rFonts w:cs="Arial"/>
              </w:rPr>
              <w:t>Runter</w:t>
            </w:r>
            <w:r w:rsidRPr="00151A10">
              <w:rPr>
                <w:rFonts w:cs="Arial"/>
              </w:rPr>
              <w:t xml:space="preserve"> kommen sie immer.</w:t>
            </w:r>
          </w:p>
          <w:p w:rsidR="009A156D" w:rsidRDefault="009A156D" w:rsidP="001F11A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Runter kommt man </w:t>
            </w:r>
            <w:r>
              <w:rPr>
                <w:rFonts w:cs="Arial"/>
              </w:rPr>
              <w:t xml:space="preserve">immer. </w:t>
            </w:r>
          </w:p>
          <w:p w:rsidR="009A156D" w:rsidRPr="00151A10" w:rsidRDefault="009A156D" w:rsidP="00C27DFE">
            <w:pPr>
              <w:rPr>
                <w:rFonts w:cs="Arial"/>
              </w:rPr>
            </w:pPr>
            <w:r w:rsidRPr="00151A10">
              <w:rPr>
                <w:rFonts w:cs="Arial"/>
              </w:rPr>
              <w:t>Wer hoch hinaus will, soll nicht nach unten schauen.</w:t>
            </w:r>
          </w:p>
        </w:tc>
      </w:tr>
    </w:tbl>
    <w:p w:rsidR="009A156D" w:rsidRPr="00151A10" w:rsidRDefault="009A156D">
      <w:pPr>
        <w:ind w:left="426" w:right="424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DC6C84">
      <w:pPr>
        <w:pStyle w:val="Heading3"/>
      </w:pPr>
      <w:bookmarkStart w:id="6" w:name="_Toc295382921"/>
      <w:r w:rsidRPr="00151A10">
        <w:t>vorne und vorher / hinten und nachher</w:t>
      </w:r>
      <w:bookmarkEnd w:id="6"/>
    </w:p>
    <w:p w:rsidR="009A156D" w:rsidRPr="00151A10" w:rsidRDefault="009A156D">
      <w:pPr>
        <w:ind w:left="426" w:right="424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9B342B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7" w:name="_Toc295382922"/>
            <w:r w:rsidRPr="00151A10">
              <w:t>vorne und vorher</w:t>
            </w:r>
            <w:bookmarkEnd w:id="7"/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Vorfahr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Vorgänger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Vorläufer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Vorreiter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Vorsitzender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Vorstand, Vorsteher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9B342B">
            <w:pPr>
              <w:ind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im Vorfeld</w:t>
            </w:r>
          </w:p>
          <w:p w:rsidR="009A156D" w:rsidRPr="00151A10" w:rsidRDefault="009A156D" w:rsidP="009B342B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Vordertür</w:t>
            </w:r>
          </w:p>
          <w:p w:rsidR="009A156D" w:rsidRPr="00151A10" w:rsidRDefault="009A156D" w:rsidP="009B342B">
            <w:pPr>
              <w:ind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Vorhof (zur Hölle)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Vorwelt</w:t>
            </w:r>
          </w:p>
          <w:p w:rsidR="009A156D" w:rsidRPr="00151A10" w:rsidRDefault="009A156D" w:rsidP="009B342B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Voraussicht</w:t>
            </w:r>
          </w:p>
          <w:p w:rsidR="009A156D" w:rsidRDefault="009A156D" w:rsidP="009B342B">
            <w:pPr>
              <w:ind w:right="278"/>
              <w:jc w:val="left"/>
              <w:rPr>
                <w:rFonts w:cs="Arial"/>
              </w:rPr>
            </w:pPr>
            <w:r>
              <w:rPr>
                <w:rFonts w:cs="Arial"/>
              </w:rPr>
              <w:t>Vorfahrt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</w:rPr>
            </w:pPr>
            <w:r>
              <w:rPr>
                <w:rFonts w:cs="Arial"/>
              </w:rPr>
              <w:t>Vorfall</w:t>
            </w:r>
          </w:p>
          <w:p w:rsidR="009A156D" w:rsidRDefault="009A156D" w:rsidP="009B342B">
            <w:pPr>
              <w:ind w:right="278"/>
              <w:jc w:val="left"/>
              <w:rPr>
                <w:rFonts w:cs="Arial"/>
              </w:rPr>
            </w:pPr>
            <w:r>
              <w:rPr>
                <w:rFonts w:cs="Arial"/>
              </w:rPr>
              <w:t>Vorfreude</w:t>
            </w:r>
          </w:p>
          <w:p w:rsidR="009A156D" w:rsidRPr="00151A10" w:rsidRDefault="009A156D" w:rsidP="009B342B">
            <w:pPr>
              <w:ind w:right="278"/>
              <w:jc w:val="left"/>
            </w:pPr>
            <w:r w:rsidRPr="00151A10">
              <w:rPr>
                <w:rFonts w:cs="Arial"/>
              </w:rPr>
              <w:t>Vorgang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  <w:bCs/>
              </w:rPr>
              <w:t>Vorgeschichte</w:t>
            </w:r>
          </w:p>
          <w:p w:rsidR="009A156D" w:rsidRDefault="009A156D" w:rsidP="009B342B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vorgestern</w:t>
            </w:r>
          </w:p>
          <w:p w:rsidR="009A156D" w:rsidRPr="00151A10" w:rsidRDefault="009A156D" w:rsidP="009B342B">
            <w:pPr>
              <w:jc w:val="left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Vorhaben</w:t>
            </w:r>
          </w:p>
          <w:p w:rsidR="009A156D" w:rsidRDefault="009A156D" w:rsidP="009B342B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Vorhersage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</w:rPr>
            </w:pPr>
            <w:r>
              <w:rPr>
                <w:rFonts w:cs="Arial"/>
              </w:rPr>
              <w:t>Vorhut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  <w:bCs/>
              </w:rPr>
            </w:pPr>
            <w:r w:rsidRPr="00151A10">
              <w:rPr>
                <w:rFonts w:cs="Arial"/>
              </w:rPr>
              <w:t>Vorjahr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Vormittag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Vorsehung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Vorsicht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  <w:bCs/>
              </w:rPr>
            </w:pPr>
            <w:r w:rsidRPr="00151A10">
              <w:rPr>
                <w:rFonts w:cs="Arial"/>
              </w:rPr>
              <w:t>Vorsorge</w:t>
            </w:r>
          </w:p>
          <w:p w:rsidR="009A156D" w:rsidRDefault="009A156D" w:rsidP="009B342B">
            <w:pPr>
              <w:ind w:right="278"/>
              <w:jc w:val="left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Vorspiel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Vorstoß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Vortag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  <w:bCs/>
              </w:rPr>
              <w:t>Vortrag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Vorwoche</w:t>
            </w:r>
          </w:p>
          <w:p w:rsidR="009A156D" w:rsidRPr="00151A10" w:rsidRDefault="009A156D" w:rsidP="009B342B">
            <w:pPr>
              <w:ind w:right="278"/>
              <w:jc w:val="left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Vorzeit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9E0BCC">
            <w:pPr>
              <w:ind w:right="180"/>
              <w:jc w:val="left"/>
              <w:rPr>
                <w:rFonts w:cs="Arial"/>
              </w:rPr>
            </w:pPr>
            <w:r>
              <w:rPr>
                <w:rFonts w:cs="Arial"/>
                <w:bCs/>
                <w:iCs/>
              </w:rPr>
              <w:t>voraus</w:t>
            </w:r>
            <w:r w:rsidRPr="00151A10">
              <w:rPr>
                <w:rFonts w:cs="Arial"/>
                <w:bCs/>
                <w:iCs/>
              </w:rPr>
              <w:t>gehen</w:t>
            </w:r>
          </w:p>
          <w:p w:rsidR="009A156D" w:rsidRDefault="009A156D" w:rsidP="009E0BCC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vorhersagen</w:t>
            </w:r>
          </w:p>
          <w:p w:rsidR="009A156D" w:rsidRPr="00151A10" w:rsidRDefault="009A156D" w:rsidP="009E0BC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vorrücken</w:t>
            </w:r>
          </w:p>
          <w:p w:rsidR="009A156D" w:rsidRPr="00151A10" w:rsidRDefault="009A156D" w:rsidP="009E0BCC">
            <w:pPr>
              <w:ind w:right="278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vorstehen</w:t>
            </w:r>
          </w:p>
          <w:p w:rsidR="009A156D" w:rsidRPr="00151A10" w:rsidRDefault="009A156D" w:rsidP="009E0BCC">
            <w:pPr>
              <w:ind w:right="180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vorstellen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9E0BCC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bevorstehend</w:t>
            </w:r>
          </w:p>
          <w:p w:rsidR="009A156D" w:rsidRPr="00151A10" w:rsidRDefault="009A156D" w:rsidP="009E0BC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hervorragend</w:t>
            </w:r>
          </w:p>
          <w:p w:rsidR="009A156D" w:rsidRPr="00151A10" w:rsidRDefault="009A156D" w:rsidP="009E0BCC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voran</w:t>
            </w:r>
          </w:p>
          <w:p w:rsidR="009A156D" w:rsidRPr="00151A10" w:rsidRDefault="009A156D" w:rsidP="009E0BCC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voraus</w:t>
            </w:r>
            <w:r>
              <w:rPr>
                <w:rFonts w:cs="Arial"/>
              </w:rPr>
              <w:t>blickend</w:t>
            </w:r>
          </w:p>
          <w:p w:rsidR="009A156D" w:rsidRPr="00151A10" w:rsidRDefault="009A156D" w:rsidP="009E0BCC">
            <w:pPr>
              <w:ind w:right="278"/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</w:rPr>
              <w:t>vorausschauend</w:t>
            </w:r>
          </w:p>
          <w:p w:rsidR="009A156D" w:rsidRPr="00151A10" w:rsidRDefault="009A156D" w:rsidP="009E0BCC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voraussichtlich</w:t>
            </w:r>
          </w:p>
          <w:p w:rsidR="009A156D" w:rsidRPr="00151A10" w:rsidRDefault="009A156D" w:rsidP="009E0BCC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vordergründig</w:t>
            </w:r>
          </w:p>
          <w:p w:rsidR="009A156D" w:rsidRPr="00151A10" w:rsidRDefault="009A156D" w:rsidP="009E0BCC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vordergründig</w:t>
            </w:r>
          </w:p>
          <w:p w:rsidR="009A156D" w:rsidRPr="00151A10" w:rsidRDefault="009A156D" w:rsidP="009E0BCC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vorneweg</w:t>
            </w:r>
          </w:p>
          <w:p w:rsidR="009A156D" w:rsidRPr="00151A10" w:rsidRDefault="009A156D" w:rsidP="009E0BCC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vorrangig</w:t>
            </w:r>
          </w:p>
          <w:p w:rsidR="009A156D" w:rsidRPr="00151A10" w:rsidRDefault="009A156D" w:rsidP="009E0BCC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vorstehend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Immer der Nase nach!</w:t>
            </w:r>
          </w:p>
          <w:p w:rsidR="009A156D" w:rsidRDefault="009A156D" w:rsidP="009B342B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Wo ich bin, ist vorne!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wird vorgezogen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E60026">
            <w:pPr>
              <w:ind w:left="283" w:right="180"/>
              <w:jc w:val="left"/>
            </w:pPr>
            <w:r w:rsidRPr="00151A10">
              <w:rPr>
                <w:rFonts w:cs="Arial"/>
              </w:rPr>
              <w:t>.. macht jemandem etwas vor</w:t>
            </w:r>
          </w:p>
          <w:p w:rsidR="009A156D" w:rsidRPr="00151A10" w:rsidRDefault="009A156D" w:rsidP="00E60026">
            <w:pPr>
              <w:ind w:left="283"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betet jemandem etwas vor</w:t>
            </w:r>
          </w:p>
          <w:p w:rsidR="009A156D" w:rsidRPr="00151A10" w:rsidRDefault="009A156D" w:rsidP="00E60026">
            <w:pPr>
              <w:ind w:left="283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gibt etwas /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jemandem den Vorzug </w:t>
            </w:r>
          </w:p>
          <w:p w:rsidR="009A156D" w:rsidRPr="00151A10" w:rsidRDefault="009A156D" w:rsidP="0077100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etwas vor</w:t>
            </w:r>
          </w:p>
          <w:p w:rsidR="009A156D" w:rsidRDefault="009A156D" w:rsidP="00E60026">
            <w:pPr>
              <w:ind w:left="283" w:right="180"/>
              <w:jc w:val="left"/>
              <w:rPr>
                <w:rFonts w:cs="Arial"/>
              </w:rPr>
            </w:pPr>
            <w:r>
              <w:rPr>
                <w:rFonts w:cs="Arial"/>
              </w:rPr>
              <w:t>... Vorfreude auf etwas</w:t>
            </w:r>
          </w:p>
          <w:p w:rsidR="009A156D" w:rsidRPr="00151A10" w:rsidRDefault="009A156D" w:rsidP="00E60026">
            <w:pPr>
              <w:ind w:left="283"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der Erste unter Gleichen</w:t>
            </w:r>
          </w:p>
          <w:p w:rsidR="009A156D" w:rsidRPr="00151A10" w:rsidRDefault="009A156D" w:rsidP="00E60026">
            <w:pPr>
              <w:ind w:left="283"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etwas vor jemandes Nase</w:t>
            </w:r>
          </w:p>
          <w:p w:rsidR="009A156D" w:rsidRPr="00151A10" w:rsidRDefault="009A156D" w:rsidP="00E60026">
            <w:pPr>
              <w:ind w:left="283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nimmt sich etwas / jemanden vor</w:t>
            </w:r>
          </w:p>
          <w:p w:rsidR="009A156D" w:rsidRPr="00151A10" w:rsidRDefault="009A156D" w:rsidP="0077100B">
            <w:pPr>
              <w:ind w:left="283" w:right="278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sagt jemandem etwas vorher</w:t>
            </w:r>
          </w:p>
          <w:p w:rsidR="009A156D" w:rsidRPr="00151A10" w:rsidRDefault="009A156D" w:rsidP="0077100B">
            <w:pPr>
              <w:ind w:left="283" w:right="278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schaut voraus </w:t>
            </w:r>
          </w:p>
          <w:p w:rsidR="009A156D" w:rsidRPr="00151A10" w:rsidRDefault="009A156D" w:rsidP="0077100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schreitet voran</w:t>
            </w:r>
          </w:p>
          <w:p w:rsidR="009A156D" w:rsidRPr="00151A10" w:rsidRDefault="009A156D" w:rsidP="0077100B">
            <w:pPr>
              <w:ind w:left="283" w:right="278"/>
              <w:jc w:val="left"/>
            </w:pPr>
            <w:r w:rsidRPr="00151A10">
              <w:rPr>
                <w:rFonts w:cs="Arial"/>
              </w:rPr>
              <w:t>... stellt sich vor</w:t>
            </w:r>
          </w:p>
          <w:p w:rsidR="009A156D" w:rsidRPr="00151A10" w:rsidRDefault="009A156D" w:rsidP="00E60026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77100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E60026">
            <w:pPr>
              <w:ind w:left="283" w:right="180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wird etwas vorgebetet </w:t>
            </w:r>
          </w:p>
          <w:p w:rsidR="009A156D" w:rsidRPr="00151A10" w:rsidRDefault="009A156D" w:rsidP="00E6002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... wird etwas vorgemacht</w:t>
            </w:r>
          </w:p>
          <w:p w:rsidR="009A156D" w:rsidRPr="00151A10" w:rsidRDefault="009A156D" w:rsidP="00E60026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... wird etwas vorher</w:t>
            </w:r>
            <w:r w:rsidRPr="00151A10">
              <w:rPr>
                <w:rFonts w:cs="Arial"/>
              </w:rPr>
              <w:t>gesagt</w:t>
            </w: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Alles hat sein Für und Wider.</w:t>
            </w:r>
          </w:p>
          <w:p w:rsidR="009A156D" w:rsidRPr="00151A10" w:rsidRDefault="009A156D" w:rsidP="00144073">
            <w:pPr>
              <w:ind w:right="-1"/>
              <w:rPr>
                <w:rFonts w:cs="Arial"/>
              </w:rPr>
            </w:pPr>
            <w:r w:rsidRPr="00151A10">
              <w:rPr>
                <w:rFonts w:cs="Arial"/>
              </w:rPr>
              <w:t>Die Letzten werden die Ersten sein.</w:t>
            </w:r>
          </w:p>
          <w:p w:rsidR="009A156D" w:rsidRDefault="009A156D" w:rsidP="009B342B">
            <w:pPr>
              <w:jc w:val="left"/>
              <w:rPr>
                <w:rFonts w:cs="Arial"/>
              </w:rPr>
            </w:pPr>
            <w:r w:rsidRPr="00142CD3">
              <w:rPr>
                <w:rFonts w:cs="Arial"/>
              </w:rPr>
              <w:t>Die Zukunft war früher auch besser</w:t>
            </w:r>
            <w:r>
              <w:rPr>
                <w:rFonts w:cs="Arial"/>
              </w:rPr>
              <w:t>.</w:t>
            </w:r>
          </w:p>
          <w:p w:rsidR="009A156D" w:rsidRDefault="009A156D" w:rsidP="009B342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Gestern standen wir noch vor dem Abgrund, heute sind wir schon einen großen Schritt weiter.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Vorsorge ist besser als Nachsorge.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Was du heute kannst besorgen, das verschiebe nicht auf morgen.</w:t>
            </w:r>
          </w:p>
        </w:tc>
      </w:tr>
    </w:tbl>
    <w:p w:rsidR="009A156D" w:rsidRPr="00151A10" w:rsidRDefault="009A156D">
      <w:pPr>
        <w:ind w:left="426" w:right="424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9B342B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8" w:name="_Toc295382923"/>
            <w:r w:rsidRPr="00151A10">
              <w:t>hinten und nachher</w:t>
            </w:r>
            <w:bookmarkEnd w:id="8"/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Hinterbänkler</w:t>
            </w:r>
          </w:p>
          <w:p w:rsidR="009A156D" w:rsidRPr="00151A10" w:rsidRDefault="009A156D" w:rsidP="009B342B">
            <w:pPr>
              <w:ind w:right="211"/>
              <w:rPr>
                <w:rFonts w:cs="Arial"/>
              </w:rPr>
            </w:pPr>
            <w:r w:rsidRPr="00151A10">
              <w:rPr>
                <w:rFonts w:cs="Arial"/>
              </w:rPr>
              <w:t>Nachfolger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Nachkomme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Nachläufer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Nachzügler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Schlusslicht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Hinterhof</w:t>
            </w:r>
          </w:p>
          <w:p w:rsidR="009A156D" w:rsidRPr="00151A10" w:rsidRDefault="009A156D" w:rsidP="009B342B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Hintertür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im Nachgang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Nachwelt</w:t>
            </w:r>
          </w:p>
          <w:p w:rsidR="009A156D" w:rsidRPr="00151A10" w:rsidRDefault="009A156D" w:rsidP="009B342B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>
              <w:rPr>
                <w:rFonts w:cs="Arial"/>
              </w:rPr>
              <w:t>Folgewoche</w:t>
            </w:r>
          </w:p>
          <w:p w:rsidR="009A156D" w:rsidRDefault="009A156D" w:rsidP="009B342B">
            <w:pPr>
              <w:rPr>
                <w:rFonts w:cs="Arial"/>
              </w:rPr>
            </w:pPr>
            <w:r>
              <w:rPr>
                <w:rFonts w:cs="Arial"/>
              </w:rPr>
              <w:t>gestern</w:t>
            </w:r>
          </w:p>
          <w:p w:rsidR="009A156D" w:rsidRDefault="009A156D" w:rsidP="009B342B">
            <w:pPr>
              <w:rPr>
                <w:rFonts w:cs="Arial"/>
              </w:rPr>
            </w:pPr>
            <w:r>
              <w:rPr>
                <w:rFonts w:cs="Arial"/>
              </w:rPr>
              <w:t>morgen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Nachgang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Nachgeschichte</w:t>
            </w:r>
          </w:p>
          <w:p w:rsidR="009A156D" w:rsidRDefault="009A156D" w:rsidP="009B342B">
            <w:pPr>
              <w:rPr>
                <w:rFonts w:cs="Arial"/>
              </w:rPr>
            </w:pPr>
            <w:r>
              <w:rPr>
                <w:rFonts w:cs="Arial"/>
              </w:rPr>
              <w:t>Nachhut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Nachmittag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Nachrede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Nachsicht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Nachsicht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Nachsorge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Nachspiel</w:t>
            </w:r>
          </w:p>
          <w:p w:rsidR="009A156D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>Nachtrag</w:t>
            </w:r>
          </w:p>
          <w:p w:rsidR="009A156D" w:rsidRDefault="009A156D" w:rsidP="009B342B">
            <w:pPr>
              <w:rPr>
                <w:rFonts w:cs="Arial"/>
              </w:rPr>
            </w:pPr>
            <w:r>
              <w:rPr>
                <w:rFonts w:cs="Arial"/>
              </w:rPr>
              <w:t>übermorgen</w:t>
            </w:r>
          </w:p>
          <w:p w:rsidR="009A156D" w:rsidRDefault="009A156D" w:rsidP="009B342B">
            <w:pPr>
              <w:rPr>
                <w:rFonts w:cs="Arial"/>
              </w:rPr>
            </w:pPr>
            <w:r>
              <w:rPr>
                <w:rFonts w:cs="Arial"/>
              </w:rPr>
              <w:t>Verfolgung</w:t>
            </w:r>
          </w:p>
          <w:p w:rsidR="009A156D" w:rsidRDefault="009A156D" w:rsidP="009B342B">
            <w:pPr>
              <w:rPr>
                <w:rFonts w:cs="Arial"/>
              </w:rPr>
            </w:pPr>
            <w:r>
              <w:rPr>
                <w:rFonts w:cs="Arial"/>
              </w:rPr>
              <w:t>Verfolgungswahn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9E0BCC">
            <w:pPr>
              <w:rPr>
                <w:rFonts w:cs="Arial"/>
              </w:rPr>
            </w:pPr>
            <w:r w:rsidRPr="00151A10">
              <w:rPr>
                <w:rFonts w:cs="Arial"/>
              </w:rPr>
              <w:t>nach gehen</w:t>
            </w:r>
          </w:p>
          <w:p w:rsidR="009A156D" w:rsidRPr="00151A10" w:rsidRDefault="009A156D" w:rsidP="009E0BC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nachrücken</w:t>
            </w:r>
          </w:p>
          <w:p w:rsidR="009A156D" w:rsidRPr="00151A10" w:rsidRDefault="009A156D" w:rsidP="009E0BCC">
            <w:pPr>
              <w:rPr>
                <w:rFonts w:cs="Arial"/>
              </w:rPr>
            </w:pPr>
            <w:r w:rsidRPr="00151A10">
              <w:rPr>
                <w:rFonts w:cs="Arial"/>
              </w:rPr>
              <w:t>nachsitzen</w:t>
            </w:r>
          </w:p>
          <w:p w:rsidR="009A156D" w:rsidRPr="00151A10" w:rsidRDefault="009A156D" w:rsidP="009E0BCC">
            <w:pPr>
              <w:rPr>
                <w:rFonts w:cs="Arial"/>
              </w:rPr>
            </w:pPr>
            <w:r w:rsidRPr="00151A10">
              <w:rPr>
                <w:rFonts w:cs="Arial"/>
              </w:rPr>
              <w:t>nachstellen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9E0BCC">
            <w:pPr>
              <w:rPr>
                <w:rFonts w:cs="Arial"/>
              </w:rPr>
            </w:pPr>
            <w:r w:rsidRPr="00151A10">
              <w:rPr>
                <w:rFonts w:cs="Arial"/>
              </w:rPr>
              <w:t>hintendran</w:t>
            </w:r>
          </w:p>
          <w:p w:rsidR="009A156D" w:rsidRPr="00151A10" w:rsidRDefault="009A156D" w:rsidP="009E0BCC">
            <w:pPr>
              <w:rPr>
                <w:rFonts w:cs="Arial"/>
              </w:rPr>
            </w:pPr>
            <w:r w:rsidRPr="00151A10">
              <w:rPr>
                <w:rFonts w:cs="Arial"/>
              </w:rPr>
              <w:t>hintergründig</w:t>
            </w:r>
          </w:p>
          <w:p w:rsidR="009A156D" w:rsidRPr="00151A10" w:rsidRDefault="009A156D" w:rsidP="009E0BCC">
            <w:pPr>
              <w:rPr>
                <w:rFonts w:cs="Arial"/>
              </w:rPr>
            </w:pPr>
            <w:r w:rsidRPr="00151A10">
              <w:rPr>
                <w:rFonts w:cs="Arial"/>
              </w:rPr>
              <w:t>hintergründig</w:t>
            </w:r>
          </w:p>
          <w:p w:rsidR="009A156D" w:rsidRPr="00151A10" w:rsidRDefault="009A156D" w:rsidP="009E0BCC">
            <w:pPr>
              <w:rPr>
                <w:rFonts w:cs="Arial"/>
              </w:rPr>
            </w:pPr>
            <w:r w:rsidRPr="00151A10">
              <w:rPr>
                <w:rFonts w:cs="Arial"/>
              </w:rPr>
              <w:t>hinterher</w:t>
            </w:r>
          </w:p>
          <w:p w:rsidR="009A156D" w:rsidRPr="00151A10" w:rsidRDefault="009A156D" w:rsidP="009E0BCC">
            <w:pPr>
              <w:rPr>
                <w:rFonts w:cs="Arial"/>
              </w:rPr>
            </w:pPr>
            <w:r w:rsidRPr="00151A10">
              <w:rPr>
                <w:rFonts w:cs="Arial"/>
              </w:rPr>
              <w:t>nachfolgend</w:t>
            </w:r>
          </w:p>
          <w:p w:rsidR="009A156D" w:rsidRPr="00151A10" w:rsidRDefault="009A156D" w:rsidP="009E0BCC">
            <w:pPr>
              <w:rPr>
                <w:rFonts w:cs="Arial"/>
              </w:rPr>
            </w:pPr>
            <w:r w:rsidRPr="00151A10">
              <w:rPr>
                <w:rFonts w:cs="Arial"/>
              </w:rPr>
              <w:t>nachgeordnet</w:t>
            </w:r>
          </w:p>
          <w:p w:rsidR="009A156D" w:rsidRPr="00151A10" w:rsidRDefault="009A156D" w:rsidP="009E0BCC">
            <w:pPr>
              <w:rPr>
                <w:rFonts w:cs="Arial"/>
              </w:rPr>
            </w:pPr>
            <w:r w:rsidRPr="00151A10">
              <w:rPr>
                <w:rFonts w:cs="Arial"/>
              </w:rPr>
              <w:t>nachrangig</w:t>
            </w:r>
          </w:p>
          <w:p w:rsidR="009A156D" w:rsidRPr="00151A10" w:rsidRDefault="009A156D" w:rsidP="009E0BCC">
            <w:pPr>
              <w:rPr>
                <w:rFonts w:cs="Arial"/>
              </w:rPr>
            </w:pPr>
            <w:r w:rsidRPr="00151A10">
              <w:rPr>
                <w:rFonts w:cs="Arial"/>
              </w:rPr>
              <w:t>nachsichtig</w:t>
            </w:r>
          </w:p>
          <w:p w:rsidR="009A156D" w:rsidRPr="00151A10" w:rsidRDefault="009A156D" w:rsidP="009E0BCC">
            <w:pPr>
              <w:rPr>
                <w:rFonts w:cs="Arial"/>
              </w:rPr>
            </w:pPr>
            <w:r w:rsidRPr="00151A10">
              <w:rPr>
                <w:rFonts w:cs="Arial"/>
              </w:rPr>
              <w:t>nachsichtig</w:t>
            </w:r>
          </w:p>
          <w:p w:rsidR="009A156D" w:rsidRPr="00151A10" w:rsidRDefault="009A156D" w:rsidP="009E0BCC">
            <w:pPr>
              <w:rPr>
                <w:rFonts w:cs="Arial"/>
              </w:rPr>
            </w:pPr>
            <w:r w:rsidRPr="00151A10">
              <w:rPr>
                <w:rFonts w:cs="Arial"/>
              </w:rPr>
              <w:t>nachsichtig</w:t>
            </w:r>
          </w:p>
          <w:p w:rsidR="009A156D" w:rsidRPr="00151A10" w:rsidRDefault="009A156D" w:rsidP="009E0BCC">
            <w:pPr>
              <w:rPr>
                <w:rFonts w:cs="Arial"/>
              </w:rPr>
            </w:pPr>
            <w:r w:rsidRPr="00151A10">
              <w:rPr>
                <w:rFonts w:cs="Arial"/>
              </w:rPr>
              <w:t>rückblickend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9B342B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hinterher getrauert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77100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 sieht jemandem etwas nach</w:t>
            </w:r>
          </w:p>
          <w:p w:rsidR="009A156D" w:rsidRPr="00151A10" w:rsidRDefault="009A156D" w:rsidP="00E6002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betet jemandem etwas nach</w:t>
            </w:r>
          </w:p>
          <w:p w:rsidR="009A156D" w:rsidRPr="00151A10" w:rsidRDefault="009A156D" w:rsidP="0077100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blickt hinterher</w:t>
            </w:r>
          </w:p>
          <w:p w:rsidR="009A156D" w:rsidRPr="00151A10" w:rsidRDefault="009A156D" w:rsidP="00E6002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hast das Nachsehen 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hinkt hinterher</w:t>
            </w:r>
          </w:p>
          <w:p w:rsidR="009A156D" w:rsidRPr="00151A10" w:rsidRDefault="009A156D" w:rsidP="00E6002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jemand ist das Letzte</w:t>
            </w:r>
          </w:p>
          <w:p w:rsidR="009A156D" w:rsidRPr="00151A10" w:rsidRDefault="009A156D" w:rsidP="00E6002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macht etwas hinter jemandes Rücken</w:t>
            </w:r>
          </w:p>
          <w:p w:rsidR="009A156D" w:rsidRPr="00151A10" w:rsidRDefault="009A156D" w:rsidP="00E60026">
            <w:pPr>
              <w:ind w:left="283"/>
            </w:pPr>
            <w:r w:rsidRPr="00151A10">
              <w:rPr>
                <w:rFonts w:cs="Arial"/>
              </w:rPr>
              <w:t>... macht jemandem etwas nach</w:t>
            </w:r>
          </w:p>
          <w:p w:rsidR="009A156D" w:rsidRPr="00151A10" w:rsidRDefault="009A156D" w:rsidP="00E6002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trauert etwas / jemandem hinterher</w:t>
            </w:r>
          </w:p>
          <w:p w:rsidR="009A156D" w:rsidRPr="00151A10" w:rsidRDefault="009A156D" w:rsidP="0077100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sich zurück </w:t>
            </w:r>
          </w:p>
          <w:p w:rsidR="009A156D" w:rsidRPr="00151A10" w:rsidRDefault="009A156D" w:rsidP="0077100B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gerät ins Hintertreffen</w:t>
            </w:r>
          </w:p>
          <w:p w:rsidR="009A156D" w:rsidRPr="00151A10" w:rsidRDefault="009A156D" w:rsidP="00E60026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77100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E6002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etwas nachgemacht</w:t>
            </w:r>
          </w:p>
          <w:p w:rsidR="009A156D" w:rsidRPr="00151A10" w:rsidRDefault="009A156D" w:rsidP="0077100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etwas nachgesagt</w:t>
            </w:r>
          </w:p>
          <w:p w:rsidR="009A156D" w:rsidRPr="00151A10" w:rsidRDefault="009A156D" w:rsidP="00E6002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hinterher getrauert</w:t>
            </w:r>
          </w:p>
          <w:p w:rsidR="009A156D" w:rsidRPr="00151A10" w:rsidRDefault="009A156D" w:rsidP="00E6002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hinterher getrauert</w:t>
            </w: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Default="009A156D" w:rsidP="00142CD3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Alles hat sein Für und Wider. </w:t>
            </w:r>
          </w:p>
          <w:p w:rsidR="009A156D" w:rsidRPr="00151A10" w:rsidRDefault="009A156D" w:rsidP="00142CD3">
            <w:pPr>
              <w:ind w:right="-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Den Letzten beißen die Hunde.</w:t>
            </w:r>
          </w:p>
          <w:p w:rsidR="009A156D" w:rsidRPr="00151A10" w:rsidRDefault="009A156D" w:rsidP="00142CD3">
            <w:pPr>
              <w:ind w:right="-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Letzten werden die Ersten sein.</w:t>
            </w:r>
          </w:p>
          <w:p w:rsidR="009A156D" w:rsidRDefault="009A156D" w:rsidP="00CC5CD1">
            <w:pPr>
              <w:jc w:val="left"/>
              <w:rPr>
                <w:rFonts w:cs="Arial"/>
              </w:rPr>
            </w:pPr>
            <w:r w:rsidRPr="00142CD3">
              <w:rPr>
                <w:rFonts w:cs="Arial"/>
              </w:rPr>
              <w:t>Die Zukunft war früher auch besser</w:t>
            </w:r>
            <w:r>
              <w:rPr>
                <w:rFonts w:cs="Arial"/>
              </w:rPr>
              <w:t>.</w:t>
            </w:r>
          </w:p>
          <w:p w:rsidR="009A156D" w:rsidRPr="00151A10" w:rsidRDefault="009A156D" w:rsidP="00142CD3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Früher war alles besser.</w:t>
            </w:r>
          </w:p>
          <w:p w:rsidR="009A156D" w:rsidRDefault="009A156D" w:rsidP="00142CD3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Hinterher weiß man immer mehr.</w:t>
            </w:r>
          </w:p>
          <w:p w:rsidR="009A156D" w:rsidRPr="00142CD3" w:rsidRDefault="009A156D" w:rsidP="00142CD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Man sollte nie etwas auf morgen verschieben, was man auch übermorgen oder überübermorgen erledigen kann.</w:t>
            </w:r>
          </w:p>
          <w:p w:rsidR="009A156D" w:rsidRPr="00151A10" w:rsidRDefault="009A156D" w:rsidP="00142CD3">
            <w:pPr>
              <w:ind w:right="-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Vorsorge ist besser als Nachsorge.</w:t>
            </w:r>
          </w:p>
          <w:p w:rsidR="009A156D" w:rsidRPr="00151A10" w:rsidRDefault="009A156D" w:rsidP="00142CD3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Was du heute kannst besorgen, das verschiebe nicht auf morgen.</w:t>
            </w:r>
          </w:p>
        </w:tc>
      </w:tr>
    </w:tbl>
    <w:p w:rsidR="009A156D" w:rsidRPr="00151A10" w:rsidRDefault="009A156D">
      <w:pPr>
        <w:ind w:left="426" w:right="424"/>
        <w:rPr>
          <w:rFonts w:cs="Arial"/>
        </w:rPr>
      </w:pPr>
    </w:p>
    <w:p w:rsidR="009A156D" w:rsidRPr="00151A10" w:rsidRDefault="009A156D">
      <w:pPr>
        <w:ind w:left="426" w:right="424"/>
        <w:rPr>
          <w:rFonts w:cs="Arial"/>
          <w:b/>
          <w:b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DC6C84">
      <w:pPr>
        <w:pStyle w:val="Heading3"/>
      </w:pPr>
      <w:bookmarkStart w:id="9" w:name="_Toc295382924"/>
      <w:r w:rsidRPr="00151A10">
        <w:t>nah und zentral / fern und peripher</w:t>
      </w:r>
      <w:bookmarkEnd w:id="9"/>
    </w:p>
    <w:p w:rsidR="009A156D" w:rsidRPr="00151A10" w:rsidRDefault="009A156D">
      <w:pPr>
        <w:ind w:left="1560" w:right="424" w:hanging="1134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144073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10" w:name="_Toc295382925"/>
            <w:r w:rsidRPr="00151A10">
              <w:t>nah und zentral</w:t>
            </w:r>
            <w:bookmarkEnd w:id="10"/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144073">
            <w:pPr>
              <w:ind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Hauptrolle</w:t>
            </w:r>
          </w:p>
          <w:p w:rsidR="009A156D" w:rsidRPr="00151A10" w:rsidRDefault="009A156D" w:rsidP="00144073">
            <w:pPr>
              <w:ind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zentrale Figur</w:t>
            </w:r>
          </w:p>
          <w:p w:rsidR="009A156D" w:rsidRPr="00151A10" w:rsidRDefault="009A156D" w:rsidP="00144073">
            <w:pPr>
              <w:ind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Nächster</w:t>
            </w:r>
          </w:p>
          <w:p w:rsidR="009A156D" w:rsidRPr="00151A10" w:rsidRDefault="009A156D" w:rsidP="00144073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naher Verwandter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Default="009A156D" w:rsidP="003F62C6">
            <w:pPr>
              <w:ind w:right="180"/>
              <w:jc w:val="left"/>
              <w:rPr>
                <w:rFonts w:cs="Arial"/>
              </w:rPr>
            </w:pPr>
            <w:r>
              <w:rPr>
                <w:rFonts w:cs="Arial"/>
              </w:rPr>
              <w:t>das Zentrum</w:t>
            </w:r>
          </w:p>
          <w:p w:rsidR="009A156D" w:rsidRDefault="009A156D" w:rsidP="003F62C6">
            <w:pPr>
              <w:ind w:right="180"/>
              <w:jc w:val="left"/>
              <w:rPr>
                <w:rFonts w:cs="Arial"/>
              </w:rPr>
            </w:pPr>
            <w:r>
              <w:rPr>
                <w:rFonts w:cs="Arial"/>
              </w:rPr>
              <w:t>der Erdmittelpunkt</w:t>
            </w:r>
          </w:p>
          <w:p w:rsidR="009A156D" w:rsidRDefault="009A156D" w:rsidP="003F62C6">
            <w:pPr>
              <w:ind w:right="180"/>
              <w:jc w:val="left"/>
              <w:rPr>
                <w:rFonts w:cs="Arial"/>
              </w:rPr>
            </w:pPr>
            <w:r>
              <w:rPr>
                <w:rFonts w:cs="Arial"/>
              </w:rPr>
              <w:t>die goldene Mitte</w:t>
            </w:r>
          </w:p>
          <w:p w:rsidR="009A156D" w:rsidRPr="00151A10" w:rsidRDefault="009A156D" w:rsidP="003F62C6">
            <w:pPr>
              <w:ind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Einzugsgebiet</w:t>
            </w:r>
          </w:p>
          <w:p w:rsidR="009A156D" w:rsidRPr="00151A10" w:rsidRDefault="009A156D" w:rsidP="003F62C6">
            <w:pPr>
              <w:ind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Hauptgebäude</w:t>
            </w:r>
          </w:p>
          <w:p w:rsidR="009A156D" w:rsidRPr="00151A10" w:rsidRDefault="009A156D" w:rsidP="003F62C6">
            <w:pPr>
              <w:ind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in Hörweite / Reichweite</w:t>
            </w:r>
          </w:p>
          <w:p w:rsidR="009A156D" w:rsidRPr="00151A10" w:rsidRDefault="009A156D" w:rsidP="003F62C6">
            <w:pPr>
              <w:ind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Innenwelt</w:t>
            </w:r>
          </w:p>
          <w:p w:rsidR="009A156D" w:rsidRPr="00151A10" w:rsidRDefault="009A156D" w:rsidP="003F62C6">
            <w:pPr>
              <w:ind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Nähe</w:t>
            </w:r>
          </w:p>
          <w:p w:rsidR="009A156D" w:rsidRPr="00151A10" w:rsidRDefault="009A156D" w:rsidP="003F62C6">
            <w:pPr>
              <w:ind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Naherholungsgebiet</w:t>
            </w:r>
          </w:p>
          <w:p w:rsidR="009A156D" w:rsidRPr="00151A10" w:rsidRDefault="009A156D" w:rsidP="003F62C6">
            <w:pPr>
              <w:ind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um die Ecke</w:t>
            </w:r>
          </w:p>
          <w:p w:rsidR="009A156D" w:rsidRPr="00151A10" w:rsidRDefault="009A156D" w:rsidP="003F62C6">
            <w:pPr>
              <w:ind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Zentraldienststelle</w:t>
            </w:r>
          </w:p>
          <w:p w:rsidR="009A156D" w:rsidRPr="00151A10" w:rsidRDefault="009A156D" w:rsidP="003F62C6">
            <w:pPr>
              <w:ind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Zentrale</w:t>
            </w:r>
          </w:p>
          <w:p w:rsidR="009A156D" w:rsidRPr="00151A10" w:rsidRDefault="009A156D" w:rsidP="003F62C6">
            <w:pPr>
              <w:ind w:right="18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Zentrum</w:t>
            </w: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3F62C6">
            <w:pPr>
              <w:ind w:right="179"/>
              <w:jc w:val="left"/>
              <w:rPr>
                <w:rFonts w:cs="Arial"/>
                <w:b/>
                <w:bCs/>
              </w:rPr>
            </w:pPr>
            <w:r w:rsidRPr="00151A10">
              <w:rPr>
                <w:rFonts w:cs="Arial"/>
              </w:rPr>
              <w:t>Annäherung</w:t>
            </w:r>
          </w:p>
          <w:p w:rsidR="009A156D" w:rsidRPr="00151A10" w:rsidRDefault="009A156D" w:rsidP="003F62C6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Punktlandung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zentrales Argument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>annähern</w:t>
            </w:r>
            <w:r w:rsidRPr="00151A10">
              <w:rPr>
                <w:rFonts w:cs="Arial"/>
                <w:bCs/>
                <w:iCs/>
              </w:rPr>
              <w:t xml:space="preserve"> 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zentrieren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3F62C6">
            <w:pPr>
              <w:ind w:right="242"/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</w:rPr>
              <w:t>punktgenau</w:t>
            </w:r>
          </w:p>
          <w:p w:rsidR="009A156D" w:rsidRPr="00151A10" w:rsidRDefault="009A156D" w:rsidP="003F62C6">
            <w:pPr>
              <w:ind w:right="242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gradlinig</w:t>
            </w:r>
          </w:p>
          <w:p w:rsidR="009A156D" w:rsidRPr="00151A10" w:rsidRDefault="009A156D" w:rsidP="003F62C6">
            <w:pPr>
              <w:ind w:right="242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naheliegend</w:t>
            </w:r>
          </w:p>
          <w:p w:rsidR="009A156D" w:rsidRPr="00151A10" w:rsidRDefault="009A156D" w:rsidP="003F62C6">
            <w:pPr>
              <w:ind w:right="242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nahestehend</w:t>
            </w:r>
          </w:p>
          <w:p w:rsidR="009A156D" w:rsidRPr="00151A10" w:rsidRDefault="009A156D" w:rsidP="003F62C6">
            <w:pPr>
              <w:ind w:right="242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nahezu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annähernd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3F62C6">
            <w:pPr>
              <w:ind w:left="28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Mittendrin, statt nur dabei!</w:t>
            </w:r>
          </w:p>
          <w:p w:rsidR="009A156D" w:rsidRPr="00151A10" w:rsidRDefault="009A156D" w:rsidP="003F62C6">
            <w:pPr>
              <w:ind w:left="28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Ab durch die Mitte!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von Nahem betrachtet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3F62C6">
            <w:pPr>
              <w:ind w:left="28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im Zentrum des Interesses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3F62C6">
            <w:pPr>
              <w:ind w:left="28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im Zentrum des Interesses</w:t>
            </w:r>
          </w:p>
          <w:p w:rsidR="009A156D" w:rsidRPr="00151A10" w:rsidRDefault="009A156D" w:rsidP="003F62C6">
            <w:pPr>
              <w:ind w:left="28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im Mittelpunkt </w:t>
            </w:r>
          </w:p>
          <w:p w:rsidR="009A156D" w:rsidRPr="00151A10" w:rsidRDefault="009A156D" w:rsidP="003F62C6">
            <w:pPr>
              <w:ind w:left="28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ins Schwarze </w:t>
            </w:r>
          </w:p>
          <w:p w:rsidR="009A156D" w:rsidRPr="00151A10" w:rsidRDefault="009A156D" w:rsidP="003F62C6">
            <w:pPr>
              <w:ind w:left="28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geht direkt auf etwas zu</w:t>
            </w:r>
          </w:p>
          <w:p w:rsidR="009A156D" w:rsidRPr="00151A10" w:rsidRDefault="009A156D" w:rsidP="003F62C6">
            <w:pPr>
              <w:ind w:left="28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im Rampenlicht</w:t>
            </w:r>
          </w:p>
          <w:p w:rsidR="009A156D" w:rsidRPr="00151A10" w:rsidRDefault="009A156D" w:rsidP="003F62C6">
            <w:pPr>
              <w:ind w:left="28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vertritt einen Standpunkt </w:t>
            </w:r>
          </w:p>
          <w:p w:rsidR="009A156D" w:rsidRPr="00151A10" w:rsidRDefault="009A156D" w:rsidP="003F62C6">
            <w:pPr>
              <w:ind w:left="28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kommt auf den Punkt</w:t>
            </w:r>
          </w:p>
          <w:p w:rsidR="009A156D" w:rsidRPr="00151A10" w:rsidRDefault="009A156D" w:rsidP="003F62C6">
            <w:pPr>
              <w:ind w:left="28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kommt nicht drum herum</w:t>
            </w:r>
          </w:p>
          <w:p w:rsidR="009A156D" w:rsidRPr="00151A10" w:rsidRDefault="009A156D" w:rsidP="003F62C6">
            <w:pPr>
              <w:ind w:left="28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läuft auf</w:t>
            </w:r>
          </w:p>
          <w:p w:rsidR="009A156D" w:rsidRPr="00151A10" w:rsidRDefault="009A156D" w:rsidP="003F62C6">
            <w:pPr>
              <w:ind w:left="28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lässt nichts beiseite</w:t>
            </w:r>
          </w:p>
          <w:p w:rsidR="009A156D" w:rsidRPr="00151A10" w:rsidRDefault="009A156D" w:rsidP="003F62C6">
            <w:pPr>
              <w:ind w:left="28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voll auf der Spur</w:t>
            </w:r>
          </w:p>
          <w:p w:rsidR="009A156D" w:rsidRPr="00151A10" w:rsidRDefault="009A156D" w:rsidP="003F62C6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3F62C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Warum in die Ferne schweifen, wenn das Gute doch so nahe liegt?</w:t>
            </w:r>
          </w:p>
          <w:p w:rsidR="009A156D" w:rsidRPr="00151A10" w:rsidRDefault="009A156D" w:rsidP="003F62C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Wahrheit liegt in der Mitte.</w:t>
            </w:r>
          </w:p>
          <w:p w:rsidR="009A156D" w:rsidRPr="00151A10" w:rsidRDefault="009A156D" w:rsidP="003F62C6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In der Not ist jeder sich selbst der Nächste.</w:t>
            </w:r>
          </w:p>
        </w:tc>
      </w:tr>
    </w:tbl>
    <w:p w:rsidR="009A156D" w:rsidRPr="00151A10" w:rsidRDefault="009A156D">
      <w:pPr>
        <w:ind w:left="1560" w:right="424" w:hanging="1134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144073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11" w:name="_Toc295382926"/>
            <w:r w:rsidRPr="00151A10">
              <w:t>fern und peripher</w:t>
            </w:r>
            <w:bookmarkEnd w:id="11"/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3F62C6">
            <w:pPr>
              <w:ind w:left="216" w:right="211"/>
              <w:rPr>
                <w:rFonts w:cs="Arial"/>
              </w:rPr>
            </w:pPr>
            <w:r w:rsidRPr="00151A10">
              <w:rPr>
                <w:rFonts w:cs="Arial"/>
              </w:rPr>
              <w:t>Nebenrolle</w:t>
            </w:r>
          </w:p>
          <w:p w:rsidR="009A156D" w:rsidRPr="00151A10" w:rsidRDefault="009A156D" w:rsidP="003F62C6">
            <w:pPr>
              <w:ind w:left="220"/>
              <w:rPr>
                <w:rFonts w:cs="Arial"/>
              </w:rPr>
            </w:pPr>
            <w:r w:rsidRPr="00151A10">
              <w:rPr>
                <w:rFonts w:cs="Arial"/>
              </w:rPr>
              <w:t>Randfigur</w:t>
            </w:r>
          </w:p>
          <w:p w:rsidR="009A156D" w:rsidRPr="00151A10" w:rsidRDefault="009A156D" w:rsidP="003F62C6">
            <w:pPr>
              <w:ind w:left="220"/>
              <w:rPr>
                <w:rFonts w:cs="Arial"/>
              </w:rPr>
            </w:pPr>
            <w:r w:rsidRPr="00151A10">
              <w:rPr>
                <w:rFonts w:cs="Arial"/>
              </w:rPr>
              <w:t>Fremder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entfernter Verwandter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Nebengebäude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Nebendienststelle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Außenstelle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Vorort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Außenwelt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Ferne / Fremde</w:t>
            </w:r>
          </w:p>
          <w:p w:rsidR="009A156D" w:rsidRPr="00151A10" w:rsidRDefault="009A156D" w:rsidP="003F62C6">
            <w:r w:rsidRPr="00151A10">
              <w:rPr>
                <w:rFonts w:cs="Arial"/>
              </w:rPr>
              <w:t>außer Hörweite / Reichweite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hinter dem Mond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am Horizont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Übersee</w:t>
            </w:r>
          </w:p>
          <w:p w:rsidR="009A156D" w:rsidRPr="00151A10" w:rsidRDefault="009A156D" w:rsidP="003F62C6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über alle Berge</w:t>
            </w: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Entfernung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Randerscheinung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Nebenargument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Entferntheit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dezentrieren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entfernen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3F62C6">
            <w:pPr>
              <w:ind w:right="242"/>
              <w:rPr>
                <w:rFonts w:cs="Arial"/>
              </w:rPr>
            </w:pPr>
            <w:r w:rsidRPr="00151A10">
              <w:rPr>
                <w:rFonts w:cs="Arial"/>
              </w:rPr>
              <w:t>nebenher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nebenbei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weit hergeholt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ausufernd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fernab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weitschweifig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Dabei sein ist alles!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aus der Entfernung / Ferne betrachtet 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mit jemandem ist es nicht weit her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Default="009A156D" w:rsidP="003F62C6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... geht jemandem am Arsch vorbei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interessiert nur am Rande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weit hergeholt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interessiert nur am Rande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am Rande</w:t>
            </w:r>
          </w:p>
          <w:p w:rsidR="009A156D" w:rsidRPr="00151A10" w:rsidRDefault="009A156D" w:rsidP="003F62C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schießt vorbei / über das Ziel hinaus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laviert sich an etwas vorbei 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am Bühnenrand</w:t>
            </w:r>
          </w:p>
          <w:p w:rsidR="009A156D" w:rsidRPr="00151A10" w:rsidRDefault="009A156D" w:rsidP="003F62C6">
            <w:pPr>
              <w:ind w:left="283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redet um den heißen Brei herum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streift ein Thema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kommt drum herum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umschifft ein Problem 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etwas beiseite 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neben der Spur</w:t>
            </w:r>
          </w:p>
          <w:p w:rsidR="009A156D" w:rsidRDefault="009A156D" w:rsidP="003F62C6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CC5CD1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</w:t>
            </w:r>
            <w:r>
              <w:rPr>
                <w:rFonts w:cs="Arial"/>
                <w:i/>
                <w:iCs/>
              </w:rPr>
              <w:t>em</w:t>
            </w:r>
            <w:r w:rsidRPr="00151A10">
              <w:rPr>
                <w:rFonts w:cs="Arial"/>
                <w:i/>
                <w:iCs/>
              </w:rPr>
              <w:t xml:space="preserve"> ...</w:t>
            </w:r>
          </w:p>
          <w:p w:rsidR="009A156D" w:rsidRDefault="009A156D" w:rsidP="00CC5CD1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... geht etwas am Arsch vorbei</w:t>
            </w:r>
          </w:p>
          <w:p w:rsidR="009A156D" w:rsidRPr="00151A10" w:rsidRDefault="009A156D" w:rsidP="003F62C6">
            <w:pPr>
              <w:ind w:left="283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3F62C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Warum in die Ferne schweifen, wenn das Gute doch so nahe liegt?</w:t>
            </w:r>
          </w:p>
          <w:p w:rsidR="009A156D" w:rsidRPr="00151A10" w:rsidRDefault="009A156D" w:rsidP="003F62C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Wahrheit liegt in der Mitte.</w:t>
            </w:r>
          </w:p>
        </w:tc>
      </w:tr>
    </w:tbl>
    <w:p w:rsidR="009A156D" w:rsidRPr="00151A10" w:rsidRDefault="009A156D">
      <w:pPr>
        <w:ind w:left="1560" w:right="424" w:hanging="1134"/>
        <w:rPr>
          <w:rFonts w:cs="Arial"/>
        </w:rPr>
      </w:pPr>
    </w:p>
    <w:p w:rsidR="009A156D" w:rsidRPr="00151A10" w:rsidRDefault="009A156D">
      <w:pPr>
        <w:ind w:left="284" w:right="424"/>
        <w:rPr>
          <w:rFonts w:cs="Arial"/>
          <w:b/>
          <w:b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  <w:b w:val="0"/>
          <w:bCs/>
          <w:sz w:val="24"/>
        </w:rPr>
        <w:br w:type="page"/>
      </w:r>
    </w:p>
    <w:p w:rsidR="009A156D" w:rsidRPr="00151A10" w:rsidRDefault="009A156D" w:rsidP="00DC6C84">
      <w:pPr>
        <w:pStyle w:val="Heading3"/>
      </w:pPr>
      <w:bookmarkStart w:id="12" w:name="_Toc295382927"/>
      <w:r w:rsidRPr="00151A10">
        <w:t>schwer, stark und groß / leicht, schwach und klein</w:t>
      </w:r>
      <w:bookmarkEnd w:id="12"/>
    </w:p>
    <w:p w:rsidR="009A156D" w:rsidRPr="00151A10" w:rsidRDefault="009A156D">
      <w:pPr>
        <w:ind w:left="284" w:right="424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3F62C6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13" w:name="_Toc295382928"/>
            <w:r w:rsidRPr="00151A10">
              <w:t>schwer, stark und groß</w:t>
            </w:r>
            <w:bookmarkEnd w:id="13"/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Bulle</w:t>
            </w:r>
          </w:p>
          <w:p w:rsidR="009A156D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Dragoner</w:t>
            </w:r>
          </w:p>
          <w:p w:rsidR="009A156D" w:rsidRDefault="009A156D" w:rsidP="003F62C6">
            <w:pPr>
              <w:ind w:right="181"/>
              <w:jc w:val="left"/>
              <w:rPr>
                <w:rFonts w:cs="Arial"/>
              </w:rPr>
            </w:pPr>
            <w:r>
              <w:rPr>
                <w:rFonts w:cs="Arial"/>
              </w:rPr>
              <w:t>Kraftmeier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>
              <w:rPr>
                <w:rFonts w:cs="Arial"/>
              </w:rPr>
              <w:t>Kraftprotz</w:t>
            </w:r>
          </w:p>
          <w:p w:rsidR="009A156D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Großherzog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>
              <w:rPr>
                <w:rFonts w:cs="Arial"/>
              </w:rPr>
              <w:t>Grroßkatze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Großkotz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Großkrimineller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Großmaul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Großvieh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Koloss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Maschine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Riese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Schrank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schwerer Junge</w:t>
            </w:r>
          </w:p>
          <w:p w:rsidR="009A156D" w:rsidRPr="00151A10" w:rsidRDefault="009A156D" w:rsidP="003F62C6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Schwergewicht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Schwerverbrecher</w:t>
            </w:r>
          </w:p>
          <w:p w:rsidR="009A156D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Untier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>
              <w:rPr>
                <w:rFonts w:cs="Arial"/>
              </w:rPr>
              <w:t>Zugpferd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2E2B1F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Ballungszentrum</w:t>
            </w:r>
          </w:p>
          <w:p w:rsidR="009A156D" w:rsidRPr="00151A10" w:rsidRDefault="009A156D" w:rsidP="003F62C6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Burg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Großstadt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Hauptstadt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Residenzstad</w:t>
            </w:r>
          </w:p>
          <w:p w:rsidR="009A156D" w:rsidRDefault="009A156D" w:rsidP="003F62C6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Schloss</w:t>
            </w:r>
          </w:p>
          <w:p w:rsidR="009A156D" w:rsidRPr="00151A10" w:rsidRDefault="009A156D" w:rsidP="003F62C6">
            <w:pPr>
              <w:ind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Starkstrom</w:t>
            </w:r>
          </w:p>
          <w:p w:rsidR="009A156D" w:rsidRPr="00151A10" w:rsidRDefault="009A156D" w:rsidP="003F62C6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Villa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Villenviertel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Weltstadt</w:t>
            </w: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3F62C6">
            <w:pPr>
              <w:ind w:right="278"/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schwer:</w:t>
            </w:r>
          </w:p>
          <w:p w:rsidR="009A156D" w:rsidRPr="00151A10" w:rsidRDefault="009A156D" w:rsidP="002E2B1F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schwer wiegende Argument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stark:</w:t>
            </w:r>
          </w:p>
          <w:p w:rsidR="009A156D" w:rsidRPr="00151A10" w:rsidRDefault="009A156D" w:rsidP="002E2B1F">
            <w:pPr>
              <w:ind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starke Geist</w:t>
            </w:r>
          </w:p>
          <w:p w:rsidR="009A156D" w:rsidRPr="00151A10" w:rsidRDefault="009A156D" w:rsidP="002E2B1F">
            <w:pPr>
              <w:ind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starke Wille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starkes Argument</w:t>
            </w:r>
          </w:p>
          <w:p w:rsidR="009A156D" w:rsidRPr="00151A10" w:rsidRDefault="009A156D" w:rsidP="002E2B1F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Starkbier</w:t>
            </w:r>
          </w:p>
          <w:p w:rsidR="009A156D" w:rsidRPr="00151A10" w:rsidRDefault="009A156D" w:rsidP="002E2B1F">
            <w:pPr>
              <w:rPr>
                <w:rFonts w:cs="Arial"/>
              </w:rPr>
            </w:pPr>
            <w:r w:rsidRPr="00151A10">
              <w:rPr>
                <w:rFonts w:cs="Arial"/>
              </w:rPr>
              <w:t>starker Tobak</w:t>
            </w:r>
          </w:p>
          <w:p w:rsidR="009A156D" w:rsidRPr="00151A10" w:rsidRDefault="009A156D" w:rsidP="002E2B1F">
            <w:pPr>
              <w:rPr>
                <w:rFonts w:cs="Arial"/>
              </w:rPr>
            </w:pPr>
            <w:r w:rsidRPr="00151A10">
              <w:rPr>
                <w:rFonts w:cs="Arial"/>
              </w:rPr>
              <w:t>Starkstrom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groß: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  <w:r w:rsidRPr="00151A10">
              <w:rPr>
                <w:rFonts w:cs="Arial"/>
              </w:rPr>
              <w:t>Großhandel</w:t>
            </w:r>
          </w:p>
          <w:p w:rsidR="009A156D" w:rsidRPr="00151A10" w:rsidRDefault="009A156D" w:rsidP="003F62C6">
            <w:pPr>
              <w:ind w:right="278"/>
              <w:jc w:val="left"/>
              <w:rPr>
                <w:rFonts w:cs="Arial"/>
                <w:b/>
                <w:bCs/>
              </w:rPr>
            </w:pPr>
            <w:r w:rsidRPr="00151A10">
              <w:rPr>
                <w:rFonts w:cs="Arial"/>
              </w:rPr>
              <w:t>Großmut</w:t>
            </w:r>
          </w:p>
          <w:p w:rsidR="009A156D" w:rsidRPr="00151A10" w:rsidRDefault="009A156D" w:rsidP="002E2B1F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  <w:bCs/>
                <w:iCs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schwer: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erschweren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stark: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erstarken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>stärken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groß:</w:t>
            </w:r>
          </w:p>
          <w:p w:rsidR="009A156D" w:rsidRDefault="009A156D" w:rsidP="003F62C6">
            <w:pPr>
              <w:ind w:right="181"/>
              <w:jc w:val="left"/>
              <w:rPr>
                <w:rFonts w:cs="Arial"/>
              </w:rPr>
            </w:pPr>
            <w:r>
              <w:rPr>
                <w:rFonts w:cs="Arial"/>
              </w:rPr>
              <w:t>aufblähen</w:t>
            </w:r>
          </w:p>
          <w:p w:rsidR="009A156D" w:rsidRDefault="009A156D" w:rsidP="003F62C6">
            <w:pPr>
              <w:ind w:right="181"/>
              <w:jc w:val="left"/>
              <w:rPr>
                <w:rFonts w:cs="Arial"/>
              </w:rPr>
            </w:pPr>
            <w:r>
              <w:rPr>
                <w:rFonts w:cs="Arial"/>
              </w:rPr>
              <w:t>aufblasen</w:t>
            </w:r>
          </w:p>
          <w:p w:rsidR="009A156D" w:rsidRDefault="009A156D" w:rsidP="003F62C6">
            <w:pPr>
              <w:ind w:right="181"/>
              <w:jc w:val="left"/>
              <w:rPr>
                <w:rFonts w:cs="Arial"/>
              </w:rPr>
            </w:pPr>
            <w:r>
              <w:rPr>
                <w:rFonts w:cs="Arial"/>
              </w:rPr>
              <w:t>aufplustern</w:t>
            </w:r>
          </w:p>
          <w:p w:rsidR="009A156D" w:rsidRPr="00151A10" w:rsidRDefault="009A156D" w:rsidP="003F62C6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vergrößern</w:t>
            </w:r>
          </w:p>
          <w:p w:rsidR="009A156D" w:rsidRPr="00151A10" w:rsidRDefault="009A156D" w:rsidP="003F62C6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groß machen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schwer: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schwermütig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schwerfällig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schwerwiegend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schwergläubig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stark: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  <w:r w:rsidRPr="00151A10">
              <w:rPr>
                <w:rFonts w:cs="Arial"/>
              </w:rPr>
              <w:t>stark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groß: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großmütig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großkopfert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großspurig</w:t>
            </w:r>
          </w:p>
          <w:p w:rsidR="009A156D" w:rsidRPr="00151A10" w:rsidRDefault="009A156D" w:rsidP="002E2B1F">
            <w:pPr>
              <w:ind w:right="18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großkotzig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großzügig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schwer: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5219A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schweren Herzens</w:t>
            </w:r>
          </w:p>
          <w:p w:rsidR="009A156D" w:rsidRPr="00151A10" w:rsidRDefault="009A156D" w:rsidP="005219A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Nimm es nicht so schwer!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5219A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es sich schwer </w:t>
            </w:r>
          </w:p>
          <w:p w:rsidR="009A156D" w:rsidRPr="00151A10" w:rsidRDefault="009A156D" w:rsidP="005219A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sich schwerwiegende Gedanken</w:t>
            </w:r>
          </w:p>
          <w:p w:rsidR="009A156D" w:rsidRPr="00151A10" w:rsidRDefault="009A156D" w:rsidP="005219A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sich schwer wie ein Stein</w:t>
            </w:r>
          </w:p>
          <w:p w:rsidR="009A156D" w:rsidRPr="00151A10" w:rsidRDefault="009A156D" w:rsidP="005219A7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5219A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5219A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fällt etwas schwer </w:t>
            </w:r>
          </w:p>
          <w:p w:rsidR="009A156D" w:rsidRPr="00151A10" w:rsidRDefault="009A156D" w:rsidP="005219A7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stark: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starker Tobak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683E46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/ vertritt ein starkes Argument</w:t>
            </w:r>
          </w:p>
          <w:p w:rsidR="009A156D" w:rsidRPr="00151A10" w:rsidRDefault="009A156D" w:rsidP="00683E46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einen starke</w:t>
            </w:r>
            <w:r>
              <w:rPr>
                <w:rFonts w:cs="Arial"/>
              </w:rPr>
              <w:t>n</w:t>
            </w:r>
            <w:r w:rsidRPr="00151A10">
              <w:rPr>
                <w:rFonts w:cs="Arial"/>
              </w:rPr>
              <w:t xml:space="preserve"> Geist</w:t>
            </w:r>
          </w:p>
          <w:p w:rsidR="009A156D" w:rsidRPr="00151A10" w:rsidRDefault="009A156D" w:rsidP="00683E46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einen starke</w:t>
            </w:r>
            <w:r>
              <w:rPr>
                <w:rFonts w:cs="Arial"/>
              </w:rPr>
              <w:t>n</w:t>
            </w:r>
            <w:r w:rsidRPr="00151A10">
              <w:rPr>
                <w:rFonts w:cs="Arial"/>
              </w:rPr>
              <w:t xml:space="preserve"> Wille</w:t>
            </w:r>
            <w:r>
              <w:rPr>
                <w:rFonts w:cs="Arial"/>
              </w:rPr>
              <w:t>n</w:t>
            </w:r>
          </w:p>
          <w:p w:rsidR="009A156D" w:rsidRPr="00151A10" w:rsidRDefault="009A156D" w:rsidP="00683E4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stark wie ein Bär</w:t>
            </w:r>
          </w:p>
          <w:p w:rsidR="009A156D" w:rsidRPr="00151A10" w:rsidRDefault="009A156D" w:rsidP="00683E46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legt einen starken Auftritt hin</w:t>
            </w:r>
          </w:p>
          <w:p w:rsidR="009A156D" w:rsidRPr="00151A10" w:rsidRDefault="009A156D" w:rsidP="00683E46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unter Starkstrom</w:t>
            </w:r>
          </w:p>
          <w:p w:rsidR="009A156D" w:rsidRPr="00151A10" w:rsidRDefault="009A156D" w:rsidP="00683E46">
            <w:pPr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groß: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kommt groß raus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schwer:</w:t>
            </w: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Aller Anfang ist schwer.</w:t>
            </w: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</w:rPr>
            </w:pP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groß:</w:t>
            </w:r>
          </w:p>
          <w:p w:rsidR="009A156D" w:rsidRDefault="009A156D" w:rsidP="00683E46">
            <w:pPr>
              <w:ind w:right="278"/>
              <w:jc w:val="left"/>
              <w:rPr>
                <w:rFonts w:cs="Arial"/>
              </w:rPr>
            </w:pPr>
            <w:r>
              <w:rPr>
                <w:rFonts w:cs="Arial"/>
              </w:rPr>
              <w:t>Auf die Größe kommt‘s (nicht) an.</w:t>
            </w: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Denken soll man den Pferden überlassen, die haben die größeren Köpfe.</w:t>
            </w:r>
          </w:p>
          <w:p w:rsidR="009A156D" w:rsidRPr="00151A10" w:rsidRDefault="009A156D" w:rsidP="00683E46">
            <w:pPr>
              <w:rPr>
                <w:rFonts w:cs="Arial"/>
              </w:rPr>
            </w:pPr>
            <w:r w:rsidRPr="00151A10">
              <w:rPr>
                <w:rFonts w:cs="Arial"/>
              </w:rPr>
              <w:t>Kleine Kinder spielen gern, große noch viel lieber.</w:t>
            </w:r>
          </w:p>
          <w:p w:rsidR="009A156D" w:rsidRPr="00151A10" w:rsidRDefault="009A156D" w:rsidP="00683E4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Von kleinen Fischen werden die Hechte groß. </w:t>
            </w:r>
          </w:p>
          <w:p w:rsidR="009A156D" w:rsidRDefault="009A156D" w:rsidP="00683E46">
            <w:pPr>
              <w:ind w:right="278"/>
              <w:jc w:val="left"/>
              <w:rPr>
                <w:rFonts w:cs="Arial"/>
              </w:rPr>
            </w:pPr>
            <w:r>
              <w:rPr>
                <w:rFonts w:cs="Arial"/>
              </w:rPr>
              <w:t>Wer zu groß ist für kleine Aufgaben, ist oft zu klein für große Aufgaben.</w:t>
            </w: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Zu viel ist zu viel und zu wenig ist nicht genug.</w:t>
            </w: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</w:rPr>
            </w:pP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stark:</w:t>
            </w:r>
          </w:p>
          <w:p w:rsidR="009A156D" w:rsidRPr="00151A10" w:rsidRDefault="009A156D" w:rsidP="00683E46">
            <w:pPr>
              <w:rPr>
                <w:rFonts w:cs="Arial"/>
              </w:rPr>
            </w:pPr>
            <w:r w:rsidRPr="00151A10">
              <w:rPr>
                <w:rFonts w:cs="Arial"/>
              </w:rPr>
              <w:t>Eine gute Schwäche ist besser als eine schlechte Stärke.</w:t>
            </w: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Streichholz bricht, dreißig aber nicht.</w:t>
            </w: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Gemeinsam ist man stark.</w:t>
            </w:r>
          </w:p>
          <w:p w:rsidR="009A156D" w:rsidRPr="00151A10" w:rsidRDefault="009A156D" w:rsidP="00683E46">
            <w:pPr>
              <w:rPr>
                <w:rFonts w:cs="Arial"/>
              </w:rPr>
            </w:pPr>
            <w:r w:rsidRPr="00151A10">
              <w:rPr>
                <w:rFonts w:cs="Arial"/>
              </w:rPr>
              <w:t>In der Ruhe liegt die Kraft.</w:t>
            </w:r>
          </w:p>
          <w:p w:rsidR="009A156D" w:rsidRPr="00151A10" w:rsidRDefault="009A156D" w:rsidP="00683E46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Um zu ertragen, was anderen zustößt, sind wir allemal stark genug.</w:t>
            </w: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Zusammen ist man stark.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284" w:right="424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3F62C6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14" w:name="_Toc295382929"/>
            <w:r w:rsidRPr="00151A10">
              <w:t>leicht, schwach und klein</w:t>
            </w:r>
            <w:bookmarkEnd w:id="14"/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3F62C6">
            <w:pPr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leicht: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leichtes Mädchen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Leichtgewicht</w:t>
            </w:r>
          </w:p>
          <w:p w:rsidR="009A156D" w:rsidRPr="00151A10" w:rsidRDefault="009A156D" w:rsidP="003F62C6">
            <w:pPr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schwach:</w:t>
            </w:r>
          </w:p>
          <w:p w:rsidR="009A156D" w:rsidRPr="00151A10" w:rsidRDefault="009A156D" w:rsidP="002E2B1F">
            <w:pPr>
              <w:rPr>
                <w:rFonts w:cs="Arial"/>
              </w:rPr>
            </w:pPr>
            <w:r w:rsidRPr="00151A10">
              <w:rPr>
                <w:rFonts w:cs="Arial"/>
              </w:rPr>
              <w:t>Schwachkopf</w:t>
            </w:r>
          </w:p>
          <w:p w:rsidR="009A156D" w:rsidRPr="00151A10" w:rsidRDefault="009A156D" w:rsidP="002E2B1F">
            <w:pPr>
              <w:rPr>
                <w:rFonts w:cs="Arial"/>
              </w:rPr>
            </w:pPr>
            <w:r>
              <w:rPr>
                <w:rFonts w:cs="Arial"/>
              </w:rPr>
              <w:t>Schwächling</w:t>
            </w:r>
          </w:p>
          <w:p w:rsidR="009A156D" w:rsidRDefault="009A156D" w:rsidP="002E2B1F">
            <w:pPr>
              <w:rPr>
                <w:rFonts w:cs="Arial"/>
              </w:rPr>
            </w:pPr>
            <w:r w:rsidRPr="00151A10">
              <w:rPr>
                <w:rFonts w:cs="Arial"/>
              </w:rPr>
              <w:t>Schwachmat</w:t>
            </w:r>
          </w:p>
          <w:p w:rsidR="009A156D" w:rsidRPr="00151A10" w:rsidRDefault="009A156D" w:rsidP="003F62C6">
            <w:pPr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klein: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Däumling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Dreikäsehoch</w:t>
            </w:r>
          </w:p>
          <w:p w:rsidR="009A156D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Floh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Hänfling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Hobbit</w:t>
            </w:r>
          </w:p>
          <w:p w:rsidR="009A156D" w:rsidRPr="00151A10" w:rsidRDefault="009A156D" w:rsidP="002E2B1F">
            <w:pPr>
              <w:rPr>
                <w:rFonts w:cs="Arial"/>
              </w:rPr>
            </w:pPr>
            <w:r w:rsidRPr="00151A10">
              <w:rPr>
                <w:rFonts w:cs="Arial"/>
              </w:rPr>
              <w:t>Kleingeist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Kleingeist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Kleinkrimineller</w:t>
            </w:r>
          </w:p>
          <w:p w:rsidR="009A156D" w:rsidRPr="00151A10" w:rsidRDefault="009A156D" w:rsidP="002E2B1F">
            <w:pPr>
              <w:rPr>
                <w:rFonts w:cs="Arial"/>
              </w:rPr>
            </w:pPr>
            <w:r w:rsidRPr="00151A10">
              <w:rPr>
                <w:rFonts w:cs="Arial"/>
              </w:rPr>
              <w:t>Kleinvieh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Knirps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Krümel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Liliputaner</w:t>
            </w:r>
          </w:p>
          <w:p w:rsidR="009A156D" w:rsidRPr="00151A10" w:rsidRDefault="009A156D" w:rsidP="003F62C6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Wicht</w:t>
            </w:r>
          </w:p>
          <w:p w:rsidR="009A156D" w:rsidRPr="00151A10" w:rsidRDefault="009A156D" w:rsidP="003F62C6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Winzling</w:t>
            </w:r>
          </w:p>
          <w:p w:rsidR="009A156D" w:rsidRPr="00151A10" w:rsidRDefault="009A156D" w:rsidP="003F62C6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Wurzelzwerg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Zwerg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leicht: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schwach: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klein: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Bauerndorf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Bude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Butze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Kaff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Kleinstadt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Klitsche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Kuhkaff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Nest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Provinznest</w:t>
            </w:r>
          </w:p>
          <w:p w:rsidR="009A156D" w:rsidRPr="00151A10" w:rsidRDefault="009A156D" w:rsidP="002E2B1F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leicht: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Erleichterung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Leichtbier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Leichtsinn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schwach:</w:t>
            </w:r>
          </w:p>
          <w:p w:rsidR="009A156D" w:rsidRPr="00151A10" w:rsidRDefault="009A156D" w:rsidP="002E2B1F">
            <w:pPr>
              <w:ind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schwache Geist</w:t>
            </w:r>
          </w:p>
          <w:p w:rsidR="009A156D" w:rsidRPr="00151A10" w:rsidRDefault="009A156D" w:rsidP="002E2B1F">
            <w:pPr>
              <w:ind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schwache Wille</w:t>
            </w:r>
          </w:p>
          <w:p w:rsidR="009A156D" w:rsidRPr="00151A10" w:rsidRDefault="009A156D" w:rsidP="002E2B1F">
            <w:pPr>
              <w:ind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schwaches Argument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Schwachsinn</w:t>
            </w:r>
          </w:p>
          <w:p w:rsidR="009A156D" w:rsidRDefault="009A156D" w:rsidP="002E2B1F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Schwachstrom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klein: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Kleinhandel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Kleinigkeit</w:t>
            </w:r>
          </w:p>
          <w:p w:rsidR="009A156D" w:rsidRPr="00151A10" w:rsidRDefault="009A156D" w:rsidP="003F62C6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Kleinkrieg</w:t>
            </w:r>
          </w:p>
          <w:p w:rsidR="009A156D" w:rsidRPr="00151A10" w:rsidRDefault="009A156D" w:rsidP="003F62C6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Kleinmut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Kleinod</w:t>
            </w:r>
          </w:p>
          <w:p w:rsidR="009A156D" w:rsidRPr="00151A10" w:rsidRDefault="009A156D" w:rsidP="003F62C6">
            <w:pPr>
              <w:rPr>
                <w:rFonts w:cs="Arial"/>
              </w:rPr>
            </w:pPr>
            <w:r w:rsidRPr="00151A10">
              <w:rPr>
                <w:rFonts w:cs="Arial"/>
              </w:rPr>
              <w:t>Kleinunternehmer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leicht: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(sich / jemand anderen) erleichtern</w:t>
            </w:r>
          </w:p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schwach:</w:t>
            </w:r>
          </w:p>
          <w:p w:rsidR="009A156D" w:rsidRPr="00151A10" w:rsidRDefault="009A156D" w:rsidP="002E2B1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Schwach werden</w:t>
            </w:r>
          </w:p>
          <w:p w:rsidR="009A156D" w:rsidRPr="00151A10" w:rsidRDefault="009A156D" w:rsidP="002E2B1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schwächen</w:t>
            </w:r>
          </w:p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</w:p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klein:</w:t>
            </w:r>
          </w:p>
          <w:p w:rsidR="009A156D" w:rsidRDefault="009A156D" w:rsidP="002E2B1F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klein machen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>
              <w:rPr>
                <w:rFonts w:cs="Arial"/>
                <w:bCs/>
                <w:iCs/>
              </w:rPr>
              <w:t>schrumpfen</w:t>
            </w:r>
          </w:p>
          <w:p w:rsidR="009A156D" w:rsidRDefault="009A156D" w:rsidP="00521CA5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verkleinern</w:t>
            </w:r>
          </w:p>
          <w:p w:rsidR="009A156D" w:rsidRDefault="009A156D" w:rsidP="00521CA5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verkrümeln</w:t>
            </w:r>
          </w:p>
          <w:p w:rsidR="009A156D" w:rsidRPr="00151A10" w:rsidRDefault="009A156D" w:rsidP="00521CA5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verschrumpeln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leicht:</w:t>
            </w:r>
          </w:p>
          <w:p w:rsidR="009A156D" w:rsidRPr="00151A10" w:rsidRDefault="009A156D" w:rsidP="002E2B1F">
            <w:pPr>
              <w:ind w:left="39"/>
              <w:rPr>
                <w:rFonts w:cs="Arial"/>
              </w:rPr>
            </w:pPr>
            <w:r w:rsidRPr="00151A10">
              <w:rPr>
                <w:rFonts w:cs="Arial"/>
              </w:rPr>
              <w:t>leichtfüßig</w:t>
            </w:r>
          </w:p>
          <w:p w:rsidR="009A156D" w:rsidRPr="00151A10" w:rsidRDefault="009A156D" w:rsidP="008E3A2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leichtgläubig</w:t>
            </w:r>
          </w:p>
          <w:p w:rsidR="009A156D" w:rsidRPr="00151A10" w:rsidRDefault="009A156D" w:rsidP="008E3A2F">
            <w:pPr>
              <w:rPr>
                <w:rFonts w:cs="Arial"/>
              </w:rPr>
            </w:pPr>
            <w:r w:rsidRPr="00151A10">
              <w:rPr>
                <w:rFonts w:cs="Arial"/>
              </w:rPr>
              <w:t>leichtmütig</w:t>
            </w:r>
          </w:p>
          <w:p w:rsidR="009A156D" w:rsidRDefault="009A156D" w:rsidP="008E3A2F">
            <w:pPr>
              <w:rPr>
                <w:rFonts w:cs="Arial"/>
              </w:rPr>
            </w:pPr>
            <w:r w:rsidRPr="00151A10">
              <w:rPr>
                <w:rFonts w:cs="Arial"/>
              </w:rPr>
              <w:t>leichtsinnig</w:t>
            </w:r>
          </w:p>
          <w:p w:rsidR="009A156D" w:rsidRPr="00151A10" w:rsidRDefault="009A156D" w:rsidP="008E3A2F">
            <w:pPr>
              <w:rPr>
                <w:rFonts w:cs="Arial"/>
              </w:rPr>
            </w:pPr>
            <w:r>
              <w:rPr>
                <w:rFonts w:cs="Arial"/>
              </w:rPr>
              <w:t>leicht, wie eine Feder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schwach: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schwachbrüstig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schwachsinnig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klein:</w:t>
            </w:r>
          </w:p>
          <w:p w:rsidR="009A156D" w:rsidRDefault="009A156D" w:rsidP="002E2B1F">
            <w:pPr>
              <w:rPr>
                <w:rFonts w:cs="Arial"/>
              </w:rPr>
            </w:pPr>
            <w:r w:rsidRPr="00151A10">
              <w:rPr>
                <w:rFonts w:cs="Arial"/>
              </w:rPr>
              <w:t>kleingeistig</w:t>
            </w:r>
          </w:p>
          <w:p w:rsidR="009A156D" w:rsidRPr="00151A10" w:rsidRDefault="009A156D" w:rsidP="002E2B1F">
            <w:pPr>
              <w:rPr>
                <w:rFonts w:cs="Arial"/>
              </w:rPr>
            </w:pPr>
            <w:r>
              <w:rPr>
                <w:rFonts w:cs="Arial"/>
              </w:rPr>
              <w:t>kleingläubig</w:t>
            </w:r>
          </w:p>
          <w:p w:rsidR="009A156D" w:rsidRPr="00151A10" w:rsidRDefault="009A156D" w:rsidP="002E2B1F">
            <w:pPr>
              <w:rPr>
                <w:rFonts w:cs="Arial"/>
              </w:rPr>
            </w:pPr>
            <w:r w:rsidRPr="00151A10">
              <w:rPr>
                <w:rFonts w:cs="Arial"/>
              </w:rPr>
              <w:t>kleinkariert</w:t>
            </w:r>
          </w:p>
          <w:p w:rsidR="009A156D" w:rsidRPr="00151A10" w:rsidRDefault="009A156D" w:rsidP="002E2B1F">
            <w:pPr>
              <w:rPr>
                <w:rFonts w:cs="Arial"/>
              </w:rPr>
            </w:pPr>
            <w:r w:rsidRPr="00151A10">
              <w:rPr>
                <w:rFonts w:cs="Arial"/>
              </w:rPr>
              <w:t>kleinmütig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kleinspurig</w:t>
            </w:r>
          </w:p>
          <w:p w:rsidR="009A156D" w:rsidRPr="00151A10" w:rsidRDefault="009A156D" w:rsidP="002E2B1F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leicht: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2E2B1F">
            <w:pPr>
              <w:ind w:left="283" w:right="211" w:firstLine="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leichten Herzens</w:t>
            </w:r>
          </w:p>
          <w:p w:rsidR="009A156D" w:rsidRPr="00151A10" w:rsidRDefault="009A156D" w:rsidP="002E2B1F">
            <w:pPr>
              <w:ind w:left="283" w:right="211" w:firstLine="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Nimm es nicht so leicht!</w:t>
            </w:r>
          </w:p>
          <w:p w:rsidR="009A156D" w:rsidRPr="00151A10" w:rsidRDefault="009A156D" w:rsidP="002E2B1F">
            <w:pPr>
              <w:ind w:left="283" w:right="211" w:firstLine="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Nimm es leicht!</w:t>
            </w:r>
          </w:p>
          <w:p w:rsidR="009A156D" w:rsidRPr="00151A10" w:rsidRDefault="009A156D" w:rsidP="002E2B1F">
            <w:pPr>
              <w:ind w:left="283" w:firstLine="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mit Leichtigkeit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5219A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fällt nicht ins Gewicht</w:t>
            </w:r>
          </w:p>
          <w:p w:rsidR="009A156D" w:rsidRPr="00151A10" w:rsidRDefault="009A156D" w:rsidP="005219A7">
            <w:pPr>
              <w:ind w:left="283" w:right="211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5219A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leicht wie eine Feder</w:t>
            </w:r>
          </w:p>
          <w:p w:rsidR="009A156D" w:rsidRPr="00151A10" w:rsidRDefault="009A156D" w:rsidP="005219A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etwas auf die leichte Schulter </w:t>
            </w:r>
          </w:p>
          <w:p w:rsidR="009A156D" w:rsidRPr="00151A10" w:rsidRDefault="009A156D" w:rsidP="005219A7">
            <w:pPr>
              <w:ind w:left="283"/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5219A7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5219A7">
            <w:pPr>
              <w:ind w:left="283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fällt etwas leicht 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schwach: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5219A7">
            <w:pPr>
              <w:ind w:left="149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/ vertritt ein schwaches Argument</w:t>
            </w:r>
          </w:p>
          <w:p w:rsidR="009A156D" w:rsidRPr="00151A10" w:rsidRDefault="009A156D" w:rsidP="005219A7">
            <w:pPr>
              <w:ind w:left="149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einen schwache Geist</w:t>
            </w:r>
          </w:p>
          <w:p w:rsidR="009A156D" w:rsidRPr="00151A10" w:rsidRDefault="009A156D" w:rsidP="005219A7">
            <w:pPr>
              <w:ind w:left="149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einen schwache</w:t>
            </w:r>
            <w:r>
              <w:rPr>
                <w:rFonts w:cs="Arial"/>
              </w:rPr>
              <w:t>n</w:t>
            </w:r>
            <w:r w:rsidRPr="00151A10">
              <w:rPr>
                <w:rFonts w:cs="Arial"/>
              </w:rPr>
              <w:t xml:space="preserve"> Wille</w:t>
            </w:r>
            <w:r>
              <w:rPr>
                <w:rFonts w:cs="Arial"/>
              </w:rPr>
              <w:t>n</w:t>
            </w:r>
          </w:p>
          <w:p w:rsidR="009A156D" w:rsidRPr="00151A10" w:rsidRDefault="009A156D" w:rsidP="00D8784B">
            <w:pPr>
              <w:ind w:left="14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ein Schwachmat</w:t>
            </w:r>
          </w:p>
          <w:p w:rsidR="009A156D" w:rsidRDefault="009A156D" w:rsidP="005219A7">
            <w:pPr>
              <w:ind w:left="149"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einen schwachen Auftritt hin </w:t>
            </w:r>
          </w:p>
          <w:p w:rsidR="009A156D" w:rsidRPr="00151A10" w:rsidRDefault="009A156D" w:rsidP="005219A7">
            <w:pPr>
              <w:ind w:left="149" w:right="211"/>
              <w:jc w:val="left"/>
              <w:rPr>
                <w:rFonts w:cs="Arial"/>
              </w:rPr>
            </w:pPr>
            <w:r>
              <w:rPr>
                <w:rFonts w:cs="Arial"/>
              </w:rPr>
              <w:t>... zeigt eine schwache Leistung</w:t>
            </w:r>
          </w:p>
          <w:p w:rsidR="009A156D" w:rsidRPr="00151A10" w:rsidRDefault="009A156D" w:rsidP="005219A7">
            <w:pPr>
              <w:jc w:val="left"/>
              <w:rPr>
                <w:rFonts w:cs="Arial"/>
              </w:rPr>
            </w:pP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klein:</w:t>
            </w:r>
          </w:p>
          <w:p w:rsidR="009A156D" w:rsidRPr="00151A10" w:rsidRDefault="009A156D" w:rsidP="002E2B1F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Default="009A156D" w:rsidP="00AA2082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Klein aber bezahlt!</w:t>
            </w:r>
          </w:p>
          <w:p w:rsidR="009A156D" w:rsidRDefault="009A156D" w:rsidP="00AA2082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Klein aber fein!</w:t>
            </w:r>
          </w:p>
          <w:p w:rsidR="009A156D" w:rsidRDefault="009A156D" w:rsidP="00AA2082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Klein aber mein!</w:t>
            </w:r>
          </w:p>
          <w:p w:rsidR="009A156D" w:rsidRDefault="009A156D" w:rsidP="00AA2082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Klein aber Oho!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bäckt kleine Brötchen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gibt klein bei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... macht sich kleiner, als er ist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leicht:</w:t>
            </w:r>
          </w:p>
          <w:p w:rsidR="009A156D" w:rsidRDefault="009A156D" w:rsidP="00683E46">
            <w:pPr>
              <w:ind w:right="278"/>
              <w:jc w:val="left"/>
              <w:rPr>
                <w:rFonts w:cs="Arial"/>
              </w:rPr>
            </w:pPr>
            <w:r>
              <w:rPr>
                <w:rFonts w:cs="Arial"/>
              </w:rPr>
              <w:t>Man hat‘s nicht leicht, aber leicht hat‘s einen.</w:t>
            </w:r>
          </w:p>
          <w:p w:rsidR="009A156D" w:rsidRPr="00151A10" w:rsidRDefault="009A156D" w:rsidP="00C3028A">
            <w:pPr>
              <w:ind w:right="278"/>
              <w:jc w:val="left"/>
              <w:rPr>
                <w:rFonts w:cs="Arial"/>
              </w:rPr>
            </w:pPr>
          </w:p>
          <w:p w:rsidR="009A156D" w:rsidRPr="00151A10" w:rsidRDefault="009A156D" w:rsidP="00C3028A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schwach:</w:t>
            </w:r>
          </w:p>
          <w:p w:rsidR="009A156D" w:rsidRPr="00151A10" w:rsidRDefault="009A156D" w:rsidP="00C3028A">
            <w:pPr>
              <w:rPr>
                <w:rFonts w:cs="Arial"/>
              </w:rPr>
            </w:pPr>
            <w:r w:rsidRPr="00151A10">
              <w:rPr>
                <w:rFonts w:cs="Arial"/>
              </w:rPr>
              <w:t>Eine gute Schwäche ist besser als eine schlechte Stärke.</w:t>
            </w:r>
          </w:p>
          <w:p w:rsidR="009A156D" w:rsidRPr="00151A10" w:rsidRDefault="009A156D" w:rsidP="00C3028A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Streichholz bricht, dreißig aber nicht.</w:t>
            </w:r>
          </w:p>
          <w:p w:rsidR="009A156D" w:rsidRPr="00151A10" w:rsidRDefault="009A156D" w:rsidP="00C3028A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einem schwachen Körper wohnt</w:t>
            </w:r>
            <w:r w:rsidRPr="00151A10">
              <w:rPr>
                <w:rFonts w:cs="Arial"/>
              </w:rPr>
              <w:t xml:space="preserve"> ein schwacher Geist.</w:t>
            </w: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</w:rPr>
            </w:pP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klein:</w:t>
            </w:r>
          </w:p>
          <w:p w:rsidR="009A156D" w:rsidRDefault="009A156D" w:rsidP="00683E46">
            <w:pPr>
              <w:rPr>
                <w:rFonts w:cs="Arial"/>
              </w:rPr>
            </w:pPr>
            <w:r>
              <w:rPr>
                <w:rFonts w:cs="Arial"/>
              </w:rPr>
              <w:t>Auf die Größe kommt‘s (nicht) an.</w:t>
            </w:r>
          </w:p>
          <w:p w:rsidR="009A156D" w:rsidRPr="00151A10" w:rsidRDefault="009A156D" w:rsidP="00683E46">
            <w:pPr>
              <w:rPr>
                <w:rFonts w:cs="Arial"/>
              </w:rPr>
            </w:pPr>
            <w:r w:rsidRPr="00151A10">
              <w:rPr>
                <w:rFonts w:cs="Arial"/>
              </w:rPr>
              <w:t>Keiner ist zu klein, ein Meister zu sein.</w:t>
            </w:r>
          </w:p>
          <w:p w:rsidR="009A156D" w:rsidRPr="00151A10" w:rsidRDefault="009A156D" w:rsidP="00683E46">
            <w:pPr>
              <w:rPr>
                <w:rFonts w:cs="Arial"/>
              </w:rPr>
            </w:pPr>
            <w:r w:rsidRPr="00151A10">
              <w:rPr>
                <w:rFonts w:cs="Arial"/>
              </w:rPr>
              <w:t>Klein, aber fein.</w:t>
            </w:r>
          </w:p>
          <w:p w:rsidR="009A156D" w:rsidRPr="00151A10" w:rsidRDefault="009A156D" w:rsidP="00683E46">
            <w:pPr>
              <w:rPr>
                <w:rFonts w:cs="Arial"/>
              </w:rPr>
            </w:pPr>
            <w:r w:rsidRPr="00151A10">
              <w:rPr>
                <w:rFonts w:cs="Arial"/>
              </w:rPr>
              <w:t>Kleine Kinder spielen gern, große noch viel lieber.</w:t>
            </w: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Kleinvieh macht auch Mist.</w:t>
            </w:r>
          </w:p>
          <w:p w:rsidR="009A156D" w:rsidRPr="00151A10" w:rsidRDefault="009A156D" w:rsidP="00683E4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Von kleinen Fischen werden die Hechte groß. </w:t>
            </w:r>
          </w:p>
          <w:p w:rsidR="009A156D" w:rsidRDefault="009A156D" w:rsidP="00683E46">
            <w:pPr>
              <w:ind w:right="278"/>
              <w:jc w:val="left"/>
              <w:rPr>
                <w:rFonts w:cs="Arial"/>
              </w:rPr>
            </w:pPr>
            <w:r>
              <w:rPr>
                <w:rFonts w:cs="Arial"/>
              </w:rPr>
              <w:t>Wer zu groß ist für kleine Aufgaben, ist oft zu klein für große Aufgaben.</w:t>
            </w:r>
          </w:p>
          <w:p w:rsidR="009A156D" w:rsidRPr="00151A10" w:rsidRDefault="009A156D" w:rsidP="00683E46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Zu viel ist zu viel und zu wenig ist nicht genug.</w:t>
            </w:r>
          </w:p>
          <w:p w:rsidR="009A156D" w:rsidRPr="00151A10" w:rsidRDefault="009A156D" w:rsidP="00C3028A">
            <w:pPr>
              <w:ind w:right="278"/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284" w:right="424"/>
        <w:rPr>
          <w:rFonts w:cs="Arial"/>
        </w:rPr>
      </w:pPr>
    </w:p>
    <w:p w:rsidR="009A156D" w:rsidRPr="00151A10" w:rsidRDefault="009A156D">
      <w:pPr>
        <w:ind w:left="1560" w:right="424" w:hanging="1134"/>
        <w:rPr>
          <w:rFonts w:cs="Arial"/>
        </w:rPr>
      </w:pPr>
    </w:p>
    <w:p w:rsidR="009A156D" w:rsidRPr="00151A10" w:rsidRDefault="009A156D" w:rsidP="00DC6C84">
      <w:pPr>
        <w:pStyle w:val="Heading2"/>
      </w:pPr>
      <w:r w:rsidRPr="00151A10">
        <w:rPr>
          <w:sz w:val="24"/>
        </w:rPr>
        <w:br w:type="page"/>
      </w:r>
      <w:bookmarkStart w:id="15" w:name="_Toc223839696"/>
      <w:bookmarkStart w:id="16" w:name="_Toc295382930"/>
      <w:r w:rsidRPr="00151A10">
        <w:t>Wahrnehmung</w:t>
      </w:r>
      <w:bookmarkEnd w:id="15"/>
      <w:bookmarkEnd w:id="16"/>
    </w:p>
    <w:p w:rsidR="009A156D" w:rsidRPr="00151A10" w:rsidRDefault="009A156D">
      <w:pPr>
        <w:ind w:left="360" w:right="424"/>
        <w:rPr>
          <w:rFonts w:cs="Arial"/>
          <w:bCs/>
        </w:rPr>
      </w:pPr>
    </w:p>
    <w:p w:rsidR="009A156D" w:rsidRPr="00151A10" w:rsidRDefault="009A156D" w:rsidP="00DC6C84">
      <w:pPr>
        <w:pStyle w:val="Heading3"/>
      </w:pPr>
      <w:bookmarkStart w:id="17" w:name="_Toc295382931"/>
      <w:r w:rsidRPr="00151A10">
        <w:t>Sehen und gesehen werden</w:t>
      </w:r>
      <w:bookmarkEnd w:id="17"/>
    </w:p>
    <w:p w:rsidR="009A156D" w:rsidRPr="00151A10" w:rsidRDefault="009A156D">
      <w:pPr>
        <w:ind w:left="709" w:right="-1" w:hanging="142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DC6C84">
            <w:pPr>
              <w:pStyle w:val="Heading4"/>
            </w:pPr>
            <w:bookmarkStart w:id="18" w:name="_Toc295382932"/>
            <w:r w:rsidRPr="00151A10">
              <w:t>Augen und Sehen</w:t>
            </w:r>
            <w:bookmarkEnd w:id="18"/>
            <w:r w:rsidRPr="00151A10">
              <w:t xml:space="preserve"> </w:t>
            </w:r>
          </w:p>
          <w:p w:rsidR="009A156D" w:rsidRPr="00151A10" w:rsidRDefault="009A156D" w:rsidP="00983B89">
            <w:pPr>
              <w:rPr>
                <w:rStyle w:val="Strong"/>
                <w:b w:val="0"/>
              </w:rPr>
            </w:pPr>
            <w:r w:rsidRPr="00151A10">
              <w:rPr>
                <w:rStyle w:val="Strong"/>
                <w:b w:val="0"/>
              </w:rPr>
              <w:t>(</w:t>
            </w:r>
            <w:r w:rsidRPr="00151A10">
              <w:rPr>
                <w:rStyle w:val="Strong"/>
                <w:b w:val="0"/>
                <w:szCs w:val="28"/>
              </w:rPr>
              <w:sym w:font="CommonBullets" w:char="F03F"/>
            </w:r>
            <w:r w:rsidRPr="00151A10">
              <w:rPr>
                <w:rStyle w:val="Strong"/>
                <w:b w:val="0"/>
              </w:rPr>
              <w:t xml:space="preserve"> Gesicht)</w:t>
            </w: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Adlerauge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Augapfel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das Auge des Gesetzes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Erscheinung </w:t>
            </w:r>
          </w:p>
          <w:p w:rsidR="009A156D" w:rsidRDefault="009A156D" w:rsidP="009B342B">
            <w:pPr>
              <w:rPr>
                <w:rFonts w:cs="Arial"/>
              </w:rPr>
            </w:pPr>
            <w:r>
              <w:rPr>
                <w:rFonts w:cs="Arial"/>
              </w:rPr>
              <w:t>Gaffer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>
              <w:rPr>
                <w:rFonts w:cs="Arial"/>
              </w:rPr>
              <w:t>Hans G</w:t>
            </w:r>
            <w:r w:rsidRPr="00151A10">
              <w:rPr>
                <w:rFonts w:cs="Arial"/>
              </w:rPr>
              <w:t xml:space="preserve">uck-in-die-Luft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Hellseher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Leuchte </w:t>
            </w:r>
          </w:p>
          <w:p w:rsidR="009A156D" w:rsidRDefault="009A156D" w:rsidP="009B342B">
            <w:pPr>
              <w:rPr>
                <w:rFonts w:cs="Arial"/>
              </w:rPr>
            </w:pPr>
            <w:r>
              <w:rPr>
                <w:rFonts w:cs="Arial"/>
              </w:rPr>
              <w:t>Schaulustiger</w:t>
            </w:r>
            <w:r w:rsidRPr="00151A10">
              <w:rPr>
                <w:rFonts w:cs="Arial"/>
              </w:rPr>
              <w:t xml:space="preserve"> </w:t>
            </w:r>
          </w:p>
          <w:p w:rsidR="009A156D" w:rsidRDefault="009A156D" w:rsidP="009B342B">
            <w:pPr>
              <w:rPr>
                <w:rFonts w:cs="Arial"/>
              </w:rPr>
            </w:pPr>
            <w:r>
              <w:rPr>
                <w:rFonts w:cs="Arial"/>
              </w:rPr>
              <w:t>Schielauge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Seher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Star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Sternchen </w:t>
            </w:r>
          </w:p>
          <w:p w:rsidR="009A156D" w:rsidRDefault="009A156D" w:rsidP="005D1A5E">
            <w:pPr>
              <w:rPr>
                <w:rFonts w:cs="Arial"/>
              </w:rPr>
            </w:pPr>
            <w:r>
              <w:rPr>
                <w:rFonts w:cs="Arial"/>
              </w:rPr>
              <w:t>Voyeur</w:t>
            </w:r>
          </w:p>
          <w:p w:rsidR="009A156D" w:rsidRDefault="009A156D" w:rsidP="005D1A5E">
            <w:pPr>
              <w:rPr>
                <w:rFonts w:cs="Arial"/>
              </w:rPr>
            </w:pPr>
            <w:r>
              <w:rPr>
                <w:rFonts w:cs="Arial"/>
              </w:rPr>
              <w:t>Zuschauer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Ausguck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Aussichtsturm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Blickfeld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Horizont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Leuchtturm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Schaufenster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Augenblick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Augenmerk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Augenschein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Augenschmaus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Augenschondienst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Augenweide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Augenwischerei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Aussicht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Blickfang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das Auge des Gesetzes </w:t>
            </w:r>
          </w:p>
          <w:p w:rsidR="009A156D" w:rsidRPr="00F63F60" w:rsidRDefault="009A156D" w:rsidP="005D1A5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das Weiße im Auge des Feindes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Fernrohr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Guckloch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Lichtblick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Perspektive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Rücksicht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Schautafel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Sichtfenster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Stielaugen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Vogelperspektive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Vorschau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Vorsicht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Sehen:</w:t>
            </w:r>
          </w:p>
          <w:p w:rsidR="009A156D" w:rsidRPr="00F63F60" w:rsidRDefault="009A156D" w:rsidP="00BE18BF">
            <w:pPr>
              <w:rPr>
                <w:rFonts w:cs="Arial"/>
              </w:rPr>
            </w:pPr>
            <w:r>
              <w:rPr>
                <w:rFonts w:cs="Arial"/>
              </w:rPr>
              <w:t>beäugen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besichtigen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einsehen </w:t>
            </w:r>
          </w:p>
          <w:p w:rsidR="009A156D" w:rsidRDefault="009A156D" w:rsidP="00BE18BF">
            <w:pPr>
              <w:rPr>
                <w:rFonts w:cs="Arial"/>
              </w:rPr>
            </w:pPr>
            <w:r>
              <w:rPr>
                <w:rFonts w:cs="Arial"/>
              </w:rPr>
              <w:t>gaffen</w:t>
            </w:r>
          </w:p>
          <w:p w:rsidR="009A156D" w:rsidRDefault="009A156D" w:rsidP="00BE18BF">
            <w:pPr>
              <w:rPr>
                <w:rFonts w:cs="Arial"/>
              </w:rPr>
            </w:pPr>
            <w:r>
              <w:rPr>
                <w:rFonts w:cs="Arial"/>
              </w:rPr>
              <w:t>glotzen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gucken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nachsehen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schauen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schielen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sichten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stieren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Übersicht behalten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Sichtbar machen: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aufzeigen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ausmalen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beleuchten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bestrahlen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entschleiern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erhellen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zeigen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Gesehen werden: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erstrahlen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strahlen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absehbar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anschaulich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ansehnlich </w:t>
            </w:r>
          </w:p>
          <w:p w:rsidR="009A156D" w:rsidRDefault="009A156D" w:rsidP="009B342B">
            <w:pPr>
              <w:rPr>
                <w:rFonts w:cs="Arial"/>
              </w:rPr>
            </w:pPr>
            <w:r>
              <w:rPr>
                <w:rFonts w:cs="Arial"/>
              </w:rPr>
              <w:t>augenblickllich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bunt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deutlich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durchsichtig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durchsichtig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einsichtig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erhellend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farbig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gestochen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hell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hellsichtig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klar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offensichtlich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plakativ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richtungsweisend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scheinbar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sichtbar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sichtlich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transparent </w:t>
            </w:r>
          </w:p>
          <w:p w:rsidR="009A156D" w:rsidRDefault="009A156D" w:rsidP="009B342B">
            <w:pPr>
              <w:rPr>
                <w:rFonts w:cs="Arial"/>
              </w:rPr>
            </w:pPr>
            <w:r>
              <w:rPr>
                <w:rFonts w:cs="Arial"/>
              </w:rPr>
              <w:t>unsichtbar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verschwommen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vorausschauend 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weitsichtig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Auge: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alle Augenblicke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Augen zu und durch!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Aus den Augen, aus dem Sinn!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 bleibt kein Auge trocken!</w:t>
            </w:r>
          </w:p>
          <w:p w:rsidR="009A156D" w:rsidRDefault="009A156D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Pr="00151A10">
              <w:rPr>
                <w:rFonts w:cs="Arial"/>
              </w:rPr>
              <w:t xml:space="preserve">a sind / waren </w:t>
            </w:r>
            <w:r>
              <w:rPr>
                <w:rFonts w:cs="Arial"/>
              </w:rPr>
              <w:t xml:space="preserve">die </w:t>
            </w:r>
            <w:r w:rsidRPr="00151A10">
              <w:rPr>
                <w:rFonts w:cs="Arial"/>
              </w:rPr>
              <w:t xml:space="preserve">Augen größer als der </w:t>
            </w:r>
            <w:r>
              <w:rPr>
                <w:rFonts w:cs="Arial"/>
              </w:rPr>
              <w:t xml:space="preserve">Bauch / </w:t>
            </w:r>
            <w:r w:rsidRPr="00151A10">
              <w:rPr>
                <w:rFonts w:cs="Arial"/>
              </w:rPr>
              <w:t>Magen</w:t>
            </w:r>
            <w:r>
              <w:rPr>
                <w:rFonts w:cs="Arial"/>
              </w:rPr>
              <w:t>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Das passt, wie die Faust aufs Auge!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Haben Sie / hast du keine Augen im Kopf?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Holzauge sei wachsam! </w:t>
            </w:r>
          </w:p>
          <w:p w:rsidR="009A156D" w:rsidRDefault="009A156D" w:rsidP="005D1A5E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Ich seh‘ Dir in die Augen, Kleines!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im Augenblick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in jemandes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jeden Augenblick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mit einem lachenden und einem weinenden Auge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so weit das Auge reicht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Vier Augen sehen mehr als zwei!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beleidigt das Auge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fällt / sticht jemandem in die Augen / ins Auge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geht ins Auge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geschieht vor aller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passt wie die Faust aufs Auge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sinkt /steigt in jemandes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von jemandem im Auge behalten</w:t>
            </w:r>
          </w:p>
          <w:p w:rsidR="009A156D" w:rsidRPr="00151A10" w:rsidRDefault="009A156D" w:rsidP="00673149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...wird von jemandem mit anderen Augen betrachtet</w:t>
            </w:r>
          </w:p>
          <w:p w:rsidR="009A156D" w:rsidRPr="00151A10" w:rsidRDefault="009A156D" w:rsidP="00673149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...wird von jemandem mit den Augen eines anderen betrachtet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mit anderen Augen gesehen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behält / hat etwas im Auge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beleidigt das Auge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bespricht etwas unter vier Augen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betrachtet / sieht etwas / jemanden mit anderen Augen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betrachtet / sieht etwas / jemanden mit den Augen eines anderen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betrachtet etwas mit Argusaugen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blickt / sieht einer Sache ins Auge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dreht / stellt die Augen auf Null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drückt / hält / setzt jemandem den Daumen aufs Auge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drückt beide Augen / ein Auge zu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drückt jemandem etwas aufs Auge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fällt / sticht jemandem in die Augen / ins Auge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fasst etwas ins Auge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führt / hält / stellt jemandem etwas vor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führt / hält sich etwas vor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geht jemandem aus den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mit offenen / wachen Augen durch das Leben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gönnt jemandem nicht das Weiße im Auge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guckt sich nach etwas / jemandem die Augen aus / aus dem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hält Augen und Ohren auf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/ hält die Augen offen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/ macht Augenschondienst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Augen im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Augen wie ein Luchs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das Auge auf etwas/ jemanden </w:t>
            </w:r>
          </w:p>
          <w:p w:rsidR="009A156D" w:rsidRPr="00151A10" w:rsidRDefault="009A156D" w:rsidP="005D1A5E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einen Knick im Auge</w:t>
            </w:r>
          </w:p>
          <w:p w:rsidR="009A156D" w:rsidRPr="00151A10" w:rsidRDefault="009A156D" w:rsidP="005D1A5E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Knick </w:t>
            </w:r>
            <w:r>
              <w:rPr>
                <w:rFonts w:cs="Arial"/>
              </w:rPr>
              <w:t>in der Optik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einen lichten Augenblick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hinten keine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jemanden im Auge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Knöpfe auf den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nur Augen für etwas / jemanden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seine Augen überall / vorn und hinten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Tomaten auf den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hütet etwas wie seinen Augapfel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auf gleicher Augenhöhe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ganz Auge und Ohr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jemandem nicht in die Augen sehen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kaum die Augen aufhalten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kein Augen von etwas / jemandem abwenden / lassen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klappert mit den Augendeckeln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kommt / tritt jemandem unter die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kommt mit einem blauen Auge davon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liest jemandem etwas an / von den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/ tut kein Auge zu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Augen wie ein abgestochenes Kalb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große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jemandem schöne / verliebte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kleine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möchte jemandem (am liebsten) die Augen auskratzen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nimmt ein Auge / ein paar Augen voll Schlaf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nimmt etwas in Augenschein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öffnet jemandem die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reibt sich den Schlaf aus den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reißt die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rennt mit offenen Augen in sein Unglück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richtet sein Augenmerk auf etwas / jemanden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riskiert ein Auge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schaut / sieht jemandem zu tief in die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schaut dem Tod in die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schläft mit offenen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sieht den Splitter im fremden Auge, aber den Balken im eigenen nicht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der Gefahr ins Auge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etwas / jemanden mit anderen / neuen Augen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jemandem Auge in Auge gegenüber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jemandem vor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streut jemandem Sand in die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traut seinen (eigenen) Augen nicht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tut etwas nicht nur um jemandes blauer / schöner Augen Willen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tut etwas vor aller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verhandelt auf gleicher Augenhöhe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verliert etwas / jemanden aus den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verschließt die Augen vor etwas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verschlingt etwas / jemanden mit den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weint sich die Augen aus / rot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weint sich die Augen aus dem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mit anderen / neuen Augen gesehen</w:t>
            </w:r>
          </w:p>
          <w:p w:rsidR="009A156D" w:rsidRPr="00151A10" w:rsidRDefault="009A156D" w:rsidP="00673149">
            <w:pPr>
              <w:ind w:left="708" w:hanging="425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...wird von jemandem mit anderen / neuen Augen betrachtet / gesehen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das Auge auf etwas / jemanden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fallen fast die Augen aus dem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fällt / springt etwas in die Augen / ins Auge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fällt / sticht etwas / jemand in die Augen / ins Auge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fällt es wie Schuppen von den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gehen die Augen auf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gehen die Augen über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etwas ein Dorn im Auge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jemand nicht in die Augen sehen</w:t>
            </w:r>
          </w:p>
          <w:p w:rsidR="009A156D" w:rsidRPr="00151A10" w:rsidRDefault="009A156D" w:rsidP="00673149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nicht in die Augen gesehen werden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kommt etwas/ jemand unter die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jemand Auge in Auge gegenüber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treibt es das Wasser in die Augen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werden schöne / verliebte Augen gemacht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werden von jemandem die Augen geöffnet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der Daumen aufs Auge gedrückt / gehalten / gesetzt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es Nacht / schwarz vor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etwas an / von den Augen abgelesen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etwas aufs Auge gedrückt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etwas vor Augen geführt / gehalten / gestellt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Sand in die Augen gestreut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Sand in die Augen gestreut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Sehen: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auf den ersten / zweiten Blick</w:t>
            </w:r>
          </w:p>
          <w:p w:rsidR="009A156D" w:rsidRPr="00151A10" w:rsidRDefault="009A156D" w:rsidP="00B13D0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Aug’ in Aug’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bei Licht besehen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Da kann man mal sehen!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lässt tief blicken!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Bild brennt sich ins Gehirn ein </w:t>
            </w:r>
          </w:p>
          <w:p w:rsidR="009A156D" w:rsidRDefault="009A156D" w:rsidP="00401636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Ein Blick, der Bände spricht</w:t>
            </w:r>
          </w:p>
          <w:p w:rsidR="009A156D" w:rsidRPr="00F63F60" w:rsidRDefault="009A156D" w:rsidP="00401636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Ein Blick sagt mehr als tausend Worte!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meiner Ansicht nach ...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Mir ist ein Licht aufgegangen!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Oder wie sehe ich das?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Sieh mal einer guck!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Siehst du wohl!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Blicke töten könnten ... 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gestochen scharf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sich sehen lassen</w:t>
            </w:r>
          </w:p>
          <w:p w:rsidR="009A156D" w:rsidRPr="00151A10" w:rsidRDefault="009A156D" w:rsidP="00673149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...kann von jemandem nicht mehr gesehen werden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in Sicht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im Zentrum des Blickfeldes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aus wie gemalt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sieht aus wie gestochen </w:t>
            </w:r>
          </w:p>
          <w:p w:rsidR="009A156D" w:rsidRPr="00F63F60" w:rsidRDefault="009A156D" w:rsidP="008E047E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... steht im Fokus</w:t>
            </w:r>
          </w:p>
          <w:p w:rsidR="009A156D" w:rsidRPr="00151A10" w:rsidRDefault="009A156D" w:rsidP="00673149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...wird von jemandem auf`s Korn genommen</w:t>
            </w:r>
          </w:p>
          <w:p w:rsidR="009A156D" w:rsidRPr="00151A10" w:rsidRDefault="009A156D" w:rsidP="00673149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...wird von jemandem in Augenschein genommen</w:t>
            </w:r>
          </w:p>
          <w:p w:rsidR="009A156D" w:rsidRPr="00151A10" w:rsidRDefault="009A156D" w:rsidP="00673149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...wird von jemandem ins Visier genommen</w:t>
            </w:r>
          </w:p>
          <w:p w:rsidR="009A156D" w:rsidRPr="00151A10" w:rsidRDefault="009A156D" w:rsidP="00673149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...wird von jemandem keines Blickes gewürdigt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blickt einer Sache ins Auge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blickt hinter die Kulissen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blickt über den Tellerrand hinaus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einen Wunsch von den Augen / Lippen ablesen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erhascht / riskiert einen Blick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guckt / schaut in die Röhre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/ bekommt / verschafft sich einen Überblick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das Einsehen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den bösen Blick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 Einsicht </w:t>
            </w:r>
          </w:p>
          <w:p w:rsidR="009A156D" w:rsidRPr="00F63F60" w:rsidRDefault="009A156D" w:rsidP="008E047E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... hat einen verschleierten Blick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etwas vor Augen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im Bilde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jemand hat den Durchblick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etwas / jemanden</w:t>
            </w:r>
            <w:r w:rsidRPr="00151A10">
              <w:rPr>
                <w:rFonts w:cs="Arial"/>
                <w:i/>
                <w:iCs/>
              </w:rPr>
              <w:t xml:space="preserve"> </w:t>
            </w:r>
            <w:r w:rsidRPr="00151A10">
              <w:rPr>
                <w:rFonts w:cs="Arial"/>
              </w:rPr>
              <w:t>nicht mehr sehen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sich ( mit etwas / mit jemandem) sehen lassen</w:t>
            </w:r>
          </w:p>
          <w:p w:rsidR="009A156D" w:rsidRPr="00151A10" w:rsidRDefault="009A156D" w:rsidP="00673149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von jemandem nicht mehr gesehen werden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lässt sich bei jemandem sehen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im Zentrum des Blickfeldes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sich ein Bild von etwas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mit anderen Augen sehen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sehen, wo er bleibt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nimmt etwas / jemanden</w:t>
            </w:r>
            <w:r w:rsidRPr="00151A10">
              <w:rPr>
                <w:rFonts w:cs="Arial"/>
                <w:i/>
                <w:iCs/>
              </w:rPr>
              <w:t xml:space="preserve"> </w:t>
            </w:r>
            <w:r w:rsidRPr="00151A10">
              <w:rPr>
                <w:rFonts w:cs="Arial"/>
              </w:rPr>
              <w:t xml:space="preserve">auf’s Korn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nimmt etwas / jemanden</w:t>
            </w:r>
            <w:r w:rsidRPr="00151A10">
              <w:rPr>
                <w:rFonts w:cs="Arial"/>
                <w:i/>
                <w:iCs/>
              </w:rPr>
              <w:t xml:space="preserve"> </w:t>
            </w:r>
            <w:r w:rsidRPr="00151A10">
              <w:rPr>
                <w:rFonts w:cs="Arial"/>
              </w:rPr>
              <w:t xml:space="preserve">in Augenschein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nimmt etwas / jemanden</w:t>
            </w:r>
            <w:r w:rsidRPr="00151A10">
              <w:rPr>
                <w:rFonts w:cs="Arial"/>
                <w:i/>
                <w:iCs/>
              </w:rPr>
              <w:t xml:space="preserve"> </w:t>
            </w:r>
            <w:r w:rsidRPr="00151A10">
              <w:rPr>
                <w:rFonts w:cs="Arial"/>
              </w:rPr>
              <w:t xml:space="preserve">ins Visier </w:t>
            </w:r>
          </w:p>
          <w:p w:rsidR="009A156D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etwas unter die Lupe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... nimmt Notiz von jemandem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Berge </w:t>
            </w:r>
          </w:p>
          <w:p w:rsidR="009A156D" w:rsidRPr="00F63F60" w:rsidRDefault="009A156D" w:rsidP="008E047E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... sieht den Wald vor lauter Bäumen nicht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etwas durch eine rosarote Brille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etwas verbissen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Licht am Ende des Tunnels </w:t>
            </w:r>
          </w:p>
          <w:p w:rsidR="009A156D" w:rsidRPr="00F63F60" w:rsidRDefault="009A156D" w:rsidP="008E047E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... steht im Fokus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vom Sehen kennen</w:t>
            </w:r>
          </w:p>
          <w:p w:rsidR="009A156D" w:rsidRPr="00151A10" w:rsidRDefault="009A156D" w:rsidP="00673149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von jemandem auf´s Korn genommen </w:t>
            </w:r>
          </w:p>
          <w:p w:rsidR="009A156D" w:rsidRPr="00151A10" w:rsidRDefault="009A156D" w:rsidP="00673149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von jemandem in Augenschein genommen</w:t>
            </w:r>
          </w:p>
          <w:p w:rsidR="009A156D" w:rsidRPr="00151A10" w:rsidRDefault="009A156D" w:rsidP="00673149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von jemandem ins Visier genommen</w:t>
            </w:r>
          </w:p>
          <w:p w:rsidR="009A156D" w:rsidRPr="00151A10" w:rsidRDefault="009A156D" w:rsidP="00673149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von jemandem keines Blickes gewürdigt</w:t>
            </w:r>
          </w:p>
          <w:p w:rsidR="009A156D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wirft einen Blick hinter die Kulissen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... wirft einen Blick über den Tellerrand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wirft einen Blick über den Zaun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lüsterne Blicke auf etwas / jemanden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...hat / behält / verschafft sich den / einen Überblick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...würdigt etwas / jemanden</w:t>
            </w:r>
            <w:r w:rsidRPr="00151A10">
              <w:rPr>
                <w:rFonts w:cs="Arial"/>
                <w:i/>
                <w:iCs/>
              </w:rPr>
              <w:t xml:space="preserve"> </w:t>
            </w:r>
            <w:r w:rsidRPr="00151A10">
              <w:rPr>
                <w:rFonts w:cs="Arial"/>
              </w:rPr>
              <w:t>keines Blickes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Sichtbar machen: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auf lange Sicht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Land ist in Sicht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von Nahem betrachtet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/ kommt in Sicht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Licht in etwas / ins Dunkel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gut aussehen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lüftet den Schleier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endlich klar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stellt etwas klar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Gesehen werden: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Aug’ in Aug’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von Angesicht zu Angesicht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/ gerät außer Sicht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mehr Schein als Sein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erregt Aufsehen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erscheint auf der Bildfläche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ein gutes Bild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angesehene Person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Leuchte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rückt sich ins rechte Licht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im Rampenlicht </w:t>
            </w:r>
          </w:p>
          <w:p w:rsidR="009A156D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 w:rsidP="00F9173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</w:t>
            </w:r>
            <w:r>
              <w:rPr>
                <w:rFonts w:cs="Arial"/>
                <w:i/>
                <w:iCs/>
              </w:rPr>
              <w:t>em</w:t>
            </w:r>
            <w:r w:rsidRPr="00151A10">
              <w:rPr>
                <w:rFonts w:cs="Arial"/>
                <w:i/>
                <w:iCs/>
              </w:rPr>
              <w:t xml:space="preserve"> ...</w:t>
            </w:r>
          </w:p>
          <w:p w:rsidR="009A156D" w:rsidRPr="00151A10" w:rsidRDefault="009A156D" w:rsidP="00F91732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von ... wird Notiz genommen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Auge um Auge, Zahn um Zahn.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Aus den Augen, aus dem Sinn.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Besser einäugig als blind.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Blinder Eifer schadet nur.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Auge isst mit.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Auge ist ein Fenster in die Seele.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Einsicht ist der erste Weg zur Besserung.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Jedes Ding ist, wie einer es achtet.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Man glaubt einem Auge mehr als zwei Ohren.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 sieht nur mit dem Herzen gut.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Mit Adleraugen sehen wir die Fehler anderer, mit Maulwurfsaugen unsere eigenen.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 xml:space="preserve">Unter den Blinden ist der Einäugige König.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Vorsicht ist die Mutter der Porzellankiste.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du glaubst, es geht nicht mehr, kommt von fern ein Lichtlein her.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über sich haut, dem fallen die Späne in die Augen.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Wie man aussieht, so wird man angesehen.</w:t>
            </w:r>
          </w:p>
        </w:tc>
      </w:tr>
    </w:tbl>
    <w:p w:rsidR="009A156D" w:rsidRPr="00151A10" w:rsidRDefault="009A156D">
      <w:pPr>
        <w:ind w:left="567" w:right="-1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983B89">
            <w:pPr>
              <w:pStyle w:val="Heading4"/>
            </w:pPr>
            <w:bookmarkStart w:id="19" w:name="_Toc295382933"/>
            <w:r w:rsidRPr="00151A10">
              <w:t>Nicht sehen und Sehhindernisse</w:t>
            </w:r>
            <w:bookmarkEnd w:id="19"/>
            <w:r w:rsidRPr="00151A10">
              <w:t xml:space="preserve"> </w:t>
            </w:r>
          </w:p>
          <w:p w:rsidR="009A156D" w:rsidRPr="00151A10" w:rsidRDefault="009A156D">
            <w:pPr>
              <w:rPr>
                <w:rFonts w:cs="Arial"/>
                <w:b/>
                <w:bCs/>
              </w:rPr>
            </w:pPr>
            <w:r w:rsidRPr="00151A10">
              <w:rPr>
                <w:rFonts w:cs="Arial"/>
              </w:rPr>
              <w:t>(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Gesicht)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Blindenhund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blinder Passagier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Blindfisch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Blindschleiche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Brillenträger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Der Unsichtbare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Glasauge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Holzauge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Schwarzseher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Dunkelkammer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Versenkung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hinter den Kulissen -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Blindenbinde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blinder Alarm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Blindheit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Glasauge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Holzauge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Sehschwäche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Verdunklungsgefahr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Verschleierungstaktik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schielen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schwarzsehen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übersehen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verdunkeln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vernebeln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verschleiern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versehen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benebelt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dunkel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finster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kurzsichtig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nachsichtig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neblig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trübe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undurchsichtig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unsichtbar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verdeckt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verdunkeln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verschleiert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sieht doch ein Blinder mit einem Krückstock!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Schatten eines Verdachtes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düstere Aussichten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ind w:left="-66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jemandem ein Dorn im Auge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rückt in weite Ferne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eine verdeckte Aktion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entzieht sich den Blicken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fischt im Trüben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das Nachsehen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Brett vor dem Kopf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keine Augen im Kopf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keinen blassen Schimmer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Tomaten auf den Augen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außer Sichtweite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für etwas blind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jemandem ein Dorn im Auge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mit Blindheit geschlagen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wie mit Blindheit geschlagen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etwas nicht mehr sehen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etwas mit verschlossenen Augen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wie ein Blinder von der Farbe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regelt etwas unter der Hand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den Wald vor lauter Bäumen nicht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schwarz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streut jemandem Sand in die Augen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tappt im Dunkeln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tüncht etwas über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verliert den Überblick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verliert etwas aus den Augen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verschleiert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verschließt vor etwas die Augen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verschwindet von der Bildfläche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versteht sich blind mit jemandem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vertraut jemandem blind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etwas / jemand ein Dorn im Auge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man blind vertrauen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Sand in die Augen gestreut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Auch ein blindes Huhn findet einmal ein Korn.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Besser einäugig als blind.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Blinder Eifer schadet nur.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Liebe macht blind.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Unter den Blinde</w:t>
            </w:r>
            <w:r>
              <w:rPr>
                <w:rFonts w:cs="Arial"/>
              </w:rPr>
              <w:t>n</w:t>
            </w:r>
            <w:r w:rsidRPr="00151A10">
              <w:rPr>
                <w:rFonts w:cs="Arial"/>
              </w:rPr>
              <w:t xml:space="preserve"> ist der Einäugigen König.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Wo das Auge nicht sehen will, helfen weder Licht noch Brill’.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Wo Dünkel über den Augen liegt, da kann kein Licht hinein.</w:t>
            </w:r>
          </w:p>
        </w:tc>
      </w:tr>
    </w:tbl>
    <w:p w:rsidR="009A156D" w:rsidRPr="00151A10" w:rsidRDefault="009A156D">
      <w:pPr>
        <w:ind w:left="567" w:right="-1"/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983B89">
      <w:pPr>
        <w:pStyle w:val="Heading3"/>
      </w:pPr>
      <w:bookmarkStart w:id="20" w:name="_Toc295382934"/>
      <w:r w:rsidRPr="00151A10">
        <w:t>Hören und Töne erzeugen</w:t>
      </w:r>
      <w:bookmarkEnd w:id="20"/>
    </w:p>
    <w:p w:rsidR="009A156D" w:rsidRPr="00151A10" w:rsidRDefault="009A156D">
      <w:pPr>
        <w:ind w:left="709" w:right="-1" w:hanging="142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983B89">
            <w:pPr>
              <w:pStyle w:val="Heading4"/>
            </w:pPr>
            <w:bookmarkStart w:id="21" w:name="_Toc295382935"/>
            <w:r w:rsidRPr="00151A10">
              <w:t>Ohren und Hören</w:t>
            </w:r>
            <w:bookmarkEnd w:id="21"/>
          </w:p>
          <w:p w:rsidR="009A156D" w:rsidRPr="00151A10" w:rsidRDefault="009A156D">
            <w:pPr>
              <w:rPr>
                <w:rFonts w:cs="Arial"/>
                <w:b/>
                <w:bCs/>
              </w:rPr>
            </w:pPr>
            <w:r w:rsidRPr="00151A10">
              <w:rPr>
                <w:rFonts w:cs="Arial"/>
              </w:rPr>
              <w:t>(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Gesicht)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Hasenohr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Hörerschaft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(ein ausgekochtes) Schlitzohr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Zuhörer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Auditorium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Horchposten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Hörsaal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Jugendmusikschule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Musikhochschule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Musikverein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Philharmonie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Ruheraum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Ruhezone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Tonstudio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Baulärm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Beschallung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Donnerwetter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Gehörgang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Geräuschpegel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Hörgerät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Hörrohr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Hörsturz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Klangbild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Klangerlebnis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Klangfarbe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Klangspektrum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Kopfhörer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Kinderlärm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Lautsprecher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Lärmbelästigung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Missklang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Nachtruhe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Ohrensausen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Ohrenschmalz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Ohrenschmaus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Ruhestörung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Schalltrichter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Schallmauer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Trillerpfeife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Verkehrslärm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51683F">
            <w:pPr>
              <w:rPr>
                <w:rFonts w:cs="Arial"/>
              </w:rPr>
            </w:pPr>
            <w:r w:rsidRPr="00151A10">
              <w:rPr>
                <w:rFonts w:cs="Arial"/>
              </w:rPr>
              <w:t>abhören</w:t>
            </w:r>
          </w:p>
          <w:p w:rsidR="009A156D" w:rsidRPr="00151A10" w:rsidRDefault="009A156D" w:rsidP="0051683F">
            <w:pPr>
              <w:rPr>
                <w:rFonts w:cs="Arial"/>
              </w:rPr>
            </w:pPr>
            <w:r w:rsidRPr="00151A10">
              <w:rPr>
                <w:rFonts w:cs="Arial"/>
              </w:rPr>
              <w:t>anhören</w:t>
            </w:r>
          </w:p>
          <w:p w:rsidR="009A156D" w:rsidRPr="00151A10" w:rsidRDefault="009A156D" w:rsidP="0051683F">
            <w:pPr>
              <w:rPr>
                <w:rFonts w:cs="Arial"/>
              </w:rPr>
            </w:pPr>
            <w:r w:rsidRPr="00151A10">
              <w:rPr>
                <w:rFonts w:cs="Arial"/>
              </w:rPr>
              <w:t>aufhorchen</w:t>
            </w:r>
          </w:p>
          <w:p w:rsidR="009A156D" w:rsidRPr="00151A10" w:rsidRDefault="009A156D" w:rsidP="0051683F">
            <w:pPr>
              <w:rPr>
                <w:rFonts w:cs="Arial"/>
              </w:rPr>
            </w:pPr>
            <w:r w:rsidRPr="00151A10">
              <w:rPr>
                <w:rFonts w:cs="Arial"/>
              </w:rPr>
              <w:t>aufschnappen</w:t>
            </w:r>
          </w:p>
          <w:p w:rsidR="009A156D" w:rsidRPr="00151A10" w:rsidRDefault="009A156D" w:rsidP="0051683F">
            <w:pPr>
              <w:rPr>
                <w:rFonts w:cs="Arial"/>
              </w:rPr>
            </w:pPr>
            <w:r w:rsidRPr="00151A10">
              <w:rPr>
                <w:rFonts w:cs="Arial"/>
              </w:rPr>
              <w:t>belauschen</w:t>
            </w:r>
          </w:p>
          <w:p w:rsidR="009A156D" w:rsidRPr="00151A10" w:rsidRDefault="009A156D" w:rsidP="0051683F">
            <w:pPr>
              <w:rPr>
                <w:rFonts w:cs="Arial"/>
              </w:rPr>
            </w:pPr>
            <w:r w:rsidRPr="00151A10">
              <w:rPr>
                <w:rFonts w:cs="Arial"/>
              </w:rPr>
              <w:t>empfangen</w:t>
            </w:r>
          </w:p>
          <w:p w:rsidR="009A156D" w:rsidRPr="00151A10" w:rsidRDefault="009A156D" w:rsidP="0051683F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horchen </w:t>
            </w:r>
          </w:p>
          <w:p w:rsidR="009A156D" w:rsidRPr="00151A10" w:rsidRDefault="009A156D" w:rsidP="0051683F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lauschen </w:t>
            </w:r>
          </w:p>
          <w:p w:rsidR="009A156D" w:rsidRDefault="009A156D" w:rsidP="0051683F">
            <w:pPr>
              <w:rPr>
                <w:rFonts w:cs="Arial"/>
              </w:rPr>
            </w:pPr>
            <w:r w:rsidRPr="00151A10">
              <w:rPr>
                <w:rFonts w:cs="Arial"/>
              </w:rPr>
              <w:t>mithören</w:t>
            </w:r>
          </w:p>
          <w:p w:rsidR="009A156D" w:rsidRPr="00151A10" w:rsidRDefault="009A156D" w:rsidP="0051683F">
            <w:pPr>
              <w:rPr>
                <w:rFonts w:cs="Arial"/>
              </w:rPr>
            </w:pPr>
            <w:r>
              <w:rPr>
                <w:rFonts w:cs="Arial"/>
              </w:rPr>
              <w:t>Ohren spitzen</w:t>
            </w:r>
          </w:p>
          <w:p w:rsidR="009A156D" w:rsidRPr="00151A10" w:rsidRDefault="009A156D" w:rsidP="0051683F">
            <w:pPr>
              <w:rPr>
                <w:rFonts w:cs="Arial"/>
              </w:rPr>
            </w:pPr>
            <w:r w:rsidRPr="00151A10">
              <w:rPr>
                <w:rFonts w:cs="Arial"/>
              </w:rPr>
              <w:t>vernehmen</w:t>
            </w:r>
          </w:p>
          <w:p w:rsidR="009A156D" w:rsidRPr="00151A10" w:rsidRDefault="009A156D" w:rsidP="0051683F">
            <w:pPr>
              <w:rPr>
                <w:rFonts w:cs="Arial"/>
              </w:rPr>
            </w:pPr>
            <w:r w:rsidRPr="00151A10">
              <w:rPr>
                <w:rFonts w:cs="Arial"/>
              </w:rPr>
              <w:t>zuhören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betäubend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blechern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deutlich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gehörlos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geräuschvoll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grell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hellhörig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klangvoll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kleinlaut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mucksmäuschenstill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melodiös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ohrenbetäubend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rhythmisch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schallend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schrill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schwerhörig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totenstill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undeutlich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unerhört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br w:type="page"/>
            </w: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Ohren allgemein: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Dein Wort in Gottes Ohr!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Wände haben Ohren </w:t>
            </w:r>
          </w:p>
          <w:p w:rsidR="009A156D" w:rsidRDefault="009A156D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Zum einen Ohr rein, zum anderen wieder raus!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bleibt jemandem im Ohr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bricht sich (nicht) die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die Ohren steif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ein feines Ohr für etwas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Ohrwurm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etwas im Ohr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viel um die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haut / legt sich aufs Ohr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bis über beide Ohren verliebt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noch feucht / nass / nicht trocken hinter den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lässt die Ohren hängen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liegt jemandem mit etwas in den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schlackert mit den Ohren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sich die Nacht um die Ohren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schreibt sich etwas hinter die Ohren</w:t>
            </w:r>
          </w:p>
          <w:p w:rsidR="009A156D" w:rsidRDefault="009A156D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... soll sich etwas hinter die Ohren schreiben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steckt bis über beide Ohren in Arbeit / in Schulden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traut seinen Ohren nicht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zieht mit roten Ohren ab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bleibt jemand im Ohr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geht etwas ins Ohr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klingen die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etwas zu den Ohren wieder raus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kommt etwas zu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liegt jemand mit etwas in den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schrillt etwas in den Ohren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Ohren, Gewalt und Betrug: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gibt (gleich) rote Ohren!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bekommt / kriegt ein paar hinter die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bekommt einen Satz heiße / rote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gibt jemandem ein paar / eins hinter die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es faustdick hinter den Ohren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haut / schlägt jemandem etwas um die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haut jemanden übers Ohr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jemandem das Fell über die Ohren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zieht jemandem die Ohren lang</w:t>
            </w: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werden die Ohren lang gezogen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das Fell über die Ohren gezogen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etwas um die Ohren gehauen / geschlagen</w:t>
            </w:r>
          </w:p>
          <w:p w:rsidR="009A156D" w:rsidRPr="00151A10" w:rsidRDefault="009A156D" w:rsidP="00673149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ein paar / eins hinter die Ohren gegeben</w:t>
            </w: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Ohren - hören: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Musik in meinen Ohren!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findet bei jemandem ein geneigtes / offenes / williges Ohr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Ohren wie ein Luchs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hört nur mit halbem Ohr hin / zu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ganz Ohr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leiht / schenkt jemandem sein Ohr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/ sperrt / tut die Ohren auf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große Ohren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lange / spitze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schenkt jemandem Gehör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spitzt die Ohren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stellt die Ohren auf Empfang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ein Ohr geliehen / geschenkt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Gehör geschenkt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Ohren hören lassen:</w:t>
            </w: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654" w:hanging="36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bittet um ein geneigtes / offenes Ohr</w:t>
            </w:r>
          </w:p>
          <w:p w:rsidR="009A156D" w:rsidRPr="00151A10" w:rsidRDefault="009A156D">
            <w:pPr>
              <w:ind w:left="654" w:hanging="36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bläst / jammert / labert / quakt / schwätzt jemandem die Ohren voll</w:t>
            </w:r>
          </w:p>
          <w:p w:rsidR="009A156D" w:rsidRPr="00151A10" w:rsidRDefault="009A156D">
            <w:pPr>
              <w:ind w:left="654" w:hanging="36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bläst jemandem etwas in die Ohren</w:t>
            </w:r>
          </w:p>
          <w:p w:rsidR="009A156D" w:rsidRPr="00151A10" w:rsidRDefault="009A156D">
            <w:pPr>
              <w:ind w:left="654" w:hanging="36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liegt jemandem mit etwas in den Ohren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654" w:hanging="36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werden die Ohren voll geblasen / gejammert / gelabert / gequakt / geschwätzt</w:t>
            </w:r>
          </w:p>
          <w:p w:rsidR="009A156D" w:rsidRPr="00151A10" w:rsidRDefault="009A156D">
            <w:pPr>
              <w:ind w:left="654" w:hanging="36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etwas in die Ohren geblasen </w:t>
            </w:r>
          </w:p>
          <w:p w:rsidR="009A156D" w:rsidRPr="00151A10" w:rsidRDefault="009A156D">
            <w:pPr>
              <w:ind w:left="654" w:hanging="360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liegt jemand in den Ohren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Ohren nicht hören: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Wo hast du deine Ohren?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Zum einen Ohr rein</w:t>
            </w:r>
            <w:r>
              <w:rPr>
                <w:rFonts w:cs="Arial"/>
              </w:rPr>
              <w:t>,</w:t>
            </w:r>
            <w:r w:rsidRPr="00151A10">
              <w:rPr>
                <w:rFonts w:cs="Arial"/>
              </w:rPr>
              <w:t xml:space="preserve"> zum anderen wieder raus!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(nicht) für jemandes Ohren bestimmt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nichts für fremde Ohren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nichts für zarte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findet kein Gehör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hört auf diesem Ohr schlecht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auf diesem Ohr taub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auf diesem Ohr nicht hören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sich kein Gehör verschaffen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predigt tauben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schenkt jemandem kein Gehör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sitzt auf den / seinen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stellt die Ohren auf Durchzug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stößt auf taube Ohren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verschließt die Ohren vor etwas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verschließt vor etwas / jemandem die Ohren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kein Gehör geschenkt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hören: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ist das Erste, was ich höre!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Dass ich keine Klagen höre!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ist so still, dass man eine Stecknadel fallen hören kann / könnte.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Hören Sie mal!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Hört! Hört!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Ich denk, ich hör nicht recht!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 höre und staune!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Von dem wird man noch hören!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Nachtigall, ich / ick hör dir trapsen!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hängt an jemandes Lippen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hört auf den / seinen eigenen Bauch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hört auf die innere Stimme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hört das Gras wachsen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hört die Engel im Himmel pfeifen / singen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hört die Flöhe husten / niesen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hört die Glocke läuten, weiß aber nicht, wo sie hängt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hört etwas läuten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etwas nicht mehr hören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bekommt / kriegt etwas von jemandem zu hören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hört das Gras wachsen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lässt von sich hören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verschafft sich Gehör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nicht hören: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will ich nicht gehört haben!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nicht hören / hört nicht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lässt nichts von sich hören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vergeht Hören und Sehen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sonstiges: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kommt mir spanisch vor!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dringt jemandem durch Mark und Bein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in Verruf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kennt / weiß etwas nur vom Hörensagen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kommt in Verruf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dringt etwas einem durch Mark und Bein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Der Lauscher an der Wand hört nur die eigene Schand’.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Ton macht die Musik.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Man glaubt einem Auge mehr als zwei Ohren.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Wie man in den Wald hineinruft, so schallt es heraus.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nicht hören will, muss fühlen.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Zu einem Ohr hinein, zum anderen hinaus.</w:t>
            </w:r>
          </w:p>
        </w:tc>
      </w:tr>
    </w:tbl>
    <w:p w:rsidR="009A156D" w:rsidRPr="00151A10" w:rsidRDefault="009A156D">
      <w:pPr>
        <w:ind w:left="709" w:right="-1" w:hanging="142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983B89">
            <w:pPr>
              <w:pStyle w:val="Heading4"/>
            </w:pPr>
            <w:bookmarkStart w:id="22" w:name="_Toc295382936"/>
            <w:r w:rsidRPr="00151A10">
              <w:t>Reden und Schweigen</w:t>
            </w:r>
            <w:bookmarkEnd w:id="22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Reden: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Dauerredner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Dummschwätzer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Labertasche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Laudator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Maulheld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Papagei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Plappermaul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Plaudertasche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Quasselstrippe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Redner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Schwätzer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Sprachschöpfer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Sprecher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Tratschtante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Vielredner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Vorleser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Zwischenrufer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Schweigen:</w:t>
            </w:r>
          </w:p>
          <w:p w:rsidR="009A156D" w:rsidRDefault="009A156D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das stille Wasser</w:t>
            </w:r>
          </w:p>
          <w:p w:rsidR="009A156D" w:rsidRPr="00151A10" w:rsidRDefault="009A156D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die schweigende Mehrheit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Geheimniskrämer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Geheimnisträger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Pantomime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Schweigemönch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Schweiger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Trappist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Reden: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Kaffeekränzchen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Sprachenschule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Sprachheilschule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Sprechzimmer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Vortragssaal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Schweigen: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Bibliothek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Kloster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Raum der Stille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Ruheraum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Ruhezone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Reden: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Ankündigung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Antwort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Böhmische Dörfer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Einspruch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Flüsterkampagne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Frage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Gaunersprache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Geplapper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Gequassel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Geschnatter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Geschwätz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Kaffeeklatsch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Kaffeekränzchen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Kauderwelsch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Papperlapapp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Rednerpult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Rhetorik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Schmonzes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Sprachbuch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Sprechstein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Sprechstunde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Spruchband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Verkündigung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Volksmund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Schweigen: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Dornröschenschlaf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Friedhofsruhe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Grabesstille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Mauer des Schweigens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Nachtruhe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Schweigegelübde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Schweigeminute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Sprachlosigkeit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Stillschweigen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Stummfilm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Totenstille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Reden: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auftauen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babbeln / brabbeln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beschönigen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daherreden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faseln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flüstern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 redet sich (aus etwas) heraus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 redet sich immer tiefer hinein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jemandem eine Laudatio halten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klatschen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kreischen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munkeln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murmeln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palavern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plappern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plaudern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quasseln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schwatzen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sülzen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tratschen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tuscheln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übersprudeln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verschleiern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weit ausholen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widersprechen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Schweigen:</w:t>
            </w:r>
          </w:p>
          <w:p w:rsidR="009A156D" w:rsidRPr="00151A10" w:rsidRDefault="009A156D" w:rsidP="00AC6F42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dämpfen </w:t>
            </w:r>
          </w:p>
          <w:p w:rsidR="009A156D" w:rsidRPr="00151A10" w:rsidRDefault="009A156D" w:rsidP="00AC6F42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mundtot machen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schweigen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Reden: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beredt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geheimnisvoll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gelehrt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intellektuell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kompliziert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langatmig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mitteilsam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mystisch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nebelhaft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nebulös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rätselhaft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schleierhaft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redegewandt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redselig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scharfzüngig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schlagfertig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schwatzhaft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schwülstig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sprachbegabt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tiefsinnig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verhüllt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verworren </w:t>
            </w:r>
          </w:p>
          <w:p w:rsidR="009A156D" w:rsidRPr="00151A10" w:rsidRDefault="009A156D" w:rsidP="00AC6F42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vielversprechend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vorwurfsvoll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weit hergeholt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weitschweifig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wirr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wortreich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Schweigen: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geräuschlos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lautlos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maulfaul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mucksmäuschenstill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nichts sagend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schweigsam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stumm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totenstill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verschwiegen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Viel, laut und unangemessen reden: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aus vollem Hals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673149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die große Glocke gehängt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beschwatzt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jemanden in Verruf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drischt leeres Stroh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jemandem über den Mund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jemanden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fällt jemandem in die Rede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führt / schwingt große Reden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(überall) seinen Senf dazu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den Ton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ein Palaver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hängt etwas wird an die große Glocke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das letzte Wort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Plappermaul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jammert jemandem die Ohren voll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kaut jemandem das Ohr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klopft Sprüche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vom Hundertsten ins Tausendste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viel von sich reden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den Mund zu voll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kein Blatt vor den Mund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plappert / quasselt wie ein Wasserfall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posaunt etwas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das Blaue vom Himmel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jemandem ein Kind in den Bauch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jemandem ein Loch in den Bauch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jemandem nach dem Munde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Makulatur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mit den Händen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mit gespaltener Zunge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mit Händen und Füßen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mit tausend Zungen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ohne Punkt und Komma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sich den Mund fusselig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sich in Rage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sich um Kopf und Kragen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sich um Kopf und Kragen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sich um seinen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viel, wenn der Tag lang ist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wie ein Buch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wie ein Buch / wie ein Wasserfall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wie einem der Schnabel gewachsen ist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riskiert eine dicke Lippe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schneidet jemandem die Rede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spricht in Rätseln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spricht wie ein Blinder von der Farbe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spuckt große Töne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trägt (zu) dick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unterbricht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von jemandem unterbrochen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zerreißt sich über jemanden das Maul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verschlägt es die Sprache / Rede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werden die Ohren voll gejammert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die Rede abgeschnitten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ein Ohr abgekaut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ein Kind in den Bauch geredet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ein Loch in den Bauch geredet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nach dem Munde geredet</w:t>
            </w:r>
          </w:p>
          <w:p w:rsidR="009A156D" w:rsidRPr="00151A10" w:rsidRDefault="009A156D" w:rsidP="00C849B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über den Mund gefahren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Klar reden: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mein Reden!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langen Rede kurzer Sinn ...!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Lange Rede, kurzer Sinn: ...!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jemandem muss einmal Fraktur geredet werden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bespricht etwas unter vier Augen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Einspruch 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noch ein Wörtchen mit jemandem zu reden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nicht auf den Mund gefallen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liest jemandem die Leviten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(kein) Blech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frei / frisch von der Leber weg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jemandem ins Gewissen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Klartext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mit jemandem deutsch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mit jemandem Tacheles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sich etwas vom Herzen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sich etwas von der Seele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Tacheles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sagt jemandem etwas auf den Kopf zu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sagt jemandem etwas ins Gesicht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jemanden ins Bilde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jemandem Rede und Antwort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stellt jemanden zur Rede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werden die Leviten gelesen </w:t>
            </w:r>
          </w:p>
          <w:p w:rsidR="009A156D" w:rsidRPr="00151A10" w:rsidRDefault="009A156D" w:rsidP="00C849B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etwas auf den Kopf zugesagt</w:t>
            </w:r>
          </w:p>
          <w:p w:rsidR="009A156D" w:rsidRPr="00151A10" w:rsidRDefault="009A156D" w:rsidP="00C849B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etwas ins Gesicht gesagt</w:t>
            </w:r>
          </w:p>
          <w:p w:rsidR="009A156D" w:rsidRPr="00151A10" w:rsidRDefault="009A156D" w:rsidP="00C849B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ins Gewissen geredet</w:t>
            </w:r>
          </w:p>
          <w:p w:rsidR="009A156D" w:rsidRPr="00151A10" w:rsidRDefault="009A156D" w:rsidP="00C849B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Rede und Antwort gestanden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Übertreiben und verharmlosen: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malt den Teufel and die Wand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sagt etwas durch die Blume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malt etwas in den schönsten Farben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malt etwas in leuchtenden / düsteren Farben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in höchsten Tönen von jemandem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erzählt Schauermärchen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lobt jemanden in den höchsten Tönen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singt jemandes Loblied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mit Engelszungen (auf jemanden ein)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nicht viel Redens von etwas / sich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von jemandem in den höchsten Tönen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Schweigen: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bleibt einem die Spucke weg!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Darüber schweigt des Sängers Höflichkeit!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Kavalier genießt und schweigt!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Rest ist Schweigen.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die schweigende Mehrheit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es herrscht / ist Schweigen im Walde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es herrscht beredtes Schweigen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jemandes Lippen sind versiegelt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Meine Lippen sind versiegelt!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von etwas / jemandem ganz zu schweigen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nicht der Rede wert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spricht für sich selbst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bewahrt über etwas Stillschweigen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errichtet eine Mauer des Schweigens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versiegelte Lippen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hüllt sich in einen Mantel des Schweigens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hüllt sich in Schweigen / Stillschweigen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stumm wie ein Fisch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ein Schweigegelübde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liest jemandem einen Wunsch von den Augen / Lippen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schweigt etwas tot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schweigt in sieben Sprachen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schweigt wie ein Grab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verpflichtet jemanden zum Schweigen </w:t>
            </w:r>
          </w:p>
          <w:p w:rsidR="009A156D" w:rsidRPr="00151A10" w:rsidRDefault="009A156D">
            <w:pPr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wird von jemandem zum Schweigen verpflichtet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ein Wunsch / werden alle Wünsche von den Lippen abgelesen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Sonstiges: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Es geht die Rede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Darüber lässt sich reden!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Davon / Von ... kann gar nicht die Rede sein!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von jemandem, etwas ist die Rede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Wenn die Wände reden könnten,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>steht außer Frage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>steht in Rede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gut / leicht reden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mit sich reden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/ spricht in den 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gegen eine Wand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sagt Ja und Amen!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>steht außer Frage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>steht in Rede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stellt die Gretchenfrage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Wert und Sinn des Redens: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Abgemacht ist abgemacht.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Beim Reden kommen die Leute zusammen.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Bereitschaft, auf alle Fragen zu antworten, ist ein untrügliches Zeichen der Dummheit.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Wahrheit von heute ist die Lüge von morgen.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Hätte, Wenn und Aber, alles nur Gelaber.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In der Kürze liegt die Würze.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Jammern füllt keine Kammern.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Klug reden kann jeder.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Lange Rede, kurzer Sinn.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Lass die Leute reden, sie reden über jeden.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 wird nicht dadurch besser, indem man andere schlecht macht.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Ratschläge sind meistens mehr Schläge als Rat.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Reden ist Silber, Schweigen ist Gold.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Tadeln ist leicht, loben ist schwer.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Versprechen und nicht halten, tun die Jungen und die Alten.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etwas Wichtiges zu sagen hat, macht keine langen Sätze.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das Wörtchen WENN nicht wär’, wär’ ich längst schon Millionär.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Wer den Schaden hat, braucht für der Spott nicht zu sorgen.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Wer schnell spricht, bald vergisst.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Wer viel fragt, der viel irrt.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viel fragt, gibt nicht gern.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Worte können tödliche Waffen sein.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Offene und verdeckte Rede: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Beliebt zu sein ist ganz einfach. Man muss bloß sagen, was alle hören wollen.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Gerücht ist immer größer als die Wahrheit.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meisten Menschen beichten am liebsten die Sünden anderer Leute.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Eine unklare Rede ist ein blinder Spiegel.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leerer Topf am meisten klappert, ein leerer Kopf am meisten plappert.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Es ist leichter sich zu entschuldigen, als vorher um Erlaubnis zu fragen.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Hast du nichts Gutes zu sagen, sage lieber gar nichts.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Jeder Mensch hat ein Recht auf meine Meinung.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Kinder und Narren sagen immer die Wahrheit.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Kindermund / Narrenmund tut Wahrheit kund.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Offen gesagt, viel gewagt.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Oft gesagt, nie gewagt.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Sage nicht immer, was du weißt, aber wisse immer, was du sagst.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Taktlosigkeit ist der Entschluss, etwas zu sagen, das alle denken.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man ernst meint sagt man am besten im Spaß.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der Kuchen spricht, schweigen die Krümel.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man auch schief sitzt, so muss man doch gerade sprechen.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A sagt, muss auch B sagen.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>Wer flüstert, der lügt.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Wie man in den Wald hineinruft, so schallt es heraus.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Reden und Handeln: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Gehe nicht zu deinem Fürst, wenn du nicht gerufen wirst.</w:t>
            </w:r>
          </w:p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Im Dunkeln ist gut munkeln, aber nicht gut Flöhe fangen.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Nicht lang schnacken, Kopf in’n Nacken.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Sprüche lassen sich leichter klopfen als Steine.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Taten sagen mehr als Worte.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Tu, was du willst, denn die Leute reden doch.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Tue Gutes und rede darüber.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Über vergossene Milch soll man nicht jammern.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immer die Wahrheit sagt, kann sich ein schlechtes Gedächtnis leisten.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seinen Willen durchsetzen will, muss leise sprechen.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viel spricht, muss nicht immer viel zu sagen haben.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Worten sollten Taten folgen.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Schweigen: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Dem Beichtvater, Arzt und Advokaten darf man nichts verschweigen.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kann nicht reden, der nicht kann schweigen.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Durch Schweigen verdirbt viel Freundschaft.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Lächeln ist die schönste Sprache der Welt.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ist Zeit zu reden, Zeit zu schweigen.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Harren, sehen und schweigen verhütet manchen Krieg.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In der Ruhe liegt die Kraft.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Keine Antwort ist auch eine Antwort.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Kö</w:t>
            </w:r>
            <w:r>
              <w:rPr>
                <w:rFonts w:cs="Arial"/>
              </w:rPr>
              <w:t xml:space="preserve">nnte der Narr schweigen, so wäre </w:t>
            </w:r>
            <w:r w:rsidRPr="00151A10">
              <w:rPr>
                <w:rFonts w:cs="Arial"/>
              </w:rPr>
              <w:t>er weis</w:t>
            </w:r>
            <w:r>
              <w:rPr>
                <w:rFonts w:cs="Arial"/>
              </w:rPr>
              <w:t>e</w:t>
            </w:r>
            <w:r w:rsidRPr="00151A10">
              <w:rPr>
                <w:rFonts w:cs="Arial"/>
              </w:rPr>
              <w:t>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Lerne schweigen, so kannst du am besten reden.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Manches Schweigen ist eine beredte Antwort.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Mit Schweigen verrät sich niemand.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Mit Schweigen verschweigt man die Freunde.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Mit Stillschweigen antwortet man viel.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Recht hast du, aber schweigen musst du.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Reden ist Silber, Schweigen ist Gold.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Reden kommt von Natur, Schweigen vom Verstande.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Reden steht einem Jungen wohl an, Schweigen mehr.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Schweigender Hund beißt am ersten.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Schweigen ist auch eine Antwort. 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Schweigen ist der Deckel auf dem Topf. 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Schweigen ist für viel Unglück gut.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Schweigen schadet selten.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Schweigen und denken mag niemand kränken.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Schweig oder red etwas, das besser ist denn schweigen.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du redest, dann muss deine Rede besser sein, als es dein Schweigen gewesen wäre.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übel schwatzt, verliert ein gutes Schweigen.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Wovon man nicht sprechen kann, darüber muss man schweigen.</w:t>
            </w:r>
          </w:p>
          <w:p w:rsidR="009A156D" w:rsidRPr="00151A10" w:rsidRDefault="009A156D" w:rsidP="00AC6F4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Zwei Regeln für Erfolg im Leben: erzähl nicht alles.</w:t>
            </w:r>
          </w:p>
        </w:tc>
      </w:tr>
    </w:tbl>
    <w:p w:rsidR="009A156D" w:rsidRPr="00151A10" w:rsidRDefault="009A156D">
      <w:pPr>
        <w:ind w:left="709" w:right="-1" w:hanging="142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983B89">
            <w:pPr>
              <w:pStyle w:val="Heading4"/>
            </w:pPr>
            <w:bookmarkStart w:id="23" w:name="_Toc295382937"/>
            <w:r w:rsidRPr="00151A10">
              <w:t>Töne erzeugen</w:t>
            </w:r>
            <w:bookmarkEnd w:id="23"/>
            <w:r w:rsidRPr="00151A10">
              <w:t xml:space="preserve"> </w:t>
            </w:r>
          </w:p>
          <w:p w:rsidR="009A156D" w:rsidRPr="00151A10" w:rsidRDefault="009A156D">
            <w:pPr>
              <w:rPr>
                <w:rFonts w:cs="Arial"/>
                <w:b/>
                <w:bCs/>
              </w:rPr>
            </w:pPr>
            <w:r w:rsidRPr="00151A10">
              <w:rPr>
                <w:rFonts w:cs="Arial"/>
              </w:rPr>
              <w:t>(</w:t>
            </w:r>
            <w:r w:rsidRPr="00151A10">
              <w:rPr>
                <w:rFonts w:cs="Arial"/>
                <w:szCs w:val="28"/>
              </w:rPr>
              <w:sym w:font="CommonBullets" w:char="F03E"/>
            </w:r>
            <w:r w:rsidRPr="00151A10">
              <w:rPr>
                <w:rFonts w:cs="Arial"/>
              </w:rPr>
              <w:t xml:space="preserve"> Reden, 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Musizieren, 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Lesen)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Alleinunterhalter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Generalmusikdirektor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Hobbymusiker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Musikant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Operndiva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Schnarchnase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Startenor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Stehgeiger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Walzerkönig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Konzerthaus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Musikhochschule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Musikschule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Musikverein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Orchestergraben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Philharmonie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Tonstudio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 alte Leier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 harter Tonfall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 spitzer Schrei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 süßer Ton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eine goldene Kehle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eine samtige Stimme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Gebell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Konzert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Musik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Symphonie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Töne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Trommel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abstimmen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anstimmen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Beifall klatschen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brüllen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brummen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flöten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gurren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klingen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knistern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pfeifen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posaunen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quaken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quietschen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rasseln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ratschen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rattern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sägen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säuseln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scheppern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schmatzen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schnurren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seufzen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stöhnen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summen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trommeln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wiehern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wispern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zirpen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dünn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dumpf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einstimmig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klangvoll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konzertant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mehrstimmig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samtig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schrill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verstimmt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feine / gute Ton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herrscht ein rauer Ton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/ ... gehört zum guten Ton!</w:t>
            </w:r>
          </w:p>
          <w:p w:rsidR="009A156D" w:rsidRPr="00151A10" w:rsidRDefault="009A156D">
            <w:pPr>
              <w:ind w:left="294"/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>Hast du Töne?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Leute werden zusammengetrommelt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Ach und Krach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Pauken und Trompeten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Nun mach doch nicht so ein Tamtam!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 xml:space="preserve">jemand ...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gibt den Ton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von Tuten und Blasen keine Ahnung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haut auf die Pauke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lobt jemanden in den höchsten Tönen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pfeift auf dem letzten Loch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posaunt etwas heraus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/ spuckt dicke / große Töne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sagt keinen Piep / Ton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schlägt eine (andere / neue) Tonart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schlägt einen anderen Ton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spendet rauschenden Beifall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die erste Geige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stimmt ein neues Lied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trifft den falschen / richtigen Ton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trommelt Leute zusammen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übertönt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vergreift sich im Ton</w:t>
            </w:r>
          </w:p>
          <w:p w:rsidR="009A156D" w:rsidRPr="00151A10" w:rsidRDefault="009A156D" w:rsidP="0097047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von jemandem in den höchsten Tönen gelobt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Leben ist kein Wunschkonzert.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Dem Betrübten ist übel geigen.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Ton macht die Musik.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Einer, der schreit, hat schon verloren.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Lächeln ist die kürzeste Verbindung zwischen zwei Menschen.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Lachen ist die beste Medizin.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Lachen ist eine Brücke.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Lachen ist gesund.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Viel Lärm um nichts!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Wer zuletzt lacht, lacht am besten.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zuletzt lacht, stirbt wenigstens fröhlich.</w:t>
            </w:r>
          </w:p>
        </w:tc>
      </w:tr>
    </w:tbl>
    <w:p w:rsidR="009A156D" w:rsidRPr="00151A10" w:rsidRDefault="009A156D">
      <w:pPr>
        <w:ind w:left="709" w:right="-1" w:hanging="142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983B89">
      <w:pPr>
        <w:pStyle w:val="Heading3"/>
      </w:pPr>
      <w:bookmarkStart w:id="24" w:name="_Toc295382938"/>
      <w:r w:rsidRPr="00151A10">
        <w:t>Riechen</w:t>
      </w:r>
      <w:bookmarkEnd w:id="24"/>
    </w:p>
    <w:p w:rsidR="009A156D" w:rsidRPr="00151A10" w:rsidRDefault="009A156D">
      <w:pPr>
        <w:ind w:left="709" w:right="-1" w:hanging="142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983B89">
            <w:pPr>
              <w:pStyle w:val="Heading4"/>
            </w:pPr>
            <w:bookmarkStart w:id="25" w:name="_Toc295382939"/>
            <w:r w:rsidRPr="00151A10">
              <w:t>Nase, Riechen und Gerüche verbreiten</w:t>
            </w:r>
            <w:bookmarkEnd w:id="25"/>
          </w:p>
          <w:p w:rsidR="009A156D" w:rsidRPr="00151A10" w:rsidRDefault="009A156D">
            <w:pPr>
              <w:rPr>
                <w:rFonts w:cs="Arial"/>
                <w:b/>
                <w:bCs/>
              </w:rPr>
            </w:pPr>
            <w:r w:rsidRPr="00151A10">
              <w:rPr>
                <w:rFonts w:cs="Arial"/>
              </w:rPr>
              <w:t>(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Gesicht)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Kotzbrocken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Naseweis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Rotznase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Schnarchnase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Schnüffler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Stinker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Stinktier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Iltis-Stall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Jauchegrube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Misthaufen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Parfümerie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Pumakäfig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Stinkbude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Duftmarke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Duftwasser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Duftwolke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Geruch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Gestank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Mief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Muff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Parfüm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Riechkolben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Riechwasser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Rüssel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Stallgeruch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Stinkbombenstimmung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Stinkwut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Wohlgeruch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Zinken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beschnüffeln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beschnuppern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duften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müffeln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näseln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parfümieren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reinschnuppern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riechen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schnüffeln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schnuppern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verduften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verpesten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verwesen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anrüchig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aromatisch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aufdringlich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beißend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dezent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duftend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ekelig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faulig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gammelig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hinreißend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köstlich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lecker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lieblich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miefig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moderig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muffig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naseweis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ranzig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schimmelig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steril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stinkend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stinklangweilig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süßlich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verführerisch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widerlich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würzig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wohlriechend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u w:val="single"/>
              </w:rPr>
            </w:pPr>
            <w:r w:rsidRPr="00151A10">
              <w:rPr>
                <w:rFonts w:cs="Arial"/>
                <w:b/>
                <w:i/>
                <w:u w:val="single"/>
              </w:rPr>
              <w:t>Nase allgemein: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alle naselang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etwas geht nicht nach jemandes Nase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Immer der Nase nach!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pro (Mann und) Nase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begießt sich die Nase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bekommt eins auf die Nase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bindet jemandem etwas auf die Nase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dreht jemandem eine lange Nase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fällt auf die Nase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fasst sich an die eigene Nase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jemanden an der Nase herum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gibt jemandem eins auf die Nase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hält / reibt / schiebt jemandem etwas unter die Nase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den richtigen / einen guten Riecher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die Nase von etwas / jemandem gestrichen voll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die Nase vorn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immer eine Nasenlänge voraus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sich den Wind um die Nase wehen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liegt auf der Nase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jemandem die Würmer einzeln aus der Nase ziehen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muss mit langer Nase abziehen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rümpft die Nase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>... schlägt jemandem die Tür vor der Nase zu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setzt jemandem jemanden vor die Nase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sieht jemandem etwas an der Nase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steckt die Nase in ein Buch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steckt die Nase zu tief ins Glas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steckt seine Nase überall hinein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stößt jemanden mit der Nase auf etwas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tanzt jemandem auf der Nase herum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trägt die Nase hoch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verdient sich eine goldene Nase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der Nase herumgeführt</w:t>
            </w:r>
          </w:p>
          <w:p w:rsidR="009A156D" w:rsidRPr="00151A10" w:rsidRDefault="009A156D" w:rsidP="0097047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jemandem vor die Nase gesetzt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97047B">
            <w:pPr>
              <w:ind w:left="567" w:hanging="28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müssen die Würmer einzeln aus der Nase gezogen werden</w:t>
            </w:r>
          </w:p>
          <w:p w:rsidR="009A156D" w:rsidRPr="00151A10" w:rsidRDefault="009A156D" w:rsidP="0097047B">
            <w:pPr>
              <w:ind w:left="567" w:hanging="28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wird auf der Nase herumgetanzt</w:t>
            </w:r>
          </w:p>
          <w:p w:rsidR="009A156D" w:rsidRPr="00151A10" w:rsidRDefault="009A156D" w:rsidP="0097047B">
            <w:pPr>
              <w:ind w:left="567" w:hanging="28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wird die Tür vor der Nase zugeschlagen</w:t>
            </w:r>
          </w:p>
          <w:p w:rsidR="009A156D" w:rsidRPr="00151A10" w:rsidRDefault="009A156D" w:rsidP="0097047B">
            <w:pPr>
              <w:ind w:left="567" w:hanging="284"/>
              <w:rPr>
                <w:rFonts w:cs="Arial"/>
              </w:rPr>
            </w:pPr>
            <w:r w:rsidRPr="00151A10">
              <w:rPr>
                <w:rFonts w:cs="Arial"/>
              </w:rPr>
              <w:t>...wird eins auf die Nase gegeben</w:t>
            </w:r>
          </w:p>
          <w:p w:rsidR="009A156D" w:rsidRPr="00151A10" w:rsidRDefault="009A156D" w:rsidP="0097047B">
            <w:pPr>
              <w:ind w:left="567" w:hanging="284"/>
              <w:rPr>
                <w:rFonts w:cs="Arial"/>
              </w:rPr>
            </w:pPr>
            <w:r w:rsidRPr="00151A10">
              <w:rPr>
                <w:rFonts w:cs="Arial"/>
              </w:rPr>
              <w:t>... wird etwas an der Nase angesehen</w:t>
            </w:r>
          </w:p>
          <w:p w:rsidR="009A156D" w:rsidRPr="00151A10" w:rsidRDefault="009A156D" w:rsidP="0097047B">
            <w:pPr>
              <w:ind w:left="567" w:hanging="28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etwas auf die Nase gebunden </w:t>
            </w:r>
          </w:p>
          <w:p w:rsidR="009A156D" w:rsidRPr="00151A10" w:rsidRDefault="009A156D" w:rsidP="0097047B">
            <w:pPr>
              <w:ind w:left="567" w:hanging="284"/>
              <w:rPr>
                <w:rFonts w:cs="Arial"/>
              </w:rPr>
            </w:pPr>
            <w:r w:rsidRPr="00151A10">
              <w:rPr>
                <w:rFonts w:cs="Arial"/>
              </w:rPr>
              <w:t>... wird etwas unter die Nase gehalten / gerieben / geschoben</w:t>
            </w:r>
          </w:p>
          <w:p w:rsidR="009A156D" w:rsidRPr="00151A10" w:rsidRDefault="009A156D" w:rsidP="0097047B">
            <w:pPr>
              <w:ind w:left="567" w:hanging="284"/>
              <w:rPr>
                <w:rFonts w:cs="Arial"/>
              </w:rPr>
            </w:pPr>
            <w:r w:rsidRPr="00151A10">
              <w:rPr>
                <w:rFonts w:cs="Arial"/>
              </w:rPr>
              <w:t>... wird jemandem eine lange Nase gedreht</w:t>
            </w:r>
          </w:p>
          <w:p w:rsidR="009A156D" w:rsidRPr="00151A10" w:rsidRDefault="009A156D" w:rsidP="0097047B">
            <w:pPr>
              <w:ind w:left="567" w:hanging="284"/>
              <w:rPr>
                <w:rFonts w:cs="Arial"/>
              </w:rPr>
            </w:pPr>
            <w:r w:rsidRPr="00151A10">
              <w:rPr>
                <w:rFonts w:cs="Arial"/>
              </w:rPr>
              <w:t>... wird jemand vor die Nase gesetzt</w:t>
            </w:r>
          </w:p>
          <w:p w:rsidR="009A156D" w:rsidRPr="00151A10" w:rsidRDefault="009A156D" w:rsidP="0097047B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Auf Gerüche reagieren: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mir schnuppe!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Immer der Nase nach!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in der Luft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riecht nach Betrug / Schiebung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findet etwas dufte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den Braten gerochen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den richtigen Riecher für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die Nase voll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 verstopfte Nase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jemanden gut riechen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jemanden nicht riechen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riecht den Braten / Speck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riecht Lunte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rümpft die Nase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rümpft über etwas die Nase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steckt seine Nase in fremde Angelegenheiten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steckt seinen Rüssel in alles hinein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Gerüche verbreiten: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löst sich in Wohlgefallen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stinkt meilenweit gegen den 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stinkt wie die Kuh aus dem Arsch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stinkt wie die Pest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stinkt wie im Iltis-Stall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stinkt zehn Meilen gegen den 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stinkt zum Himmel 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markiert sein Revier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reibt jemandem etwas unter die Nase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eine Duftmarke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übertüncht etwas </w:t>
            </w:r>
          </w:p>
          <w:p w:rsidR="009A156D" w:rsidRPr="00151A10" w:rsidRDefault="009A156D" w:rsidP="005E3227">
            <w:pPr>
              <w:rPr>
                <w:rFonts w:cs="Arial"/>
                <w:i/>
                <w:iCs/>
              </w:rPr>
            </w:pPr>
          </w:p>
          <w:p w:rsidR="009A156D" w:rsidRPr="00151A10" w:rsidRDefault="009A156D" w:rsidP="005E3227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...wird etwas unter die Nase gerieben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Besser eine schiefe Nase als gar keine.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Wer es hat zuerst gerochen, dem ist es aus dem Loch gekrochen.</w:t>
            </w:r>
          </w:p>
        </w:tc>
      </w:tr>
    </w:tbl>
    <w:p w:rsidR="009A156D" w:rsidRPr="00151A10" w:rsidRDefault="009A156D">
      <w:pPr>
        <w:ind w:left="567" w:right="-1"/>
        <w:rPr>
          <w:rFonts w:cs="Arial"/>
        </w:rPr>
      </w:pPr>
    </w:p>
    <w:p w:rsidR="009A156D" w:rsidRPr="00151A10" w:rsidRDefault="009A156D">
      <w:pPr>
        <w:ind w:left="567" w:right="-1"/>
        <w:rPr>
          <w:rFonts w:cs="Arial"/>
        </w:rPr>
      </w:pPr>
      <w:r w:rsidRPr="00151A10">
        <w:rPr>
          <w:rFonts w:cs="Arial"/>
        </w:rPr>
        <w:br w:type="page"/>
      </w:r>
    </w:p>
    <w:p w:rsidR="009A156D" w:rsidRPr="00151A10" w:rsidRDefault="009A156D" w:rsidP="00983B89">
      <w:pPr>
        <w:pStyle w:val="Heading3"/>
      </w:pPr>
      <w:bookmarkStart w:id="26" w:name="_Toc295382940"/>
      <w:r w:rsidRPr="00151A10">
        <w:t>Schmecken</w:t>
      </w:r>
      <w:bookmarkEnd w:id="26"/>
    </w:p>
    <w:p w:rsidR="009A156D" w:rsidRPr="00151A10" w:rsidRDefault="009A156D">
      <w:pPr>
        <w:ind w:left="709" w:right="-1" w:hanging="142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Feinschmecker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Fresser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Genießer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Gourmet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(kein) Kostverächter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Nimmersatt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Reste-Esser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Schlemmer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Vielfraß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Cs/>
              </w:rPr>
              <w:t xml:space="preserve">Vorkoster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Ausschank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Biergarten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Bierkeller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Bierstube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Eisdiele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Imbissstube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Milchbar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Restaurant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Würstchenbude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Appetit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Buffet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Fast Food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Festmahl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Gaumen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Gaumenkitzel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Gaumenschmeichler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Genuss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Geschmacksknospen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Haute Cuisine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Hunger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Menü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Salz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Speisekarte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Tanztee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Zunge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fressen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genießen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knabbern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lutschen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mümmeln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runterschlucken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schlemmen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schlucken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schmecken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verbittern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verschlucken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versüßen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bitter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bitterböse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delikat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gepfeffert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gesalzen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knack frisch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knackig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kross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labberig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lecker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salzig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scharf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süß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verbittert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zuckersüß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950532" w:rsidRDefault="009A156D">
            <w:pPr>
              <w:rPr>
                <w:rFonts w:cs="Arial"/>
                <w:bCs/>
                <w:iCs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schmecken:</w:t>
            </w:r>
          </w:p>
          <w:p w:rsidR="009A156D" w:rsidRPr="00151A10" w:rsidRDefault="009A156D" w:rsidP="00E8172D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Aussprüche:</w:t>
            </w:r>
          </w:p>
          <w:p w:rsidR="009A156D" w:rsidRDefault="009A156D" w:rsidP="00E8172D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 xml:space="preserve">Das ist </w:t>
            </w:r>
            <w:r w:rsidRPr="00151A10">
              <w:rPr>
                <w:rFonts w:cs="Arial"/>
              </w:rPr>
              <w:t>bitter</w:t>
            </w:r>
            <w:r>
              <w:rPr>
                <w:rFonts w:cs="Arial"/>
              </w:rPr>
              <w:t>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bitteren / üblen Beigeschmack / Nachgeschmack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schmeckt mir nicht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>... schmeckt nach Spül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wasser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schmeckt wie eingeschlafene Füße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... schmeckt wie Hund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 xml:space="preserve">jemand ...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beweist / hat einen guten / mittelmäßigen / schlechten Geschmack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beweist einen guten Geschmack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findet ein Haar in der Suppe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frisst etwas in sich hinein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Saures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kaut etwas (mit jemandem) durch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auf den Geschmack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lässt sich etwas auf der Zunge zergehen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 bittere Erfahrung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jemandem etwas schmackhaft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in den sauren Apfel beißen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pickt sich nur die Rosinen (aus dem Kuchen) heraus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schenkt jemandem reinen Wein ein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schluckt eine bittere Pille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schmeckt den Braten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tischt jemandem eine deftige Lüge auf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versalzt jemandem die Suppe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...bekommt ein Stück vom Kuchen ab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 w:rsidP="001B44F7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jemandem ...</w:t>
            </w:r>
          </w:p>
          <w:p w:rsidR="009A156D" w:rsidRPr="00151A10" w:rsidRDefault="009A156D" w:rsidP="001B44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die Suppe versalzen</w:t>
            </w:r>
          </w:p>
          <w:p w:rsidR="009A156D" w:rsidRPr="00151A10" w:rsidRDefault="009A156D" w:rsidP="001B44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eine deftige Lüge aufgetischt</w:t>
            </w:r>
          </w:p>
          <w:p w:rsidR="009A156D" w:rsidRPr="00151A10" w:rsidRDefault="009A156D" w:rsidP="001B44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etwas schmackhaft gemacht</w:t>
            </w:r>
          </w:p>
          <w:p w:rsidR="009A156D" w:rsidRPr="00151A10" w:rsidRDefault="009A156D" w:rsidP="001B44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reiner Wein eingeschenkt</w:t>
            </w:r>
          </w:p>
          <w:p w:rsidR="009A156D" w:rsidRPr="00151A10" w:rsidRDefault="009A156D" w:rsidP="001B44F7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Saures gegeben</w:t>
            </w:r>
          </w:p>
          <w:p w:rsidR="009A156D" w:rsidRPr="00151A10" w:rsidRDefault="009A156D" w:rsidP="001B44F7">
            <w:pPr>
              <w:ind w:left="283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schlucken: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einem quer im Hals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jemanden gefressen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eine Kröte schlucken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etwas quer im Hals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hungern: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Kohldampf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jemandem den Mund wässrig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nagt am Hungertuch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das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im Mund zusammen </w:t>
            </w:r>
          </w:p>
          <w:p w:rsidR="009A156D" w:rsidRPr="00151A10" w:rsidRDefault="009A156D" w:rsidP="00F725C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der Mund wässrig gemacht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bCs/>
                <w:i/>
                <w:iCs/>
                <w:u w:val="single"/>
              </w:rPr>
            </w:pPr>
            <w:r w:rsidRPr="00151A10">
              <w:rPr>
                <w:rFonts w:cs="Arial"/>
                <w:b/>
                <w:bCs/>
                <w:i/>
                <w:iCs/>
                <w:u w:val="single"/>
              </w:rPr>
              <w:t>sonstiges: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eine gepfeffert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erhält eine gepfefferte Rechnung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im Tee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gesalzene Preise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in Champagnerlaune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mit 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nicht gut Kirschen essen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kann sich aus des Lebens Kuchen nicht nur die Rosinen suchen.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Mit der Gabel ist es eine Ehr, mit dem Löffel erwischt man mehr.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Rache ist süß.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Verbotene Frucht schmeckt süß.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es am besten schmeckt, soll man aufhören.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567" w:right="-1"/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  <w:sz w:val="2"/>
        </w:rPr>
        <w:br w:type="page"/>
      </w:r>
    </w:p>
    <w:p w:rsidR="009A156D" w:rsidRPr="00151A10" w:rsidRDefault="009A156D" w:rsidP="00983B89">
      <w:pPr>
        <w:pStyle w:val="Heading3"/>
        <w:rPr>
          <w:bCs/>
          <w:iCs/>
          <w:sz w:val="24"/>
        </w:rPr>
      </w:pPr>
      <w:bookmarkStart w:id="27" w:name="_Toc295382941"/>
      <w:r w:rsidRPr="00151A10">
        <w:t>Fühlen und Stimmungslagen</w:t>
      </w:r>
      <w:bookmarkEnd w:id="27"/>
    </w:p>
    <w:p w:rsidR="009A156D" w:rsidRPr="00151A10" w:rsidRDefault="009A156D">
      <w:pPr>
        <w:ind w:left="709" w:right="-1" w:hanging="142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gute Gefühle und Stimmungen: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Euphoriker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Frohnatur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Geliebter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Gefühlsmensch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Gemütsmensch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Liebhaber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Optimist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schlechte Gefühle und Stimmungen: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Besserwisser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Brummbär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 Häuflein Elend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Griesgram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Grübler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Mauler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Meckerer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Miesepeter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Miesmacher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Mimose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Nervenbündel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Nervensäge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Nörgler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Pessimist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Prinzessin auf der Erbse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Quälgeist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Querulant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Schwarzseher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Weichei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neutrale Gefühle und Stimmungen: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Gefühlsmensch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Lebemann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Lebenskünstler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Häuschen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Berg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Kuschelecke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Liebeshöhle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Achillesferse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Bauchgefühl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Bauchpinsel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Feuereifer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Fingerspitzengefühl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Frühlingsgefühle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Gänsehaut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Gefühl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Gefühlsausdruck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Gefühlsduselei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Gemüt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Höhenflug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Kuscheltier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Kopfgefühl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Leere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Liebelei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Mitleid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rohes 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Sozialneid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Spaßpädagogik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Spitze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Verbitterung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Wetterfühligkeit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Wohlfühl-Pädagogik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wunder Punkt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abkühlen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absinken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abtauchen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abwimmeln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dabei sein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dahin schmelzen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eintauchen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erleben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bedauern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frösteln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fühlen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sinken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umarmen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untertauchen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D28F0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0D28F0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gute Gefühle und Stimmungen:</w:t>
            </w:r>
          </w:p>
          <w:p w:rsidR="009A156D" w:rsidRPr="00151A10" w:rsidRDefault="009A156D" w:rsidP="000D28F0">
            <w:r w:rsidRPr="00151A10">
              <w:t>angenehm</w:t>
            </w:r>
          </w:p>
          <w:p w:rsidR="009A156D" w:rsidRPr="00151A10" w:rsidRDefault="009A156D" w:rsidP="000D28F0">
            <w:r w:rsidRPr="00151A10">
              <w:t>aufgedreht</w:t>
            </w:r>
          </w:p>
          <w:p w:rsidR="009A156D" w:rsidRPr="00151A10" w:rsidRDefault="009A156D" w:rsidP="000D28F0">
            <w:r w:rsidRPr="00151A10">
              <w:t>aufgeregt</w:t>
            </w:r>
          </w:p>
          <w:p w:rsidR="009A156D" w:rsidRPr="00151A10" w:rsidRDefault="009A156D" w:rsidP="000D28F0">
            <w:r w:rsidRPr="00151A10">
              <w:t>ausgeglichen</w:t>
            </w:r>
          </w:p>
          <w:p w:rsidR="009A156D" w:rsidRPr="00151A10" w:rsidRDefault="009A156D" w:rsidP="000D28F0">
            <w:r w:rsidRPr="00151A10">
              <w:t>behaglich</w:t>
            </w:r>
          </w:p>
          <w:p w:rsidR="009A156D" w:rsidRPr="00151A10" w:rsidRDefault="009A156D" w:rsidP="000D28F0">
            <w:r w:rsidRPr="00151A10">
              <w:t>eifrig</w:t>
            </w:r>
          </w:p>
          <w:p w:rsidR="009A156D" w:rsidRPr="00151A10" w:rsidRDefault="009A156D" w:rsidP="000D28F0">
            <w:r w:rsidRPr="00151A10">
              <w:t>ekstatisch</w:t>
            </w:r>
          </w:p>
          <w:p w:rsidR="009A156D" w:rsidRPr="00151A10" w:rsidRDefault="009A156D" w:rsidP="000D28F0">
            <w:bookmarkStart w:id="28" w:name="OP2_QKWN5b3P"/>
            <w:r w:rsidRPr="00151A10">
              <w:t>energiegeladen</w:t>
            </w:r>
            <w:bookmarkEnd w:id="28"/>
          </w:p>
          <w:p w:rsidR="009A156D" w:rsidRPr="00151A10" w:rsidRDefault="009A156D" w:rsidP="000D28F0">
            <w:r w:rsidRPr="00151A10">
              <w:t>energisch</w:t>
            </w:r>
          </w:p>
          <w:p w:rsidR="009A156D" w:rsidRPr="00151A10" w:rsidRDefault="009A156D" w:rsidP="000D28F0">
            <w:r w:rsidRPr="00151A10">
              <w:t>engagiert</w:t>
            </w:r>
          </w:p>
          <w:p w:rsidR="009A156D" w:rsidRPr="00151A10" w:rsidRDefault="009A156D" w:rsidP="000D28F0">
            <w:r w:rsidRPr="00151A10">
              <w:t>enthusiastisch</w:t>
            </w:r>
          </w:p>
          <w:p w:rsidR="009A156D" w:rsidRPr="00151A10" w:rsidRDefault="009A156D" w:rsidP="000D28F0">
            <w:r w:rsidRPr="00151A10">
              <w:t>entschlossen</w:t>
            </w:r>
          </w:p>
          <w:p w:rsidR="009A156D" w:rsidRPr="00151A10" w:rsidRDefault="009A156D" w:rsidP="000D28F0">
            <w:r w:rsidRPr="00151A10">
              <w:t>entspannt</w:t>
            </w:r>
          </w:p>
          <w:p w:rsidR="009A156D" w:rsidRPr="00151A10" w:rsidRDefault="009A156D" w:rsidP="000D28F0">
            <w:r w:rsidRPr="00151A10">
              <w:t>freundlich</w:t>
            </w:r>
          </w:p>
          <w:p w:rsidR="009A156D" w:rsidRPr="00151A10" w:rsidRDefault="009A156D" w:rsidP="000D28F0">
            <w:r w:rsidRPr="00151A10">
              <w:t>friedlich</w:t>
            </w:r>
          </w:p>
          <w:p w:rsidR="009A156D" w:rsidRPr="00151A10" w:rsidRDefault="009A156D" w:rsidP="000D28F0">
            <w:r w:rsidRPr="00151A10">
              <w:t>froh</w:t>
            </w:r>
          </w:p>
          <w:p w:rsidR="009A156D" w:rsidRPr="00151A10" w:rsidRDefault="009A156D" w:rsidP="000D28F0">
            <w:r w:rsidRPr="00151A10">
              <w:t>fröhlich</w:t>
            </w:r>
          </w:p>
          <w:p w:rsidR="009A156D" w:rsidRPr="00151A10" w:rsidRDefault="009A156D" w:rsidP="000D28F0">
            <w:r w:rsidRPr="00151A10">
              <w:t>gefasst</w:t>
            </w:r>
          </w:p>
          <w:p w:rsidR="009A156D" w:rsidRPr="00151A10" w:rsidRDefault="009A156D" w:rsidP="000D28F0">
            <w:r w:rsidRPr="00151A10">
              <w:t>gelassen</w:t>
            </w:r>
          </w:p>
          <w:p w:rsidR="009A156D" w:rsidRPr="00151A10" w:rsidRDefault="009A156D" w:rsidP="000D28F0">
            <w:pPr>
              <w:rPr>
                <w:bCs/>
              </w:rPr>
            </w:pPr>
            <w:r w:rsidRPr="00151A10">
              <w:rPr>
                <w:bCs/>
              </w:rPr>
              <w:t>geliebt</w:t>
            </w:r>
          </w:p>
          <w:p w:rsidR="009A156D" w:rsidRPr="00151A10" w:rsidRDefault="009A156D" w:rsidP="000D28F0">
            <w:r w:rsidRPr="00151A10">
              <w:t>gesammelt</w:t>
            </w:r>
          </w:p>
          <w:p w:rsidR="009A156D" w:rsidRPr="00151A10" w:rsidRDefault="009A156D" w:rsidP="000D28F0">
            <w:r w:rsidRPr="00151A10">
              <w:t>gespannt</w:t>
            </w:r>
          </w:p>
          <w:p w:rsidR="009A156D" w:rsidRPr="00151A10" w:rsidRDefault="009A156D" w:rsidP="000D28F0">
            <w:r w:rsidRPr="00151A10">
              <w:t>glücklich</w:t>
            </w:r>
          </w:p>
          <w:p w:rsidR="009A156D" w:rsidRPr="00151A10" w:rsidRDefault="009A156D" w:rsidP="000D28F0">
            <w:r w:rsidRPr="00151A10">
              <w:t>gut gelaunt</w:t>
            </w:r>
          </w:p>
          <w:p w:rsidR="009A156D" w:rsidRPr="00151A10" w:rsidRDefault="009A156D" w:rsidP="000D28F0">
            <w:r w:rsidRPr="00151A10">
              <w:t>heiter</w:t>
            </w:r>
          </w:p>
          <w:p w:rsidR="009A156D" w:rsidRPr="00151A10" w:rsidRDefault="009A156D" w:rsidP="000D28F0">
            <w:r w:rsidRPr="00151A10">
              <w:t>hellwach</w:t>
            </w:r>
          </w:p>
          <w:p w:rsidR="009A156D" w:rsidRPr="00151A10" w:rsidRDefault="009A156D" w:rsidP="000D28F0">
            <w:r w:rsidRPr="00151A10">
              <w:t>hocherfreut</w:t>
            </w:r>
          </w:p>
          <w:p w:rsidR="009A156D" w:rsidRPr="00151A10" w:rsidRDefault="009A156D" w:rsidP="000D28F0">
            <w:r w:rsidRPr="00151A10">
              <w:t>hoffnungsvoll</w:t>
            </w:r>
          </w:p>
          <w:p w:rsidR="009A156D" w:rsidRPr="00151A10" w:rsidRDefault="009A156D" w:rsidP="000D28F0">
            <w:r w:rsidRPr="00151A10">
              <w:t>jubelnd</w:t>
            </w:r>
          </w:p>
          <w:p w:rsidR="009A156D" w:rsidRPr="00151A10" w:rsidRDefault="009A156D" w:rsidP="000D28F0">
            <w:r w:rsidRPr="00151A10">
              <w:t>klar</w:t>
            </w:r>
          </w:p>
          <w:p w:rsidR="009A156D" w:rsidRPr="00151A10" w:rsidRDefault="009A156D" w:rsidP="000D28F0">
            <w:r w:rsidRPr="00151A10">
              <w:t>kraftvoll</w:t>
            </w:r>
          </w:p>
          <w:p w:rsidR="009A156D" w:rsidRPr="00151A10" w:rsidRDefault="009A156D" w:rsidP="000D28F0">
            <w:r w:rsidRPr="00151A10">
              <w:t>lebendig</w:t>
            </w:r>
          </w:p>
          <w:p w:rsidR="009A156D" w:rsidRPr="00151A10" w:rsidRDefault="009A156D" w:rsidP="000D28F0">
            <w:r w:rsidRPr="00151A10">
              <w:t>leicht</w:t>
            </w:r>
          </w:p>
          <w:p w:rsidR="009A156D" w:rsidRPr="00151A10" w:rsidRDefault="009A156D" w:rsidP="000D28F0">
            <w:r w:rsidRPr="00151A10">
              <w:t>liebevoll</w:t>
            </w:r>
          </w:p>
          <w:p w:rsidR="009A156D" w:rsidRPr="00151A10" w:rsidRDefault="009A156D" w:rsidP="000D28F0">
            <w:r w:rsidRPr="00151A10">
              <w:t>locker</w:t>
            </w:r>
          </w:p>
          <w:p w:rsidR="009A156D" w:rsidRPr="00151A10" w:rsidRDefault="009A156D" w:rsidP="000D28F0">
            <w:r w:rsidRPr="00151A10">
              <w:t>Lust haben</w:t>
            </w:r>
          </w:p>
          <w:p w:rsidR="009A156D" w:rsidRPr="00151A10" w:rsidRDefault="009A156D" w:rsidP="000D28F0">
            <w:r w:rsidRPr="00151A10">
              <w:t>lustig</w:t>
            </w:r>
          </w:p>
          <w:p w:rsidR="009A156D" w:rsidRPr="00151A10" w:rsidRDefault="009A156D" w:rsidP="000D28F0">
            <w:r w:rsidRPr="00151A10">
              <w:t>mit Liebe erfüllt</w:t>
            </w:r>
          </w:p>
          <w:p w:rsidR="009A156D" w:rsidRPr="00151A10" w:rsidRDefault="009A156D" w:rsidP="000D28F0">
            <w:r w:rsidRPr="00151A10">
              <w:t>munter</w:t>
            </w:r>
          </w:p>
          <w:p w:rsidR="009A156D" w:rsidRPr="00151A10" w:rsidRDefault="009A156D" w:rsidP="000D28F0">
            <w:r w:rsidRPr="00151A10">
              <w:t>mutig</w:t>
            </w:r>
          </w:p>
          <w:p w:rsidR="009A156D" w:rsidRPr="00151A10" w:rsidRDefault="009A156D" w:rsidP="000D28F0">
            <w:r w:rsidRPr="00151A10">
              <w:t>neugierig</w:t>
            </w:r>
          </w:p>
          <w:p w:rsidR="009A156D" w:rsidRPr="00151A10" w:rsidRDefault="009A156D" w:rsidP="000D28F0">
            <w:r w:rsidRPr="00151A10">
              <w:t>optimistisch</w:t>
            </w:r>
          </w:p>
          <w:p w:rsidR="009A156D" w:rsidRPr="00151A10" w:rsidRDefault="009A156D" w:rsidP="000D28F0">
            <w:r w:rsidRPr="00151A10">
              <w:t>ruhig</w:t>
            </w:r>
          </w:p>
          <w:p w:rsidR="009A156D" w:rsidRPr="00151A10" w:rsidRDefault="009A156D" w:rsidP="000D28F0">
            <w:r w:rsidRPr="00151A10">
              <w:t>satt</w:t>
            </w:r>
          </w:p>
          <w:p w:rsidR="009A156D" w:rsidRPr="00151A10" w:rsidRDefault="009A156D" w:rsidP="000D28F0">
            <w:r w:rsidRPr="00151A10">
              <w:t>schwungvoll</w:t>
            </w:r>
          </w:p>
          <w:p w:rsidR="009A156D" w:rsidRPr="00151A10" w:rsidRDefault="009A156D" w:rsidP="000D28F0">
            <w:r w:rsidRPr="00151A10">
              <w:t>selbstsicher</w:t>
            </w:r>
          </w:p>
          <w:p w:rsidR="009A156D" w:rsidRPr="00151A10" w:rsidRDefault="009A156D" w:rsidP="000D28F0">
            <w:bookmarkStart w:id="29" w:name="OP2_MnCgl6jJ"/>
            <w:r w:rsidRPr="00151A10">
              <w:t>selbstzufrieden</w:t>
            </w:r>
            <w:bookmarkEnd w:id="29"/>
          </w:p>
          <w:p w:rsidR="009A156D" w:rsidRPr="00151A10" w:rsidRDefault="009A156D" w:rsidP="000D28F0">
            <w:r w:rsidRPr="00151A10">
              <w:t>selig</w:t>
            </w:r>
          </w:p>
          <w:p w:rsidR="009A156D" w:rsidRPr="00151A10" w:rsidRDefault="009A156D" w:rsidP="000D28F0">
            <w:r w:rsidRPr="00151A10">
              <w:t>sich freuen</w:t>
            </w:r>
          </w:p>
          <w:p w:rsidR="009A156D" w:rsidRPr="00151A10" w:rsidRDefault="009A156D" w:rsidP="000D28F0">
            <w:r w:rsidRPr="00151A10">
              <w:t>sicher</w:t>
            </w:r>
          </w:p>
          <w:p w:rsidR="009A156D" w:rsidRPr="00151A10" w:rsidRDefault="009A156D" w:rsidP="000D28F0">
            <w:r w:rsidRPr="00151A10">
              <w:t>spritzig</w:t>
            </w:r>
          </w:p>
          <w:p w:rsidR="009A156D" w:rsidRPr="00151A10" w:rsidRDefault="009A156D" w:rsidP="000D28F0">
            <w:r w:rsidRPr="00151A10">
              <w:t>still</w:t>
            </w:r>
          </w:p>
          <w:p w:rsidR="009A156D" w:rsidRPr="00151A10" w:rsidRDefault="009A156D" w:rsidP="000D28F0">
            <w:r w:rsidRPr="00151A10">
              <w:t>strahlend</w:t>
            </w:r>
          </w:p>
          <w:p w:rsidR="009A156D" w:rsidRPr="00151A10" w:rsidRDefault="009A156D" w:rsidP="000D28F0">
            <w:r w:rsidRPr="00151A10">
              <w:t>überglücklich</w:t>
            </w:r>
          </w:p>
          <w:p w:rsidR="009A156D" w:rsidRPr="00151A10" w:rsidRDefault="009A156D" w:rsidP="000D28F0">
            <w:r w:rsidRPr="00151A10">
              <w:t>überschwänglich</w:t>
            </w:r>
          </w:p>
          <w:p w:rsidR="009A156D" w:rsidRPr="00151A10" w:rsidRDefault="009A156D" w:rsidP="000D28F0">
            <w:r w:rsidRPr="00151A10">
              <w:t>unbekümmert</w:t>
            </w:r>
          </w:p>
          <w:p w:rsidR="009A156D" w:rsidRPr="00151A10" w:rsidRDefault="009A156D" w:rsidP="000D28F0">
            <w:r w:rsidRPr="00151A10">
              <w:t>unbeschwert</w:t>
            </w:r>
          </w:p>
          <w:p w:rsidR="009A156D" w:rsidRPr="00151A10" w:rsidRDefault="009A156D" w:rsidP="000D28F0">
            <w:r w:rsidRPr="00151A10">
              <w:t>vergnügt</w:t>
            </w:r>
          </w:p>
          <w:p w:rsidR="009A156D" w:rsidRPr="00151A10" w:rsidRDefault="009A156D" w:rsidP="000D28F0">
            <w:r w:rsidRPr="00151A10">
              <w:t>verliebt</w:t>
            </w:r>
          </w:p>
          <w:p w:rsidR="009A156D" w:rsidRPr="00151A10" w:rsidRDefault="009A156D" w:rsidP="000D28F0">
            <w:r w:rsidRPr="00151A10">
              <w:t>wach</w:t>
            </w:r>
          </w:p>
          <w:p w:rsidR="009A156D" w:rsidRPr="00151A10" w:rsidRDefault="009A156D" w:rsidP="000D28F0">
            <w:r w:rsidRPr="00151A10">
              <w:t>weit</w:t>
            </w:r>
          </w:p>
          <w:p w:rsidR="009A156D" w:rsidRPr="00151A10" w:rsidRDefault="009A156D" w:rsidP="000D28F0">
            <w:r w:rsidRPr="00151A10">
              <w:t>wissbegierig</w:t>
            </w:r>
          </w:p>
          <w:p w:rsidR="009A156D" w:rsidRPr="00151A10" w:rsidRDefault="009A156D" w:rsidP="000D28F0">
            <w:r w:rsidRPr="00151A10">
              <w:t>zärtlich</w:t>
            </w:r>
          </w:p>
          <w:p w:rsidR="009A156D" w:rsidRPr="00151A10" w:rsidRDefault="009A156D" w:rsidP="000D28F0">
            <w:r w:rsidRPr="00151A10">
              <w:t>zufrieden</w:t>
            </w:r>
          </w:p>
          <w:p w:rsidR="009A156D" w:rsidRPr="00151A10" w:rsidRDefault="009A156D" w:rsidP="000D28F0">
            <w:r w:rsidRPr="00151A10">
              <w:t>zuversichtlich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</w:p>
          <w:p w:rsidR="009A156D" w:rsidRPr="00151A10" w:rsidRDefault="009A156D" w:rsidP="000D28F0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gute Gefühle und Stimmungen, die auf Handlungen anderer Personen oder äußere Faktoren bezogen werden:</w:t>
            </w:r>
          </w:p>
          <w:p w:rsidR="009A156D" w:rsidRPr="00151A10" w:rsidRDefault="009A156D" w:rsidP="000D28F0">
            <w:pPr>
              <w:rPr>
                <w:bCs/>
              </w:rPr>
            </w:pPr>
            <w:r w:rsidRPr="00151A10">
              <w:rPr>
                <w:bCs/>
              </w:rPr>
              <w:t>angenommen</w:t>
            </w:r>
          </w:p>
          <w:p w:rsidR="009A156D" w:rsidRPr="00151A10" w:rsidRDefault="009A156D" w:rsidP="000D28F0">
            <w:r w:rsidRPr="00151A10">
              <w:t>angeregt</w:t>
            </w:r>
          </w:p>
          <w:p w:rsidR="009A156D" w:rsidRPr="00151A10" w:rsidRDefault="009A156D" w:rsidP="000D28F0">
            <w:r w:rsidRPr="00151A10">
              <w:t>befreit</w:t>
            </w:r>
          </w:p>
          <w:p w:rsidR="009A156D" w:rsidRPr="00151A10" w:rsidRDefault="009A156D" w:rsidP="000D28F0">
            <w:r w:rsidRPr="00151A10">
              <w:t>begeistert</w:t>
            </w:r>
          </w:p>
          <w:p w:rsidR="009A156D" w:rsidRPr="00151A10" w:rsidRDefault="009A156D" w:rsidP="000D28F0">
            <w:r w:rsidRPr="00151A10">
              <w:t>belebt</w:t>
            </w:r>
          </w:p>
          <w:p w:rsidR="009A156D" w:rsidRPr="00151A10" w:rsidRDefault="009A156D" w:rsidP="000D28F0">
            <w:r w:rsidRPr="00151A10">
              <w:t>berauscht</w:t>
            </w:r>
          </w:p>
          <w:p w:rsidR="009A156D" w:rsidRPr="00151A10" w:rsidRDefault="009A156D" w:rsidP="000D28F0">
            <w:r w:rsidRPr="00151A10">
              <w:t>beruhigt</w:t>
            </w:r>
          </w:p>
          <w:p w:rsidR="009A156D" w:rsidRPr="00151A10" w:rsidRDefault="009A156D" w:rsidP="000D28F0">
            <w:r w:rsidRPr="00151A10">
              <w:t>berührt</w:t>
            </w:r>
          </w:p>
          <w:p w:rsidR="009A156D" w:rsidRPr="00151A10" w:rsidRDefault="009A156D" w:rsidP="000D28F0">
            <w:r w:rsidRPr="00151A10">
              <w:t>beschwingt</w:t>
            </w:r>
          </w:p>
          <w:p w:rsidR="009A156D" w:rsidRPr="00151A10" w:rsidRDefault="009A156D" w:rsidP="000D28F0">
            <w:r w:rsidRPr="00151A10">
              <w:t>bewegt</w:t>
            </w:r>
          </w:p>
          <w:p w:rsidR="009A156D" w:rsidRPr="00151A10" w:rsidRDefault="009A156D" w:rsidP="000D28F0">
            <w:r w:rsidRPr="00151A10">
              <w:t>entlastet</w:t>
            </w:r>
          </w:p>
          <w:p w:rsidR="009A156D" w:rsidRPr="00151A10" w:rsidRDefault="009A156D" w:rsidP="000D28F0">
            <w:r w:rsidRPr="00151A10">
              <w:t>entzückt</w:t>
            </w:r>
          </w:p>
          <w:p w:rsidR="009A156D" w:rsidRPr="00151A10" w:rsidRDefault="009A156D" w:rsidP="000D28F0">
            <w:r w:rsidRPr="00151A10">
              <w:t>erfreut</w:t>
            </w:r>
          </w:p>
          <w:p w:rsidR="009A156D" w:rsidRPr="00151A10" w:rsidRDefault="009A156D" w:rsidP="000D28F0">
            <w:r w:rsidRPr="00151A10">
              <w:t>erfrischt</w:t>
            </w:r>
          </w:p>
          <w:p w:rsidR="009A156D" w:rsidRPr="00151A10" w:rsidRDefault="009A156D" w:rsidP="000D28F0">
            <w:r w:rsidRPr="00151A10">
              <w:t>erfüllt</w:t>
            </w:r>
          </w:p>
          <w:p w:rsidR="009A156D" w:rsidRPr="00151A10" w:rsidRDefault="009A156D" w:rsidP="000D28F0">
            <w:r w:rsidRPr="00151A10">
              <w:t>ergriffen</w:t>
            </w:r>
          </w:p>
          <w:p w:rsidR="009A156D" w:rsidRPr="00151A10" w:rsidRDefault="009A156D" w:rsidP="000D28F0">
            <w:r w:rsidRPr="00151A10">
              <w:t>erleichtert</w:t>
            </w:r>
          </w:p>
          <w:p w:rsidR="009A156D" w:rsidRPr="00151A10" w:rsidRDefault="009A156D" w:rsidP="000D28F0">
            <w:r w:rsidRPr="00151A10">
              <w:t>erstaunt</w:t>
            </w:r>
          </w:p>
          <w:p w:rsidR="009A156D" w:rsidRPr="00151A10" w:rsidRDefault="009A156D" w:rsidP="000D28F0">
            <w:r w:rsidRPr="00151A10">
              <w:t>fasziniert</w:t>
            </w:r>
          </w:p>
          <w:p w:rsidR="009A156D" w:rsidRPr="00151A10" w:rsidRDefault="009A156D" w:rsidP="000D28F0">
            <w:r w:rsidRPr="00151A10">
              <w:t>gebannt</w:t>
            </w:r>
          </w:p>
          <w:p w:rsidR="009A156D" w:rsidRPr="00151A10" w:rsidRDefault="009A156D" w:rsidP="000D28F0">
            <w:r w:rsidRPr="00151A10">
              <w:t>gefesselt</w:t>
            </w:r>
          </w:p>
          <w:p w:rsidR="009A156D" w:rsidRPr="00151A10" w:rsidRDefault="009A156D" w:rsidP="000D28F0">
            <w:r w:rsidRPr="00151A10">
              <w:t>gerührt</w:t>
            </w:r>
          </w:p>
          <w:p w:rsidR="009A156D" w:rsidRPr="00151A10" w:rsidRDefault="009A156D" w:rsidP="000D28F0">
            <w:r w:rsidRPr="00151A10">
              <w:t>geschützt</w:t>
            </w:r>
          </w:p>
          <w:p w:rsidR="009A156D" w:rsidRPr="00151A10" w:rsidRDefault="009A156D" w:rsidP="000D28F0">
            <w:r w:rsidRPr="00151A10">
              <w:t>inspiriert</w:t>
            </w:r>
          </w:p>
          <w:p w:rsidR="009A156D" w:rsidRPr="00151A10" w:rsidRDefault="009A156D" w:rsidP="000D28F0">
            <w:r w:rsidRPr="00151A10">
              <w:t>motiviert</w:t>
            </w:r>
          </w:p>
          <w:p w:rsidR="009A156D" w:rsidRPr="00151A10" w:rsidRDefault="009A156D" w:rsidP="000D28F0">
            <w:r w:rsidRPr="00151A10">
              <w:t>überrascht</w:t>
            </w:r>
          </w:p>
          <w:p w:rsidR="009A156D" w:rsidRPr="00151A10" w:rsidRDefault="009A156D" w:rsidP="000D28F0">
            <w:r w:rsidRPr="00151A10">
              <w:t>überwältigt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</w:p>
          <w:p w:rsidR="009A156D" w:rsidRPr="00151A10" w:rsidRDefault="009A156D" w:rsidP="000D28F0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schlechte Gefühle und Stimmungen:</w:t>
            </w:r>
          </w:p>
          <w:p w:rsidR="009A156D" w:rsidRPr="00151A10" w:rsidRDefault="009A156D" w:rsidP="000D28F0">
            <w:r w:rsidRPr="00151A10">
              <w:t>ängstlich</w:t>
            </w:r>
          </w:p>
          <w:p w:rsidR="009A156D" w:rsidRPr="00151A10" w:rsidRDefault="009A156D" w:rsidP="000D28F0">
            <w:r w:rsidRPr="00151A10">
              <w:t>ärgerlich</w:t>
            </w:r>
          </w:p>
          <w:p w:rsidR="009A156D" w:rsidRPr="00151A10" w:rsidRDefault="009A156D" w:rsidP="000D28F0">
            <w:r w:rsidRPr="00151A10">
              <w:t>alarmiert</w:t>
            </w:r>
          </w:p>
          <w:p w:rsidR="009A156D" w:rsidRPr="00151A10" w:rsidRDefault="009A156D" w:rsidP="000D28F0">
            <w:r w:rsidRPr="00151A10">
              <w:t>angespannt</w:t>
            </w:r>
          </w:p>
          <w:p w:rsidR="009A156D" w:rsidRPr="00151A10" w:rsidRDefault="009A156D" w:rsidP="000D28F0">
            <w:r w:rsidRPr="00151A10">
              <w:t>voller Angst</w:t>
            </w:r>
          </w:p>
          <w:p w:rsidR="009A156D" w:rsidRPr="00151A10" w:rsidRDefault="009A156D" w:rsidP="000D28F0">
            <w:r w:rsidRPr="00151A10">
              <w:t>ärgerlich</w:t>
            </w:r>
          </w:p>
          <w:p w:rsidR="009A156D" w:rsidRPr="00151A10" w:rsidRDefault="009A156D" w:rsidP="000D28F0">
            <w:r w:rsidRPr="00151A10">
              <w:t>apathisch</w:t>
            </w:r>
          </w:p>
          <w:p w:rsidR="009A156D" w:rsidRPr="00151A10" w:rsidRDefault="009A156D" w:rsidP="000D28F0">
            <w:r w:rsidRPr="00151A10">
              <w:t>aufgeregt</w:t>
            </w:r>
          </w:p>
          <w:p w:rsidR="009A156D" w:rsidRPr="00151A10" w:rsidRDefault="009A156D" w:rsidP="000D28F0">
            <w:r w:rsidRPr="00151A10">
              <w:t>ausgelaugt</w:t>
            </w:r>
          </w:p>
          <w:p w:rsidR="009A156D" w:rsidRPr="00151A10" w:rsidRDefault="009A156D" w:rsidP="000D28F0">
            <w:r w:rsidRPr="00151A10">
              <w:t>bedrückt</w:t>
            </w:r>
          </w:p>
          <w:p w:rsidR="009A156D" w:rsidRPr="00151A10" w:rsidRDefault="009A156D" w:rsidP="000D28F0">
            <w:r w:rsidRPr="00151A10">
              <w:t>beklommen</w:t>
            </w:r>
          </w:p>
          <w:p w:rsidR="009A156D" w:rsidRPr="00151A10" w:rsidRDefault="009A156D" w:rsidP="000D28F0">
            <w:r w:rsidRPr="00151A10">
              <w:t>besorgt</w:t>
            </w:r>
          </w:p>
          <w:p w:rsidR="009A156D" w:rsidRPr="00151A10" w:rsidRDefault="009A156D" w:rsidP="000D28F0">
            <w:r w:rsidRPr="00151A10">
              <w:t>bestürzt</w:t>
            </w:r>
          </w:p>
          <w:p w:rsidR="009A156D" w:rsidRPr="00151A10" w:rsidRDefault="009A156D" w:rsidP="000D28F0">
            <w:r w:rsidRPr="00151A10">
              <w:t>betroffen</w:t>
            </w:r>
          </w:p>
          <w:p w:rsidR="009A156D" w:rsidRPr="00151A10" w:rsidRDefault="009A156D" w:rsidP="000D28F0">
            <w:r w:rsidRPr="00151A10">
              <w:t>bitter</w:t>
            </w:r>
          </w:p>
          <w:p w:rsidR="009A156D" w:rsidRPr="00151A10" w:rsidRDefault="009A156D" w:rsidP="000D28F0">
            <w:r w:rsidRPr="00151A10">
              <w:t>deprimiert</w:t>
            </w:r>
          </w:p>
          <w:p w:rsidR="009A156D" w:rsidRPr="00151A10" w:rsidRDefault="009A156D" w:rsidP="000D28F0">
            <w:r w:rsidRPr="00151A10">
              <w:t>dumpf</w:t>
            </w:r>
          </w:p>
          <w:p w:rsidR="009A156D" w:rsidRPr="00151A10" w:rsidRDefault="009A156D" w:rsidP="000D28F0">
            <w:r w:rsidRPr="00151A10">
              <w:t>durcheinander</w:t>
            </w:r>
          </w:p>
          <w:p w:rsidR="009A156D" w:rsidRPr="00151A10" w:rsidRDefault="009A156D" w:rsidP="000D28F0">
            <w:r w:rsidRPr="00151A10">
              <w:t>einsam</w:t>
            </w:r>
          </w:p>
          <w:p w:rsidR="009A156D" w:rsidRPr="00151A10" w:rsidRDefault="009A156D" w:rsidP="000D28F0">
            <w:r w:rsidRPr="00151A10">
              <w:t>elend</w:t>
            </w:r>
          </w:p>
          <w:p w:rsidR="009A156D" w:rsidRPr="00151A10" w:rsidRDefault="009A156D" w:rsidP="000D28F0">
            <w:r w:rsidRPr="00151A10">
              <w:t>empört</w:t>
            </w:r>
          </w:p>
          <w:p w:rsidR="009A156D" w:rsidRPr="00151A10" w:rsidRDefault="009A156D" w:rsidP="000D28F0">
            <w:r w:rsidRPr="00151A10">
              <w:t>entrüstet</w:t>
            </w:r>
          </w:p>
          <w:p w:rsidR="009A156D" w:rsidRPr="00151A10" w:rsidRDefault="009A156D" w:rsidP="000D28F0">
            <w:r w:rsidRPr="00151A10">
              <w:t>erstarrt</w:t>
            </w:r>
          </w:p>
          <w:p w:rsidR="009A156D" w:rsidRPr="00151A10" w:rsidRDefault="009A156D" w:rsidP="000D28F0">
            <w:r w:rsidRPr="00151A10">
              <w:t>frustriert</w:t>
            </w:r>
          </w:p>
          <w:p w:rsidR="009A156D" w:rsidRPr="00151A10" w:rsidRDefault="009A156D" w:rsidP="000D28F0">
            <w:r w:rsidRPr="00151A10">
              <w:t>furchtsam</w:t>
            </w:r>
          </w:p>
          <w:p w:rsidR="009A156D" w:rsidRPr="00151A10" w:rsidRDefault="009A156D" w:rsidP="000D28F0">
            <w:r w:rsidRPr="00151A10">
              <w:t>gehemmt</w:t>
            </w:r>
          </w:p>
          <w:p w:rsidR="009A156D" w:rsidRPr="00151A10" w:rsidRDefault="009A156D" w:rsidP="000D28F0">
            <w:r w:rsidRPr="00151A10">
              <w:t>geladen</w:t>
            </w:r>
          </w:p>
          <w:p w:rsidR="009A156D" w:rsidRPr="00151A10" w:rsidRDefault="009A156D" w:rsidP="000D28F0">
            <w:r w:rsidRPr="00151A10">
              <w:t>gelähmt</w:t>
            </w:r>
          </w:p>
          <w:p w:rsidR="009A156D" w:rsidRPr="00151A10" w:rsidRDefault="009A156D" w:rsidP="000D28F0">
            <w:r w:rsidRPr="00151A10">
              <w:t>Hass erfüllt</w:t>
            </w:r>
          </w:p>
          <w:p w:rsidR="009A156D" w:rsidRPr="00151A10" w:rsidRDefault="009A156D" w:rsidP="000D28F0">
            <w:r w:rsidRPr="00151A10">
              <w:t>hilflos</w:t>
            </w:r>
          </w:p>
          <w:p w:rsidR="009A156D" w:rsidRPr="00151A10" w:rsidRDefault="009A156D" w:rsidP="000D28F0">
            <w:r w:rsidRPr="00151A10">
              <w:t>in Panik</w:t>
            </w:r>
          </w:p>
          <w:p w:rsidR="009A156D" w:rsidRPr="00151A10" w:rsidRDefault="009A156D" w:rsidP="000D28F0">
            <w:r w:rsidRPr="00151A10">
              <w:t>irritiert</w:t>
            </w:r>
          </w:p>
          <w:p w:rsidR="009A156D" w:rsidRPr="00151A10" w:rsidRDefault="009A156D" w:rsidP="000D28F0">
            <w:r w:rsidRPr="00151A10">
              <w:t>kalt</w:t>
            </w:r>
          </w:p>
          <w:p w:rsidR="009A156D" w:rsidRPr="00151A10" w:rsidRDefault="009A156D" w:rsidP="000D28F0">
            <w:r w:rsidRPr="00151A10">
              <w:t>kribbelig</w:t>
            </w:r>
          </w:p>
          <w:p w:rsidR="009A156D" w:rsidRPr="00151A10" w:rsidRDefault="009A156D" w:rsidP="000D28F0">
            <w:r w:rsidRPr="00151A10">
              <w:t>lasch</w:t>
            </w:r>
          </w:p>
          <w:p w:rsidR="009A156D" w:rsidRPr="00151A10" w:rsidRDefault="009A156D" w:rsidP="000D28F0">
            <w:r w:rsidRPr="00151A10">
              <w:t>leblos</w:t>
            </w:r>
          </w:p>
          <w:p w:rsidR="009A156D" w:rsidRPr="00151A10" w:rsidRDefault="009A156D" w:rsidP="000D28F0">
            <w:r w:rsidRPr="00151A10">
              <w:t>lethargisch</w:t>
            </w:r>
          </w:p>
          <w:p w:rsidR="009A156D" w:rsidRPr="00151A10" w:rsidRDefault="009A156D" w:rsidP="000D28F0">
            <w:r w:rsidRPr="00151A10">
              <w:t>lustlos</w:t>
            </w:r>
          </w:p>
          <w:p w:rsidR="009A156D" w:rsidRPr="00151A10" w:rsidRDefault="009A156D" w:rsidP="000D28F0">
            <w:r w:rsidRPr="00151A10">
              <w:t>miserabel</w:t>
            </w:r>
          </w:p>
          <w:p w:rsidR="009A156D" w:rsidRPr="00151A10" w:rsidRDefault="009A156D" w:rsidP="000D28F0">
            <w:r w:rsidRPr="00151A10">
              <w:t>müde</w:t>
            </w:r>
          </w:p>
          <w:p w:rsidR="009A156D" w:rsidRPr="00151A10" w:rsidRDefault="009A156D" w:rsidP="000D28F0">
            <w:r w:rsidRPr="00151A10">
              <w:t>mutlos</w:t>
            </w:r>
          </w:p>
          <w:p w:rsidR="009A156D" w:rsidRPr="00151A10" w:rsidRDefault="009A156D" w:rsidP="000D28F0">
            <w:r w:rsidRPr="00151A10">
              <w:t>nervös</w:t>
            </w:r>
          </w:p>
          <w:p w:rsidR="009A156D" w:rsidRPr="00151A10" w:rsidRDefault="009A156D" w:rsidP="000D28F0">
            <w:r w:rsidRPr="00151A10">
              <w:t>perplex</w:t>
            </w:r>
          </w:p>
          <w:p w:rsidR="009A156D" w:rsidRPr="00151A10" w:rsidRDefault="009A156D" w:rsidP="000D28F0">
            <w:r w:rsidRPr="00151A10">
              <w:t>ruhelos</w:t>
            </w:r>
          </w:p>
          <w:p w:rsidR="009A156D" w:rsidRPr="00151A10" w:rsidRDefault="009A156D" w:rsidP="000D28F0">
            <w:r w:rsidRPr="00151A10">
              <w:t>traurig</w:t>
            </w:r>
          </w:p>
          <w:p w:rsidR="009A156D" w:rsidRPr="00151A10" w:rsidRDefault="009A156D" w:rsidP="000D28F0">
            <w:r w:rsidRPr="00151A10">
              <w:t>sauer</w:t>
            </w:r>
          </w:p>
          <w:p w:rsidR="009A156D" w:rsidRPr="00151A10" w:rsidRDefault="009A156D" w:rsidP="000D28F0">
            <w:r w:rsidRPr="00151A10">
              <w:t>scheu</w:t>
            </w:r>
          </w:p>
          <w:p w:rsidR="009A156D" w:rsidRPr="00151A10" w:rsidRDefault="009A156D" w:rsidP="000D28F0">
            <w:r w:rsidRPr="00151A10">
              <w:t>schlapp</w:t>
            </w:r>
          </w:p>
          <w:p w:rsidR="009A156D" w:rsidRPr="00151A10" w:rsidRDefault="009A156D" w:rsidP="000D28F0">
            <w:r w:rsidRPr="00151A10">
              <w:t>schockiert</w:t>
            </w:r>
          </w:p>
          <w:p w:rsidR="009A156D" w:rsidRPr="00151A10" w:rsidRDefault="009A156D" w:rsidP="000D28F0">
            <w:r w:rsidRPr="00151A10">
              <w:t>schwer</w:t>
            </w:r>
          </w:p>
          <w:p w:rsidR="009A156D" w:rsidRPr="00151A10" w:rsidRDefault="009A156D" w:rsidP="000D28F0">
            <w:r w:rsidRPr="00151A10">
              <w:t>sorgenvoll</w:t>
            </w:r>
          </w:p>
          <w:p w:rsidR="009A156D" w:rsidRPr="00151A10" w:rsidRDefault="009A156D" w:rsidP="000D28F0">
            <w:r w:rsidRPr="00151A10">
              <w:t>streitlustig</w:t>
            </w:r>
          </w:p>
          <w:p w:rsidR="009A156D" w:rsidRPr="00151A10" w:rsidRDefault="009A156D" w:rsidP="000D28F0">
            <w:r w:rsidRPr="00151A10">
              <w:t>teilnahmslos</w:t>
            </w:r>
          </w:p>
          <w:p w:rsidR="009A156D" w:rsidRPr="00151A10" w:rsidRDefault="009A156D" w:rsidP="000D28F0">
            <w:r w:rsidRPr="00151A10">
              <w:t>todtraurig</w:t>
            </w:r>
          </w:p>
          <w:p w:rsidR="009A156D" w:rsidRPr="00151A10" w:rsidRDefault="009A156D" w:rsidP="000D28F0">
            <w:r w:rsidRPr="00151A10">
              <w:t>tot</w:t>
            </w:r>
          </w:p>
          <w:p w:rsidR="009A156D" w:rsidRPr="00151A10" w:rsidRDefault="009A156D" w:rsidP="000D28F0">
            <w:r w:rsidRPr="00151A10">
              <w:t>voller Sorgen</w:t>
            </w:r>
          </w:p>
          <w:p w:rsidR="009A156D" w:rsidRPr="00151A10" w:rsidRDefault="009A156D" w:rsidP="000D28F0">
            <w:r w:rsidRPr="00151A10">
              <w:t>unglücklich</w:t>
            </w:r>
          </w:p>
          <w:p w:rsidR="009A156D" w:rsidRPr="00151A10" w:rsidRDefault="009A156D" w:rsidP="000D28F0">
            <w:r w:rsidRPr="00151A10">
              <w:t>unter Druck</w:t>
            </w:r>
          </w:p>
          <w:p w:rsidR="009A156D" w:rsidRPr="00151A10" w:rsidRDefault="009A156D" w:rsidP="000D28F0">
            <w:r w:rsidRPr="00151A10">
              <w:t>unbehaglich</w:t>
            </w:r>
          </w:p>
          <w:p w:rsidR="009A156D" w:rsidRPr="00151A10" w:rsidRDefault="009A156D" w:rsidP="000D28F0">
            <w:r w:rsidRPr="00151A10">
              <w:t>ungeduldig</w:t>
            </w:r>
          </w:p>
          <w:p w:rsidR="009A156D" w:rsidRPr="00151A10" w:rsidRDefault="009A156D" w:rsidP="000D28F0">
            <w:r w:rsidRPr="00151A10">
              <w:t>unruhig</w:t>
            </w:r>
          </w:p>
          <w:p w:rsidR="009A156D" w:rsidRPr="00151A10" w:rsidRDefault="009A156D" w:rsidP="000D28F0">
            <w:r w:rsidRPr="00151A10">
              <w:t>unwohl</w:t>
            </w:r>
          </w:p>
          <w:p w:rsidR="009A156D" w:rsidRPr="00151A10" w:rsidRDefault="009A156D" w:rsidP="000D28F0">
            <w:r w:rsidRPr="00151A10">
              <w:t>unzufrieden</w:t>
            </w:r>
          </w:p>
          <w:p w:rsidR="009A156D" w:rsidRPr="00151A10" w:rsidRDefault="009A156D" w:rsidP="000D28F0">
            <w:r w:rsidRPr="00151A10">
              <w:t>verbittert</w:t>
            </w:r>
          </w:p>
          <w:p w:rsidR="009A156D" w:rsidRPr="00151A10" w:rsidRDefault="009A156D" w:rsidP="000D28F0">
            <w:r w:rsidRPr="00151A10">
              <w:t>verletzt</w:t>
            </w:r>
          </w:p>
          <w:p w:rsidR="009A156D" w:rsidRPr="00151A10" w:rsidRDefault="009A156D" w:rsidP="000D28F0">
            <w:r w:rsidRPr="00151A10">
              <w:t>verspannt</w:t>
            </w:r>
          </w:p>
          <w:p w:rsidR="009A156D" w:rsidRPr="00151A10" w:rsidRDefault="009A156D" w:rsidP="000D28F0">
            <w:r w:rsidRPr="00151A10">
              <w:t>verstört</w:t>
            </w:r>
          </w:p>
          <w:p w:rsidR="009A156D" w:rsidRPr="00151A10" w:rsidRDefault="009A156D" w:rsidP="000D28F0">
            <w:r w:rsidRPr="00151A10">
              <w:t>verzweifelt</w:t>
            </w:r>
          </w:p>
          <w:p w:rsidR="009A156D" w:rsidRPr="00151A10" w:rsidRDefault="009A156D" w:rsidP="000D28F0">
            <w:r w:rsidRPr="00151A10">
              <w:t>verwirrt</w:t>
            </w:r>
          </w:p>
          <w:p w:rsidR="009A156D" w:rsidRPr="00151A10" w:rsidRDefault="009A156D" w:rsidP="000D28F0">
            <w:r w:rsidRPr="00151A10">
              <w:t>widerwillig</w:t>
            </w:r>
          </w:p>
          <w:p w:rsidR="009A156D" w:rsidRPr="00151A10" w:rsidRDefault="009A156D" w:rsidP="000D28F0">
            <w:r w:rsidRPr="00151A10">
              <w:t>wütend</w:t>
            </w:r>
          </w:p>
          <w:p w:rsidR="009A156D" w:rsidRPr="00151A10" w:rsidRDefault="009A156D" w:rsidP="000D28F0">
            <w:r w:rsidRPr="00151A10">
              <w:t>zappelig</w:t>
            </w:r>
          </w:p>
          <w:p w:rsidR="009A156D" w:rsidRPr="00151A10" w:rsidRDefault="009A156D" w:rsidP="000D28F0">
            <w:r w:rsidRPr="00151A10">
              <w:t>zitternd</w:t>
            </w:r>
          </w:p>
          <w:p w:rsidR="009A156D" w:rsidRPr="00151A10" w:rsidRDefault="009A156D" w:rsidP="000D28F0">
            <w:bookmarkStart w:id="30" w:name="OP3_lBFCi9fN"/>
            <w:r w:rsidRPr="00151A10">
              <w:t>zögerlich</w:t>
            </w:r>
            <w:bookmarkEnd w:id="30"/>
          </w:p>
          <w:p w:rsidR="009A156D" w:rsidRPr="00151A10" w:rsidRDefault="009A156D" w:rsidP="000D28F0">
            <w:r w:rsidRPr="00151A10">
              <w:t>zornig</w:t>
            </w:r>
          </w:p>
          <w:p w:rsidR="009A156D" w:rsidRPr="00151A10" w:rsidRDefault="009A156D" w:rsidP="000D28F0">
            <w:pPr>
              <w:rPr>
                <w:sz w:val="24"/>
              </w:rPr>
            </w:pPr>
          </w:p>
          <w:p w:rsidR="009A156D" w:rsidRPr="00151A10" w:rsidRDefault="009A156D" w:rsidP="000D28F0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schlechte Gefühle und Stimmungen, die auf Handlungen anderer Personen oder äußere Faktoren bezogen werden:</w:t>
            </w:r>
          </w:p>
          <w:p w:rsidR="009A156D" w:rsidRPr="00151A10" w:rsidRDefault="009A156D" w:rsidP="000D28F0">
            <w:r w:rsidRPr="00151A10">
              <w:t>abgeschnitten</w:t>
            </w:r>
          </w:p>
          <w:p w:rsidR="009A156D" w:rsidRPr="00151A10" w:rsidRDefault="009A156D" w:rsidP="000D28F0">
            <w:r w:rsidRPr="00151A10">
              <w:t>angeekelt</w:t>
            </w:r>
          </w:p>
          <w:p w:rsidR="009A156D" w:rsidRPr="00151A10" w:rsidRDefault="009A156D" w:rsidP="000D28F0">
            <w:r w:rsidRPr="00151A10">
              <w:t>angegriffen</w:t>
            </w:r>
          </w:p>
          <w:p w:rsidR="009A156D" w:rsidRPr="00151A10" w:rsidRDefault="009A156D" w:rsidP="000D28F0">
            <w:r w:rsidRPr="00151A10">
              <w:t>ausgebeutet</w:t>
            </w:r>
          </w:p>
          <w:p w:rsidR="009A156D" w:rsidRPr="00151A10" w:rsidRDefault="009A156D" w:rsidP="000D28F0">
            <w:r w:rsidRPr="00151A10">
              <w:t>ausgenutzt</w:t>
            </w:r>
          </w:p>
          <w:p w:rsidR="009A156D" w:rsidRPr="00151A10" w:rsidRDefault="009A156D" w:rsidP="000D28F0">
            <w:r w:rsidRPr="00151A10">
              <w:t xml:space="preserve">bedroht </w:t>
            </w:r>
          </w:p>
          <w:p w:rsidR="009A156D" w:rsidRPr="00151A10" w:rsidRDefault="009A156D" w:rsidP="000D28F0">
            <w:r w:rsidRPr="00151A10">
              <w:t>benutzt</w:t>
            </w:r>
          </w:p>
          <w:p w:rsidR="009A156D" w:rsidRPr="00151A10" w:rsidRDefault="009A156D" w:rsidP="000D28F0">
            <w:r w:rsidRPr="00151A10">
              <w:t>beschämt</w:t>
            </w:r>
          </w:p>
          <w:p w:rsidR="009A156D" w:rsidRPr="00151A10" w:rsidRDefault="009A156D" w:rsidP="000D28F0">
            <w:r w:rsidRPr="00151A10">
              <w:t>betrogen</w:t>
            </w:r>
          </w:p>
          <w:p w:rsidR="009A156D" w:rsidRPr="00151A10" w:rsidRDefault="009A156D" w:rsidP="000D28F0">
            <w:r w:rsidRPr="00151A10">
              <w:t>bevormundet</w:t>
            </w:r>
          </w:p>
          <w:p w:rsidR="009A156D" w:rsidRPr="00151A10" w:rsidRDefault="009A156D" w:rsidP="000D28F0">
            <w:r w:rsidRPr="00151A10">
              <w:t>diskriminiert</w:t>
            </w:r>
          </w:p>
          <w:p w:rsidR="009A156D" w:rsidRPr="00151A10" w:rsidRDefault="009A156D" w:rsidP="000D28F0">
            <w:r w:rsidRPr="00151A10">
              <w:t>eingeengt</w:t>
            </w:r>
          </w:p>
          <w:p w:rsidR="009A156D" w:rsidRPr="00151A10" w:rsidRDefault="009A156D" w:rsidP="000D28F0">
            <w:r w:rsidRPr="00151A10">
              <w:t>eingeschüchtert</w:t>
            </w:r>
          </w:p>
          <w:p w:rsidR="009A156D" w:rsidRPr="00151A10" w:rsidRDefault="009A156D" w:rsidP="000D28F0">
            <w:r w:rsidRPr="00151A10">
              <w:t>enttäuscht</w:t>
            </w:r>
          </w:p>
          <w:p w:rsidR="009A156D" w:rsidRPr="00151A10" w:rsidRDefault="009A156D" w:rsidP="000D28F0">
            <w:r w:rsidRPr="00151A10">
              <w:t>ermüdet</w:t>
            </w:r>
          </w:p>
          <w:p w:rsidR="009A156D" w:rsidRPr="00151A10" w:rsidRDefault="009A156D" w:rsidP="000D28F0">
            <w:r w:rsidRPr="00151A10">
              <w:t>ernüchtert</w:t>
            </w:r>
          </w:p>
          <w:p w:rsidR="009A156D" w:rsidRPr="00151A10" w:rsidRDefault="009A156D" w:rsidP="000D28F0">
            <w:r w:rsidRPr="00151A10">
              <w:t>erschlagen</w:t>
            </w:r>
          </w:p>
          <w:p w:rsidR="009A156D" w:rsidRPr="00151A10" w:rsidRDefault="009A156D" w:rsidP="000D28F0">
            <w:r w:rsidRPr="00151A10">
              <w:t>erschöpft</w:t>
            </w:r>
          </w:p>
          <w:p w:rsidR="009A156D" w:rsidRPr="00151A10" w:rsidRDefault="009A156D" w:rsidP="000D28F0">
            <w:r w:rsidRPr="00151A10">
              <w:t>erschreckt</w:t>
            </w:r>
          </w:p>
          <w:p w:rsidR="009A156D" w:rsidRPr="00151A10" w:rsidRDefault="009A156D" w:rsidP="000D28F0">
            <w:r w:rsidRPr="00151A10">
              <w:t>erschrocken</w:t>
            </w:r>
          </w:p>
          <w:p w:rsidR="009A156D" w:rsidRPr="00151A10" w:rsidRDefault="009A156D" w:rsidP="000D28F0">
            <w:r w:rsidRPr="00151A10">
              <w:t>erschüttert</w:t>
            </w:r>
          </w:p>
          <w:p w:rsidR="009A156D" w:rsidRPr="00151A10" w:rsidRDefault="009A156D" w:rsidP="000D28F0">
            <w:r w:rsidRPr="00151A10">
              <w:t>festgenagelt</w:t>
            </w:r>
          </w:p>
          <w:p w:rsidR="009A156D" w:rsidRPr="00151A10" w:rsidRDefault="009A156D" w:rsidP="000D28F0">
            <w:r w:rsidRPr="00151A10">
              <w:t>gelangweilt</w:t>
            </w:r>
          </w:p>
          <w:p w:rsidR="009A156D" w:rsidRPr="00151A10" w:rsidRDefault="009A156D" w:rsidP="000D28F0">
            <w:r w:rsidRPr="00151A10">
              <w:t>genervt</w:t>
            </w:r>
          </w:p>
          <w:p w:rsidR="009A156D" w:rsidRPr="00151A10" w:rsidRDefault="009A156D" w:rsidP="000D28F0">
            <w:r w:rsidRPr="00151A10">
              <w:t>gequält</w:t>
            </w:r>
          </w:p>
          <w:p w:rsidR="009A156D" w:rsidRPr="00151A10" w:rsidRDefault="009A156D" w:rsidP="000D28F0">
            <w:r w:rsidRPr="00151A10">
              <w:t>gestört</w:t>
            </w:r>
          </w:p>
          <w:p w:rsidR="009A156D" w:rsidRPr="00151A10" w:rsidRDefault="009A156D" w:rsidP="000D28F0">
            <w:r w:rsidRPr="00151A10">
              <w:t>gezwungen</w:t>
            </w:r>
          </w:p>
          <w:p w:rsidR="009A156D" w:rsidRPr="00151A10" w:rsidRDefault="009A156D" w:rsidP="000D28F0">
            <w:r w:rsidRPr="00151A10">
              <w:t>herabgesetzt</w:t>
            </w:r>
          </w:p>
          <w:p w:rsidR="009A156D" w:rsidRPr="00151A10" w:rsidRDefault="009A156D" w:rsidP="000D28F0">
            <w:r w:rsidRPr="00151A10">
              <w:t>hintergangen</w:t>
            </w:r>
          </w:p>
          <w:p w:rsidR="009A156D" w:rsidRPr="00151A10" w:rsidRDefault="009A156D" w:rsidP="000D28F0">
            <w:r w:rsidRPr="00151A10">
              <w:t>in die Enge getrieben</w:t>
            </w:r>
          </w:p>
          <w:p w:rsidR="009A156D" w:rsidRPr="00151A10" w:rsidRDefault="009A156D" w:rsidP="000D28F0">
            <w:r w:rsidRPr="00151A10">
              <w:t>manipuliert</w:t>
            </w:r>
          </w:p>
          <w:p w:rsidR="009A156D" w:rsidRPr="00151A10" w:rsidRDefault="009A156D" w:rsidP="000D28F0">
            <w:r w:rsidRPr="00151A10">
              <w:t>missbraucht</w:t>
            </w:r>
          </w:p>
          <w:p w:rsidR="009A156D" w:rsidRPr="00151A10" w:rsidRDefault="009A156D" w:rsidP="000D28F0">
            <w:r w:rsidRPr="00151A10">
              <w:t>missverstanden</w:t>
            </w:r>
          </w:p>
          <w:p w:rsidR="009A156D" w:rsidRPr="00151A10" w:rsidRDefault="009A156D" w:rsidP="000D28F0">
            <w:r w:rsidRPr="00151A10">
              <w:t>nicht beachtet</w:t>
            </w:r>
          </w:p>
          <w:p w:rsidR="009A156D" w:rsidRPr="00151A10" w:rsidRDefault="009A156D" w:rsidP="000D28F0">
            <w:r w:rsidRPr="00151A10">
              <w:t>nicht ernst genommen</w:t>
            </w:r>
          </w:p>
          <w:p w:rsidR="009A156D" w:rsidRPr="00151A10" w:rsidRDefault="009A156D" w:rsidP="000D28F0">
            <w:r w:rsidRPr="00151A10">
              <w:t>nicht geachtet</w:t>
            </w:r>
          </w:p>
          <w:p w:rsidR="009A156D" w:rsidRPr="00151A10" w:rsidRDefault="009A156D" w:rsidP="000D28F0">
            <w:r w:rsidRPr="00151A10">
              <w:t>nicht gehört</w:t>
            </w:r>
          </w:p>
          <w:p w:rsidR="009A156D" w:rsidRPr="00151A10" w:rsidRDefault="009A156D" w:rsidP="000D28F0">
            <w:r w:rsidRPr="00151A10">
              <w:t>nicht gesehen</w:t>
            </w:r>
          </w:p>
          <w:p w:rsidR="009A156D" w:rsidRPr="00151A10" w:rsidRDefault="009A156D" w:rsidP="000D28F0">
            <w:r w:rsidRPr="00151A10">
              <w:t>nicht respektiert</w:t>
            </w:r>
          </w:p>
          <w:p w:rsidR="009A156D" w:rsidRPr="00151A10" w:rsidRDefault="009A156D" w:rsidP="000D28F0">
            <w:r w:rsidRPr="00151A10">
              <w:t>nicht unterstützt</w:t>
            </w:r>
          </w:p>
          <w:p w:rsidR="009A156D" w:rsidRPr="00151A10" w:rsidRDefault="009A156D" w:rsidP="000D28F0">
            <w:r w:rsidRPr="00151A10">
              <w:t>nicht verstanden</w:t>
            </w:r>
          </w:p>
          <w:p w:rsidR="009A156D" w:rsidRPr="00151A10" w:rsidRDefault="009A156D" w:rsidP="000D28F0">
            <w:r w:rsidRPr="00151A10">
              <w:t xml:space="preserve">nicht </w:t>
            </w:r>
            <w:bookmarkStart w:id="31" w:name="OP1_C9ddg7eL"/>
            <w:r w:rsidRPr="00151A10">
              <w:t>wertgeschätzt</w:t>
            </w:r>
            <w:bookmarkEnd w:id="31"/>
          </w:p>
          <w:p w:rsidR="009A156D" w:rsidRPr="00151A10" w:rsidRDefault="009A156D" w:rsidP="000D28F0">
            <w:bookmarkStart w:id="32" w:name="OP1_lpfsmXlA"/>
            <w:r w:rsidRPr="00151A10">
              <w:t>niedergemacht</w:t>
            </w:r>
            <w:bookmarkEnd w:id="32"/>
          </w:p>
          <w:p w:rsidR="009A156D" w:rsidRPr="00151A10" w:rsidRDefault="009A156D" w:rsidP="000D28F0">
            <w:r w:rsidRPr="00151A10">
              <w:t>niedergeschlagen</w:t>
            </w:r>
          </w:p>
          <w:p w:rsidR="009A156D" w:rsidRPr="00151A10" w:rsidRDefault="009A156D" w:rsidP="000D28F0">
            <w:r w:rsidRPr="00151A10">
              <w:t>provoziert</w:t>
            </w:r>
          </w:p>
          <w:p w:rsidR="009A156D" w:rsidRPr="00151A10" w:rsidRDefault="009A156D" w:rsidP="000D28F0">
            <w:r w:rsidRPr="00151A10">
              <w:t>sabotiert</w:t>
            </w:r>
          </w:p>
          <w:p w:rsidR="009A156D" w:rsidRPr="00151A10" w:rsidRDefault="009A156D" w:rsidP="000D28F0">
            <w:r w:rsidRPr="00151A10">
              <w:t>übergangen</w:t>
            </w:r>
          </w:p>
          <w:p w:rsidR="009A156D" w:rsidRPr="00151A10" w:rsidRDefault="009A156D" w:rsidP="000D28F0">
            <w:r w:rsidRPr="00151A10">
              <w:t>überwältigt</w:t>
            </w:r>
          </w:p>
          <w:p w:rsidR="009A156D" w:rsidRPr="00151A10" w:rsidRDefault="009A156D" w:rsidP="000D28F0">
            <w:r w:rsidRPr="00151A10">
              <w:t>ungeliebt</w:t>
            </w:r>
          </w:p>
          <w:p w:rsidR="009A156D" w:rsidRPr="00151A10" w:rsidRDefault="009A156D" w:rsidP="000D28F0">
            <w:r w:rsidRPr="00151A10">
              <w:t>ungewollt</w:t>
            </w:r>
          </w:p>
          <w:p w:rsidR="009A156D" w:rsidRPr="00151A10" w:rsidRDefault="009A156D" w:rsidP="000D28F0">
            <w:r w:rsidRPr="00151A10">
              <w:t>uninteressant</w:t>
            </w:r>
          </w:p>
          <w:p w:rsidR="009A156D" w:rsidRPr="00151A10" w:rsidRDefault="009A156D" w:rsidP="000D28F0">
            <w:r w:rsidRPr="00151A10">
              <w:t>unter Druck gesetzt</w:t>
            </w:r>
          </w:p>
          <w:p w:rsidR="009A156D" w:rsidRPr="00151A10" w:rsidRDefault="009A156D" w:rsidP="000D28F0">
            <w:r w:rsidRPr="00151A10">
              <w:t>unterbrochen</w:t>
            </w:r>
          </w:p>
          <w:p w:rsidR="009A156D" w:rsidRPr="00151A10" w:rsidRDefault="009A156D" w:rsidP="000D28F0">
            <w:r w:rsidRPr="00151A10">
              <w:t>unterdrückt</w:t>
            </w:r>
          </w:p>
          <w:p w:rsidR="009A156D" w:rsidRPr="00151A10" w:rsidRDefault="009A156D" w:rsidP="000D28F0">
            <w:r w:rsidRPr="00151A10">
              <w:t>unwichtig</w:t>
            </w:r>
          </w:p>
          <w:p w:rsidR="009A156D" w:rsidRPr="00151A10" w:rsidRDefault="009A156D" w:rsidP="000D28F0">
            <w:r w:rsidRPr="00151A10">
              <w:t>verärgert</w:t>
            </w:r>
          </w:p>
          <w:p w:rsidR="009A156D" w:rsidRPr="00151A10" w:rsidRDefault="009A156D" w:rsidP="000D28F0">
            <w:r w:rsidRPr="00151A10">
              <w:t>verlassen</w:t>
            </w:r>
          </w:p>
          <w:p w:rsidR="009A156D" w:rsidRPr="00151A10" w:rsidRDefault="009A156D" w:rsidP="000D28F0">
            <w:r w:rsidRPr="00151A10">
              <w:t>vernachlässigt</w:t>
            </w:r>
          </w:p>
          <w:p w:rsidR="009A156D" w:rsidRPr="00151A10" w:rsidRDefault="009A156D" w:rsidP="000D28F0">
            <w:r w:rsidRPr="00151A10">
              <w:t>vernichtet</w:t>
            </w:r>
          </w:p>
          <w:p w:rsidR="009A156D" w:rsidRPr="00151A10" w:rsidRDefault="009A156D" w:rsidP="000D28F0">
            <w:r w:rsidRPr="00151A10">
              <w:t>vertrieben</w:t>
            </w:r>
          </w:p>
          <w:p w:rsidR="009A156D" w:rsidRPr="00151A10" w:rsidRDefault="009A156D" w:rsidP="000D28F0">
            <w:r w:rsidRPr="00151A10">
              <w:t>zurückgewiesen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</w:p>
          <w:p w:rsidR="009A156D" w:rsidRPr="00151A10" w:rsidRDefault="009A156D" w:rsidP="000D28F0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neutrale Gefühle und Stimmungen:</w:t>
            </w:r>
          </w:p>
          <w:p w:rsidR="009A156D" w:rsidRPr="00151A10" w:rsidRDefault="009A156D" w:rsidP="000D28F0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dickhäutig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frisch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füllig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geölt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geschmiert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glatt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hitzig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kitzelig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knochentrocken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müde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rund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voll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weich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auf Gefühle und Stimmungen hören oder sie unterdrücken: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Gefühle brechen aus jemandem heraus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Gefühle brechen sich Bahn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seine Gefühle im Zaum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hört auf den Bauch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nah am Wasser gebaut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kehrt sein Innerstes nach außen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Dampf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seinen Gefühlen freien Lauf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seinen Gefühlen Luft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unter Dampf / Druck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streckt die Fühler nach etwas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zügelt seine Gefühle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gute Gefühle und Stimmungen: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Platz an der Sonne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leichten Herzens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freut sich wie ein Schneekönig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fühlt sich gebauchpinselt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fühlt sich in seinem Element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fühlt sich pudelwohl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fühlt sich rundum wohl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fühlt sich, wie die Made im Speck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fühlt sich, wie ein Fisch im Wasser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fühlt sich, wie neugeboren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Schmetterlinge im Bauch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in jemanden verschossen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leichten Herzens </w:t>
            </w:r>
          </w:p>
          <w:p w:rsidR="009A156D" w:rsidRPr="00151A10" w:rsidRDefault="009A156D" w:rsidP="009057D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könnte </w:t>
            </w:r>
            <w:r>
              <w:rPr>
                <w:rFonts w:cs="Arial"/>
              </w:rPr>
              <w:t>platzen /</w:t>
            </w:r>
            <w:r w:rsidRPr="00151A10">
              <w:rPr>
                <w:rFonts w:cs="Arial"/>
              </w:rPr>
              <w:t xml:space="preserve"> überschäumen vor </w:t>
            </w:r>
            <w:r>
              <w:rPr>
                <w:rFonts w:cs="Arial"/>
              </w:rPr>
              <w:t>Freude</w:t>
            </w:r>
          </w:p>
          <w:p w:rsidR="009A156D" w:rsidRPr="00151A10" w:rsidRDefault="009A156D" w:rsidP="009057D0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platzt /</w:t>
            </w:r>
            <w:r w:rsidRPr="00151A1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schäumt</w:t>
            </w:r>
            <w:r w:rsidRPr="00151A10">
              <w:rPr>
                <w:rFonts w:cs="Arial"/>
              </w:rPr>
              <w:t xml:space="preserve"> über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vor </w:t>
            </w:r>
            <w:r>
              <w:rPr>
                <w:rFonts w:cs="Arial"/>
              </w:rPr>
              <w:t>Freude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sonnt sich in etwas </w:t>
            </w:r>
            <w:r>
              <w:rPr>
                <w:rFonts w:cs="Arial"/>
              </w:rPr>
              <w:t>/ in der Anerkennung / im Ruhm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 xml:space="preserve">jemandem...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leicht / warm ums Herz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schlechte Gefühle und Stimmungen:</w:t>
            </w:r>
          </w:p>
          <w:p w:rsidR="009A156D" w:rsidRPr="00151A10" w:rsidRDefault="009A156D" w:rsidP="009057D0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Default="009A156D" w:rsidP="009057D0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>Da läuft mir ein kalter Schauer über den Rücken!</w:t>
            </w:r>
          </w:p>
          <w:p w:rsidR="009A156D" w:rsidRDefault="009A156D" w:rsidP="009057D0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>Du siehst aus, wie sieben Tage Regenwetter!</w:t>
            </w:r>
          </w:p>
          <w:p w:rsidR="009A156D" w:rsidRDefault="009A156D" w:rsidP="009057D0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>Es ist zum Haare raufen!</w:t>
            </w:r>
          </w:p>
          <w:p w:rsidR="009A156D" w:rsidRDefault="009A156D" w:rsidP="009057D0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>Lass dich nicht hängen!</w:t>
            </w:r>
          </w:p>
          <w:p w:rsidR="009A156D" w:rsidRDefault="009A156D" w:rsidP="009057D0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>Zieh dich warm an!</w:t>
            </w:r>
          </w:p>
          <w:p w:rsidR="009A156D" w:rsidRPr="00151A10" w:rsidRDefault="009A156D" w:rsidP="009057D0">
            <w:pPr>
              <w:ind w:left="283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kalte Füße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von etwas eine Gänsehaut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fühlt sich hundeelend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fühlt sich in seiner Haut unwohl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fühlt sich wie durch den Wolf gedreht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fühlt sich wie ein Fisch auf dem Trockenen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fühlt sich wie gerädert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einem auf den Geist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hängt in der Luft </w:t>
            </w:r>
          </w:p>
          <w:p w:rsidR="009A156D" w:rsidRPr="00151A10" w:rsidRDefault="009A156D" w:rsidP="009D767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</w:t>
            </w:r>
            <w:r>
              <w:rPr>
                <w:rFonts w:cs="Arial"/>
              </w:rPr>
              <w:t>kocht / platzt / schäumt</w:t>
            </w:r>
            <w:r w:rsidRPr="00151A10">
              <w:rPr>
                <w:rFonts w:cs="Arial"/>
              </w:rPr>
              <w:t xml:space="preserve"> vor Wut </w:t>
            </w:r>
          </w:p>
          <w:p w:rsidR="009A156D" w:rsidRPr="00151A10" w:rsidRDefault="009A156D" w:rsidP="00F21D37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könnte kochen /</w:t>
            </w:r>
            <w:r>
              <w:rPr>
                <w:rFonts w:cs="Arial"/>
              </w:rPr>
              <w:t xml:space="preserve"> platzen /</w:t>
            </w:r>
            <w:r w:rsidRPr="00151A10">
              <w:rPr>
                <w:rFonts w:cs="Arial"/>
              </w:rPr>
              <w:t xml:space="preserve"> überschäumen vor Wut </w:t>
            </w:r>
          </w:p>
          <w:p w:rsidR="009A156D" w:rsidRPr="00151A10" w:rsidRDefault="009A156D" w:rsidP="00F21D37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könnte </w:t>
            </w:r>
            <w:r>
              <w:rPr>
                <w:rFonts w:cs="Arial"/>
              </w:rPr>
              <w:t xml:space="preserve">platzen </w:t>
            </w:r>
            <w:r w:rsidRPr="00151A10">
              <w:rPr>
                <w:rFonts w:cs="Arial"/>
              </w:rPr>
              <w:t xml:space="preserve">vor </w:t>
            </w:r>
            <w:r>
              <w:rPr>
                <w:rFonts w:cs="Arial"/>
              </w:rPr>
              <w:t>Neid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 gefühlsmäßige Berg- und Talfahrt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muss / soll sich w</w:t>
            </w:r>
            <w:r>
              <w:rPr>
                <w:rFonts w:cs="Arial"/>
              </w:rPr>
              <w:t xml:space="preserve">arm anziehen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platzt vor Neid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 xml:space="preserve">... </w:t>
            </w:r>
            <w:r w:rsidRPr="00151A10">
              <w:rPr>
                <w:rFonts w:cs="Arial"/>
              </w:rPr>
              <w:t>zieht sich warm an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743EAE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</w:t>
            </w:r>
            <w:r>
              <w:rPr>
                <w:rFonts w:cs="Arial"/>
              </w:rPr>
              <w:t xml:space="preserve">ein </w:t>
            </w:r>
            <w:r w:rsidRPr="00151A10">
              <w:rPr>
                <w:rFonts w:cs="Arial"/>
              </w:rPr>
              <w:t>kalt</w:t>
            </w:r>
            <w:r>
              <w:rPr>
                <w:rFonts w:cs="Arial"/>
              </w:rPr>
              <w:t>er Schauer</w:t>
            </w:r>
            <w:r w:rsidRPr="00151A10">
              <w:rPr>
                <w:rFonts w:cs="Arial"/>
              </w:rPr>
              <w:t xml:space="preserve"> den Rücken herunter </w:t>
            </w:r>
          </w:p>
          <w:p w:rsidR="009A156D" w:rsidRPr="00151A10" w:rsidRDefault="009A156D" w:rsidP="00743EAE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es (eis-)kalt den Rücken herunter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etwas einem schwer im Magen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sträuben sich die Haare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versetzt etwas einen Stich in</w:t>
            </w:r>
            <w:r>
              <w:rPr>
                <w:rFonts w:cs="Arial"/>
              </w:rPr>
              <w:t>s</w:t>
            </w:r>
            <w:r w:rsidRPr="00151A10">
              <w:rPr>
                <w:rFonts w:cs="Arial"/>
              </w:rPr>
              <w:t xml:space="preserve"> Herz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zerrinnt etwas zwischen den Fingern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neutrale Gefühle und Stimmungen: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eine Stimmung liegt in der Luft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kalt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auf der Hand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weiche Knie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dickes Fell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gut loslassen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es juckt in den Fingern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Liebe, Freude und Glück: 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Alte Liebe rostet nicht.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Alter schützt vor der Liebe nicht, aber Liebe vor dem Altern.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Besuche machen immer Freude, wenn nicht beim Kommen, dann beim Gehen.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Geteilte Freude ist doppelte Freude.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Heiter kommt weiter.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Kurz gefreut, lang gereut.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Lernen ist Vorfreude auf sich selbst.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Liebe geht durch den Magen.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Liebe macht blind.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Liebe vergeht, Hektar besteht.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Schadenfreude ist die beste / schönste Freude.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Scherben bringen Glück.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Vorfreude ist die schönste Freude.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Angst und Leid:</w:t>
            </w:r>
          </w:p>
          <w:p w:rsidR="009A156D" w:rsidRPr="00151A10" w:rsidRDefault="009A156D" w:rsidP="00A7225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</w:rPr>
              <w:t>Angst verleiht Flügel.</w:t>
            </w:r>
          </w:p>
          <w:p w:rsidR="009A156D" w:rsidRPr="00151A10" w:rsidRDefault="009A156D" w:rsidP="00A7225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</w:rPr>
              <w:t>Des einen Leid ist des anderen Freud.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Eifersucht ist eine Leidenschaft, die mit Eifer sucht, was Leiden schafft.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Geteiltes Leid ist halbes Leid.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Lerne leiden, ohne zu klagen.</w:t>
            </w:r>
          </w:p>
          <w:p w:rsidR="009A156D" w:rsidRPr="00151A10" w:rsidRDefault="009A156D" w:rsidP="00A7225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 wird eigentlich erst durch Nachdenken unglücklich.</w:t>
            </w:r>
          </w:p>
          <w:p w:rsidR="009A156D" w:rsidRPr="00151A10" w:rsidRDefault="009A156D" w:rsidP="00A7225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</w:rPr>
              <w:t>Schaden, Sorge , Klage wachsen alle Tage.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Stärke und Schwäche: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</w:rPr>
              <w:t>Der Geist ist willig, aber das Fleisch ist schwach.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Getroffene Hunde bellen.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Neid ist die </w:t>
            </w:r>
            <w:r>
              <w:rPr>
                <w:rFonts w:cs="Arial"/>
              </w:rPr>
              <w:t>aufrichtigste</w:t>
            </w:r>
            <w:r w:rsidRPr="00151A10">
              <w:rPr>
                <w:rFonts w:cs="Arial"/>
              </w:rPr>
              <w:t xml:space="preserve"> Form der Anerkennung.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Neid und Missgunst sind die höchsten Formen der Anerkennung.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Viel Neid, viel Ehr!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sieht nur mit dem Herzen gut.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Hoch- und Übermut: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</w:rPr>
              <w:t>Hochmut kommt vor dem Fall.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Übermut kommt vor dem Fall.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Übermut tut selten gut.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</w:rPr>
              <w:t>Undank ist der Welten Lohn.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Dank: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Dankbarkeit kostet nichts und tut Gott und Menschen wohl.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Dankbarkeit und Weizen gedeihen nur auf gutem Boden.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Sonstiges: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Wunsch ist der Vater des Gedanken.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Wahrer Adel liegt im Gemüt und nicht im Geblüt</w:t>
            </w:r>
            <w:r w:rsidRPr="00151A10">
              <w:rPr>
                <w:rFonts w:cs="Arial"/>
              </w:rPr>
              <w:t>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ich nicht weiß, macht mich nicht heiß.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die Wahl hat, hat die Qual.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Wer nicht hören will, muss fühlen.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Wer nicht will, der hat schon.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Wer schon hat, der will nicht mehr.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Wer schön sein will, muss leiden. </w:t>
            </w:r>
          </w:p>
        </w:tc>
      </w:tr>
    </w:tbl>
    <w:p w:rsidR="009A156D" w:rsidRPr="00151A10" w:rsidRDefault="009A156D">
      <w:pPr>
        <w:pStyle w:val="Heading6"/>
        <w:shd w:val="clear" w:color="auto" w:fill="auto"/>
        <w:rPr>
          <w:rFonts w:cs="Arial"/>
        </w:rPr>
      </w:pPr>
    </w:p>
    <w:p w:rsidR="009A156D" w:rsidRPr="00151A10" w:rsidRDefault="009A156D" w:rsidP="00E32B9F">
      <w:pPr>
        <w:pStyle w:val="Heading2"/>
      </w:pPr>
      <w:r w:rsidRPr="00151A10">
        <w:rPr>
          <w:rFonts w:cs="Arial"/>
        </w:rPr>
        <w:br w:type="page"/>
      </w:r>
      <w:bookmarkStart w:id="33" w:name="_Toc295382942"/>
      <w:r w:rsidRPr="00151A10">
        <w:t>Handlung und Bewegung</w:t>
      </w:r>
      <w:bookmarkEnd w:id="33"/>
    </w:p>
    <w:p w:rsidR="009A156D" w:rsidRPr="00151A10" w:rsidRDefault="009A156D">
      <w:pPr>
        <w:ind w:left="360" w:right="424"/>
        <w:rPr>
          <w:rFonts w:cs="Arial"/>
          <w:b/>
        </w:rPr>
      </w:pPr>
    </w:p>
    <w:p w:rsidR="009A156D" w:rsidRPr="00151A10" w:rsidRDefault="009A156D" w:rsidP="00E32B9F">
      <w:pPr>
        <w:pStyle w:val="Heading3"/>
      </w:pPr>
      <w:bookmarkStart w:id="34" w:name="_Toc295382943"/>
      <w:r w:rsidRPr="00151A10">
        <w:t>Hände, Arme und handeln</w:t>
      </w:r>
      <w:bookmarkEnd w:id="34"/>
    </w:p>
    <w:p w:rsidR="009A156D" w:rsidRPr="00151A10" w:rsidRDefault="009A156D">
      <w:pPr>
        <w:ind w:left="54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Arbeiter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lange / starke Arm des Gesetzes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Handelnder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Handelsriese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Handlanger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Händler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Handwerker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Langfinger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linke Hand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Linkshänder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Rausschmeißer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rechte Hand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rechte Hand des Teufels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rechte Hand Gottes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Rechtshänder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Schlägertyp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Sportler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Buchhandlung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Fleischhandlung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Handelshaus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Handelsplatz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Handwerkskammer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Schmuckhandlung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Abklatsch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alte Leier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Armbanduhr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Ellenbogengesellschaft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Finger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Fingerzeig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Fingerzeig Gottes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Flosse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Griffel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Handball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Handballen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Handcreme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Handelsschiff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Handhabe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Handschuh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linke Hand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Missgriff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Patsche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Pfote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rechte Hand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Seitenhieb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Verhandlung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abwimmeln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anheizen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anknüpfen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annehmen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aufgreifen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aufhängen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aufnehmen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aufpeitschen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ausformen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ausführen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begreifen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beibehalten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berühren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dabei sein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drängeln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drücken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einbinden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einnorden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einsteigen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eintauchen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entgegennehmen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entnehmen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erschlagen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hängen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hineinbringen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hineinfinden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hochschwingen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lynchen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runter ziehen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aufreiben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regen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umarmen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winken</w:t>
            </w:r>
          </w:p>
          <w:p w:rsidR="009A156D" w:rsidRPr="00151A10" w:rsidRDefault="009A156D" w:rsidP="008B7DC5">
            <w:pPr>
              <w:rPr>
                <w:rFonts w:cs="Arial"/>
              </w:rPr>
            </w:pPr>
            <w:r>
              <w:rPr>
                <w:rFonts w:cs="Arial"/>
              </w:rPr>
              <w:t>W</w:t>
            </w:r>
            <w:r w:rsidRPr="00151A10">
              <w:rPr>
                <w:rFonts w:cs="Arial"/>
              </w:rPr>
              <w:t xml:space="preserve">ink mit dem Zaunpfahl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zupacken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aktiv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angeklatscht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ausschließlich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bedeutungslos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bedeutungsvoll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eindeutig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fassungslos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greifbar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handelbar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händeringend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handfest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handgreiflich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handhabbar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linker Hand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linkshändig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machbar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mehrdeutig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rechter Hand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rechtshändig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unfassbar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weitreichend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zweideutig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Hände und Finger: 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Das passt, wie die Faust aufs Auge!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war ein Wink mit dem Zaunpfahl!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Eine Hand wäscht die andere!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Wenn eine Hand nicht weiß, was die andere tut ...!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Hand und Fuß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weder Hand noch Fuß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geschieht wie von Geisterhand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eindeutig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mehrdeutig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zweideutig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passt wie die Faust aufs Auge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der lange / starke Arm des Gesetzes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tut etwas mit Hand und Herz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mit leeren Händen da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die rechte Hand des Teufels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die rechte Hand Gottes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erzählt etwas hinter vorgehaltener Hand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fasst jemanden mit Glacéhandschuhen / Samthandschuhen an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etwas aus erster / zweiter Hand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auf etwas seine Hand drauf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braucht eine feste Hand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drückt jemandem die Daumen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frisst jemandem aus der Hand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gibt etwas aus der Hand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etwas mit warmen Händen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gibt jemandem etwas an die Hand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gönnt jemandem nicht das Schwarze unter den Fingernägeln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hält die Hand auf der Tasche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jemandem die Hand vor den Hintern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hält seine schützende Hand über jemanden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alle Fäden in der Hand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alle Hände voll zu tun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auf etwas den Daumen drauf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den grünen Daumen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die Finger im Spiel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die Hand in anderer / fremder Leute Tasche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eine lockere / lose Hand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jemanden an der Hand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reine / saubere Hände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zwei linke Hände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in festen Händen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jemandes rechte Hand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etwas unter der Hand machen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jemandem freie Hand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lebt von der Hand in den Mund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legt die Hände in den Schoß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für jemanden die Hand ins Feuer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die Nagelprobe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eine hohle Hand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etwas im Handumdrehen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lange Finger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sich die Hände schmutzig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mit Glacéhandschuhen / Samthandschuhen angefasst werden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jemandem etwas aus der Hand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regelt etwas unter der Hand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reibt sich die Hände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saugt sich etwas aus den Fingern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schlägt die Hände über dem Kopf zusammen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schmiert / versilbert jemandem die Hände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schreibt sich die Finger wund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sitzt auf den Händen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spuckt in die Hände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trägt jemanden auf Händen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tut keinen Handschlag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wäscht sich die Hände in Unschuld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wickelt jemanden um den kleinen Finger </w:t>
            </w:r>
          </w:p>
          <w:p w:rsidR="009A156D" w:rsidRPr="00151A10" w:rsidRDefault="009A156D" w:rsidP="00F725C5">
            <w:pPr>
              <w:tabs>
                <w:tab w:val="left" w:pos="4728"/>
              </w:tabs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wird auf Händen getragen</w:t>
            </w:r>
          </w:p>
          <w:p w:rsidR="009A156D" w:rsidRPr="00151A10" w:rsidRDefault="009A156D" w:rsidP="00F725C5">
            <w:pPr>
              <w:tabs>
                <w:tab w:val="left" w:pos="4728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  <w:iCs/>
              </w:rPr>
              <w:t xml:space="preserve">... wird mit </w:t>
            </w:r>
            <w:r w:rsidRPr="00151A10">
              <w:rPr>
                <w:rFonts w:cs="Arial"/>
              </w:rPr>
              <w:t>Glacéhandschuhen / Samthandschuhen angefasst</w:t>
            </w:r>
          </w:p>
          <w:p w:rsidR="009A156D" w:rsidRPr="00151A10" w:rsidRDefault="009A156D" w:rsidP="00F725C5">
            <w:pPr>
              <w:tabs>
                <w:tab w:val="left" w:pos="4728"/>
              </w:tabs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wird um den kleinen Finger gewickelt</w:t>
            </w:r>
          </w:p>
          <w:p w:rsidR="009A156D" w:rsidRPr="00151A10" w:rsidRDefault="009A156D">
            <w:pPr>
              <w:tabs>
                <w:tab w:val="left" w:pos="4728"/>
              </w:tabs>
              <w:ind w:left="294"/>
              <w:rPr>
                <w:rFonts w:cs="Arial"/>
                <w:i/>
                <w:iCs/>
              </w:rPr>
            </w:pPr>
          </w:p>
          <w:p w:rsidR="009A156D" w:rsidRPr="00151A10" w:rsidRDefault="009A156D">
            <w:pPr>
              <w:tabs>
                <w:tab w:val="left" w:pos="4728"/>
              </w:tabs>
              <w:rPr>
                <w:rFonts w:cs="Arial"/>
                <w:i/>
              </w:rPr>
            </w:pPr>
            <w:r w:rsidRPr="00151A10">
              <w:rPr>
                <w:rFonts w:cs="Arial"/>
                <w:i/>
                <w:iCs/>
              </w:rPr>
              <w:t>j</w:t>
            </w:r>
            <w:r w:rsidRPr="00151A10">
              <w:rPr>
                <w:rFonts w:cs="Arial"/>
                <w:i/>
              </w:rPr>
              <w:t>emandem...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brennt etwas auf / unter den Nägeln </w:t>
            </w:r>
          </w:p>
          <w:p w:rsidR="009A156D" w:rsidRPr="00151A10" w:rsidRDefault="009A156D">
            <w:pPr>
              <w:tabs>
                <w:tab w:val="left" w:pos="4728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sind die Hände gebunden </w:t>
            </w:r>
          </w:p>
          <w:p w:rsidR="009A156D" w:rsidRPr="00151A10" w:rsidRDefault="009A156D" w:rsidP="00F725C5">
            <w:pPr>
              <w:tabs>
                <w:tab w:val="left" w:pos="4728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...werden die Daumen gedrückt</w:t>
            </w:r>
          </w:p>
          <w:p w:rsidR="009A156D" w:rsidRPr="00151A10" w:rsidRDefault="009A156D" w:rsidP="00F725C5">
            <w:pPr>
              <w:tabs>
                <w:tab w:val="left" w:pos="4728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werden die Hände geschmiert / versilbert</w:t>
            </w:r>
          </w:p>
          <w:p w:rsidR="009A156D" w:rsidRPr="00151A10" w:rsidRDefault="009A156D" w:rsidP="00F725C5">
            <w:pPr>
              <w:tabs>
                <w:tab w:val="left" w:pos="4728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aus der Hand gefressen</w:t>
            </w:r>
          </w:p>
          <w:p w:rsidR="009A156D" w:rsidRPr="00151A10" w:rsidRDefault="009A156D" w:rsidP="00F725C5">
            <w:pPr>
              <w:tabs>
                <w:tab w:val="left" w:pos="4728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die Hand vor den Hintern gehalten</w:t>
            </w:r>
          </w:p>
          <w:p w:rsidR="009A156D" w:rsidRPr="00151A10" w:rsidRDefault="009A156D" w:rsidP="00F725C5">
            <w:pPr>
              <w:tabs>
                <w:tab w:val="left" w:pos="4728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etwas an die Hand gegeben</w:t>
            </w:r>
          </w:p>
          <w:p w:rsidR="009A156D" w:rsidRPr="00151A10" w:rsidRDefault="009A156D" w:rsidP="00F725C5">
            <w:pPr>
              <w:tabs>
                <w:tab w:val="left" w:pos="4728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etwas aus der Hand genommen</w:t>
            </w:r>
          </w:p>
          <w:p w:rsidR="009A156D" w:rsidRPr="00151A10" w:rsidRDefault="009A156D" w:rsidP="00F725C5">
            <w:pPr>
              <w:tabs>
                <w:tab w:val="left" w:pos="4728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freie Hand gelassen</w:t>
            </w:r>
          </w:p>
          <w:p w:rsidR="009A156D" w:rsidRPr="00151A10" w:rsidRDefault="009A156D">
            <w:pPr>
              <w:tabs>
                <w:tab w:val="left" w:pos="4728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zuckt es in den Händen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zupacken, greifen und schlagen:</w:t>
            </w:r>
          </w:p>
          <w:p w:rsidR="009A156D" w:rsidRPr="00151A10" w:rsidRDefault="009A156D">
            <w:pPr>
              <w:ind w:right="-1"/>
              <w:rPr>
                <w:rFonts w:cs="Arial"/>
                <w:i/>
                <w:iCs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passt wie die Faust aufs Auge </w:t>
            </w:r>
          </w:p>
          <w:p w:rsidR="009A156D" w:rsidRPr="00151A10" w:rsidRDefault="009A156D" w:rsidP="00F725C5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nicht zu fassen / packen </w:t>
            </w:r>
          </w:p>
          <w:p w:rsidR="009A156D" w:rsidRPr="00151A10" w:rsidRDefault="009A156D" w:rsidP="00F725C5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>... wird jemandes Stempel aufgedrückt</w:t>
            </w:r>
          </w:p>
          <w:p w:rsidR="009A156D" w:rsidRPr="00151A10" w:rsidRDefault="009A156D">
            <w:pPr>
              <w:ind w:right="-1"/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etwas in den Griff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bricht etwas übers Knie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drückt etwas / jemandem den / seinen Stempel auf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greift jemandem unter die Arme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haut auf den Putz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nicht zu fassen / packen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klammert sich an etwas fest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klopft auf den Busch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klopft jemandem auf die Finger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krallt sich etwas / jemanden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kriegt jemanden zu fassen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jemandem die Finger in die Wunde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etwas mit Links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jemandem Feuer unter dem Hintern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etwas in die Hand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auf den Arm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packt eine Gelegenheit beim Schopf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reißt sich etwas unter den Nagel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jemandem die Tür vor der Nase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schnappt jemandem etwas vor der Nase weg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stellt alles auf den Kopf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verdreht jemandem den Kopf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wäscht jemandem den Kopf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rutscht die Hand aus </w:t>
            </w:r>
          </w:p>
          <w:p w:rsidR="009A156D" w:rsidRPr="00151A10" w:rsidRDefault="009A156D" w:rsidP="008C5DBE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der Finger in die Wunde gelegt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auf die Finger geklopft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Kopf gewaschen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Kopf verdreht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Tür vor die Nase zugeschlagen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vor der Nase weggeschnappt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Feuer unter dem Hintern gemacht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jemandes Stempel aufgedrückt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unter die Arme gegriffen</w:t>
            </w:r>
          </w:p>
          <w:p w:rsidR="009A156D" w:rsidRPr="00151A10" w:rsidRDefault="009A156D">
            <w:pPr>
              <w:tabs>
                <w:tab w:val="left" w:pos="2773"/>
              </w:tabs>
              <w:ind w:right="-1"/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führen, ziehen und leiten:</w:t>
            </w:r>
          </w:p>
          <w:p w:rsidR="009A156D" w:rsidRPr="00151A10" w:rsidRDefault="009A156D">
            <w:pPr>
              <w:ind w:right="-1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breitet etwas aus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etwas auf den Weg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etwas auf Spur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eine hitzige Debatte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jemanden an der Nase herum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reicht jemandem die Hand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verleitet jemanden zu einer Dummheit </w:t>
            </w:r>
          </w:p>
          <w:p w:rsidR="009A156D" w:rsidRPr="00151A10" w:rsidRDefault="009A156D" w:rsidP="008C5DBE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>... wird an der Nase herumgeführt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den Kürzeren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die Fäden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etwas an den Haaren herbei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jemandem Würmer aus der Nase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jemandes Namen in den Dreck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</w:p>
          <w:p w:rsidR="009A156D" w:rsidRPr="00151A10" w:rsidRDefault="009A156D" w:rsidP="008C5DBE">
            <w:pPr>
              <w:ind w:right="-1"/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8C5DBE">
            <w:pPr>
              <w:ind w:left="283" w:right="-1"/>
              <w:rPr>
                <w:rFonts w:cs="Arial"/>
                <w:i/>
              </w:rPr>
            </w:pPr>
            <w:r w:rsidRPr="00151A10">
              <w:rPr>
                <w:rFonts w:cs="Arial"/>
              </w:rPr>
              <w:t>... werden die Würmer aus der Nase gezogen</w:t>
            </w:r>
          </w:p>
          <w:p w:rsidR="009A156D" w:rsidRPr="00151A10" w:rsidRDefault="009A156D" w:rsidP="008C5DBE">
            <w:pPr>
              <w:ind w:left="283" w:right="-1"/>
              <w:rPr>
                <w:rFonts w:cs="Arial"/>
              </w:rPr>
            </w:pPr>
            <w:r w:rsidRPr="00151A10">
              <w:rPr>
                <w:rFonts w:cs="Arial"/>
              </w:rPr>
              <w:t>... wird die Hand gereicht</w:t>
            </w:r>
          </w:p>
          <w:p w:rsidR="009A156D" w:rsidRPr="00151A10" w:rsidRDefault="009A156D">
            <w:pPr>
              <w:ind w:right="-1"/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drücken und schubsen:</w:t>
            </w:r>
          </w:p>
          <w:p w:rsidR="009A156D" w:rsidRPr="00151A10" w:rsidRDefault="009A156D">
            <w:pPr>
              <w:ind w:right="-1"/>
              <w:rPr>
                <w:rFonts w:cs="Arial"/>
                <w:i/>
                <w:iCs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hinterlässt einen bleibenden Eindruck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drückt etwas durch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die Ellenbogen aus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hinterlässt einen bleibenden Eindruck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etwas mit Ellenbogen durch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stößt jemanden vor den Kopf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verleitet jemanden zu einer Dummheit </w:t>
            </w:r>
          </w:p>
          <w:p w:rsidR="009A156D" w:rsidRPr="00151A10" w:rsidRDefault="009A156D" w:rsidP="008C5DBE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>... wird vor den Kopf gestoßen</w:t>
            </w:r>
          </w:p>
          <w:p w:rsidR="009A156D" w:rsidRPr="00151A10" w:rsidRDefault="009A156D" w:rsidP="008C5DBE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>... wird zu einer Dummheit verleitet</w:t>
            </w:r>
          </w:p>
          <w:p w:rsidR="009A156D" w:rsidRPr="00151A10" w:rsidRDefault="009A156D">
            <w:pPr>
              <w:ind w:right="-1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Hand, Finger und Arm: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Auch Arbeit mit dem Kopf sollte Hand und Fuß haben.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Beiß nicht in die Hand, die dich füttert.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Woche fängt gut an, sprach der Zimmermann da hieb er sich den Daumen ab.</w:t>
            </w:r>
          </w:p>
          <w:p w:rsidR="009A156D" w:rsidRPr="00151A10" w:rsidRDefault="009A156D">
            <w:pPr>
              <w:ind w:right="-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Eine Hand wäscht die andere.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Gib den kleinen Finger und man nimmt die ganze Hand.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In der geballten Faust sind alle Finger gleich.</w:t>
            </w:r>
          </w:p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Man beißt nicht in die Hand, die einen füttert.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du eine hilfreiche Hand suchst, findest du sie mit Sicherheit am Ende deines Armes.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den Nagel auf den Kopf trifft, schont den Daumen.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immer auf sein Recht pocht, bekommt wunde Finger.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mit einem Finger auf andere zeigt, der zeigt mit drei Fingern auf sich selbst.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seine Finger in alle Löcher steckt, der zieht sie oft übel heraus.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Handlung: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An ihren Taten sollt ihr sie erkennen.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Absicht ist die Seele der Tat.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gibt nichts Gutes, außer man tut es.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Gib du mir, so geb’ ich dir.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Handle stets so, dass die Anzahl der Möglichkeiten wächst.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Lass laufen, was du nicht halten kannst.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Nicht nörgeln, handeln!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Tun und Tun ist zweierlei.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Taten sagen mehr als Worte.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Von den Worten zu den Taten ist es ein weiter Weg.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Worten sollten Taten folgen.</w:t>
            </w:r>
          </w:p>
        </w:tc>
      </w:tr>
    </w:tbl>
    <w:p w:rsidR="009A156D" w:rsidRPr="00151A10" w:rsidRDefault="009A156D">
      <w:pPr>
        <w:ind w:left="709" w:right="-1" w:hanging="142"/>
        <w:rPr>
          <w:rFonts w:cs="Arial"/>
          <w:b/>
          <w:bCs/>
          <w:iCs/>
        </w:rPr>
      </w:pPr>
    </w:p>
    <w:p w:rsidR="009A156D" w:rsidRPr="00151A10" w:rsidRDefault="009A156D" w:rsidP="00E32B9F">
      <w:pPr>
        <w:pStyle w:val="Heading3"/>
      </w:pPr>
      <w:bookmarkStart w:id="35" w:name="_Toc295382944"/>
      <w:r w:rsidRPr="00151A10">
        <w:t>Füße, Beine, Bewegung und Bewegungslosigkeit</w:t>
      </w:r>
      <w:bookmarkEnd w:id="35"/>
    </w:p>
    <w:p w:rsidR="009A156D" w:rsidRPr="00151A10" w:rsidRDefault="009A156D">
      <w:pPr>
        <w:ind w:left="540" w:right="278" w:firstLine="27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36" w:name="_Toc295382945"/>
            <w:r w:rsidRPr="00151A10">
              <w:t>Füße, Beine und Bewegung</w:t>
            </w:r>
            <w:bookmarkEnd w:id="36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alles, was Beine hat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(geölter) Blitz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standfeste Zinnsoldat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Draufgänger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Fußgänger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Fußvolk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Hinkebein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Holzbein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Laufbote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Läufer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Raubein </w:t>
            </w:r>
          </w:p>
          <w:p w:rsidR="009A156D" w:rsidRPr="00151A10" w:rsidRDefault="009A156D" w:rsidP="00AC6F42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Sausewind </w:t>
            </w:r>
          </w:p>
          <w:p w:rsidR="009A156D" w:rsidRPr="00151A10" w:rsidRDefault="009A156D" w:rsidP="00AC6F42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Spielbein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Standbein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Vertreter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Fußballfeld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Fußballplatz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Fußballstadion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Fußgängerbereich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Fußgängerbrücke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Fußgängerüberweg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Fußgängerunterführung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Fußgängertunnel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Fußgängerzone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Fußweg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Achillesferse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Ausgangspunkt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Beinbruch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Ferse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Fußabtreter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Fußschemel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Hinkebein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Holzbein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Käsefüße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Spielbein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Standbein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Stinkfüße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Trittbrett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Zehen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auslaufen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durchfallen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fremd gehen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hin fallen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rennen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schlendern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schlurfen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straucheln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treten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umgehen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vorpreschen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fußkalt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geläufig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standfest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standhaft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Füße und Beine: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hat weder Hand noch Fuß!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schlotternden / zitternden Knien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stehenden Fußes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von Kindesbeinen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</w:t>
            </w:r>
            <w:r w:rsidRPr="00151A10">
              <w:rPr>
                <w:rFonts w:cs="Arial"/>
                <w:i/>
                <w:iCs/>
              </w:rPr>
              <w:t>emand ....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behandelt jemanden wie einen Fußabtreter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bekommt Beine / Füße gemacht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kalte Füße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keinen Boden unter die Füße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bindet jemandem / sich etwas ans Bein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bricht etwas über das Knie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erwischt jemanden auf dem falschen / verkehrten Fuß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fällt immer wieder auf die Füße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folgt jemandem auf dem Fuße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die jüngeren Beine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Fuß in der Tür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holt sich kalte Füße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auf den Beinen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auf freiem Fuß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Klotz am Bein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gut / schlecht zu Fuß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mit dem linken Fuß zuerst aufgestanden </w:t>
            </w:r>
          </w:p>
          <w:p w:rsidR="009A156D" w:rsidRPr="00151A10" w:rsidRDefault="009A156D" w:rsidP="00AC6F42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schnell wie der Blitz </w:t>
            </w:r>
          </w:p>
          <w:p w:rsidR="009A156D" w:rsidRPr="00151A10" w:rsidRDefault="009A156D" w:rsidP="00AC6F42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schnell wie ein geölter Blitz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schon früh auf den Beinen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>... ist schwach auf den Beinen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sich kaum auf den Beinen halten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kriegt kein Bein auf die Erde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läuft jemandem vor die Füße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läuft sich die Beine nach etwas ab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>... läuft sich die Füße nach etwas ab / wund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lebt auf großem Fuß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liegt jemandem zu Füßen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macht etwas wie ein (geölter) Blitz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jemandem Beine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sich einen schlanken Fuß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sich einen weißen Fuß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erst Fuß fassen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nimmt die Beine in die Hand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>... pinkelt jemandem ans Bein</w:t>
            </w:r>
          </w:p>
          <w:p w:rsidR="009A156D" w:rsidRPr="00151A10" w:rsidRDefault="009A156D" w:rsidP="00AC6F42">
            <w:pPr>
              <w:ind w:left="294" w:right="-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reißt sich ein Bein aus </w:t>
            </w:r>
          </w:p>
          <w:p w:rsidR="009A156D" w:rsidRPr="00151A10" w:rsidRDefault="009A156D" w:rsidP="00AC6F42">
            <w:pPr>
              <w:ind w:left="294" w:right="-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setzt jemandem den Fuß in den Nacken</w:t>
            </w:r>
          </w:p>
          <w:p w:rsidR="009A156D" w:rsidRPr="00151A10" w:rsidRDefault="009A156D" w:rsidP="00AC6F42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setzt jemanden auf freien Fuß</w:t>
            </w:r>
          </w:p>
          <w:p w:rsidR="009A156D" w:rsidRPr="00151A10" w:rsidRDefault="009A156D" w:rsidP="00AC6F42">
            <w:pPr>
              <w:ind w:left="294" w:right="-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setzt seinen Fuß irgendwohin</w:t>
            </w:r>
          </w:p>
          <w:p w:rsidR="009A156D" w:rsidRPr="00151A10" w:rsidRDefault="009A156D" w:rsidP="00AC6F42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auf eigenen Beinen / Füßen</w:t>
            </w:r>
          </w:p>
          <w:p w:rsidR="009A156D" w:rsidRPr="00151A10" w:rsidRDefault="009A156D" w:rsidP="00AC6F42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auf festen Füßen</w:t>
            </w:r>
          </w:p>
          <w:p w:rsidR="009A156D" w:rsidRPr="00151A10" w:rsidRDefault="009A156D" w:rsidP="00AC6F42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auf schwachen / schwankenden / tönernen / wackligen Füßen / Beinen</w:t>
            </w:r>
          </w:p>
          <w:p w:rsidR="009A156D" w:rsidRPr="00151A10" w:rsidRDefault="009A156D" w:rsidP="00AC6F42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mit beiden Füßen (fest) auf der Erde / im Leben</w:t>
            </w:r>
          </w:p>
          <w:p w:rsidR="009A156D" w:rsidRPr="00151A10" w:rsidRDefault="009A156D" w:rsidP="00AC6F42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mit einem Fuß im Grabe</w:t>
            </w:r>
          </w:p>
          <w:p w:rsidR="009A156D" w:rsidRPr="00151A10" w:rsidRDefault="009A156D" w:rsidP="00AC6F42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mit jemandem auf freundschaftlichem / vertrautem Fuß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sich die Beine in den Bauch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sich selbst auf den Füßen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stellt / streckt die Beine / Füße unter jemandes Tisch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stellt etwas auf die Beine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>... stellt sich auf eigene Füße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>... tritt jemandem auf den Fuß / auf die Füße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verliert den Boden unter den Füßen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>... vertritt sich die Füße</w:t>
            </w:r>
          </w:p>
          <w:p w:rsidR="009A156D" w:rsidRPr="00151A10" w:rsidRDefault="009A156D" w:rsidP="008C5DBE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>... wird auf dem falschen / verkehrten Fuß erwischt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auf freien Fuß gesetzt </w:t>
            </w:r>
          </w:p>
          <w:p w:rsidR="009A156D" w:rsidRPr="00151A10" w:rsidRDefault="009A156D" w:rsidP="008C5DBE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>... wird in die Knie gezwungen</w:t>
            </w:r>
          </w:p>
          <w:p w:rsidR="009A156D" w:rsidRPr="00151A10" w:rsidRDefault="009A156D" w:rsidP="008C5DBE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>... wird wie ein Fußabtreter behandelt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jemandem einen Stock zwischen die Beine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wünscht jemandem Hals- und Beinbruch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zwingt jemanden in die Knie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8C5DBE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ans Bein gepinkelt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auf dem Fuße gefolgt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auf den Fuß / die Füße getreten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Fuß in den Nacken gesetzt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 Stock zwischen die Beine geworfen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ans Bein gebunden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vor die Füße gelaufen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zu Füßen gelegen</w:t>
            </w:r>
          </w:p>
          <w:p w:rsidR="009A156D" w:rsidRPr="00151A10" w:rsidRDefault="009A156D" w:rsidP="008C5DBE">
            <w:pPr>
              <w:ind w:left="283"/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treten: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braucht mal einen Tritt in den Hintern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jemandes Fußabtreter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jemandem den Vortritt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tritt etwas mit Füßen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tritt für jemanden zur Seite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tritt in jemandes Fußstapfen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tritt jemandem auf die Zehen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tritt jemandem zu nahe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vertritt jemanden </w:t>
            </w:r>
          </w:p>
          <w:p w:rsidR="009A156D" w:rsidRPr="00151A10" w:rsidRDefault="009A156D" w:rsidP="0049565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(von jemandem) vertreten</w:t>
            </w:r>
          </w:p>
          <w:p w:rsidR="009A156D" w:rsidRPr="00151A10" w:rsidRDefault="009A156D" w:rsidP="0049565A">
            <w:pPr>
              <w:ind w:left="294"/>
              <w:rPr>
                <w:rFonts w:cs="Arial"/>
              </w:rPr>
            </w:pPr>
          </w:p>
          <w:p w:rsidR="009A156D" w:rsidRPr="00151A10" w:rsidRDefault="009A156D" w:rsidP="0049565A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49565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auf die Zehen getreten</w:t>
            </w:r>
          </w:p>
          <w:p w:rsidR="009A156D" w:rsidRPr="00151A10" w:rsidRDefault="009A156D" w:rsidP="0049565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Vortritt gelassen</w:t>
            </w:r>
          </w:p>
          <w:p w:rsidR="009A156D" w:rsidRPr="00151A10" w:rsidRDefault="009A156D" w:rsidP="0049565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zu nahe getreten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ind w:right="-1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gehen und laufen: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Wie geht`s?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man rennt sich gegenseitig die Bude ein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gar nicht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wie am Schnürchen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bahnt jemandem den Weg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auf den Strich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auf die Knie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die Wände hoch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durchs Leben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fremd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in sich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jemandem auf die Nerven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mehr schlecht als recht durchs Leben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mit jemandem durch dick und dünn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über Leichen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wie auf Eiern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gerät ins Straucheln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nicht vom Fleck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nicht weiter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sich gehen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Abgang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Abgang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schafft den Absprung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zum Endspurt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springt im Karree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tritt ins Fettnäpfchen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können beim Laufen die Schuhe besohlt werden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rennen die Leute die Bude ein </w:t>
            </w:r>
          </w:p>
          <w:p w:rsidR="009A156D" w:rsidRPr="00151A10" w:rsidRDefault="009A156D" w:rsidP="0049565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auf die Nerven gegangen</w:t>
            </w:r>
          </w:p>
          <w:p w:rsidR="009A156D" w:rsidRPr="00151A10" w:rsidRDefault="009A156D" w:rsidP="0049565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(von jemandem) der Weg gebahnt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sonstiges: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schweren Stand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kniet sich in etwas rein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kriegt die Kurve noch rechtzeitig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möchte im Erdboden versinken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Auch Arbeit mit dem Kopf sollte Hand und Fuß haben.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Auf einem Bein kann man nicht stehen.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Im Falle eines Falles ist richtig fallen alles.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In der Mitte geht man am sichersten.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Lass laufen, was du nicht halten kannst.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Lügen haben kurze Beine.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Mitgefangen, mitgehangen.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Nach dem Essen sollst du ruh’n, oder tausend Schritte tun.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Selbst die größten Könige gehen zu Fuß aufs Klo.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Sich regen bringt Segen.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man nicht im Kopf hat, das muss man in den Beinen haben.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Wege entstehen beim Gehen.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in die Fußstapfen eines anderen tritt, hinterlässt keine Spuren.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in die Fußstapfen eines anderen tritt, kann ihn nicht überholen.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709" w:right="-1" w:hanging="142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37" w:name="_Toc295382946"/>
            <w:r w:rsidRPr="00151A10">
              <w:t>Bewegungslosigkeit</w:t>
            </w:r>
            <w:bookmarkEnd w:id="37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Fels in der Brandung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Couch-Potato</w:t>
            </w:r>
            <w:r>
              <w:rPr>
                <w:rFonts w:cs="Arial"/>
              </w:rPr>
              <w:t>e</w:t>
            </w:r>
            <w:r w:rsidRPr="00151A10">
              <w:rPr>
                <w:rFonts w:cs="Arial"/>
              </w:rPr>
              <w:t xml:space="preserve">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Fels in der Brandung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Wartezimmer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Beamtenmikado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 feststehender Begriff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Ohnmacht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Standhaftigkeit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Stillhaltetaktik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Stillstand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ausharren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befestigen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ertragen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fixieren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Schmiere stehen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stabilisieren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stillhalten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verfestigen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verharren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Wurzel fassen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angewurzelt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beharrlich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bequem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bombenfest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felsenfest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platziert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standhaft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starr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unbeweglich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unverändert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unverrückbar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verbissen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versteinert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verwachsen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zäh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kann ich so stehen lassen!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Sitzfleisch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hockt vor etwas wie das Kaninchen vor der Schlange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starr vor Schreck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 angewurzelt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 von Blitz getroffen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 zur Salzsäule erstarrt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etwas stehen lassen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sich nicht aufraffen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nicht voran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wie der Hasen vor der Schlange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auf dem Schlauch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Gewehr bei Fuß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in den Startlöchern </w:t>
            </w:r>
          </w:p>
          <w:p w:rsidR="009A156D" w:rsidRPr="00151A10" w:rsidRDefault="009A156D">
            <w:pPr>
              <w:ind w:left="294"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mit beiden Beinen im Leben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sich selbst im Weg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vertritt einen Standpunkt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rastet, der rostet.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right="424"/>
        <w:rPr>
          <w:rFonts w:cs="Arial"/>
        </w:rPr>
      </w:pPr>
    </w:p>
    <w:p w:rsidR="009A156D" w:rsidRPr="00151A10" w:rsidRDefault="009A156D" w:rsidP="00E32B9F">
      <w:pPr>
        <w:pStyle w:val="Heading2"/>
      </w:pPr>
      <w:r w:rsidRPr="00151A10">
        <w:br w:type="page"/>
      </w:r>
      <w:bookmarkStart w:id="38" w:name="_Toc295382947"/>
      <w:r w:rsidRPr="00151A10">
        <w:t>Physiologische und organische Zustände</w:t>
      </w:r>
      <w:bookmarkEnd w:id="38"/>
    </w:p>
    <w:p w:rsidR="009A156D" w:rsidRPr="00151A10" w:rsidRDefault="009A156D">
      <w:pPr>
        <w:ind w:left="360" w:right="424"/>
        <w:rPr>
          <w:rFonts w:cs="Arial"/>
          <w:bCs/>
        </w:rPr>
      </w:pPr>
    </w:p>
    <w:p w:rsidR="009A156D" w:rsidRPr="00151A10" w:rsidRDefault="009A156D" w:rsidP="00E32B9F">
      <w:pPr>
        <w:pStyle w:val="Heading3"/>
      </w:pPr>
      <w:bookmarkStart w:id="39" w:name="_Toc295382948"/>
      <w:r w:rsidRPr="00151A10">
        <w:t>Kopf</w:t>
      </w:r>
      <w:bookmarkEnd w:id="39"/>
    </w:p>
    <w:p w:rsidR="009A156D" w:rsidRPr="00151A10" w:rsidRDefault="009A156D">
      <w:pPr>
        <w:ind w:left="360" w:right="278" w:firstLine="27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40" w:name="_Toc295382949"/>
            <w:r w:rsidRPr="00151A10">
              <w:t>Kopf, Gehirn und Gesicht</w:t>
            </w:r>
            <w:bookmarkEnd w:id="40"/>
          </w:p>
          <w:p w:rsidR="009A156D" w:rsidRPr="00151A10" w:rsidRDefault="009A156D">
            <w:pPr>
              <w:rPr>
                <w:rFonts w:cs="Arial"/>
                <w:b/>
                <w:bCs/>
              </w:rPr>
            </w:pPr>
            <w:r w:rsidRPr="00151A10">
              <w:rPr>
                <w:rFonts w:cs="Arial"/>
              </w:rPr>
              <w:t>(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Lesen, 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Musizieren, 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Dummheit, Faulheit, Feigheit, Frechheit und Geiz)</w:t>
            </w:r>
          </w:p>
        </w:tc>
      </w:tr>
      <w:tr w:rsidR="009A156D" w:rsidRPr="00151A10" w:rsidTr="00EE4BD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EE4BD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Arschgesicht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Denker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das Gehirn (der Bande / des Unternehmens </w:t>
            </w: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>.)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Kopf (der Bande / des Unternehmens </w:t>
            </w: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.)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Dickkopf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Dickschädel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Dummkopf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Eierkopf 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Engelsgesicht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Gehirn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großer Kopf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Grübler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Hitzkopf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Hirni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Holzkopf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Kindskopf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Klotzkopf 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Mondgesicht 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Pokerface 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Querdenker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Querkopf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Schlaukopf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Torfkopf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Wasserkopf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</w:p>
        </w:tc>
      </w:tr>
      <w:tr w:rsidR="009A156D" w:rsidRPr="00151A10" w:rsidTr="00EE4BD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EE4BD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2E5F4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Antlitz </w:t>
            </w:r>
          </w:p>
          <w:p w:rsidR="009A156D" w:rsidRPr="00151A10" w:rsidRDefault="009A156D" w:rsidP="00D53B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Birne </w:t>
            </w:r>
          </w:p>
          <w:p w:rsidR="009A156D" w:rsidRPr="00151A10" w:rsidRDefault="009A156D" w:rsidP="00D53B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Dach </w:t>
            </w:r>
          </w:p>
          <w:p w:rsidR="009A156D" w:rsidRPr="00151A10" w:rsidRDefault="009A156D" w:rsidP="00D53B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Denkfabrik 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Geist 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Globus 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graue Zellen 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Haupt 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Hinterstübchen 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Hirn 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Hirnrinde 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>Keks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Kopf </w:t>
            </w:r>
          </w:p>
          <w:p w:rsidR="009A156D" w:rsidRPr="00151A10" w:rsidRDefault="009A156D" w:rsidP="00AA7006">
            <w:pPr>
              <w:rPr>
                <w:rFonts w:cs="Arial"/>
              </w:rPr>
            </w:pPr>
            <w:r w:rsidRPr="00151A10">
              <w:rPr>
                <w:rFonts w:cs="Arial"/>
              </w:rPr>
              <w:t>Murmel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</w:p>
        </w:tc>
      </w:tr>
      <w:tr w:rsidR="009A156D" w:rsidRPr="00151A10" w:rsidTr="00EE4BD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EE4BD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Denkfehler </w:t>
            </w:r>
          </w:p>
          <w:p w:rsidR="009A156D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Gehirnwäsche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>
              <w:rPr>
                <w:rFonts w:cs="Arial"/>
              </w:rPr>
              <w:t>Kopfgeburt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Kopfnuss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Kopfstimme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Kopfzerbrechen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</w:t>
            </w:r>
          </w:p>
        </w:tc>
      </w:tr>
      <w:tr w:rsidR="009A156D" w:rsidRPr="00151A10" w:rsidTr="00EE4BD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EE4BD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denken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(Gedanken) sortieren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(Gedanken) verwerfen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(Gedanken) hervorholen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grübeln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>(herum) spinnen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(herum) spintisieren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rattern </w:t>
            </w:r>
          </w:p>
          <w:p w:rsidR="009A156D" w:rsidRPr="00151A10" w:rsidRDefault="009A156D" w:rsidP="00EE4BDC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dumm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gesichtslos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hirnlos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irre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kopflos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spinnert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verrückt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verkopft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versponnen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Allgemein: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geht um Kopf und Kragen!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Hals über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Kopf an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Kopf hoch!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von Kopf bis Fuß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kostet jemanden den Kopf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behält etwas im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etwas nicht in den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bewahrt einen klaren / kühlen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hält etwas im Kopf nicht aus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Dach über dem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eigenen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etwas im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Köpfchen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etwas aus dem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steckt bis über den Kopf in etwas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stellt die Bude auf den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stellt etwas vom Kopf auf die Füße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weiß nicht, wo ihm der Kopf steht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wäscht jemandem den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dir nicht gleich den Kopf abreißen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815FF0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fehlt das Dach über dem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mal der Kopf gewaschen werden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 ... steht der Kopf nicht nach etwas</w:t>
            </w:r>
          </w:p>
          <w:p w:rsidR="009A156D" w:rsidRPr="00151A10" w:rsidRDefault="009A156D" w:rsidP="00815FF0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der Kopf gewaschen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jemanden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kostet etwas den Kopf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Abwertungen:</w:t>
            </w: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an der Waffel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Flausen im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Graupen / Häcksel / Raupen / Risse / Rosinen / Sülze im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nicht alle Kugeln am Christbaum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nicht alle Latten am Zaun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nicht alle Tassen im Schrank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nichts als Grütze im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nichts als Stroh im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nichts im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hohl (im Kopf)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nicht ganz richtig im Kopf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Etwas mit dem eigenen Kopf machen: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Asche auf mein Haupt!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behält etwas im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mit dem Kopf durch die Wand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hält / trägt den Kopf hoch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für etwas den Kopf hin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ein Brett vor dem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Flausen im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/ handelt kopflos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kriegt sich an die Köpfe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lässt den Kopf hängen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liefert sich ein Kopf-an-Kopf-Rennen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sich einen / keinen Kopf (um etwas)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redet sich die Köpfe heiß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sich um Kopf und Kragen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rennt sich (an etwas) den Kopf ein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riskiert Kopf und Kragen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seinen Kopf durch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sich etwas in den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steckt den Kopf in den Sand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steckt den Kopf in den Sand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strengt die grauen Zellen an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verkeilt sich den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verliert den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will mit dem Kopf durch die Wand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den Kopf aus der Schlinge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Etwas passiert mit dem eigenen Kopf:</w:t>
            </w: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wächst etwas über den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brennt sich ein Bild ins Gehirn ein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fallen fast die Augen aus dem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fällt die Bude / Decke auf den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etwas nicht aus dem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raucht der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schießt etwas plötzlich durch den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schwirrt der Kopf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Etwas mit anderen Köpfen machen: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Da werden Köpfe rollen!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 ...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bereitet jemandem Kopfschmerzen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entscheidet über jemandes Kopf hinweg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fordert jemandes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frisst jemandem die Haare vom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geht jemandem im Kopf herum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geistert / spukt jemandem im Kopf herum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jemandem auf den Kopf spucken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jemandem auf den Kopf steigen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jemanden um einen Kopf kleiner / kürzer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sagt jemandem etwas auf den Kopf zu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jemandem Flausen in den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stellt alles auf den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stellt etwas auf den Kopf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stößt jemanden vor den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tanzt jemandem auf dem Kopf herum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verdreht jemandem den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wäscht jemandem den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will jemandem nicht aus dem Kopf gehen</w:t>
            </w:r>
          </w:p>
          <w:p w:rsidR="009A156D" w:rsidRPr="00151A10" w:rsidRDefault="009A156D" w:rsidP="00815FF0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um einen Kopf kleiner gemacht</w:t>
            </w:r>
          </w:p>
          <w:p w:rsidR="009A156D" w:rsidRPr="00151A10" w:rsidRDefault="009A156D" w:rsidP="00815FF0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vor den Kopf gestoßen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jemandem etwas an den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 w:rsidP="00815FF0">
            <w:pPr>
              <w:jc w:val="left"/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815FF0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man auf den Kopf spucken</w:t>
            </w:r>
          </w:p>
          <w:p w:rsidR="009A156D" w:rsidRPr="00151A10" w:rsidRDefault="009A156D" w:rsidP="00815FF0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man auf den Kopf steigen</w:t>
            </w:r>
          </w:p>
          <w:p w:rsidR="009A156D" w:rsidRPr="00151A10" w:rsidRDefault="009A156D" w:rsidP="00815FF0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spukt jemand im Kopf herum</w:t>
            </w:r>
          </w:p>
          <w:p w:rsidR="009A156D" w:rsidRPr="00151A10" w:rsidRDefault="009A156D" w:rsidP="00815FF0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werden die Haare vom kopf gefressen</w:t>
            </w:r>
          </w:p>
          <w:p w:rsidR="009A156D" w:rsidRPr="00151A10" w:rsidRDefault="009A156D" w:rsidP="00815FF0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werden Flausen in den Kopf gesetzt</w:t>
            </w:r>
          </w:p>
          <w:p w:rsidR="009A156D" w:rsidRPr="00151A10" w:rsidRDefault="009A156D" w:rsidP="00815FF0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werden Kopfschmerzen bereitet</w:t>
            </w:r>
          </w:p>
          <w:p w:rsidR="009A156D" w:rsidRPr="00151A10" w:rsidRDefault="009A156D" w:rsidP="00815FF0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will jemand nicht aus dem Kopf gehen</w:t>
            </w:r>
          </w:p>
          <w:p w:rsidR="009A156D" w:rsidRPr="00151A10" w:rsidRDefault="009A156D" w:rsidP="00815FF0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auf dem Kopf herumgetanzt</w:t>
            </w:r>
          </w:p>
          <w:p w:rsidR="009A156D" w:rsidRPr="00151A10" w:rsidRDefault="009A156D" w:rsidP="00815FF0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der Kopf gewaschen</w:t>
            </w:r>
          </w:p>
          <w:p w:rsidR="009A156D" w:rsidRPr="00151A10" w:rsidRDefault="009A156D" w:rsidP="00815FF0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der Kopf verdreht</w:t>
            </w:r>
          </w:p>
          <w:p w:rsidR="009A156D" w:rsidRPr="00151A10" w:rsidRDefault="009A156D" w:rsidP="00815FF0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etwas an den Kopf geworfen</w:t>
            </w:r>
          </w:p>
          <w:p w:rsidR="009A156D" w:rsidRPr="00151A10" w:rsidRDefault="009A156D" w:rsidP="00815FF0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etwas auf den Kopf zugesagt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Gesicht: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im Schweiße seines Angesichts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von Angesicht zu Angesicht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 ein Schlag ins Gesicht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jemandem wie aus dem Gesicht geschnitten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sagt jemandem etwas ins Gesicht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schneidet Gesichter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wahrt sein Gesicht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815FF0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jemand wie aus dem Gesicht geschnitten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etwas ins Gesicht geschrieben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Auch Arbeit mit dem Kopf sollte Hand und Fuß haben.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Denken sollte man den Pferden überlassen, die haben die größeren Köpfe.</w:t>
            </w:r>
          </w:p>
          <w:p w:rsidR="009A156D" w:rsidRPr="00151A10" w:rsidRDefault="009A156D">
            <w:pPr>
              <w:ind w:right="-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Fisch stinkt von Kopf her.</w:t>
            </w:r>
          </w:p>
          <w:p w:rsidR="009A156D" w:rsidRPr="00151A10" w:rsidRDefault="009A156D">
            <w:pPr>
              <w:ind w:right="-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Kopf ist rund, damit das Denken die Richtung wechseln kann.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Wunsch ist der Vater des Gedanken.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Eine Idee ist nicht verantwortlich für die Menschen, die an sie glauben.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leerer Topf am meisten klappert, ein leerer Kopf am meisten plappert.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leichter Schlag auf den Hinterkopf erhöht das Denkvermögen.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Erfolg steigt nur zu Kopf, wenn dort der erforderliche Hohlraum vorhanden ist.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Erstens kommt es anders, zweitens als man denkt.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Hinterher ist man immer klüger.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Humor ist ein Sonnenschein des Geistes.</w:t>
            </w:r>
          </w:p>
          <w:p w:rsidR="009A156D" w:rsidRPr="00151A10" w:rsidRDefault="009A156D">
            <w:pPr>
              <w:ind w:right="-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In einem schwachen Körper wohnt in ein schwacher Geist.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Klug wird man nur aus Erfahrung.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Not macht erfinderisch.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Trocken Brot macht Wangen rot.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Vergeben ist leichter als vergessen.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Was man nicht im Kopf hat, das muss man in den Beinen haben.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Wende dein Gesicht der Sonne zu, dann fallen die Schatten hinter dich.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es immer anders kommt, als man denkt - vielleicht sollten wir dann anders denken!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jeder nur an sich denkt, ist an alle gedacht.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man den Kopf in den Sand steckt, bleibt doch der Hintern zu sehen.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bis zum Hals in der Scheiße steckt, sollte den Kopf nicht hängen lassen.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heute den Kopf in den Sand steckt, knirscht morgen mit den Zähnen.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Stroh im Kopf hat, fürchtet den Funken der Wahrheit.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41" w:name="_Toc295382950"/>
            <w:r w:rsidRPr="00151A10">
              <w:t>Mund, Rachen, Zunge, Zähne und Hals</w:t>
            </w:r>
            <w:bookmarkEnd w:id="41"/>
          </w:p>
          <w:p w:rsidR="009A156D" w:rsidRPr="00151A10" w:rsidRDefault="009A156D">
            <w:pPr>
              <w:rPr>
                <w:rFonts w:cs="Arial"/>
                <w:b/>
                <w:bCs/>
              </w:rPr>
            </w:pPr>
            <w:r w:rsidRPr="00151A10">
              <w:rPr>
                <w:rFonts w:cs="Arial"/>
              </w:rPr>
              <w:t>(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Schmecken, 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Essen und Trinken)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Geizhals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Giftzahn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Hals</w:t>
            </w:r>
            <w:r w:rsidRPr="00151A10">
              <w:rPr>
                <w:rFonts w:cs="Arial"/>
                <w:szCs w:val="28"/>
              </w:rPr>
              <w:sym w:font="Symbol" w:char="F02D"/>
            </w:r>
            <w:r w:rsidRPr="00151A10">
              <w:rPr>
                <w:rFonts w:cs="Arial"/>
              </w:rPr>
              <w:t>Nasen-Ohren-Arzt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Halsabschneider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Plappermaul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Raffzahn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Zahnarzt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Mundhöhle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Rachenraum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Mund, Rachen und Zunge: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Engelszunge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Gaumen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gespaltene Zunge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Teufelszunge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Kinnlade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Klappe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Lippenbekenntnis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Mundfäule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Mundwerk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Rachenputzer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Schlund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Schnabel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Stimme des Volkes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Volksmund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Zunge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Zähne: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Backenzahn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Beißer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Zahn der Zeit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Füllung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Goldzahn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Hohlzahn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Oberkiefer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Plombe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Schneidezahn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Unterkiefer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Zahnreihe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Zahlschmelz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Zahnwurzel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Zähne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Zähneklappern 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Hals: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Adamsapfel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Hals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gurgeln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kauen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munden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schlabbern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schlucken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spucken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dickhalsig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durchgekaut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langhalsig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mundartlich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mundgerecht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mündig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mündlich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mundtot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verbissen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vollmundig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Mund, Rachen und Zunge: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bleibt einem die Spucke weg!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Mund abputzen (und weitermachen)!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wie aus einem Munde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von Mund zu Mund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...ist ein Lippenbekenntnis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in aller Munde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bekommt / kriegt den Mund nicht auf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fährt jemandem über das Maul / das Mundwerk / den Mund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den Mund zu Hause gelassen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die Schnauze voll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ein großes Maul / eine große Fresse / einen großen Mund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loses Mundwerk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mit dem Mund vorneweg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nicht auf den Mund gefallen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lebt von der Hand in den Mund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jemanden mundtot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nimmt den Mund (zu) voll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öffnet / stopft jemandem den Mund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jemandem nach dem Munde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mit Engelszungen auf jemanden 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mit gespaltener Zunge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sich den Mund fusselig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riskiert eine dicke Lippe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spart sich etwas vom Munde ab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spuckt große Töne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verbietet jemandem das Maul / den Mund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verbrennt sich das Maul / den Mund (an etwas) 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mundtot gemacht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jemandem etwas in den Rachen / Schlund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zieht einen schiefen Mund / ein schiefes Maul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das Wasser im Mund zusammen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das Wasser Oberkante Unterlippe 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das Maul / der Mund verboten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etwas in Rachen geworfen 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der Mund geöffnet / gestopft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etwas in den Rachen / Schlund geworfen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nach dem Mund geredet 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über das Maul / das Mundwerk / den Mund gefahren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Zähne: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es herrscht Heulen und Zähneklappern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Biss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/ reicht nur für den / einen hohlen Zahn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beißt die Zähne zusammen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beißt sich an etwas die Zähne 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bekommt / kriegt die Zähne nicht auseinander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beschützt / verteidigt etwas mit Zähnen und Klauen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fühlt jemandem auf den Zahn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auf dem Zahnfleisch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einen Zahn drauf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Haare auf den Zähnen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nur noch Ruinen im Mund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sich in etwas verbissen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kaut etwas durch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kriegt etwas / nichts zwischen die Zähne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lange Zähne / isst mit langen Zähnen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reißt einen faulen Zahn heraus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etwas verbissen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zeigt jemandem die Zähne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jemandem einen Zahn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 hat Biss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tut kein Zahn mehr weh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Hals: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stehe ich nun mit meinem gewaschenen Hals!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springt mir gleich an die Gurgel!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</w:t>
            </w:r>
            <w:r>
              <w:rPr>
                <w:rFonts w:cs="Arial"/>
                <w:i/>
                <w:iCs/>
              </w:rPr>
              <w:t xml:space="preserve"> </w:t>
            </w:r>
            <w:r w:rsidRPr="00151A10">
              <w:rPr>
                <w:rFonts w:cs="Arial"/>
                <w:i/>
                <w:iCs/>
              </w:rPr>
              <w:t>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bricht jemandem den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überflüssig wie ein Kropf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kostet jemanden den Hals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schnürt einem die Kehle zu 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von jemandes Hals geschafft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ärgert sich die Krätze / Schwindsucht an den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den Hals nicht voll genug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bekommt etwas auf den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bekommt etwas in den falschen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bleibt jemandem mit etwas vom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bricht sich / jemandem den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dreht jemandem den Hals um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hält / schafft sich etwas / jemanden vom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hängt jemandem etwas an den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/ bekommt einen dicken Hals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Frosch im Hals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Kloß im Hals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etwas am / auf dem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hetzt / schickt jemandem jemanden auf den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lädt sich etwas /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>jemanden auf den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langen Hals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sich um seinen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riskiert / wagt den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schreit sich den Hals 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schreit / singt aus vollem Halse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tut etwas Hals über Kopf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verrenkt sich den Hals nach etwas / jemandem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jemandem auf den Hals gehetzt / geschickt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jemandem auf den Hals geladen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...wird von jemandes Hals geschafft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wirft sich jemandem an den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wünscht jemandem die Krätze an den Hals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wünscht jemandem Hals- und Beinbruch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zieht den Hals aus der Schlinge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bleibt der Bissen / das Wort im Halse stecken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bricht etwas den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hängt etwas zum Halse heraus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schlägt das Herz bis zum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schnürt sich der Hals zu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etwas bis zum Hals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der Hals gebrochen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die Krätze an den Hals gewünscht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etwas an den Hals gehängt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Hals- und Beinbruch gewünscht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jemand auf den Hals gehetzt / geschickt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mit etwas vom Hals geblieben</w:t>
            </w:r>
          </w:p>
          <w:p w:rsidR="009A156D" w:rsidRPr="00151A10" w:rsidRDefault="009A156D" w:rsidP="00FF647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wirft sich jemand an den Hals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Auge um Auge, Zahn und Zahn.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Beiß nicht in die Hand, die dich füttert.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Hals verschlingt all’s.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Große Klappe, nichts dahinter.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Im Mund wird alles rund.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hat nur einen Kopf, damit es nicht in den Hals regnet.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Morgenstund hat Gold im Mund.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bis zum Hals in der Scheiße steckt, sollte den Kopf nicht hängen lassen.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das Maul verbrannt hat, bläst die Suppe.</w:t>
            </w:r>
          </w:p>
        </w:tc>
      </w:tr>
    </w:tbl>
    <w:p w:rsidR="009A156D" w:rsidRPr="00151A10" w:rsidRDefault="009A156D">
      <w:pPr>
        <w:ind w:left="426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42" w:name="_Toc295382951"/>
            <w:r w:rsidRPr="00151A10">
              <w:t>Haare</w:t>
            </w:r>
            <w:bookmarkEnd w:id="42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Blondchen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Blondine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Blondschopf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Brünetter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Friseur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Fuchs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Glatzkopf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Rotschopf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Struwwel-Liese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Struwwelpeter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Wuschelkopf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Friseursalon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Bürste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Dauerwelle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Fön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Fransen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Glatze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Haarausfall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Haarbürste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Haaresbreite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Haarklammer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Haarkranz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Haarpracht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Haarsieb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Haarspalterei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Mähne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Pferdeschwanz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Pony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Schere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Trockenhaube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Wolle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bürsten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haaren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kämmen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angeklatscht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blond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brüchig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brünett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fettig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gelockt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glänzend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glatt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haargenau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haarig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haarklein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haarsträubend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kräftig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igelig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rothaarig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seidig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strähnig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strohig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strubbelig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stumpf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zausig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zerzaust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sträuben sich einem die Haare!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doch ein alter Zopf!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kannst du dir in die Haare schmieren!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Haut und Haaren </w:t>
            </w:r>
          </w:p>
          <w:p w:rsidR="009A156D" w:rsidRPr="00151A10" w:rsidRDefault="009A156D">
            <w:pPr>
              <w:tabs>
                <w:tab w:val="left" w:pos="548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um ein Haar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um Haaresbreite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hängt an einem Haar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an den Haaren herbeigezogen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haarige Angelegenheit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frisst jemandem die Haare vom Kopf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gerät sich mit jemandem in die Haare / Wolle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hängt an einem Haar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dickes Fell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Haare auf den Zähnen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mehr Schulden als Haare auf dem Kopf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niemandem ein Haar krümmen</w:t>
            </w:r>
          </w:p>
          <w:p w:rsidR="009A156D" w:rsidRPr="00151A10" w:rsidRDefault="009A156D">
            <w:pPr>
              <w:tabs>
                <w:tab w:val="left" w:pos="548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kriegt sich mit jemandem in die Haare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kein gutes Haar an jemandem </w:t>
            </w:r>
          </w:p>
          <w:p w:rsidR="009A156D" w:rsidRPr="00151A10" w:rsidRDefault="009A156D">
            <w:pPr>
              <w:tabs>
                <w:tab w:val="left" w:pos="548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sich über etwas keine grauen Haare wachsen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liegt sich in den Haaren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muss Haare lassen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rauft sich die Haare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schert alles über einen Kamm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schneidet alte Zöpfe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</w:t>
            </w:r>
            <w:r>
              <w:rPr>
                <w:rFonts w:cs="Arial"/>
              </w:rPr>
              <w:t>utzt jemandem den</w:t>
            </w:r>
            <w:r w:rsidRPr="00151A10">
              <w:rPr>
                <w:rFonts w:cs="Arial"/>
              </w:rPr>
              <w:t xml:space="preserve"> Pony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sucht das Haar in der Suppe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verzehrt etwas mit Haut und Haar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wäscht jemandem den Kopf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zieht sich an den eigenen Haaren aus dem Sumpf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stehen die Haare zu Berge</w:t>
            </w:r>
          </w:p>
          <w:p w:rsidR="009A156D" w:rsidRPr="00151A10" w:rsidRDefault="009A156D" w:rsidP="00FF6475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die Haare vom Kopf gefressen</w:t>
            </w:r>
          </w:p>
          <w:p w:rsidR="009A156D" w:rsidRPr="00151A10" w:rsidRDefault="009A156D" w:rsidP="00FF6475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Kopf gewaschen</w:t>
            </w:r>
          </w:p>
          <w:p w:rsidR="009A156D" w:rsidRPr="00151A10" w:rsidRDefault="009A156D" w:rsidP="00FF6475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Pony gestutzt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Der Esel hat von Jugend auf graue Haare.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Es ist übel rupfen, wo weder Haare noch </w:t>
            </w:r>
            <w:r>
              <w:rPr>
                <w:rFonts w:cs="Arial"/>
              </w:rPr>
              <w:t>R</w:t>
            </w:r>
            <w:r w:rsidRPr="00151A10">
              <w:rPr>
                <w:rFonts w:cs="Arial"/>
              </w:rPr>
              <w:t>unzeln sind.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Graue Haare sind Kirchhofsblumen.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Krause Haare, krauser Sinn.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Lass dich den Teufel bei einem Haare fassen, und du bist sein auf ewig.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Man muss Haare scheren, wo sie sind.</w:t>
            </w:r>
          </w:p>
          <w:p w:rsidR="009A156D" w:rsidRPr="00151A10" w:rsidRDefault="009A156D" w:rsidP="00F54B52">
            <w:pPr>
              <w:rPr>
                <w:rFonts w:cs="Arial"/>
              </w:rPr>
            </w:pPr>
            <w:r w:rsidRPr="00151A10">
              <w:rPr>
                <w:rFonts w:cs="Arial"/>
              </w:rPr>
              <w:t>Man soll das Fell des Bären nicht verteilen, bevor e</w:t>
            </w:r>
            <w:r>
              <w:rPr>
                <w:rFonts w:cs="Arial"/>
              </w:rPr>
              <w:t>r</w:t>
            </w:r>
            <w:r w:rsidRPr="00151A10">
              <w:rPr>
                <w:rFonts w:cs="Arial"/>
              </w:rPr>
              <w:t xml:space="preserve"> erlegt ist.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leiht, reißt sich den Bart aus.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Wer nach dem Himmel speit, dem fällt der Speichel in den eigenen Bart.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Wie der Wolf behäutet ist, wird er wohl behaaren.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Wo sich der Esel wälzt, da muss er Haare lassen.</w:t>
            </w:r>
          </w:p>
        </w:tc>
      </w:tr>
    </w:tbl>
    <w:p w:rsidR="009A156D" w:rsidRPr="00151A10" w:rsidRDefault="009A156D">
      <w:pPr>
        <w:ind w:left="426"/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  <w:sz w:val="24"/>
        </w:rPr>
        <w:br w:type="page"/>
      </w:r>
    </w:p>
    <w:p w:rsidR="009A156D" w:rsidRPr="00151A10" w:rsidRDefault="009A156D" w:rsidP="00E32B9F">
      <w:pPr>
        <w:pStyle w:val="Heading3"/>
      </w:pPr>
      <w:bookmarkStart w:id="43" w:name="_Toc295382952"/>
      <w:r w:rsidRPr="00151A10">
        <w:t>Körper</w:t>
      </w:r>
      <w:bookmarkEnd w:id="43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44" w:name="_Toc295382953"/>
            <w:r w:rsidRPr="00151A10">
              <w:t>Haut</w:t>
            </w:r>
            <w:bookmarkEnd w:id="44"/>
          </w:p>
          <w:p w:rsidR="009A156D" w:rsidRPr="00151A10" w:rsidRDefault="009A156D">
            <w:pPr>
              <w:rPr>
                <w:rFonts w:cs="Arial"/>
                <w:b/>
                <w:bCs/>
              </w:rPr>
            </w:pPr>
            <w:r w:rsidRPr="00151A10">
              <w:rPr>
                <w:rFonts w:cs="Arial"/>
              </w:rPr>
              <w:t>(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Fühlen)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ehrliche Haut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treue Haut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Dickhäuter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Dünnhäuter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Hautklinik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Gänsehaut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Hautausschlag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Krätze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Orangenhaut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Pfirsichhaut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Pigmentstörung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Pickel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(seelische) Narben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Sommersprossen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bibbern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salben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schwitzen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häuten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zittern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haarig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hauteng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hautfreundlich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häutig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hautnah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hautschonend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hautsympathisch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ledrig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splitterfasernackt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splitternackt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trocken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weich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geht auf keine Kuhhaut!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eine blasse Erinnerung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 xml:space="preserve">etwas ...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bleibt blass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dringt / geht jemandem unter die Haut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zum Aus-der-Haut-Fahren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</w:t>
            </w:r>
            <w:r>
              <w:rPr>
                <w:rFonts w:cs="Arial"/>
                <w:i/>
                <w:iCs/>
              </w:rPr>
              <w:t xml:space="preserve"> </w:t>
            </w:r>
            <w:r w:rsidRPr="00151A10">
              <w:rPr>
                <w:rFonts w:cs="Arial"/>
                <w:i/>
                <w:iCs/>
              </w:rPr>
              <w:t>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aus der Haut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fühlt sich (nicht) wohl in seiner Haut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ein blasses Bild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dickes Fell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nur noch Haut und Knochen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nicht aus seiner Haut heraus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sich etwas nicht aus der Haut schneiden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mit heiler Haut davon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auf der faulen Haut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möchte nicht in der Haut eines anderen stecken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rettet seine eigene Haut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trägt seine Haut zu Markte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trägt seine Haut zu Markte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verkauft seine Haut so teuer wie möglich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verzehrt etwas mit Haut und Haar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wehrt sich seiner Haut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blass um die Nase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jemandem das Fell über die Ohren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vom Leder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8E52C0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8E52C0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dringt etwas unter die Haut</w:t>
            </w:r>
          </w:p>
          <w:p w:rsidR="009A156D" w:rsidRPr="00151A10" w:rsidRDefault="009A156D" w:rsidP="008E52C0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das Fell über die Ohren gezogen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Auf heiler Haut ist gut schlafen.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Aus anderer Leute Haut ist gut Riemen schneiden.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Aus einer Igelhaut macht man kein Brusttuch.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Begierde setzt Sporen in die Haut.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Dass man in eine andere Haut schlüpfte, hilft nicht in den Himmel.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Der Fuchs verkehrt wohl seine Haut, aber nicht sein Gemüt.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Harte Schale, weicher Kern.</w:t>
            </w:r>
          </w:p>
        </w:tc>
      </w:tr>
    </w:tbl>
    <w:p w:rsidR="009A156D" w:rsidRPr="00151A10" w:rsidRDefault="009A156D">
      <w:pPr>
        <w:ind w:left="426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45" w:name="_Toc295382954"/>
            <w:r w:rsidRPr="00151A10">
              <w:t>Nerven</w:t>
            </w:r>
            <w:bookmarkEnd w:id="45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Nervenarzt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Nervenbündel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Nervensäge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Nervenheilanstalt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Nervenklinik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Nervenanspannung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Nervenbelastung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Nervengas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Nervengift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Nervenkitzel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Nervenkostüm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Nervenkrieg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Nervennahrung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Nervenprobe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Nervensache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Nervenzusammenbruch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Nervosität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jemanden nerven 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jemanden reizen 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jemanden trietzen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genervt </w:t>
            </w:r>
          </w:p>
          <w:p w:rsidR="009A156D" w:rsidRPr="00151A10" w:rsidRDefault="009A156D" w:rsidP="009C3C1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gereizt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nervenaufpeitschend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nervenaufreibend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nervenberuhigend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nervenschwach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nervenstark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nervös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nervtötend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hat vielleicht Nerven!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Nerven liegen blank!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Die Nerven sind zum Zerreißen gespannt!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vielleicht Nerven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behält die Nerven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jemandem auf die Nerven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/ kennt keine Nerven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/ zeigt Nerven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den Nerv getroffen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den Nerv, etwas zu tun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Nerven wie Drahtseile / Stahlseile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mit den Nerven am Ende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raubt / tötet jemandem den letzten Nerv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schönt die eigenen Nerven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trampelt jemandem auf den Nerven herum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trifft den Nerv der Zeit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verliert die Nerven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gehen die Nerven durch</w:t>
            </w:r>
          </w:p>
          <w:p w:rsidR="009A156D" w:rsidRPr="00151A10" w:rsidRDefault="009A156D" w:rsidP="00FF306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 die Nerven gegangen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</w:tc>
      </w:tr>
    </w:tbl>
    <w:p w:rsidR="009A156D" w:rsidRPr="00151A10" w:rsidRDefault="009A156D">
      <w:pPr>
        <w:ind w:left="426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46" w:name="_Toc295382955"/>
            <w:r w:rsidRPr="00151A10">
              <w:t>Rückgrat, Skelett und Körperbau</w:t>
            </w:r>
            <w:bookmarkEnd w:id="46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Bohnenstange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Dickwanst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Gerippe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Hungerhaken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Knochenbrecher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Knochengerippe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Rückgrat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Schrank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Sitzriese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Skelett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Wendehals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Beinhaus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Knochenpark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Skeletthaus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Bohnenstange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Gräten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Knochengerippe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Rippen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Rückgrat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Skelett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buckeln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 krümmt sich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 macht sich krumm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aufrecht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beleibt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bucklig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gebeugt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gramgebeugt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halsstarrig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krumm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rückgratlos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stämmig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zart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bis auf / in die Knochen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Du kannst dir schon einmal deine Knochen nummerieren lassen!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Hals und Beinbruch! </w:t>
            </w:r>
          </w:p>
          <w:p w:rsidR="009A156D" w:rsidRPr="00151A10" w:rsidRDefault="009A156D" w:rsidP="00665B1B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Ich prügel dich</w:t>
            </w:r>
            <w:r w:rsidRPr="00151A10">
              <w:rPr>
                <w:rFonts w:cs="Arial"/>
              </w:rPr>
              <w:t xml:space="preserve"> so durch dass, du deine Knochen im Sack nach Hause tragen kannst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Rutsch mir doch den Buckel runter!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fährt jemandem in die Knochen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auf die Knochen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unter die Gürtellinie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jemandem das Genick gebrochen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Kreuz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bewahrt Haltung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bricht / stärkt / steift jemandem / einer Sache das Rückgrat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bricht sich alle Gräten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buckelt sich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hält für jemanden seine Knochen hin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jemandem den Rücken frei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/ zeigt Rückgrat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den Rücken frei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das Rückgrat der Familie / Firma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gut gebaut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krümmt sich vor Schmerzen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sich den Rücken krumm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sich für jemanden stark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etwas auf die leichte Schulter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Haltung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schafft sich etwas von Hals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schneidet sich etwas aus den Rippen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für etwas / jemanden gerade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mit dem Rücken zur Wand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wächst über etwas hinaus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wünscht jemandem Hals- und Beinbruch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FF306A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FF306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fährt etwas in die Knochen</w:t>
            </w:r>
          </w:p>
          <w:p w:rsidR="009A156D" w:rsidRPr="00151A10" w:rsidRDefault="009A156D" w:rsidP="00FF306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hat etwas das Genick gebrochen</w:t>
            </w:r>
          </w:p>
          <w:p w:rsidR="009A156D" w:rsidRPr="00151A10" w:rsidRDefault="009A156D" w:rsidP="00FF306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das Rückgrat gebrochen / gestärkt / gesteift</w:t>
            </w:r>
          </w:p>
          <w:p w:rsidR="009A156D" w:rsidRPr="00151A10" w:rsidRDefault="009A156D" w:rsidP="00FF306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Rücken freigehalten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Eine magere Kuh ist noch lange keine schlanke Gazelle.</w:t>
            </w:r>
          </w:p>
          <w:p w:rsidR="009A156D" w:rsidRPr="00151A10" w:rsidRDefault="009A156D">
            <w:pPr>
              <w:ind w:right="-1"/>
              <w:rPr>
                <w:rFonts w:cs="Arial"/>
              </w:rPr>
            </w:pPr>
            <w:r w:rsidRPr="00151A10">
              <w:rPr>
                <w:rFonts w:cs="Arial"/>
              </w:rPr>
              <w:t>In einem schwachen Körper wohnt in ein schwacher Geist.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 schiefer, je lieber, eine Gerade hat jeder.</w:t>
            </w:r>
          </w:p>
          <w:p w:rsidR="009A156D" w:rsidRPr="00151A10" w:rsidRDefault="009A156D">
            <w:pPr>
              <w:ind w:right="-1"/>
              <w:rPr>
                <w:rFonts w:cs="Arial"/>
              </w:rPr>
            </w:pPr>
            <w:r w:rsidRPr="00151A10">
              <w:rPr>
                <w:rFonts w:cs="Arial"/>
              </w:rPr>
              <w:t>Man wächst mit seinen Aufgaben.</w:t>
            </w:r>
          </w:p>
        </w:tc>
      </w:tr>
    </w:tbl>
    <w:p w:rsidR="009A156D" w:rsidRPr="00151A10" w:rsidRDefault="009A156D">
      <w:pPr>
        <w:ind w:left="426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47" w:name="_Toc295382956"/>
            <w:r w:rsidRPr="00151A10">
              <w:t>Bauch und Innereien</w:t>
            </w:r>
            <w:bookmarkEnd w:id="47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Bauchnabel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Bauchredner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Fettsack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Fresssack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Hungerhaken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C8690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Bauch </w:t>
            </w:r>
          </w:p>
          <w:p w:rsidR="009A156D" w:rsidRPr="00151A10" w:rsidRDefault="009A156D" w:rsidP="00C8690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Bauchnabel </w:t>
            </w:r>
          </w:p>
          <w:p w:rsidR="009A156D" w:rsidRPr="00151A10" w:rsidRDefault="009A156D" w:rsidP="00C8690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Galle </w:t>
            </w:r>
          </w:p>
          <w:p w:rsidR="009A156D" w:rsidRPr="00151A10" w:rsidRDefault="009A156D" w:rsidP="00C8690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Magen</w:t>
            </w:r>
          </w:p>
          <w:p w:rsidR="009A156D" w:rsidRPr="00151A10" w:rsidRDefault="009A156D" w:rsidP="00C8690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Magengegend </w:t>
            </w:r>
          </w:p>
          <w:p w:rsidR="009A156D" w:rsidRPr="00151A10" w:rsidRDefault="009A156D" w:rsidP="006A326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Magengeschwür </w:t>
            </w:r>
          </w:p>
          <w:p w:rsidR="009A156D" w:rsidRPr="00151A10" w:rsidRDefault="009A156D" w:rsidP="00C8690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Nieren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Abnabelungsprozess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Bauchkitzel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Bauchklatscher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Bauchlandung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Magensäure </w:t>
            </w:r>
          </w:p>
          <w:p w:rsidR="009A156D" w:rsidRPr="00151A10" w:rsidRDefault="009A156D" w:rsidP="00C86907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 nabelt sich ab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schlucken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speien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verdauen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bauchig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dickbäuchig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gallig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vergällt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kommt einem die Galle hoch!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Und das auf nüchternen Magen!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frisst jemandem an der Leber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dreht jemandem den Magen um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jemandem an die Nieren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für die Augen zu wenig, für den Bauch zu viel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(nicht) der Nabel der Welt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zum Kotzen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einem schwer im Magen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jemandem auf den Magen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beißt sich ein Monogramm in den Bauch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denkt nur mit dem Magen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erzählt etwas frei von der Leber weg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fällt mit etwas auf den Bauch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fragt / redet jemandem ein Loch in den Bauch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freut sich ein Loch in den Bauch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hält sich vor Lachen den Bauch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 durstige / trockene Leber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 gute Lunge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 Mordswut im Bauch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jemanden im Magen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hustet / rennt sich die Lunge aus dem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(nicht) der Nabel der Welt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liegt / kriecht vor jemandem auf dem Bauch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etwas aus dem Bauch heraus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etwas aus dem hohlen Bauch heraus</w:t>
            </w:r>
          </w:p>
          <w:p w:rsidR="009A156D" w:rsidRPr="00151A10" w:rsidRDefault="009A156D" w:rsidP="006A3267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nabelt sich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prüft etwas auf Herz und Nieren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jemandem ein Kind in den Bauch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sich etwas von der Leber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schlägt sich den Bauch voll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schreit / singt aus voller Lunge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schreit sich die Lunge aus dem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speit / spuckt Gift und Galle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sich die Beine in den Bauch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verlässt sich auf sein Bauchgefühl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9E6BFB">
            <w:pPr>
              <w:ind w:left="283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wird durch etwas der Magen umgedreht</w:t>
            </w:r>
          </w:p>
          <w:p w:rsidR="009A156D" w:rsidRPr="00151A10" w:rsidRDefault="009A156D" w:rsidP="009E6BFB">
            <w:pPr>
              <w:ind w:left="283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frisst etwas an der Leber</w:t>
            </w:r>
          </w:p>
          <w:p w:rsidR="009A156D" w:rsidRPr="00151A10" w:rsidRDefault="009A156D" w:rsidP="009E6BF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hängt der Magen bis in die Kniekehlen</w:t>
            </w:r>
          </w:p>
          <w:p w:rsidR="009A156D" w:rsidRPr="00151A10" w:rsidRDefault="009A156D" w:rsidP="009E6BF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Laus über die Leber gelaufen </w:t>
            </w:r>
          </w:p>
          <w:p w:rsidR="009A156D" w:rsidRPr="00151A10" w:rsidRDefault="009A156D" w:rsidP="009E6BF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die Galle über </w:t>
            </w:r>
          </w:p>
          <w:p w:rsidR="009A156D" w:rsidRPr="00151A10" w:rsidRDefault="009A156D" w:rsidP="009E6BF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schlägt etwas auf den Magen</w:t>
            </w:r>
          </w:p>
          <w:p w:rsidR="009A156D" w:rsidRPr="00151A10" w:rsidRDefault="009A156D" w:rsidP="009E6BF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an die Nieren gegangen</w:t>
            </w:r>
          </w:p>
          <w:p w:rsidR="009A156D" w:rsidRPr="00151A10" w:rsidRDefault="009A156D" w:rsidP="009E6BF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 Kind in den Bauch geredet</w:t>
            </w:r>
          </w:p>
          <w:p w:rsidR="009A156D" w:rsidRPr="00151A10" w:rsidRDefault="009A156D" w:rsidP="009E6BF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 Loch in den Bauch gefragt</w:t>
            </w:r>
          </w:p>
          <w:p w:rsidR="009A156D" w:rsidRPr="00151A10" w:rsidRDefault="009A156D" w:rsidP="009E6BFB">
            <w:pPr>
              <w:ind w:left="294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Auf vollem Bauch steht ein fröhlich Haupt.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Dem hungrigen Bauch schmeckt alles wohl.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Der Bauch hat keine Ohren.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Der Bauch ist ein böser Ratgeber.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Der Bauch ist ein großer Schalk.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Der Bauch lässt sich nichts vorlügen.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Ein voller Bauch studiert nicht gern.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Ist der Bauch satt, so ist das Herz froh.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Liebe geht durch den Magen. 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Lieber den Magen verrenken, als dem Wirt etwas schenken!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Wenn der Bauch voll ist, ist das Haupt blöde.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Wer ein Amt bekommt, bleibt nicht, wie er ist, Lunge und Leber kehren sich um.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48" w:name="_Toc295382957"/>
            <w:r w:rsidRPr="00151A10">
              <w:t>Herz</w:t>
            </w:r>
            <w:bookmarkEnd w:id="48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Herzallerliebster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Herzblatt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Herzensbrecher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Herzensdame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Herzilein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Herzkammer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Herzzentrum </w:t>
            </w:r>
          </w:p>
          <w:p w:rsidR="009A156D" w:rsidRDefault="009A156D" w:rsidP="00C134F7">
            <w:pPr>
              <w:rPr>
                <w:rFonts w:cs="Arial"/>
              </w:rPr>
            </w:pPr>
            <w:r>
              <w:rPr>
                <w:rFonts w:cs="Arial"/>
              </w:rPr>
              <w:t>im Herzen der Finsternis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im Herzen der Stadt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Adern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Herz aus Glas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 aus Gold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 aus Stein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Herzensangelegenheit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Herzenswunsch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Herzkammer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Herzklappen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Herzklopfen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Herzlichkeit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Herzrasen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Herzschlag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Herzschmerz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Herzschwäche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Herzstich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Herzstück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Herztod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Herzversagen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Kammerflimmern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Motor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Puls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Pumpe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Venen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klopfen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pumpen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schlagen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 allerliebst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herzerfrischend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herzig herzlich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herzzerreißend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pulsierend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schwach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stark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Alles, was das Herz begehrt!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Hand aufs Herz!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Herz, was begehrst / willst du mehr?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im Grunde seines Herzens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liegt jemandem am Herzen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ans Herz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jemandem zu Herzen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jemandem ein Herzensbedürfnis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nach jemandes Herzen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rührt das Herz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schneidet jemandem ins Herz</w:t>
            </w:r>
          </w:p>
          <w:p w:rsidR="009A156D" w:rsidRPr="00151A10" w:rsidRDefault="009A156D">
            <w:pPr>
              <w:tabs>
                <w:tab w:val="left" w:pos="4857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trifft (jemanden) ins Herz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versetzt einem einen Stich ins Herz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zerreißt jemandem das Herz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bricht die Herzen der Frauen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bricht jemandem das Herz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etwas nicht übers Herz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drückt jemandem das Herz ab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entdeckt sein Herz für etwas / jemanden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erobert alle Herzen im Sturm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fasst / nimmt sich ein Herz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gibt / macht etwas aus tiefstem Herzen / von ganzem Herzen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gibt / macht etwas mit halbem Herzen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gibt / macht etwas von Herzen gern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gibt seinem Herzen einen Stoß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greift sich ans Herz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/ trägt das Herz auf der Zunge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das Herz am rechten Fleck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Herz aus Gold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Herz aus Stein </w:t>
            </w:r>
          </w:p>
          <w:p w:rsidR="009A156D" w:rsidRPr="00151A10" w:rsidRDefault="009A156D">
            <w:pPr>
              <w:tabs>
                <w:tab w:val="center" w:pos="4323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 Herz für etwas / jemanden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nicht das Herz, etwas zu tun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Herz und eine Seele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sich gegenseitig ans Herz gewachsen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liegt jemandem am Herzen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aus seinem Herzen keine Mördergrube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etwas leichten / schweren Herzens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etwas mit allen Fasern / mit jeder Faser seines Herzens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etwas mit Hand und Herz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etwas mit seinem Herzblut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etwas nach Herzenslust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jemandem das Herz schwer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seinem Herzen Luft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nimmt sein Herz in die Hand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nimmt sich etwas zu Herzen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prüft etwas auf Herz und Nieren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redet sich etwas vom Herzen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schließt etwas / jemanden ins Herz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schüttet jemandem sein Herz aus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stiehlt sich in die Herzen der Menschen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stirbt nicht an Herzdrücken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verliert sein Herz an jemanden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verschenkt sein Herz</w:t>
            </w:r>
          </w:p>
          <w:p w:rsidR="009A156D" w:rsidRPr="00151A10" w:rsidRDefault="009A156D" w:rsidP="009E6BFB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(von jemandem) ins Herz geschlossen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bleibt das Herz stehen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blutet das Herz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dreht sich das Herz im Leibe herum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fällt ein Stein vom Herzen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fliegen alle Herzen zu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das Herz auf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/ wird das Herz schwer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lacht das Herz (im Leibe)</w:t>
            </w:r>
          </w:p>
          <w:p w:rsidR="009A156D" w:rsidRPr="00151A10" w:rsidRDefault="009A156D" w:rsidP="009E6BF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liegt etwas am Herzen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rutscht das Herz in die Hose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schlägt das Herz bis zum Hals</w:t>
            </w:r>
          </w:p>
          <w:p w:rsidR="009A156D" w:rsidRPr="00151A10" w:rsidRDefault="009A156D" w:rsidP="009E6BF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das Herz ausgeschüttet</w:t>
            </w:r>
          </w:p>
          <w:p w:rsidR="009A156D" w:rsidRPr="00151A10" w:rsidRDefault="009A156D" w:rsidP="009E6BF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das Herz schwer gemacht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leicht / schwer / warm ums Herz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zerreißt es das Herz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Herz gehört einer Sache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Herz hängt an etwas / jemandem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Herz schlägt höher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Bei Hof gibt man viel Hände aber wenig Herzen.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Bei Hof ist Gunst im Maul und Misstrauen im Herzen.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Auge ist des Herzens Zeuge.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Auge sieht`s, im Herzen glüht`s.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beste Deutsch ist, das von Herzen geht.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Herz lügt nicht.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Löwenmaul hat ein Hasenherz.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reichste Kleid ist oft gefuttert mit Herzeleid.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Dem Herzen hilft`s, wenn der Mund die Not klagt.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Dem Schuldigen klopft das Herz.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Mund lügt alles und nicht das Herz.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Neid mag nichts essen außer das Herz.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Rache sind die Hände ans Herz gebunden.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Weise hat seinen Mund im Herzen.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Leute geben der Tugend die Hände, aber nicht das Herz.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linke Hand kommt vom Herzen!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Rede verrät das Herz.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Zunge ist der falscheste Zeuge des Herzens.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Zunge ist des Herzens Dolmetscher.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Herz ist des anderen Spiegel.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neidisch Herz hat Qual und Schmerz.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Schalk weiß, wie`s dem anderen ums Herz ist.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Ernst mit Scherz trifft das Herz.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Feuer im Herzen gibt Rauch in den Kopf.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Gute Tage stehlen das Herz.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Ist der Bauch satt, so ist das Herz froh.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Kleinen Leuten liegt der Dreck nahe beim Herzen.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Kleiner Mann, großes Herz.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Mancher ist fröhlich und sein Herz erfährt`s nicht.</w:t>
            </w:r>
          </w:p>
          <w:p w:rsidR="009A156D" w:rsidRPr="00151A10" w:rsidRDefault="009A156D" w:rsidP="001263F0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Man kann einem Menschen nicht ins Herz sehen.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 sieht nur mit dem Herzen gut.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Not vereinigt Herzen.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Oft lacht der Mund, wenn das Herze weint. 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Reu, des Herzens Arznei.</w:t>
            </w:r>
          </w:p>
          <w:p w:rsidR="009A156D" w:rsidRPr="00151A10" w:rsidRDefault="009A156D" w:rsidP="001263F0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49" w:name="_Toc295382958"/>
            <w:r w:rsidRPr="00151A10">
              <w:t>Blut</w:t>
            </w:r>
            <w:bookmarkEnd w:id="49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Blaublüter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Blutsbruder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Blutsverwandter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Blutzeug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junges Blut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Vampir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Blutbank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Aderlass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Adern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Blutarmut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Blutbad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Blutbahn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Blutbild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Blutdruck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Blutsbrüderschaft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Blut-Schweiß-und-Tränen-Rede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Blutwurst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Blutzucker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pulsieren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blaublütig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blaublütig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blutarm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blutdurchtränkt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blutreinigend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blutrot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blutrünstig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blutsaugend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blutsmäßig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blutsverwandt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blutüberströmt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blutunterlaufen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blutverschmiert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</w:t>
            </w:r>
            <w:r>
              <w:rPr>
                <w:rFonts w:cs="Arial"/>
              </w:rPr>
              <w:t>l</w:t>
            </w:r>
            <w:r w:rsidRPr="00151A10">
              <w:rPr>
                <w:rFonts w:cs="Arial"/>
              </w:rPr>
              <w:t xml:space="preserve">utrot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gibt böses Blut!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Nur immer ruhig Blut!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Sein eigen Fleisch und Blut!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(jemandem) in Fleisch und Blut über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ins Blut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liegt / steckt jemandem im Blut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/ schafft böses Blut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 w:rsidP="00665B1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an </w:t>
            </w: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>es Händen klebt Blut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besiegelt etwas mit seinem Blut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bewahrt kaltes / ruhiges Blut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jemandes Blut in Wallungen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dürstet / lechzt nach Blut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erstickt etwas im Blut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blaues Blut in den Adern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Blut geleckt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etwas im Blut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Musik im Blut</w:t>
            </w:r>
          </w:p>
          <w:p w:rsidR="009A156D" w:rsidRPr="00151A10" w:rsidRDefault="009A156D" w:rsidP="00665B1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in </w:t>
            </w: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>es Adern fließt blaues Blut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/ hängt am Puls der Zeit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jemandes eigen Fleisch und Blut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kocht das Blut in den Adern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ausbluten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zur Ader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quält / peinigt / reizt jemanden bis aufs Blut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schröpft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schwitzt Blut und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watet im Blut / in jemandes Blut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will Blut sehen</w:t>
            </w:r>
          </w:p>
          <w:p w:rsidR="009A156D" w:rsidRPr="00151A10" w:rsidRDefault="009A156D" w:rsidP="00C16E2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ausgeblutet</w:t>
            </w:r>
          </w:p>
          <w:p w:rsidR="009A156D" w:rsidRPr="00151A10" w:rsidRDefault="009A156D" w:rsidP="00C16E2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geschröpft</w:t>
            </w:r>
          </w:p>
          <w:p w:rsidR="009A156D" w:rsidRPr="00151A10" w:rsidRDefault="009A156D" w:rsidP="00C16E2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zur Ader gelassen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zapft eine Ader / Quelle an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gefriert das Blut in den Adern </w:t>
            </w:r>
          </w:p>
          <w:p w:rsidR="009A156D" w:rsidRPr="00151A10" w:rsidRDefault="009A156D" w:rsidP="00C16E2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etwas in Fleisch und Blut über</w:t>
            </w:r>
          </w:p>
          <w:p w:rsidR="009A156D" w:rsidRPr="00151A10" w:rsidRDefault="009A156D" w:rsidP="00C16E2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steckt etwas im Blut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Alte Wunden bluten leicht.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Alter Schaden blutet leicht.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Blut fordert Blut.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Blut ist dicker als Tinte / Wasser.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Blut kriecht, worin es nicht gehen kann.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Die blutige Hand nimmt kein Erbe.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Ein zorniger Kopf ist leicht blutig zu machen.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Fremde Leute tun oft mehr als Blutsfreunde.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Guter Mut macht gutes Blut.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Rache ist Blutwurst.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Stiche, die nicht bluten, tun weher denn andere.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Wer die Hand im Blute badet, muss sie mit Tränen waschen.</w:t>
            </w:r>
          </w:p>
          <w:p w:rsidR="009A156D" w:rsidRPr="00151A10" w:rsidRDefault="009A156D" w:rsidP="001263F0">
            <w:pPr>
              <w:rPr>
                <w:rFonts w:cs="Arial"/>
              </w:rPr>
            </w:pPr>
            <w:r w:rsidRPr="00151A10">
              <w:rPr>
                <w:rFonts w:cs="Arial"/>
              </w:rPr>
              <w:t>Wer einen will zur Ader lassen, der muss ihn auch verbinden können.</w:t>
            </w:r>
          </w:p>
        </w:tc>
      </w:tr>
    </w:tbl>
    <w:p w:rsidR="009A156D" w:rsidRPr="00151A10" w:rsidRDefault="009A156D">
      <w:pPr>
        <w:ind w:left="567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50" w:name="_Toc295382959"/>
            <w:r w:rsidRPr="00151A10">
              <w:t>Hinterteil</w:t>
            </w:r>
            <w:bookmarkEnd w:id="50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Arschbacke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 mit Ohren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Arschgeige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Arschgesicht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Arschkriecher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Arschloch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Fettarsch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am Arsch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Arsch der Welt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Ort wo die Sonne nicht scheint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Arschbacke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Arschbombe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Arschgeweih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Arschkarte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Arschritze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Darmausgang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Rosette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Schinken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Sitzfleisch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vier Buchstaben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abseilen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ausscheißen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einkoten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scheißen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verarschen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arschkalt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verarscht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geht dich einen Scheißdreck an!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kann ich nicht auf mir sitzen lassen!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soll meinen Arsch nicht kratzen!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Himmel Arsch und Zwirn!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Leck mich am Arsch!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Mach dir nicht in die Hose!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Mein Arsch ist doch keine Münzanstalt!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jemandem am Arsch vorbei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voll am / im Arsch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in den Arsch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am Arsch der Welt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passt wie der Arsch auf den Eimer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passt zusammen, wie Arsch und Friedrich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(ganzer) Arsch voll Arbeit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beißt sich ein Monogramm in den </w:t>
            </w:r>
            <w:r>
              <w:rPr>
                <w:rFonts w:cs="Arial"/>
              </w:rPr>
              <w:t xml:space="preserve">Arsch / </w:t>
            </w:r>
            <w:r w:rsidRPr="00151A10">
              <w:rPr>
                <w:rFonts w:cs="Arial"/>
              </w:rPr>
              <w:t>Hintern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beißt sich in den </w:t>
            </w:r>
            <w:r>
              <w:rPr>
                <w:rFonts w:cs="Arial"/>
              </w:rPr>
              <w:t xml:space="preserve">Arsch / </w:t>
            </w:r>
            <w:r w:rsidRPr="00151A10">
              <w:rPr>
                <w:rFonts w:cs="Arial"/>
              </w:rPr>
              <w:t>Hintern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braucht mal einen Tritt in den Arsch </w:t>
            </w:r>
            <w:r>
              <w:rPr>
                <w:rFonts w:cs="Arial"/>
              </w:rPr>
              <w:t>/ Hintern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fährt etwas in den Arsch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fragt jemandem ein (zweites) Loch in den Arsch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friert sich den Arsch ab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jemandem am Arsch vorbei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jemandem die Hand vor den Hintern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/ kriegt jemanden am Arsch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Blei im Hintern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den Arsch offen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hat die Arschkarte gezogen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Hummeln / Pfeffer / Quecksilber im Hintern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kein ganzes Hemd mehr auf dem Hintern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Pech am Hintern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Sitzfleisch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holt sich einen kalten Arsch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der Arsch der Nation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in den Arsch gekniffen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voll am / im Arsch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sich etwas in den Arsch stecken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sich mit etwas den Arsch / Hintern abwischen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kneift den Arsch zusammen </w:t>
            </w:r>
          </w:p>
          <w:p w:rsidR="009A156D" w:rsidRDefault="009A156D" w:rsidP="00F8621C">
            <w:pPr>
              <w:ind w:left="708" w:hanging="414"/>
              <w:rPr>
                <w:rFonts w:cs="Arial"/>
              </w:rPr>
            </w:pPr>
            <w:r>
              <w:rPr>
                <w:rFonts w:cs="Arial"/>
              </w:rPr>
              <w:t>... könnte nicht mal den eigenen Arsch finden, wenn man ihm eine Karte gäbe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kriecht jemandem in den Arsch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kriegt den Arsch / Hintern (nicht) hoch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lacht sich den Arsch ab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leckt jemanden am Arsch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jemandem Feuer unterm Hintern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pustet jemandem Puderzucker in den Hintern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reißt jemandem / sich den Arsch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schleift jemanden, bis ihm das Wasser im Arsch kocht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sich an die Spitze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sich auf den Hintern / seine vier Buchstaben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sich auf seine vier Buchstaben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sieht jemanden nicht mit dem Arsch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etwas auf einer Arschbacke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springt jemandem mit dem nackten Hintern ins Gesicht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tanzt mit einem Arsch auf zwei Hochzeiten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tritt jemandem in den Hintern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verwettet seinen Arsch</w:t>
            </w:r>
          </w:p>
          <w:p w:rsidR="009A156D" w:rsidRPr="00151A10" w:rsidRDefault="009A156D" w:rsidP="00F8621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am Arsch geleckt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der Arsch auf Grundeis </w:t>
            </w:r>
          </w:p>
          <w:p w:rsidR="009A156D" w:rsidRDefault="009A156D" w:rsidP="00C16E2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etwas / jemand am Arsch vorbei</w:t>
            </w:r>
          </w:p>
          <w:p w:rsidR="009A156D" w:rsidRPr="00151A10" w:rsidRDefault="009A156D" w:rsidP="00C16E20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wird die Arschkarte gezeigt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Auch auf dem höchsten Thron sitzt man auf dem eigenen Hintern.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Auf fremdem Arsch ist gut durchs Feuer reiten.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Aus einem traurigen Arsch kommt niemals ein fröhlicher Furz.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Für die Augen zu wenig, für den Arsch zu viel!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 höher der Affe steigt, desto mehr Hintern er zeigt.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Herrenfürze sind nun mal edler.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Morgenstund hat Blei im Hintern.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man den Kopf in den Sand steckt, bleibt doch der Hintern zu sehen.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die Gelegenheit versäumt, dem weist sie den Hintern.</w:t>
            </w:r>
          </w:p>
        </w:tc>
      </w:tr>
    </w:tbl>
    <w:p w:rsidR="009A156D" w:rsidRPr="00151A10" w:rsidRDefault="009A156D">
      <w:pPr>
        <w:ind w:left="567"/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E32B9F">
      <w:pPr>
        <w:pStyle w:val="Heading3"/>
      </w:pPr>
      <w:bookmarkStart w:id="51" w:name="_Toc295382960"/>
      <w:r w:rsidRPr="00151A10">
        <w:t>Schlaf und Träume</w:t>
      </w:r>
      <w:bookmarkEnd w:id="51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Sandmann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Sandmännchen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Schläfer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Schlaftablette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Schlafwandler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Schnarchnase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Träumer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Traumtänzer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Morpheus Arme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Reich der Träume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Schlummerland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Traumland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Frühlingserwachen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Kopfkissen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Nickerchen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Personaldecke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Träume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Traumfänger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dösen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pennen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sägen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schlafwandeln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schlummern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betten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eindecken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träumen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pennen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aufgeweckt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bettfertig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bettreif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groggy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schlaflos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schläfrig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schlaftrunken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todmüde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traumhaft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übermüdet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verträumt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wachsam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schlafen und träumen: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4626F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Traum meiner schlaflosen Nächte!</w:t>
            </w:r>
          </w:p>
          <w:p w:rsidR="009A156D" w:rsidRPr="00151A10" w:rsidRDefault="009A156D" w:rsidP="004626F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Du träumst wohl!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erweckt jemanden zum Leben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fällt in Schlaf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gleitet ins Reich der Träume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schlaftrunken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/ beherrscht etwas im Schlaf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/ macht etwas im Schlaf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kriegt / nimmt eine Mütze voll Schlaf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etwas mit schlafwandlerischer Sicherheit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nimmt ein Auge / ein paar Augen Schlaf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schickt jemanden ins Traumland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schickt jemanden schlafen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schläfert jemanden ein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schläft den Schlaf der Gerechten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schläft ein Loch in den Tag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schläft erst einmal darüber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schläft wie ein Bär / ein Dachs / ein Mehlsack / ein Murmeltier / eine Ratte / ein Ratz / ein Sack / ein Stein / ein Toter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streut jemandem Sand in die Augen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verschläft eine Chance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verschläft etwas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verschläft seinen Einsatz </w:t>
            </w:r>
          </w:p>
          <w:p w:rsidR="009A156D" w:rsidRPr="00151A10" w:rsidRDefault="009A156D" w:rsidP="00624C56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zum Leben erweckt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fällt etwas im Traum nicht ein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nicht schlafen und nicht träumen:</w:t>
            </w:r>
          </w:p>
          <w:p w:rsidR="009A156D" w:rsidRPr="00151A10" w:rsidRDefault="009A156D" w:rsidP="004626F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4626F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Aus der Traum!</w:t>
            </w:r>
          </w:p>
          <w:p w:rsidR="009A156D" w:rsidRPr="00151A10" w:rsidRDefault="009A156D" w:rsidP="004626F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Leben erwacht! </w:t>
            </w:r>
          </w:p>
          <w:p w:rsidR="009A156D" w:rsidRPr="00151A10" w:rsidRDefault="009A156D" w:rsidP="00E81367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>Träum´ süß von sauren Gurken!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bereitet jemandem schlaflose Nächte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raubt jemandem den Schlaf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bereitet jemandem schlaflose Nächte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erwacht zu neuem Leben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lässt sich etwas nicht träumen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raubt jemandem den Schlaf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reibt sich den Schlaf aus den Augen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wartet ab und zählt Schäfchen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weckt schlafende Hunde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 w:rsidP="00624C56">
            <w:pPr>
              <w:jc w:val="left"/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624C5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bereitet etwas schlaflose Nächte</w:t>
            </w:r>
          </w:p>
          <w:p w:rsidR="009A156D" w:rsidRPr="00151A10" w:rsidRDefault="009A156D" w:rsidP="00624C56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der Schlaf geraubt</w:t>
            </w:r>
          </w:p>
          <w:p w:rsidR="009A156D" w:rsidRPr="00151A10" w:rsidRDefault="009A156D" w:rsidP="00624C56">
            <w:pPr>
              <w:tabs>
                <w:tab w:val="left" w:pos="2114"/>
              </w:tabs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tabs>
                <w:tab w:val="left" w:pos="2114"/>
              </w:tabs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sonstiges: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jemand...</w:t>
            </w:r>
          </w:p>
          <w:p w:rsidR="009A156D" w:rsidRPr="00151A10" w:rsidRDefault="009A156D" w:rsidP="00E048D7">
            <w:pPr>
              <w:ind w:left="283"/>
              <w:jc w:val="left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getrennt von Tisch und Bett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ruht sich auf den Lorbeeren aus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steckt mit jemandem unter einer Decke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teilt das Bett mit jemandem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Bauer bleibt Bauer, selbst wenn er auf seidenem Kissen schläft.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Den Seinen gibt’s der Herr im Schlaf.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ruhiges / reines Gewissen ist ein gutes / sanftes Ruhekissen.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schlafender Fuchs fängt kein Huhn.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Manche Leute schlafen nur deshalb so gut, weil sie so langweilige Träume haben.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Schlafende Hunde soll man nicht wecken.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Schlaf ist die beste Medizin.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Träume sind Schäume.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schläft, sündigt nicht.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Wie man sich bettet, so liegt man.</w:t>
            </w:r>
          </w:p>
        </w:tc>
      </w:tr>
    </w:tbl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E32B9F">
      <w:pPr>
        <w:pStyle w:val="Heading3"/>
      </w:pPr>
      <w:bookmarkStart w:id="52" w:name="_Toc295382961"/>
      <w:r w:rsidRPr="00151A10">
        <w:t>Gesundheit und Krankheit</w:t>
      </w:r>
      <w:bookmarkEnd w:id="52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0D28F0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53" w:name="_Toc295382962"/>
            <w:r w:rsidRPr="00151A10">
              <w:t>Gesundes</w:t>
            </w:r>
            <w:bookmarkEnd w:id="53"/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Arzt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Energiebündel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Gesundheitsapostel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Gesundheitsberater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Gesundheitsexperte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Gesundheitsfanatiker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Götter in Weiß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Körnerfresser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Medizinmann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Ökotante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Pfleger 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</w:t>
            </w:r>
          </w:p>
        </w:tc>
      </w:tr>
      <w:tr w:rsidR="009A156D" w:rsidRPr="00F8621C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Default="009A156D" w:rsidP="000D28F0">
            <w:pPr>
              <w:rPr>
                <w:rFonts w:cs="Arial"/>
              </w:rPr>
            </w:pPr>
            <w:r>
              <w:rPr>
                <w:rFonts w:cs="Arial"/>
              </w:rPr>
              <w:t>Gesundbrunnen</w:t>
            </w:r>
          </w:p>
          <w:p w:rsidR="009A156D" w:rsidRDefault="009A156D" w:rsidP="000D28F0">
            <w:pPr>
              <w:rPr>
                <w:rFonts w:cs="Arial"/>
              </w:rPr>
            </w:pPr>
            <w:r>
              <w:rPr>
                <w:rFonts w:cs="Arial"/>
              </w:rPr>
              <w:t>Jungbrunnen</w:t>
            </w:r>
          </w:p>
          <w:p w:rsidR="009A156D" w:rsidRPr="002E5F43" w:rsidRDefault="009A156D" w:rsidP="000D28F0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Mucki-Bude </w:t>
            </w:r>
          </w:p>
          <w:p w:rsidR="009A156D" w:rsidRPr="002E5F43" w:rsidRDefault="009A156D" w:rsidP="000D28F0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Schönheitsfarm </w:t>
            </w:r>
          </w:p>
          <w:p w:rsidR="009A156D" w:rsidRPr="00151A10" w:rsidRDefault="009A156D" w:rsidP="000D28F0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Wellness-Hotel </w:t>
            </w:r>
          </w:p>
          <w:p w:rsidR="009A156D" w:rsidRPr="00151A10" w:rsidRDefault="009A156D" w:rsidP="000D28F0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Wellness-Oase </w:t>
            </w:r>
          </w:p>
          <w:p w:rsidR="009A156D" w:rsidRPr="00F8621C" w:rsidRDefault="009A156D" w:rsidP="00AA2082">
            <w:pPr>
              <w:ind w:right="179"/>
              <w:jc w:val="left"/>
              <w:rPr>
                <w:rFonts w:cs="Arial"/>
                <w:lang w:val="en-US"/>
              </w:rPr>
            </w:pPr>
          </w:p>
          <w:p w:rsidR="009A156D" w:rsidRPr="00F8621C" w:rsidRDefault="009A156D" w:rsidP="00AA2082">
            <w:pPr>
              <w:ind w:right="179"/>
              <w:jc w:val="left"/>
              <w:rPr>
                <w:rFonts w:cs="Arial"/>
                <w:lang w:val="en-US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0D28F0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Fitness </w:t>
            </w:r>
          </w:p>
          <w:p w:rsidR="009A156D" w:rsidRPr="00151A10" w:rsidRDefault="009A156D" w:rsidP="000D28F0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Gesundheitswahn </w:t>
            </w:r>
          </w:p>
          <w:p w:rsidR="009A156D" w:rsidRPr="00151A10" w:rsidRDefault="009A156D" w:rsidP="000D28F0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Vorbeugung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Vollkorn 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abhärten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gesunden </w:t>
            </w:r>
          </w:p>
          <w:p w:rsidR="009A156D" w:rsidRPr="00151A10" w:rsidRDefault="009A156D" w:rsidP="000D28F0">
            <w:pPr>
              <w:pStyle w:val="p7"/>
              <w:widowControl/>
              <w:tabs>
                <w:tab w:val="clear" w:pos="204"/>
              </w:tabs>
              <w:autoSpaceDE/>
              <w:autoSpaceDN/>
              <w:adjustRightInd/>
              <w:rPr>
                <w:rFonts w:ascii="Arial" w:hAnsi="Arial" w:cs="Arial"/>
                <w:sz w:val="28"/>
                <w:szCs w:val="28"/>
                <w:lang w:val="de-DE"/>
              </w:rPr>
            </w:pPr>
            <w:r w:rsidRPr="00151A10">
              <w:rPr>
                <w:rFonts w:ascii="Arial" w:hAnsi="Arial" w:cs="Arial"/>
                <w:sz w:val="28"/>
                <w:szCs w:val="28"/>
                <w:lang w:val="de-DE"/>
              </w:rPr>
              <w:t xml:space="preserve">sich pflegen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sich hochrappeln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rehabilitieren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trainieren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  <w:szCs w:val="28"/>
              </w:rPr>
              <w:t>vorbeugen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abgehärtet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abstinent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aktiv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belastbar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fidel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gesund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kerngesund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kernig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kraftstrotzend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quicklebendig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quietschfidel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resistent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robust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springlebendig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stabil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topfit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unverwüstlich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widerstandsfähig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>zählebig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250A8F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250A8F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Aber sonst bist du gesund?</w:t>
            </w:r>
          </w:p>
          <w:p w:rsidR="009A156D" w:rsidRPr="00151A10" w:rsidRDefault="009A156D" w:rsidP="00250A8F">
            <w:pPr>
              <w:jc w:val="left"/>
              <w:rPr>
                <w:rFonts w:cs="Arial"/>
              </w:rPr>
            </w:pPr>
          </w:p>
          <w:p w:rsidR="009A156D" w:rsidRPr="00151A10" w:rsidRDefault="009A156D" w:rsidP="00250A8F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250A8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fühlt sich wohl in seiner Haut </w:t>
            </w:r>
          </w:p>
          <w:p w:rsidR="009A156D" w:rsidRPr="00151A10" w:rsidRDefault="009A156D" w:rsidP="00250A8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fit wie ein Turnschuh </w:t>
            </w:r>
          </w:p>
          <w:p w:rsidR="009A156D" w:rsidRPr="00151A10" w:rsidRDefault="009A156D" w:rsidP="00250A8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gesund / munter wie ein Fisch im Wasser</w:t>
            </w:r>
          </w:p>
          <w:p w:rsidR="009A156D" w:rsidRPr="00151A10" w:rsidRDefault="009A156D" w:rsidP="00250A8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nicht tot zu kriegen </w:t>
            </w:r>
          </w:p>
          <w:p w:rsidR="009A156D" w:rsidRPr="00151A10" w:rsidRDefault="009A156D" w:rsidP="00250A8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rundum gesund </w:t>
            </w:r>
          </w:p>
          <w:p w:rsidR="009A156D" w:rsidRPr="00151A10" w:rsidRDefault="009A156D" w:rsidP="00250A8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über den Berg </w:t>
            </w:r>
          </w:p>
          <w:p w:rsidR="009A156D" w:rsidRPr="00151A10" w:rsidRDefault="009A156D" w:rsidP="00250A8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wieder auf dem Damm </w:t>
            </w:r>
          </w:p>
          <w:p w:rsidR="009A156D" w:rsidRPr="00151A10" w:rsidRDefault="009A156D" w:rsidP="00250A8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wieder auf dem Posten </w:t>
            </w:r>
          </w:p>
          <w:p w:rsidR="009A156D" w:rsidRPr="00151A10" w:rsidRDefault="009A156D" w:rsidP="00250A8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wieder ganz der Alte </w:t>
            </w:r>
          </w:p>
          <w:p w:rsidR="009A156D" w:rsidRPr="00151A10" w:rsidRDefault="009A156D" w:rsidP="00250A8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wieder aufs rechte Gleis </w:t>
            </w:r>
          </w:p>
          <w:p w:rsidR="009A156D" w:rsidRPr="00151A10" w:rsidRDefault="009A156D" w:rsidP="00250A8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könnte Bäume ausreißen </w:t>
            </w:r>
          </w:p>
          <w:p w:rsidR="009A156D" w:rsidRPr="00151A10" w:rsidRDefault="009A156D" w:rsidP="00250A8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aus wie das blühende Leben </w:t>
            </w:r>
          </w:p>
          <w:p w:rsidR="009A156D" w:rsidRPr="00151A10" w:rsidRDefault="009A156D" w:rsidP="00250A8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strotzt vor Gesundheit 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Am Anfang hieß es lebe lang, das Ende klang wie Grabgesang.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Arbeit, Müßigkeit und Ruh’ schließt dem Arzt die Türe zu.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Besser gar nicht Arzneien, als sich damit kasteien.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Dem Gesunden fehlt viel, dem Kranken nur eins.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Der Gesunde weiß nicht, wie reich er ist.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Die Dosis macht das Gift.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Die Gesunden und die Kranken haben ungleiche Gedanken.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Die Zeit heilt alle Wunden.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Die Zeit ist der beste Arzt.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Ein Apfel am Tach (Tag) hält den Doktor in Schach.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Gegen den Tod ist kein Kraut gewachsen.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Gott lässt genesen, der Arzt kassiert die Spesen.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Lachen ist die beste Medizin.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Lieber arm dran</w:t>
            </w:r>
            <w:r>
              <w:rPr>
                <w:rFonts w:cs="Arial"/>
              </w:rPr>
              <w:t>,</w:t>
            </w:r>
            <w:r w:rsidRPr="00151A10">
              <w:rPr>
                <w:rFonts w:cs="Arial"/>
              </w:rPr>
              <w:t xml:space="preserve"> als Arm ab.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Lieber arm und gesund</w:t>
            </w:r>
            <w:r>
              <w:rPr>
                <w:rFonts w:cs="Arial"/>
              </w:rPr>
              <w:t>,</w:t>
            </w:r>
            <w:r w:rsidRPr="00151A10">
              <w:rPr>
                <w:rFonts w:cs="Arial"/>
              </w:rPr>
              <w:t xml:space="preserve"> als reich und krank.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Schlaf ist die beste Medizin.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>Viel hilft viel.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Was dich nicht umbringt, macht dich stark.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 xml:space="preserve">Weniger ist </w:t>
            </w:r>
            <w:r>
              <w:rPr>
                <w:rFonts w:cs="Arial"/>
              </w:rPr>
              <w:t>(</w:t>
            </w:r>
            <w:r w:rsidRPr="00151A10">
              <w:rPr>
                <w:rFonts w:cs="Arial"/>
              </w:rPr>
              <w:t>oft</w:t>
            </w:r>
            <w:r>
              <w:rPr>
                <w:rFonts w:cs="Arial"/>
              </w:rPr>
              <w:t>)</w:t>
            </w:r>
            <w:r w:rsidRPr="00151A10">
              <w:rPr>
                <w:rFonts w:cs="Arial"/>
              </w:rPr>
              <w:t xml:space="preserve"> mehr!</w:t>
            </w:r>
          </w:p>
          <w:p w:rsidR="009A156D" w:rsidRPr="00151A10" w:rsidRDefault="009A156D" w:rsidP="00250A8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Wer einen will zur Ader lassen, der muss ihn auch verbinden können.</w:t>
            </w:r>
          </w:p>
        </w:tc>
      </w:tr>
    </w:tbl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250A8F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54" w:name="_Toc295382963"/>
            <w:r w:rsidRPr="00151A10">
              <w:t>Krankes</w:t>
            </w:r>
            <w:bookmarkEnd w:id="54"/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Allergiker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Asthmatiker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Behinderter </w:t>
            </w:r>
          </w:p>
          <w:p w:rsidR="009A156D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Elendsgestalt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>
              <w:rPr>
                <w:rFonts w:cs="Arial"/>
              </w:rPr>
              <w:t>Invalide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Krankenschwester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Kranker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krankes Hühnchen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Krüppel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Leidensgenosse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Leidtragender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Notfallpatient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Pflegebedürftiger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Quacksalber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Todeskandidat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Todkranker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Todsterbenskranker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Verletzter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Versehrter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Verwundeter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</w:t>
            </w: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0D28F0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Geschlossene (Abteilung) </w:t>
            </w:r>
          </w:p>
          <w:p w:rsidR="009A156D" w:rsidRPr="00151A10" w:rsidRDefault="009A156D" w:rsidP="000D28F0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Gummizelle </w:t>
            </w:r>
          </w:p>
          <w:p w:rsidR="009A156D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Hospiz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Irrenanstalt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Krankenhaus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>
              <w:rPr>
                <w:rFonts w:cs="Arial"/>
              </w:rPr>
              <w:t>Kla</w:t>
            </w:r>
            <w:r w:rsidRPr="00151A10">
              <w:rPr>
                <w:rFonts w:cs="Arial"/>
              </w:rPr>
              <w:t xml:space="preserve">psmühle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Siechenhaus </w:t>
            </w: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  <w:r>
              <w:rPr>
                <w:rFonts w:cs="Arial"/>
              </w:rPr>
              <w:t>Sterbezimmer</w:t>
            </w: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 w:rsidP="000D28F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Endstadium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Fieberthermometer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Heimsuchung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Krankenbett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Krankenwagen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Lampenfieber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>Todesangst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anstecken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befallen </w:t>
            </w:r>
          </w:p>
          <w:p w:rsidR="009A156D" w:rsidRPr="00151A10" w:rsidRDefault="009A156D" w:rsidP="00F8621C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da</w:t>
            </w:r>
            <w:r w:rsidRPr="00151A10">
              <w:rPr>
                <w:rFonts w:cs="Arial"/>
              </w:rPr>
              <w:t xml:space="preserve">hinsiechen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entzünden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erkranken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ertragen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fiebern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heimsuchen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kontaminieren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laborieren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leiden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sich etwas einfangen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abgemagert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anfällig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angeschlagen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ansteckend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bettlägerig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elend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fix und fertig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gebrechlich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gestresst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heruntergekommen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infektiös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klapprig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krank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krankgeschrieben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lebensbedrohlich </w:t>
            </w:r>
          </w:p>
          <w:p w:rsidR="009A156D" w:rsidRPr="00F63F60" w:rsidRDefault="009A156D" w:rsidP="00F8621C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leprös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pflegebedürftig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schwachsinnig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sterbenselend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todkrank </w:t>
            </w:r>
          </w:p>
          <w:p w:rsidR="009A156D" w:rsidRPr="00151A10" w:rsidRDefault="009A156D" w:rsidP="000D28F0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ungesund </w:t>
            </w:r>
          </w:p>
          <w:p w:rsidR="009A156D" w:rsidRPr="00151A10" w:rsidRDefault="009A156D" w:rsidP="000D28F0">
            <w:pPr>
              <w:rPr>
                <w:rFonts w:cs="Arial"/>
              </w:rPr>
            </w:pPr>
            <w:r w:rsidRPr="00151A10">
              <w:rPr>
                <w:rFonts w:cs="Arial"/>
              </w:rPr>
              <w:t>unheilbar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250A8F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250A8F">
            <w:pPr>
              <w:ind w:left="28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Aber sonst bist du gesund?</w:t>
            </w:r>
          </w:p>
          <w:p w:rsidR="009A156D" w:rsidRPr="00151A10" w:rsidRDefault="009A156D" w:rsidP="00250A8F">
            <w:pPr>
              <w:ind w:left="28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Dagegen ist kein Kraut gewachsen! </w:t>
            </w:r>
          </w:p>
          <w:p w:rsidR="009A156D" w:rsidRPr="00151A10" w:rsidRDefault="009A156D" w:rsidP="00F5181D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Die Lage ist</w:t>
            </w:r>
            <w:r>
              <w:rPr>
                <w:rFonts w:cs="Arial"/>
              </w:rPr>
              <w:t xml:space="preserve"> ernst, aber nicht hoffnungslos!</w:t>
            </w:r>
          </w:p>
          <w:p w:rsidR="009A156D" w:rsidRDefault="009A156D" w:rsidP="00F8621C">
            <w:pPr>
              <w:ind w:left="284"/>
              <w:jc w:val="left"/>
              <w:rPr>
                <w:rFonts w:cs="Arial"/>
              </w:rPr>
            </w:pPr>
            <w:r>
              <w:rPr>
                <w:rFonts w:cs="Arial"/>
              </w:rPr>
              <w:t>Der Bundesgesundheitsminister warnt: Leben gefährdet Ihre Gesundheit.</w:t>
            </w:r>
          </w:p>
          <w:p w:rsidR="009A156D" w:rsidRPr="00F63F60" w:rsidRDefault="009A156D" w:rsidP="00F8621C">
            <w:pPr>
              <w:ind w:left="284"/>
              <w:jc w:val="left"/>
              <w:rPr>
                <w:rFonts w:cs="Arial"/>
              </w:rPr>
            </w:pPr>
            <w:r>
              <w:rPr>
                <w:rFonts w:cs="Arial"/>
              </w:rPr>
              <w:t>Zu Risiken und Nebenwirkungen lesen Sie die Packungsbeilage und fragen Sie Ihren Arzt oder Apotheker.</w:t>
            </w:r>
          </w:p>
          <w:p w:rsidR="009A156D" w:rsidRPr="00151A10" w:rsidRDefault="009A156D" w:rsidP="00250A8F">
            <w:pPr>
              <w:jc w:val="left"/>
            </w:pPr>
          </w:p>
          <w:p w:rsidR="009A156D" w:rsidRPr="00151A10" w:rsidRDefault="009A156D" w:rsidP="00250A8F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250A8F">
            <w:pPr>
              <w:ind w:left="221"/>
              <w:jc w:val="left"/>
            </w:pPr>
            <w:r w:rsidRPr="00151A10">
              <w:t xml:space="preserve">... fiebert etwas entgegen </w:t>
            </w:r>
          </w:p>
          <w:p w:rsidR="009A156D" w:rsidRPr="00151A10" w:rsidRDefault="009A156D" w:rsidP="00250A8F">
            <w:pPr>
              <w:ind w:left="567" w:hanging="284"/>
              <w:jc w:val="left"/>
            </w:pPr>
            <w:r w:rsidRPr="00151A10">
              <w:t xml:space="preserve">... fiebert jemandem / einem Ereignis entgegen </w:t>
            </w:r>
          </w:p>
          <w:p w:rsidR="009A156D" w:rsidRPr="00151A10" w:rsidRDefault="009A156D" w:rsidP="00250A8F">
            <w:pPr>
              <w:ind w:left="567" w:hanging="284"/>
              <w:jc w:val="left"/>
            </w:pPr>
            <w:r w:rsidRPr="00151A10">
              <w:t xml:space="preserve">... fühlt sich unwohl in seiner Haut </w:t>
            </w:r>
          </w:p>
          <w:p w:rsidR="009A156D" w:rsidRPr="00151A10" w:rsidRDefault="009A156D" w:rsidP="00250A8F">
            <w:pPr>
              <w:ind w:left="567" w:hanging="284"/>
              <w:jc w:val="left"/>
            </w:pPr>
            <w:r w:rsidRPr="00151A10">
              <w:t xml:space="preserve">... ist blass, wie ein Leichentuch </w:t>
            </w:r>
          </w:p>
          <w:p w:rsidR="009A156D" w:rsidRPr="00151A10" w:rsidRDefault="009A156D" w:rsidP="00250A8F">
            <w:pPr>
              <w:ind w:left="567" w:hanging="284"/>
              <w:jc w:val="left"/>
            </w:pPr>
            <w:r w:rsidRPr="00151A10">
              <w:t xml:space="preserve">... ist im ...fieber </w:t>
            </w:r>
          </w:p>
          <w:p w:rsidR="009A156D" w:rsidRPr="00151A10" w:rsidRDefault="009A156D" w:rsidP="00250A8F">
            <w:pPr>
              <w:ind w:left="567" w:hanging="284"/>
              <w:jc w:val="left"/>
            </w:pPr>
            <w:r w:rsidRPr="00151A10">
              <w:t>... ist in fiebriger Erwartung</w:t>
            </w:r>
          </w:p>
          <w:p w:rsidR="009A156D" w:rsidRPr="00151A10" w:rsidRDefault="009A156D" w:rsidP="00250A8F">
            <w:pPr>
              <w:ind w:left="567" w:hanging="284"/>
              <w:jc w:val="left"/>
            </w:pPr>
            <w:r w:rsidRPr="00151A10">
              <w:t xml:space="preserve">... ist nur noch der Schatten seiner selbst </w:t>
            </w:r>
          </w:p>
          <w:p w:rsidR="009A156D" w:rsidRPr="00151A10" w:rsidRDefault="009A156D" w:rsidP="00250A8F">
            <w:pPr>
              <w:ind w:left="567" w:hanging="284"/>
              <w:jc w:val="left"/>
            </w:pPr>
            <w:r w:rsidRPr="00151A10">
              <w:t>... redet jemandem zu wie einem kranken Kind / Pferd / Ross / Schimmel</w:t>
            </w:r>
          </w:p>
          <w:p w:rsidR="009A156D" w:rsidRPr="00151A10" w:rsidRDefault="009A156D" w:rsidP="00250A8F">
            <w:pPr>
              <w:ind w:left="567" w:hanging="284"/>
              <w:jc w:val="left"/>
            </w:pPr>
            <w:r w:rsidRPr="00151A10">
              <w:t xml:space="preserve">... sieht aus wie das Leiden Jesu </w:t>
            </w:r>
          </w:p>
          <w:p w:rsidR="009A156D" w:rsidRPr="00151A10" w:rsidRDefault="009A156D" w:rsidP="00250A8F">
            <w:pPr>
              <w:ind w:left="567" w:hanging="284"/>
              <w:jc w:val="left"/>
            </w:pPr>
            <w:r w:rsidRPr="00151A10">
              <w:t>... spielt die gekränkte Leberwurst</w:t>
            </w:r>
          </w:p>
          <w:p w:rsidR="009A156D" w:rsidRPr="00151A10" w:rsidRDefault="009A156D" w:rsidP="00250A8F">
            <w:pPr>
              <w:jc w:val="left"/>
            </w:pPr>
          </w:p>
          <w:p w:rsidR="009A156D" w:rsidRPr="00151A10" w:rsidRDefault="009A156D" w:rsidP="00250A8F">
            <w:pPr>
              <w:jc w:val="left"/>
              <w:rPr>
                <w:i/>
              </w:rPr>
            </w:pPr>
            <w:r w:rsidRPr="00151A10">
              <w:rPr>
                <w:i/>
              </w:rPr>
              <w:t>jemandem ...</w:t>
            </w:r>
          </w:p>
          <w:p w:rsidR="009A156D" w:rsidRPr="00151A10" w:rsidRDefault="009A156D" w:rsidP="00250A8F">
            <w:pPr>
              <w:ind w:left="284"/>
              <w:jc w:val="left"/>
            </w:pPr>
            <w:r w:rsidRPr="00151A10">
              <w:t>... wird entgegengefiebert</w:t>
            </w:r>
          </w:p>
          <w:p w:rsidR="009A156D" w:rsidRPr="00151A10" w:rsidRDefault="009A156D" w:rsidP="00250A8F">
            <w:pPr>
              <w:ind w:left="567" w:hanging="284"/>
              <w:jc w:val="left"/>
              <w:rPr>
                <w:rFonts w:cs="Arial"/>
              </w:rPr>
            </w:pPr>
            <w:r w:rsidRPr="00151A10">
              <w:t>... wird zugeredet wie einem kranken Kind / Pferd / Ross / Schimmel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Am Anfang hieß es lebe lang, das Ende klang wie Grabgesang.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Arbeit, Müßigkeit und Ruh’ schließt dem Arzt die Türe zu.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Besser gar nicht Arzneien, als sich damit kasteien.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Dem Gesunden fehlt viel, dem Kranken nur eins.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Der Gesunde weiß nicht, wie reich er ist.</w:t>
            </w:r>
          </w:p>
          <w:p w:rsidR="009A156D" w:rsidRDefault="009A156D" w:rsidP="00DE4E4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Die beste Krankheit taugt nichts!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Die Dosis macht das Gift.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Die Gesunden und die Kranken haben ungleiche Gedanken.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Die Zeit heilt alle Wunden.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Die Zeit ist der beste Arzt.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Ein Apfel am Tach (Tag) hält den Doktor in Schach.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Gegen den Tod ist kein Kraut gewachsen.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Gott lässt genesen, der Arzt kassiert die Spesen.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Lachen ist die beste Medizin.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Lerne leiden, ohne zu klagen.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Lieber arm dran als Arm ab.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Lieber arm und gesund</w:t>
            </w:r>
            <w:r>
              <w:rPr>
                <w:rFonts w:cs="Arial"/>
              </w:rPr>
              <w:t>,</w:t>
            </w:r>
            <w:r w:rsidRPr="00151A10">
              <w:rPr>
                <w:rFonts w:cs="Arial"/>
              </w:rPr>
              <w:t xml:space="preserve"> als reich und krank.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Schlaf ist die beste Medizin.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>Viel hilft viel.</w:t>
            </w:r>
          </w:p>
          <w:p w:rsidR="009A156D" w:rsidRPr="00151A10" w:rsidRDefault="009A156D" w:rsidP="00250A8F">
            <w:pPr>
              <w:rPr>
                <w:rFonts w:cs="Arial"/>
              </w:rPr>
            </w:pPr>
            <w:r w:rsidRPr="00151A10">
              <w:rPr>
                <w:rFonts w:cs="Arial"/>
              </w:rPr>
              <w:t>Was dich nicht umbringt, macht dich stark.</w:t>
            </w:r>
          </w:p>
          <w:p w:rsidR="009A156D" w:rsidRPr="00151A10" w:rsidRDefault="009A156D" w:rsidP="00250A8F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 xml:space="preserve">Weniger ist </w:t>
            </w:r>
            <w:r>
              <w:rPr>
                <w:rFonts w:cs="Arial"/>
              </w:rPr>
              <w:t>(</w:t>
            </w:r>
            <w:r w:rsidRPr="00151A10">
              <w:rPr>
                <w:rFonts w:cs="Arial"/>
              </w:rPr>
              <w:t>oft</w:t>
            </w:r>
            <w:r>
              <w:rPr>
                <w:rFonts w:cs="Arial"/>
              </w:rPr>
              <w:t>)</w:t>
            </w:r>
            <w:r w:rsidRPr="00151A10">
              <w:rPr>
                <w:rFonts w:cs="Arial"/>
              </w:rPr>
              <w:t xml:space="preserve"> mehr!</w:t>
            </w:r>
          </w:p>
          <w:p w:rsidR="009A156D" w:rsidRPr="00151A10" w:rsidRDefault="009A156D" w:rsidP="00250A8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Wer einen will zur Ader lassen, der muss ihn auch verbinden können.</w:t>
            </w:r>
          </w:p>
        </w:tc>
      </w:tr>
    </w:tbl>
    <w:p w:rsidR="009A156D" w:rsidRPr="00151A10" w:rsidRDefault="009A156D">
      <w:pPr>
        <w:ind w:left="360" w:right="278"/>
        <w:rPr>
          <w:rFonts w:cs="Arial"/>
        </w:rPr>
      </w:pPr>
    </w:p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E32B9F">
      <w:pPr>
        <w:pStyle w:val="Heading3"/>
      </w:pPr>
      <w:bookmarkStart w:id="55" w:name="_Toc295382964"/>
      <w:r w:rsidRPr="00151A10">
        <w:t>Sterben Tod und Friedhof</w:t>
      </w:r>
      <w:bookmarkEnd w:id="55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Bestatter</w:t>
            </w:r>
          </w:p>
          <w:p w:rsidR="009A156D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Einbalsamierer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Friedhofsbekanntschaft </w:t>
            </w:r>
          </w:p>
          <w:p w:rsidR="009A156D" w:rsidRPr="00F63F60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Gerichtsmediziner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Gevatter Tod </w:t>
            </w:r>
          </w:p>
          <w:p w:rsidR="009A156D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Grabschänder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Hinterbliebener </w:t>
            </w:r>
          </w:p>
          <w:p w:rsidR="009A156D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Leichenbeschauer</w:t>
            </w:r>
          </w:p>
          <w:p w:rsidR="009A156D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Leichenfledderer</w:t>
            </w:r>
          </w:p>
          <w:p w:rsidR="009A156D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Pathologe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Todesopfer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Todfeind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Todkranker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Totengräber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Totgeglaubter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Trauergemeinde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Trauernder </w:t>
            </w:r>
          </w:p>
          <w:p w:rsidR="009A156D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Untoter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Beinhaus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Friedhof </w:t>
            </w:r>
          </w:p>
          <w:p w:rsidR="009A156D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Friedwald</w:t>
            </w:r>
          </w:p>
          <w:p w:rsidR="009A156D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Gerichtsmedizin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Gottesacker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Knochenpark </w:t>
            </w:r>
          </w:p>
          <w:p w:rsidR="009A156D" w:rsidRPr="00F63F60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Krematorium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Krypta </w:t>
            </w:r>
          </w:p>
          <w:p w:rsidR="009A156D" w:rsidRPr="00F63F60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Leichenhalle</w:t>
            </w:r>
          </w:p>
          <w:p w:rsidR="009A156D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Massengrab</w:t>
            </w:r>
          </w:p>
          <w:p w:rsidR="009A156D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Pathologie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Schädelstätte </w:t>
            </w:r>
          </w:p>
          <w:p w:rsidR="009A156D" w:rsidRDefault="009A156D" w:rsidP="00F8621C">
            <w:pPr>
              <w:rPr>
                <w:rFonts w:cs="Arial"/>
              </w:rPr>
            </w:pPr>
            <w:r>
              <w:rPr>
                <w:rFonts w:cs="Arial"/>
              </w:rPr>
              <w:t>Schauhaus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Totenhaus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Urnenwand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Grabesruhe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Grabesstimmung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Grabgesang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Grabstein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Hinterbliebenenrente</w:t>
            </w:r>
          </w:p>
          <w:p w:rsidR="009A156D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Leichensack</w:t>
            </w:r>
          </w:p>
          <w:p w:rsidR="009A156D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Leichenteile</w:t>
            </w:r>
          </w:p>
          <w:p w:rsidR="009A156D" w:rsidRPr="00F63F60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Leichenschmaus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Sarg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Sterbehilfe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Todesahnung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Todesangst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Todesfall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Todesgefahr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Todeskampf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Todesritt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Todesspirale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Todesstrafe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Todestag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Todsünde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Totschlag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abkratzen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absterben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abtreten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beerdigen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einsargen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einschlafen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totlachen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totlaufen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totsaufen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totstellen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sterben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töten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totsagen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totschweigen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tottreten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von jemandem gehen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lebensgefährlich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mausetot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sterbenskrank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sterbenslangweilig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sterblich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todbereit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todblass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todbleich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todelend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todernst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todesmutig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todfeind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todgeweiht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todkrank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todlangweilig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tödlich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todmatt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todmüde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todschick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todsicher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todsterbenskrank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todstill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todtraurig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todunglücklich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unsterblich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Daran / Davon stirbt man nicht gleich!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Darauf kannst du Gift nehmen!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Schwarze / Weiße Tod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Uhr ist abgelaufen!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geht um Leben und Tod!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Kein / Nicht ein Sterbenswörtchen!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mit Todesverachtung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So etwas / jemand lebt, und Schiller musste sterben!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sterben wie die Fliegen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Tod und Teufel!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Zum Leben zu wenig, zum Sterben zu viel!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zum Sterben langweilig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der Tod einer Sache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sich tot 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von jemandem auf den Tod gehasst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von jemandem zu Grabe getragen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beißt ins Gras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bettet jemanden zur letzten Ruhe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erweist jemandem die letzte Ehre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findet den Tod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fürchtet weder Tod noch Teufel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in den Tod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über den Jordan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über die Wupper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den Löffel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die letzte Salbung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hasst etwas / jemanden auf den Tod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...hat das Zeitliche gesegnet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hetzt / reitet etwas zu Tode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auf den Tod krank / sterbenskrank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des Todes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Kind des Todes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Mann des Todes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für jemanden gestorben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himmelhoch jauchzend und zu Tode betrübt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jemandem bis in den Tod zuwider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nicht totzukriegen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vom Tode gezeichnet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von uns gegangen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weg vom Fenster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zu Tode betrübt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zum Sterben langweilig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die Radieschen von unten betrachten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nicht leben und nicht sterben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kommt zu Tode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lebt und stirbt für etwas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liegt im Sterben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ringt mit dem Tode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schaufelt sich sein eigenes Grab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schaut / sieht dem Tod ins Auge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die Zeit tot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schuftet sich zu Tode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springt dem Tod von der Schippe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in Not und Tod zusammen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stirbt einen nasser Tod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stirbt in Schönheit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stirbt tausend Tode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trägt etwas / jemanden zu Grabe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tritt seinem Schöpfer gegenüber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versetzt jemandem / einer Sache den Todesstoß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wünscht jemandem den Tod an den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wurde totgesagt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jemand bis auf den Tod zuwider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der Garaus gemacht 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der Tod an den Hals gewünscht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der Todesstoß versetzt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die letzte Ehre erwiesen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die letzte Salbung gegeben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Am Anfang hieß es lebe lang, das Ende klang wie Grabgesang.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Besser schnell gestorben als langsam verdorben.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letzte Hemd hat keine Taschen.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Tod kommt auf leisen Sohlen.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Des einen Tod, des andern Brot.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 Hoffnung stirbt </w:t>
            </w:r>
            <w:r>
              <w:rPr>
                <w:rFonts w:cs="Arial"/>
              </w:rPr>
              <w:t xml:space="preserve">immer </w:t>
            </w:r>
            <w:r w:rsidRPr="00151A10">
              <w:rPr>
                <w:rFonts w:cs="Arial"/>
              </w:rPr>
              <w:t>zuletzt.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junger Arzt muss drei Kirchhöfe haben.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Gegen den Tod ist kein Kraut gewachsen.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In Gefahr und größter Not ist der Mittelweg der Tod.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kann einer Laus nicht mehr nehmen als das Leben.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muss nichts, außer sterben.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Totgeglaubte leben länger.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Umsonst ist nicht einmal der Tod, er kostet das Leben.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Viele Hunde sind des Hasen Tod.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dich nicht umbringt, macht sich stark.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Wer dir lange droht, macht dich nimmer tot.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zuletzt lacht, stirbt wenigstens fröhlich.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Zu Tode gefürchtet ist auch gestorben.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Zwei Tode kann niemand sterben.</w:t>
            </w:r>
          </w:p>
        </w:tc>
      </w:tr>
    </w:tbl>
    <w:p w:rsidR="009A156D" w:rsidRPr="00151A10" w:rsidRDefault="009A156D">
      <w:pPr>
        <w:rPr>
          <w:rFonts w:cs="Arial"/>
        </w:rPr>
      </w:pPr>
    </w:p>
    <w:p w:rsidR="009A156D" w:rsidRPr="00151A10" w:rsidRDefault="009A156D" w:rsidP="00E32B9F">
      <w:pPr>
        <w:pStyle w:val="Heading2"/>
      </w:pPr>
      <w:r w:rsidRPr="00151A10">
        <w:rPr>
          <w:bCs/>
          <w:sz w:val="32"/>
        </w:rPr>
        <w:br w:type="page"/>
      </w:r>
      <w:bookmarkStart w:id="56" w:name="_Toc223839697"/>
      <w:bookmarkStart w:id="57" w:name="_Toc295382965"/>
      <w:r w:rsidRPr="00151A10">
        <w:t>Tätigkeiten und Berufe</w:t>
      </w:r>
      <w:bookmarkEnd w:id="56"/>
      <w:bookmarkEnd w:id="57"/>
    </w:p>
    <w:p w:rsidR="009A156D" w:rsidRPr="00151A10" w:rsidRDefault="009A156D">
      <w:pPr>
        <w:ind w:left="360" w:right="278"/>
        <w:rPr>
          <w:rFonts w:cs="Arial"/>
        </w:rPr>
      </w:pPr>
    </w:p>
    <w:p w:rsidR="009A156D" w:rsidRPr="00151A10" w:rsidRDefault="009A156D" w:rsidP="00E32B9F">
      <w:pPr>
        <w:pStyle w:val="Heading3"/>
      </w:pPr>
      <w:bookmarkStart w:id="58" w:name="_Toc295382966"/>
      <w:r w:rsidRPr="00151A10">
        <w:t>Lesen, Schreiben und Rechnen</w:t>
      </w:r>
      <w:bookmarkEnd w:id="58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59" w:name="_Toc295382967"/>
            <w:r w:rsidRPr="00151A10">
              <w:t>Lesen, Schreiben und Bücher</w:t>
            </w:r>
            <w:bookmarkEnd w:id="59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Analphabet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Antiquar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Autor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Buchbinder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Bücherfreund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Büchernarr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Bücherwurm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Buchhändler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Dichter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Dramatiker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Erfolgsautor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Ghostwriter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Legastheniker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Lesemaus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Leser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Leseratte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Literaturkritiker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Literaturliebhaber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Lyriker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Redakteur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Schmöker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Schreiber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Schreiberling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Schreibkraft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Schriftsteller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Texter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Antiquariat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Buchbinderei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Bücherei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Bücherflohmarkt </w:t>
            </w:r>
          </w:p>
          <w:p w:rsidR="009A156D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Bücherregal</w:t>
            </w:r>
          </w:p>
          <w:p w:rsidR="009A156D" w:rsidRPr="00151A10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Bücherschrank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Bücherstube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Buchhandlung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Buchladen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Buchmesse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Dokumentationszentrum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Druckerei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Fachbibliothek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Fachbuchhandlung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Gemeindebücherei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Kinderbibliothek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Kinderbuchmesse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Landesbibliothek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Lesesaal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Universitätsbibliothek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Verlag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Bestseller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Bilderbuch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Bleistift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Buchdeckel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Buchrücken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Buchstütze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Drama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Erstausgabe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Erstlingswerk </w:t>
            </w:r>
          </w:p>
          <w:p w:rsidR="009A156D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Flugblatt</w:t>
            </w:r>
          </w:p>
          <w:p w:rsidR="009A156D" w:rsidRPr="00F63F60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Flyer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Füllfederhalter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Gästebuch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Gedicht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geflügelte Worte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Gekritzel </w:t>
            </w:r>
          </w:p>
          <w:p w:rsidR="009A156D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Erzählung</w:t>
            </w:r>
          </w:p>
          <w:p w:rsidR="009A156D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Handzettel</w:t>
            </w:r>
          </w:p>
          <w:p w:rsidR="009A156D" w:rsidRPr="00F63F60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Inkunabel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Kinderbuch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Klappentext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Krickel-Krackel </w:t>
            </w:r>
          </w:p>
          <w:p w:rsidR="009A156D" w:rsidRPr="00F63F60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Krimi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Kugelschreiber </w:t>
            </w:r>
          </w:p>
          <w:p w:rsidR="009A156D" w:rsidRPr="00F63F60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Kurzgeschichte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Lesestoff </w:t>
            </w:r>
          </w:p>
          <w:p w:rsidR="009A156D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Leseexemplar</w:t>
            </w:r>
          </w:p>
          <w:p w:rsidR="009A156D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Literatur</w:t>
            </w:r>
          </w:p>
          <w:p w:rsidR="009A156D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Lügengeschichte</w:t>
            </w:r>
          </w:p>
          <w:p w:rsidR="009A156D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Lyrik</w:t>
            </w:r>
          </w:p>
          <w:p w:rsidR="009A156D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Machwerk</w:t>
            </w:r>
          </w:p>
          <w:p w:rsidR="009A156D" w:rsidRPr="00F63F60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Märchen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Nachwort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Neuerscheinung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Originalausgabe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Pamphlet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Paperback </w:t>
            </w:r>
          </w:p>
          <w:p w:rsidR="009A156D" w:rsidRPr="00F63F60" w:rsidRDefault="009A156D" w:rsidP="00B97F05">
            <w:pPr>
              <w:rPr>
                <w:rFonts w:cs="Arial"/>
              </w:rPr>
            </w:pPr>
            <w:r>
              <w:rPr>
                <w:rFonts w:cs="Arial"/>
              </w:rPr>
              <w:t>Prachtband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Probeexemplar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Räuberpistole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Roman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Sammelband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Schinken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Schmähschrift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Schmöker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Schreibarbeit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Schwarte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Sonderdruck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Standardwerk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Streitschrift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Taschenbuch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Tinte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Überschrift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Unterschrift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Veröffentlichung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Wälzer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Werk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krakeln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kritzeln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rezitieren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unterschreiben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vorlesen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antiquarisch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ausgelesen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belesen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bibliothekarisch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buchstäblich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einsilbig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krakelig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lesbar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lesenswert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leserlich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schreibfaul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schreibwütig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wissbegierig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zerlesen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Lesen:</w:t>
            </w:r>
          </w:p>
          <w:p w:rsidR="009A156D" w:rsidRPr="00151A10" w:rsidRDefault="009A156D" w:rsidP="0033675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der springende Punkt!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kann kein Schwein lesen! </w:t>
            </w:r>
          </w:p>
          <w:p w:rsidR="009A156D" w:rsidRDefault="009A156D" w:rsidP="00B97F05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Komm auf den Punkt!</w:t>
            </w:r>
          </w:p>
          <w:p w:rsidR="009A156D" w:rsidRDefault="009A156D" w:rsidP="00B97F05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Erzähl mir keinen Roman!</w:t>
            </w:r>
          </w:p>
          <w:p w:rsidR="009A156D" w:rsidRPr="00151A10" w:rsidRDefault="009A156D" w:rsidP="00B97F05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Erzähl mir keine Lügengeschichten!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das A und O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Buch mit sieben Siegeln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ein Drama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ein Gedicht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eine Räuberpistole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nur eine Fußnote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spricht Bände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verstaubt im Regal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 xml:space="preserve">jemand ...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 ein offenes Buch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Gedanken lesen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liest in jemandem wie in einem Buch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liest jemandem die Leviten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liest jemandem einen Wunsch von den Augen / Lippen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liest zwischen den Zeilen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ohne Punkt und Komma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sollte das Kleingedruckte lesen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624C56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die Leviten gelesen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 Wunsch von den Augen / Lippen abgelesen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Schreiben:</w:t>
            </w:r>
          </w:p>
          <w:p w:rsidR="009A156D" w:rsidRPr="00151A10" w:rsidRDefault="009A156D" w:rsidP="0033675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kannst du dir ins Stammbuch schreiben!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passt auf keine Kuhhaut!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Es steht nirgends geschrieben, dass...!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Jetzt mach aber mal einen Punkt!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Sage und schreibe ...!</w:t>
            </w:r>
          </w:p>
          <w:p w:rsidR="009A156D" w:rsidRDefault="009A156D" w:rsidP="009A57F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Schreib dir das hinter die Ohren!</w:t>
            </w:r>
          </w:p>
          <w:p w:rsidR="009A156D" w:rsidRPr="00151A10" w:rsidRDefault="009A156D" w:rsidP="009A57F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Wo steht geschrieben, dass... ?</w:t>
            </w:r>
            <w:r w:rsidRPr="00151A10">
              <w:rPr>
                <w:rFonts w:cs="Arial"/>
                <w:szCs w:val="28"/>
              </w:rPr>
              <w:sym w:font="Symbol" w:char="F02D"/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das Tüpfelchen auf dem i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in den Sternen geschrieben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trägt jemandes Handschrift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etwas eine Überschrift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Brief und Siegel für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mit seinem Latein am Ende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kann etwas in den Rauch / Rauchfang / Schlot / Schornstein / Wind schreiben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etwas unterschreiben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sich ›von‹ schreiben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sich etwas abschreiben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über etwas Bände schreiben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sich ein / kein X für ein U vormachen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 Randbemerkung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Punkt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nimmt Notiz von jemandem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schreibt eine gute / kräftige Handschrift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schreibt einen ganzen Roman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schreibt etwas ins Reine / Unreine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schreibt mit spitzer Feder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schreibt rote / schwarze Zahlen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schreibt sich die Finger wund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schreibt sich etwas auf seine Fahne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schreibt sich etwas von der Seele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schreit sich etwas hinter die Löffel / Ohren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stellt sich ein Armutszeugnis aus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soll sich etwas hinter die Ohren schreiben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unterschreibt etwas eigenhändig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verpasst jemandem einen Denkzettel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verzettelt sich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etwas / eine Rolle auf den Leib geschrieben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etwas auf die Stirn geschrieben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etwas ins Gesicht geschrieben</w:t>
            </w:r>
          </w:p>
          <w:p w:rsidR="009A156D" w:rsidRDefault="009A156D" w:rsidP="00624C56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von ... wird Notiz genommen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Brief und Siegel für etwas gegeben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ein Denkzettel für etwas verpasst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Satz mit x das war wohl nix!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In der Kürze liegt die Würze.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Lebendige Beispiele erklären tote Regeln.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Lesen gefährdet die Dummheit.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Papier ist geduldig.</w:t>
            </w:r>
          </w:p>
          <w:p w:rsidR="009A156D" w:rsidRPr="00151A10" w:rsidRDefault="009A156D" w:rsidP="00173E6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Pflügen und nicht säen, lesen und nicht verstehen ist halb müßiggehen.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Sachkenntnis verhindert die Entscheidungsfreiheit.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Sein oder nicht sein, das ist hier die Frage.</w:t>
            </w:r>
          </w:p>
          <w:p w:rsidR="009A156D" w:rsidRPr="00151A10" w:rsidRDefault="009A156D" w:rsidP="00173E62">
            <w:pPr>
              <w:rPr>
                <w:rFonts w:cs="Arial"/>
              </w:rPr>
            </w:pPr>
            <w:r w:rsidRPr="00151A10">
              <w:rPr>
                <w:rFonts w:cs="Arial"/>
              </w:rPr>
              <w:t>Wer nicht lesen kann, muss Butten tragen.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schreibt, der bleibt.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Wissen ist Macht.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FD204B">
            <w:pPr>
              <w:pStyle w:val="Heading4"/>
            </w:pPr>
            <w:bookmarkStart w:id="60" w:name="_Toc295382968"/>
            <w:r w:rsidRPr="00151A10">
              <w:t>Rechnen</w:t>
            </w:r>
            <w:r>
              <w:t xml:space="preserve"> und Zahlen</w:t>
            </w:r>
            <w:bookmarkEnd w:id="60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Adam Riese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Graf Zahl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Kassenwart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Mathe-Ass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Mathematiker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Milchmädchen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Null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Rechenkönig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Rechenkünstler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Schatzmeister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Single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173E62">
            <w:pPr>
              <w:rPr>
                <w:rFonts w:cs="Arial"/>
              </w:rPr>
            </w:pPr>
            <w:r w:rsidRPr="00151A10">
              <w:rPr>
                <w:rFonts w:cs="Arial"/>
              </w:rPr>
              <w:t>Datenautobahn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Rechenzentrum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Abrechnung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(großes und kleines) Einmaleins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Milchmädchenrechnung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Minus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Nenner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Plus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Statistik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Unendlichkeit </w:t>
            </w:r>
          </w:p>
          <w:p w:rsidR="009A156D" w:rsidRPr="00F63F60" w:rsidRDefault="009A156D" w:rsidP="00774014">
            <w:pPr>
              <w:rPr>
                <w:rFonts w:cs="Arial"/>
              </w:rPr>
            </w:pPr>
            <w:r>
              <w:rPr>
                <w:rFonts w:cs="Arial"/>
              </w:rPr>
              <w:t>Wahrscheinlichkeit)</w:t>
            </w:r>
          </w:p>
          <w:p w:rsidR="009A156D" w:rsidRPr="00F63F60" w:rsidRDefault="009A156D" w:rsidP="00774014">
            <w:pPr>
              <w:rPr>
                <w:rFonts w:cs="Arial"/>
              </w:rPr>
            </w:pPr>
            <w:r>
              <w:rPr>
                <w:rFonts w:cs="Arial"/>
              </w:rPr>
              <w:t>Wahrscheinlichkeitsrechnung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Zähler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abrechnen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abrunden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aufrunden </w:t>
            </w:r>
          </w:p>
          <w:p w:rsidR="009A156D" w:rsidRDefault="009A156D" w:rsidP="00774014">
            <w:pPr>
              <w:rPr>
                <w:rFonts w:cs="Arial"/>
              </w:rPr>
            </w:pPr>
            <w:r>
              <w:rPr>
                <w:rFonts w:cs="Arial"/>
              </w:rPr>
              <w:t>aufzählen</w:t>
            </w:r>
          </w:p>
          <w:p w:rsidR="009A156D" w:rsidRPr="00F63F60" w:rsidRDefault="009A156D" w:rsidP="00774014">
            <w:pPr>
              <w:rPr>
                <w:rFonts w:cs="Arial"/>
              </w:rPr>
            </w:pPr>
            <w:r>
              <w:rPr>
                <w:rFonts w:cs="Arial"/>
              </w:rPr>
              <w:t>aufrechnen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berechnen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(mit jemandem) abrechnen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rechnen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schätzen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teilen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überschlagen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verrechnen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zählen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abgerundet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aufgerundet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berechnend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geteilt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gezählt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irrational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mathematisch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periodisch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rational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rechnerisch </w:t>
            </w:r>
          </w:p>
          <w:p w:rsidR="009A156D" w:rsidRPr="00F63F60" w:rsidRDefault="009A156D" w:rsidP="00774014">
            <w:pPr>
              <w:rPr>
                <w:rFonts w:cs="Arial"/>
              </w:rPr>
            </w:pPr>
            <w:r>
              <w:rPr>
                <w:rFonts w:cs="Arial"/>
              </w:rPr>
              <w:t>statistisch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zahlreich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auf jemanden kann man (nicht) zählen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hat jemand die Rechnung ohne den Wirt gemacht!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die Quadratur des Kreises!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kannst du abschreiben!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eine Rechnung geht (nicht) auf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Pi mal Daumen</w:t>
            </w:r>
          </w:p>
          <w:p w:rsidR="009A156D" w:rsidRPr="00F63F60" w:rsidRDefault="009A156D" w:rsidP="00774014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Drei hin, ein’ im Sinn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geht gegen Null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geht gegen Unendlich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Gleichung mit zwei Unbekannten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höhere Mathematik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null und nichtig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kommt auf seine Rechnung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rechnet sich (nicht)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begleicht eine alte Rechnung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dividiert etwas auseinander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erledigt / macht etwas in Null Komma nichts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fängt bei Null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/ serviert jemandem eine Quittung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eins auf die Zwölf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bei jemandem eine Rechnung offen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 Milchmädchenrechnung gemacht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etwas / jemanden nicht auf der Rechnung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null Bock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sich verkalkuliert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sich verrechnet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berechnend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kalkulierend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mit jemandem (nicht) rechnen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nicht bis drei zählen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sich etwas an fünf / zehn Fingern abzählen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sich etwas an fünf Fingern abzählen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sich etwas ausrechnen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mit jemandem auf einen / auf den gleichen Nenner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vom Hundertsten ins Tausendste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Fünfe gerade sein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 Rechnung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etwas auf eigene Rechnung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jemandem einen Strich durch die Rechnung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präsentiert jemandem die Rechnung für etwas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rechnet mit jemandem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rechnet mit spitzer Feder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rechnet sich Chancen / etwas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schreibt rote / schwarze Zahlen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da wie eine Eins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stellt jemandem etwas in Rechnung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trägt etwas Rechnung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vergleicht Äpfel mit Birnen 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nicht auf der Rechnung geführt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zählt Eins und Eins zusammen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624C56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Rechnung für etwas präsentiert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eine Quittung gegeben / serviert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eins auf die Zwölf gegeben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 Strich durch die Rechnung gemacht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in Rechnung gestellt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Aller guten Dinge sind drei.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Alles hat ein Ende, nur die Wurst hat zwei.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Alles oder nichts.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Am Schluss wird abgerechnet.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Beinahe ist noch lange nicht halb.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erste Eindruck zählt.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Einmal ist keinmal!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Es kommt darauf an, was unterm Strich herauskommt.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Fast richtig ist ganz verkehrt.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Geteilte Freude ist doppelte Freude.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Geteiltes Leid ist halbes Leid.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soll die Äpfel erst zählen, bevor man sie aufteilt.</w:t>
            </w:r>
          </w:p>
          <w:p w:rsidR="009A156D" w:rsidRPr="00151A10" w:rsidRDefault="009A156D" w:rsidP="00173E62">
            <w:pPr>
              <w:rPr>
                <w:rFonts w:cs="Arial"/>
              </w:rPr>
            </w:pPr>
            <w:r w:rsidRPr="00151A10">
              <w:rPr>
                <w:rFonts w:cs="Arial"/>
              </w:rPr>
              <w:t>Vieh und Menschen muss man nicht zusammenrechnen.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Von nichts kommt nichts.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Weniger ist </w:t>
            </w:r>
            <w:r>
              <w:rPr>
                <w:rFonts w:cs="Arial"/>
              </w:rPr>
              <w:t>(oft) mehr!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bauen will, muss zwei Pfennige für einen rechnen.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E32B9F">
      <w:pPr>
        <w:pStyle w:val="Heading3"/>
      </w:pPr>
      <w:bookmarkStart w:id="61" w:name="_Toc295382969"/>
      <w:r w:rsidRPr="00151A10">
        <w:t>Spielen</w:t>
      </w:r>
      <w:bookmarkEnd w:id="61"/>
    </w:p>
    <w:p w:rsidR="009A156D" w:rsidRDefault="009A156D">
      <w:pPr>
        <w:ind w:left="360" w:right="278"/>
        <w:rPr>
          <w:rFonts w:cs="Arial"/>
          <w:b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2E5F43" w:rsidRDefault="009A156D">
            <w:pPr>
              <w:rPr>
                <w:rFonts w:cs="Arial"/>
                <w:b/>
                <w:bCs/>
                <w:iCs/>
              </w:rPr>
            </w:pPr>
            <w:r w:rsidRPr="002E5F43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Croupier </w:t>
            </w:r>
          </w:p>
          <w:p w:rsidR="009A156D" w:rsidRPr="00F20D5A" w:rsidRDefault="009A156D" w:rsidP="00D35413">
            <w:pPr>
              <w:rPr>
                <w:rFonts w:cs="Arial"/>
              </w:rPr>
            </w:pPr>
            <w:r w:rsidRPr="00F20D5A">
              <w:rPr>
                <w:rFonts w:cs="Arial"/>
              </w:rPr>
              <w:t>Falschspieler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Glücksfee 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Glückskind </w:t>
            </w:r>
          </w:p>
          <w:p w:rsidR="009A156D" w:rsidRPr="00F20D5A" w:rsidRDefault="009A156D" w:rsidP="00D35413">
            <w:pPr>
              <w:rPr>
                <w:rFonts w:cs="Arial"/>
              </w:rPr>
            </w:pPr>
            <w:r w:rsidRPr="00F20D5A">
              <w:rPr>
                <w:rFonts w:cs="Arial"/>
              </w:rPr>
              <w:t>Glücksritter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Lottofee 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Pechvogel 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Poker-Face 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>Puppenspieler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Spielkind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Spielsüchtiger </w:t>
            </w:r>
          </w:p>
          <w:p w:rsidR="009A156D" w:rsidRPr="00F63F60" w:rsidRDefault="009A156D" w:rsidP="00D35413">
            <w:pPr>
              <w:rPr>
                <w:rFonts w:cs="Arial"/>
              </w:rPr>
            </w:pPr>
            <w:r>
              <w:rPr>
                <w:rFonts w:cs="Arial"/>
              </w:rPr>
              <w:t>Verlierer(typ)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Zinker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  <w:lang w:val="it-IT"/>
              </w:rPr>
            </w:pPr>
            <w:r w:rsidRPr="00151A10">
              <w:rPr>
                <w:rFonts w:cs="Arial"/>
                <w:b/>
                <w:bCs/>
                <w:iCs/>
                <w:lang w:val="it-IT"/>
              </w:rPr>
              <w:t>Orte: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Casino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Spielplatz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Spielraum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Spielstadt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Spielzimmer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Vergnügungspark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F63F60" w:rsidRDefault="009A156D" w:rsidP="00D35413">
            <w:pPr>
              <w:rPr>
                <w:rFonts w:cs="Arial"/>
              </w:rPr>
            </w:pPr>
            <w:r>
              <w:rPr>
                <w:rFonts w:cs="Arial"/>
              </w:rPr>
              <w:t>das Spiel der Könige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Gewinnexplosion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Gewinnspanne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Gewinnwachstum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Glücksbringer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Glücksfall </w:t>
            </w:r>
          </w:p>
          <w:p w:rsidR="009A156D" w:rsidRDefault="009A156D" w:rsidP="00D3541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Glücksspiel</w:t>
            </w:r>
          </w:p>
          <w:p w:rsidR="009A156D" w:rsidRDefault="009A156D" w:rsidP="00D3541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Glücksstähne </w:t>
            </w:r>
          </w:p>
          <w:p w:rsidR="009A156D" w:rsidRPr="00F63F60" w:rsidRDefault="009A156D" w:rsidP="00D3541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Pechsträhne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Roulette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Spielteppich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Spieltisch </w:t>
            </w:r>
          </w:p>
          <w:p w:rsidR="009A156D" w:rsidRPr="00F20D5A" w:rsidRDefault="009A156D" w:rsidP="00D35413">
            <w:pPr>
              <w:rPr>
                <w:rFonts w:cs="Arial"/>
              </w:rPr>
            </w:pPr>
            <w:r w:rsidRPr="00F20D5A">
              <w:rPr>
                <w:rFonts w:cs="Arial"/>
              </w:rPr>
              <w:t>System</w:t>
            </w:r>
          </w:p>
          <w:p w:rsidR="009A156D" w:rsidRPr="00151A10" w:rsidRDefault="009A156D" w:rsidP="00D3541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Verlust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ablegen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abzocken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auslegen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ausspielen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bluffen </w:t>
            </w:r>
          </w:p>
          <w:p w:rsidR="009A156D" w:rsidRPr="00F63F60" w:rsidRDefault="009A156D" w:rsidP="00D35413">
            <w:pPr>
              <w:rPr>
                <w:rFonts w:cs="Arial"/>
              </w:rPr>
            </w:pPr>
            <w:r>
              <w:rPr>
                <w:rFonts w:cs="Arial"/>
              </w:rPr>
              <w:t>kiebitzen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pokern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schummeln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ziehen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zocken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abgekartet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spielerisch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spielsüchtig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verspielt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Was wird hier gespielt?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hat der Teufel seine Hand im Spiel!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doch kein Spiel!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doch nur ein Spiel!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Spiel ist aus!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Spielraum wird enger!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will nur spielen!</w:t>
            </w:r>
          </w:p>
          <w:p w:rsidR="009A156D" w:rsidRPr="00F63F60" w:rsidRDefault="009A156D" w:rsidP="00D35413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Der spielt nicht. Der will nur beißen.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Genug des grausamen Spiels!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Man muss auch verlieren können!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mit klingendem Spiel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Was wird hier gespielt?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bleibt aus dem Spiel / soll aus dem Spiel bleiben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im Spiel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Spiel mit dem Feuer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auf dem Spiel 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...wird von jemandem aus dem Spiel gelassen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von jemandem in Spiel gebracht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bleibt aus dem Spiel / soll aus dem Spiel bleiben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etwas / jemanden ins Spiel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erledigt etwas spielerisch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gibt das Spiel verloren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ausgespielt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die Finger / Hände im Spiel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leichtes Spiel mit jemandem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etwas verspielt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gewonnenes Spiel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Spielraum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im Spiel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etwas / jemanden aus dem Spiel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das Spiel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gute Miene zum bösen Spiel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schummelt sich durch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setzt etwas aufs Spiel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setzt Kopf und Kragen aufs Spiel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›Bäumchen wechsle dich‹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auf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den Bärenführer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den dicken Wilhelm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den müden Heinrich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den strammen Max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den wilden Mann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die beleidigte Leberwurst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die gekränkte Unschuld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die wilde Sau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Knüppelausdemsack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mit dem Feuer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mit dem Gedanken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mit jemandem Katz und Maus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steckt in der Zwickmühle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treibt das Spiel zu weit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treibt sein Spiel mit jemandem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verspielt Haus und Hof 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aus dem Spiel gelassen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ins Spiel gebracht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...wird von jemandem aus dem Spiel gelassen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...wird von jemandem ins Spiel gebracht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Karten: </w:t>
            </w:r>
          </w:p>
          <w:p w:rsidR="009A156D" w:rsidRPr="00151A10" w:rsidRDefault="009A156D" w:rsidP="0033675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Ach du grüne Neun(e)!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Karten werden jetzt neu gemischt!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Eine Karte oder ein Scheit Holz!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Jetzt liegen die Karten auf dem Tisch!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Trick 17 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fällt zusammen wie ein Kartenhaus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ein abgekartetes Spiel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bekennt Farbe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den schwarzen Peter zugeschoben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bietet jemandem Paroli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erledigt etwas spielend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alle Karten in der Hand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(noch) ein Ass / einen Trumpf im Ärmel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gute / schlechte Karten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aus dem Schneider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sich nicht in die Karten schauen lassen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die Karten auf den Tisch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legt jemandem die Karten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 falsches Spiel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gute Miene zum bösen Spiel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schaut jemandem in die Karten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schaut jemandem über die Schulter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schüttelt (noch) ein Ass aus dem Ärmel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schüttelt sich etwas aus dem Ärmel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alles auf eine Karte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setzt auf die falsche Karte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aus der Hand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die letzte Karte aus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spielt ein Ass 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jemandem etwas in die Hände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jemandem ins Blatt </w:t>
            </w:r>
          </w:p>
          <w:p w:rsidR="009A156D" w:rsidRDefault="009A156D" w:rsidP="00D35413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 xml:space="preserve">... spielt mit gezinkten </w:t>
            </w:r>
            <w:r w:rsidRPr="00151A10">
              <w:rPr>
                <w:rFonts w:cs="Arial"/>
              </w:rPr>
              <w:t xml:space="preserve">Karten </w:t>
            </w:r>
          </w:p>
          <w:p w:rsidR="009A156D" w:rsidRDefault="009A156D" w:rsidP="00D3541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mit offenen Karten </w:t>
            </w:r>
          </w:p>
          <w:p w:rsidR="009A156D" w:rsidRDefault="009A156D" w:rsidP="00D3541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mit verdeckten Karten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trumpft auf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weiß, wie die Karten fallen (werden)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624C56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624C56">
            <w:pPr>
              <w:rPr>
                <w:rFonts w:cs="Arial"/>
              </w:rPr>
            </w:pPr>
            <w:r w:rsidRPr="00151A10">
              <w:rPr>
                <w:rFonts w:cs="Arial"/>
              </w:rPr>
              <w:t>... werden die Karten gelegt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in die Hände gespielt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in die Karten geschaut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ins Blatt gespielt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Paroli geboten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über die Schulter geschaut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Würfel: </w:t>
            </w:r>
          </w:p>
          <w:p w:rsidR="009A156D" w:rsidRPr="00151A10" w:rsidRDefault="009A156D" w:rsidP="0033675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Würfel sind (noch nicht) gefallen! </w:t>
            </w:r>
          </w:p>
          <w:p w:rsidR="009A156D" w:rsidRPr="00151A10" w:rsidRDefault="009A156D" w:rsidP="00A86B1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Noch sind nicht alle Würfel gefallen!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A86B1B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etwas auswürfeln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Schach: </w:t>
            </w:r>
          </w:p>
          <w:p w:rsidR="009A156D" w:rsidRPr="00151A10" w:rsidRDefault="009A156D" w:rsidP="0033675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336756">
            <w:pPr>
              <w:ind w:left="283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Schachmatt!</w:t>
            </w:r>
          </w:p>
          <w:p w:rsidR="009A156D" w:rsidRPr="00151A10" w:rsidRDefault="009A156D">
            <w:pPr>
              <w:rPr>
                <w:rFonts w:cs="Arial"/>
                <w:iCs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geschickter Schachzug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bietet Remis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jemanden in Schach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Schachmatt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Rösselsprung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Schachzug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Zug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ein Bauernopfer bringen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jemanden Matt </w:t>
            </w:r>
          </w:p>
          <w:p w:rsidR="009A156D" w:rsidRDefault="009A156D" w:rsidP="00624C56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...tut etwas en passant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 Schach gehalten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Matt gesetzt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Das Glück ist mit den Mutigen.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Würfel sind (noch nicht) gefallen.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Pech im Spiel, Glück in der Liebe.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Spielschulden sind Ehrenschulden.</w:t>
            </w:r>
          </w:p>
          <w:p w:rsidR="009A156D" w:rsidRPr="00151A10" w:rsidRDefault="009A156D" w:rsidP="009256BB">
            <w:pPr>
              <w:rPr>
                <w:rFonts w:cs="Arial"/>
              </w:rPr>
            </w:pPr>
            <w:r w:rsidRPr="00151A10">
              <w:rPr>
                <w:rFonts w:cs="Arial"/>
              </w:rPr>
              <w:t>Es spielen sich eher zehn arm als einer reich.</w:t>
            </w:r>
          </w:p>
          <w:p w:rsidR="009A156D" w:rsidRPr="00151A10" w:rsidRDefault="009A156D" w:rsidP="009256BB">
            <w:pPr>
              <w:rPr>
                <w:rFonts w:cs="Arial"/>
              </w:rPr>
            </w:pPr>
            <w:r w:rsidRPr="00151A10">
              <w:rPr>
                <w:rFonts w:cs="Arial"/>
              </w:rPr>
              <w:t>Wer mitspielen will, muss mit aufsetzen.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schreibt, der bleibt.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E32B9F">
      <w:pPr>
        <w:pStyle w:val="Heading3"/>
      </w:pPr>
      <w:bookmarkStart w:id="62" w:name="_Toc295382970"/>
      <w:r w:rsidRPr="00151A10">
        <w:t>Farben, Malerei und Kunsthandwerk</w:t>
      </w:r>
      <w:bookmarkEnd w:id="62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FE6CEB" w:rsidRDefault="009A156D" w:rsidP="00FE6CEB">
            <w:pPr>
              <w:pStyle w:val="Heading4"/>
            </w:pPr>
            <w:bookmarkStart w:id="63" w:name="_Toc295382971"/>
            <w:r w:rsidRPr="00151A10">
              <w:t>Farben</w:t>
            </w:r>
            <w:bookmarkEnd w:id="63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Albino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blaue Jungs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Bleichgesicht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Braunhemd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graue Eminenz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graue Maus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grüne Männchen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Grünschnabel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Halbgötter in Weiß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Naseweis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Paradiesvogel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Rosenrot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rote Socke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Schneeweißchen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Schneewittchen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schwarzer Mann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schwarzer Peter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schwarzes Schaf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weiße Maus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das Weiße 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Dunkelkammer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Färberei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Orangerie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Rotlichtmilieu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Schwarzwald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Farbe: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Kontraste </w:t>
            </w:r>
          </w:p>
          <w:p w:rsidR="009A156D" w:rsidRPr="00151A10" w:rsidRDefault="009A156D" w:rsidP="006F23A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Schimmer </w:t>
            </w:r>
          </w:p>
          <w:p w:rsidR="009A156D" w:rsidRPr="00151A10" w:rsidRDefault="009A156D" w:rsidP="006F23A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Spektrum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u w:val="single"/>
              </w:rPr>
              <w:t>Weiß: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der Weiße Tod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ein weißer Fleck auf der Landkarte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weiße Kohle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Weißer Sonntag</w:t>
            </w:r>
          </w:p>
          <w:p w:rsidR="009A156D" w:rsidRDefault="009A156D" w:rsidP="00660B99">
            <w:pPr>
              <w:rPr>
                <w:rFonts w:cs="Arial"/>
              </w:rPr>
            </w:pPr>
            <w:r>
              <w:rPr>
                <w:rFonts w:cs="Arial"/>
              </w:rPr>
              <w:t>Weiße Nächte</w:t>
            </w:r>
          </w:p>
          <w:p w:rsidR="009A156D" w:rsidRPr="00F63F60" w:rsidRDefault="009A156D" w:rsidP="00660B99">
            <w:pPr>
              <w:rPr>
                <w:rFonts w:cs="Arial"/>
              </w:rPr>
            </w:pPr>
            <w:r>
              <w:rPr>
                <w:rFonts w:cs="Arial"/>
              </w:rPr>
              <w:t>Weißbuch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Rot: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der rote Faden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die rote Laterne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 rotes Tuch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ein Satz rote Ohren</w:t>
            </w:r>
          </w:p>
          <w:p w:rsidR="009A156D" w:rsidRPr="00151A10" w:rsidRDefault="009A156D" w:rsidP="007128A8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Rotkohl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Blau: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blaue Bohnen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>
              <w:rPr>
                <w:rFonts w:cs="Arial"/>
              </w:rPr>
              <w:t>Blaukraut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Blaumann </w:t>
            </w:r>
          </w:p>
          <w:p w:rsidR="009A156D" w:rsidRPr="00F63F60" w:rsidRDefault="009A156D" w:rsidP="00660B99">
            <w:pPr>
              <w:rPr>
                <w:rFonts w:cs="Arial"/>
              </w:rPr>
            </w:pPr>
            <w:r>
              <w:rPr>
                <w:rFonts w:cs="Arial"/>
              </w:rPr>
              <w:t>Blaupause</w:t>
            </w:r>
          </w:p>
          <w:p w:rsidR="009A156D" w:rsidRDefault="009A156D" w:rsidP="00D73A96">
            <w:pPr>
              <w:rPr>
                <w:rFonts w:cs="Arial"/>
              </w:rPr>
            </w:pPr>
            <w:r>
              <w:rPr>
                <w:rFonts w:cs="Arial"/>
              </w:rPr>
              <w:t>das Blaue von Himmel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der blaue Brief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der blaue Montag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der Blaue Planet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die blaue Stunde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>
              <w:rPr>
                <w:rFonts w:cs="Arial"/>
              </w:rPr>
              <w:t>die</w:t>
            </w:r>
            <w:r w:rsidRPr="00151A10">
              <w:rPr>
                <w:rFonts w:cs="Arial"/>
              </w:rPr>
              <w:t xml:space="preserve"> Fahrt ins Blaue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Grau:</w:t>
            </w:r>
          </w:p>
          <w:p w:rsidR="009A156D" w:rsidRPr="00151A10" w:rsidRDefault="009A156D" w:rsidP="007128A8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graue Eminenz </w:t>
            </w:r>
          </w:p>
          <w:p w:rsidR="009A156D" w:rsidRPr="00151A10" w:rsidRDefault="009A156D" w:rsidP="007128A8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graue Theorie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graue Zellen </w:t>
            </w:r>
          </w:p>
          <w:p w:rsidR="009A156D" w:rsidRPr="00151A10" w:rsidRDefault="009A156D" w:rsidP="006F23A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Grauzone </w:t>
            </w:r>
          </w:p>
          <w:p w:rsidR="009A156D" w:rsidRPr="00151A10" w:rsidRDefault="009A156D" w:rsidP="007128A8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Gelb: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das Gelbe vom Ei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Grün: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eine Fahrt ins Grüne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Gründonnerstag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grüner Klee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Schwarz: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das schwarze Brett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der Schwarze Tod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die Schwarze Kunst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schwarze Liste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schwarzes Gold</w:t>
            </w:r>
          </w:p>
          <w:p w:rsidR="009A156D" w:rsidRPr="00F63F60" w:rsidRDefault="009A156D" w:rsidP="00660B99">
            <w:pPr>
              <w:rPr>
                <w:rFonts w:cs="Arial"/>
              </w:rPr>
            </w:pPr>
            <w:r>
              <w:rPr>
                <w:rFonts w:cs="Arial"/>
              </w:rPr>
              <w:t>Schwarzbuch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Default="009A156D">
            <w:pPr>
              <w:rPr>
                <w:rFonts w:cs="Arial"/>
              </w:rPr>
            </w:pPr>
          </w:p>
          <w:p w:rsidR="009A156D" w:rsidRPr="00151A10" w:rsidRDefault="009A156D" w:rsidP="00BD1CFA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Farbe: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ausmalen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färben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einbläuen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einfärben</w:t>
            </w:r>
          </w:p>
          <w:p w:rsidR="009A156D" w:rsidRPr="00151A10" w:rsidRDefault="009A156D" w:rsidP="006F23A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erblassen </w:t>
            </w:r>
          </w:p>
          <w:p w:rsidR="009A156D" w:rsidRPr="00151A10" w:rsidRDefault="009A156D" w:rsidP="006F23A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ergrauen </w:t>
            </w:r>
          </w:p>
          <w:p w:rsidR="009A156D" w:rsidRPr="00151A10" w:rsidRDefault="009A156D" w:rsidP="006F23A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ergrünen </w:t>
            </w:r>
          </w:p>
          <w:p w:rsidR="009A156D" w:rsidRPr="00151A10" w:rsidRDefault="009A156D" w:rsidP="006F23AD">
            <w:pPr>
              <w:rPr>
                <w:rFonts w:cs="Arial"/>
              </w:rPr>
            </w:pPr>
            <w:r w:rsidRPr="00151A10">
              <w:rPr>
                <w:rFonts w:cs="Arial"/>
              </w:rPr>
              <w:t>pinseln</w:t>
            </w:r>
          </w:p>
          <w:p w:rsidR="009A156D" w:rsidRPr="00151A10" w:rsidRDefault="009A156D" w:rsidP="006F23A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tönen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übertünchen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überzeichnen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verblassen </w:t>
            </w:r>
          </w:p>
          <w:p w:rsidR="009A156D" w:rsidRDefault="009A156D">
            <w:pPr>
              <w:rPr>
                <w:rFonts w:cs="Arial"/>
              </w:rPr>
            </w:pPr>
          </w:p>
          <w:p w:rsidR="009A156D" w:rsidRPr="00151A10" w:rsidRDefault="009A156D" w:rsidP="00BD1CFA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Blau: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Blau ärgern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Blau machen</w:t>
            </w:r>
          </w:p>
          <w:p w:rsidR="009A156D" w:rsidRDefault="009A156D">
            <w:pPr>
              <w:rPr>
                <w:rFonts w:cs="Arial"/>
              </w:rPr>
            </w:pPr>
          </w:p>
          <w:p w:rsidR="009A156D" w:rsidRPr="00151A10" w:rsidRDefault="009A156D" w:rsidP="00530357">
            <w:pPr>
              <w:rPr>
                <w:rFonts w:cs="Arial"/>
                <w:b/>
                <w:i/>
                <w:iCs/>
                <w:u w:val="single"/>
              </w:rPr>
            </w:pPr>
            <w:r>
              <w:rPr>
                <w:rFonts w:cs="Arial"/>
                <w:b/>
                <w:i/>
                <w:iCs/>
                <w:u w:val="single"/>
              </w:rPr>
              <w:t>Schwarz</w:t>
            </w:r>
            <w:r w:rsidRPr="00151A10">
              <w:rPr>
                <w:rFonts w:cs="Arial"/>
                <w:b/>
                <w:i/>
                <w:iCs/>
                <w:u w:val="single"/>
              </w:rPr>
              <w:t>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anschwärzen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Schwarz ärgern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Schwarz sehen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schwärzen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Farbe: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blass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bunt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farbenfroh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farbig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frisch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grell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herbstlich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kalt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käsig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knallig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kräftig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laut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lebhaft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leuchtend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matt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schreiend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schrill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verschwommen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warm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zart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Weiß: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käsig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kreidebleich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milchig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schlohweiß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schneeweiß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wollweiß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  <w:lang w:val="en-US"/>
              </w:rPr>
            </w:pPr>
            <w:r w:rsidRPr="00151A10">
              <w:rPr>
                <w:rFonts w:cs="Arial"/>
                <w:b/>
                <w:i/>
                <w:iCs/>
                <w:u w:val="single"/>
                <w:lang w:val="en-US"/>
              </w:rPr>
              <w:t xml:space="preserve">Rot: </w:t>
            </w:r>
          </w:p>
          <w:p w:rsidR="009A156D" w:rsidRPr="00151A10" w:rsidRDefault="009A156D" w:rsidP="00D73A96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blutrot </w:t>
            </w:r>
          </w:p>
          <w:p w:rsidR="009A156D" w:rsidRPr="00151A10" w:rsidRDefault="009A156D" w:rsidP="00D73A96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feuerrot </w:t>
            </w:r>
          </w:p>
          <w:p w:rsidR="009A156D" w:rsidRPr="00151A10" w:rsidRDefault="009A156D" w:rsidP="00D73A96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>kaminrot</w:t>
            </w:r>
          </w:p>
          <w:p w:rsidR="009A156D" w:rsidRPr="00151A10" w:rsidRDefault="009A156D" w:rsidP="00AC0737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signalrot </w:t>
            </w:r>
          </w:p>
          <w:p w:rsidR="009A156D" w:rsidRPr="00151A10" w:rsidRDefault="009A156D" w:rsidP="00AC0737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weinrot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Blau: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himmelblau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nachtblau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taubenblau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Grau: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aschgrau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fahl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mausgrau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Gelb: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goldgelb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schwefelgelb 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>zitronengelb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Grün: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flaschengrün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giftgrün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grasgrün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olivgrün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D73A96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Schwarz:</w:t>
            </w:r>
          </w:p>
          <w:p w:rsidR="009A156D" w:rsidRPr="00151A10" w:rsidRDefault="009A156D" w:rsidP="00D73A9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pechschwarz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rabenschwarz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tiefschwarz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Farbe: </w:t>
            </w:r>
          </w:p>
          <w:p w:rsidR="009A156D" w:rsidRPr="00151A10" w:rsidRDefault="009A156D" w:rsidP="0033675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wird mir zu bunt!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allen Schattierungen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verblasst in der Erinnerung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bekennt Farbe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Farbe in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Farbe ins Spiel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keinen Schimmer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bekannt wie ein bunter Hund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blass vor Neid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malt etwas in düsteren / leuchtenden Farben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wie ein Blinder von der Farbe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schmückt etwas in bunten Farben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verleiht etwas Farbe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wechselt die Farbe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u w:val="single"/>
              </w:rPr>
              <w:t>Weiß: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 w:rsidP="0033675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hast du es schwarz auf weiß!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schwarz auf weiß</w:t>
            </w:r>
          </w:p>
          <w:p w:rsidR="009A156D" w:rsidRPr="00151A10" w:rsidRDefault="009A156D" w:rsidP="007D52EB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7D52E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ist ein weißer Fleck auf der Landkarte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/ reizt jemanden bis zur Weißglut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gönnt jemandem nicht das Weiße im Auge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 / keine weiße Weste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weiß wie die Wand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kann das Weiße im Auge des Feindes sehen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wäscht einen Mohren weiß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bis zur Weißglut gebracht / gereizt</w:t>
            </w:r>
          </w:p>
          <w:p w:rsidR="009A156D" w:rsidRPr="00151A10" w:rsidRDefault="009A156D" w:rsidP="00624C56">
            <w:pPr>
              <w:rPr>
                <w:rFonts w:cs="Arial"/>
              </w:rPr>
            </w:pPr>
          </w:p>
          <w:p w:rsidR="009A156D" w:rsidRPr="00151A10" w:rsidRDefault="009A156D" w:rsidP="00624C56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nicht das Weiße im Auge gegönnt</w:t>
            </w:r>
          </w:p>
          <w:p w:rsidR="009A156D" w:rsidRPr="00151A10" w:rsidRDefault="009A156D" w:rsidP="00624C56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Rot: </w:t>
            </w:r>
          </w:p>
          <w:p w:rsidR="009A156D" w:rsidRPr="00151A10" w:rsidRDefault="009A156D" w:rsidP="00336756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F63F60" w:rsidRDefault="009A156D" w:rsidP="00660B99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Besser rot als tot!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rote Faden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 Satz rote Ohren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für jemanden ein rotes Tuch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Default="009A156D" w:rsidP="00660B99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bekommt einen Satz rote Ohren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errötet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gerät in die roten Zahlen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hat einen hochroten Kopf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holt sich einen Satz rote Ohren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schreibt rote Zahlen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den Rotstift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setzt jemandem den roten Hahn aufs Dach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jemanden auf die rote Liste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etwas durch eine rosarote Brille </w:t>
            </w:r>
          </w:p>
          <w:p w:rsidR="009A156D" w:rsidRPr="00151A10" w:rsidRDefault="009A156D" w:rsidP="00336756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sieht / findet keinen rote Faden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rot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streicht sich etwas rot im Kalender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weint sich die Augen rot</w:t>
            </w:r>
          </w:p>
          <w:p w:rsidR="009A156D" w:rsidRPr="00151A10" w:rsidRDefault="009A156D" w:rsidP="00624C56">
            <w:pPr>
              <w:tabs>
                <w:tab w:val="center" w:pos="4470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auf die rote Liste gesetzt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knallrot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zieht mit roten Ohren ab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624C56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rote Hahn aufs Dach gesetzt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Blau:</w:t>
            </w:r>
          </w:p>
          <w:p w:rsidR="009A156D" w:rsidRPr="00151A10" w:rsidRDefault="009A156D" w:rsidP="007128A8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ins Blaue hinein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blauer Dunst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ärgert sich grün und blau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einen blauen Brief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blaues Blut in den Adern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 haut / schlägt jemanden grün und blau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blau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blauäugig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sein blaues Wunder erleben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mit einem blauen Auge davon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lügt / redet das Blaue vom Himmel herunter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blau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Ausflug ins Blaue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jemandem blauen Dunst vor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jemanden grün und blau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verspricht jemandem das Blaue vom Himmel 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grün und blau </w:t>
            </w:r>
            <w:r>
              <w:rPr>
                <w:rFonts w:cs="Arial"/>
              </w:rPr>
              <w:t xml:space="preserve">gehauen / </w:t>
            </w:r>
            <w:r w:rsidRPr="00151A10">
              <w:rPr>
                <w:rFonts w:cs="Arial"/>
              </w:rPr>
              <w:t>geschlagen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 xml:space="preserve">jemandem ...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es grün und blau vor Augen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blauer Dunst vorgemacht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das Blaue vom Himmel versprochen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Grau:</w:t>
            </w:r>
          </w:p>
          <w:p w:rsidR="009A156D" w:rsidRPr="00151A10" w:rsidRDefault="009A156D" w:rsidP="007128A8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grauen Zellen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graue Eminenz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graue Theorie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grau in grau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ärgert sich grau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graue Eminenz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eine graue Maus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in Würde ergraut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im Alter ergraut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sich keine grauen Haare wachsen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malt / sieht alles grau in grau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alt und grau bei etwas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Gelb: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gelbe vom Ei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ärgert sich gelb und grün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gelb vor Neid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jemanden grün und gelb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grün und gelb vor Ärger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es grün und gelb vor Augen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Grün: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Ach du grüne Neune!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Alles ist im grünen Bereich!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ist dasselbe in Grün!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ärgert sich gelb und grün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grünes Licht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/ gibt grünes Licht für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grünen Daumen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Grünschnabel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noch grün hinter den Ohren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sich mit jemandem (nicht) grün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auf keinen grünen Zweig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jemanden grün und blau 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grün und blau geschlagen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grün und gelb vor Ärger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es grün und gelb vor Augen</w:t>
            </w:r>
          </w:p>
          <w:p w:rsidR="009A156D" w:rsidRPr="00151A10" w:rsidRDefault="009A156D" w:rsidP="00624C5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grünes Licht gegeben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Schwarz:</w:t>
            </w:r>
          </w:p>
          <w:p w:rsidR="009A156D" w:rsidRPr="00151A10" w:rsidRDefault="009A156D" w:rsidP="007128A8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kannst du warten bis du schwarz wirst!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steht es schwarz auf weiß!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ärgert sich schwarz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gönnt jemandem nicht das Schwarze unter dem Fingernagel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 schwarze Seele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in den schwarzen Zahlen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kommt in die schwarzen Zahlen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malt etwas in den schwärzesten Farben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malt schwarz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schreibt schwarze Zahlen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schwärzt jemanden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sieht alles durch die schwarze Brille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schwarz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trifft ins Schwarze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schwarz vor Ärger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es schwarz vor Augen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nicht das Schwarze unter den Fingernägeln gegönnt</w:t>
            </w:r>
          </w:p>
          <w:p w:rsidR="009A156D" w:rsidRPr="00151A10" w:rsidRDefault="009A156D" w:rsidP="00624C56">
            <w:pPr>
              <w:ind w:left="283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u w:val="single"/>
              </w:rPr>
            </w:pPr>
            <w:r w:rsidRPr="00151A10">
              <w:rPr>
                <w:rFonts w:cs="Arial"/>
                <w:b/>
                <w:i/>
                <w:u w:val="single"/>
              </w:rPr>
              <w:t>Braun:</w:t>
            </w:r>
          </w:p>
          <w:p w:rsidR="009A156D" w:rsidRPr="00151A10" w:rsidRDefault="009A156D" w:rsidP="007128A8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braune Sumpf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Bei Nacht sind alle Katzen grau.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Die Wahrheit hat nur eine Farbe, die Lüge mancherlei.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Du urteilst wie der Blinde von der Farbe.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Ein wenig Schande wärmt und macht schöne Farbe.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Gezwungene Liebe und gefärbte Schönheit halten nicht Farbe.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Grau ist alle Theorie.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Groß Glück hält nicht lange Farbe.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Nichts ist gelber als gelb selber.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Salz und Brot macht Wangen rot.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64" w:name="_Toc295382972"/>
            <w:r w:rsidRPr="00151A10">
              <w:t>Malen, Zeichnen, Gestalten und Bilder</w:t>
            </w:r>
            <w:bookmarkEnd w:id="64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(Akt-)Modell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Anstreicher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Bildhauer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Bildhauer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Bildnerin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Dadaist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Expressionist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Galerist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Galerist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Grafiker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Impressionist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Kulturschaffender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Kunstbetrachter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Kunsthändler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Kunsthistoriker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Künstler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Kunstmaler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Kupferstecher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Landschaftsmaler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Lithograf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Mäzen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Portraitist / Portraitmaler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Surrealist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am Rande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Atelier 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 xml:space="preserve">im Bilde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im Blickpunkt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im Mittelpunkt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im Zentrum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Kunstausstellung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Kunstgalerie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Kunsthalle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Kunsthandel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Künstlerdorf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Kunstmarkt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Kunstschule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alter Schinken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Bildung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Collage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Farben </w:t>
            </w:r>
          </w:p>
          <w:p w:rsidR="009A156D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Ölgemälde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Ölschinken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Palette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Passepartout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Pinsel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Portrait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Rahmen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Rahmung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Schönfärberei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Schönmalerei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aufhängen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ausstellen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dick auftragen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pinseln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rahmen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schönfärben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schraffieren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streichen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stricheln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zeichnen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avantgardistisch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bildhaft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bildkräftig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bildlich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bildschön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eingebildet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figurativ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formatsprengend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gebildet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gemalt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gepinselt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gerahmt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gezeichnet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grafisch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konturiert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kubistisch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malerisch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minimalistisch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modern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motivisch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plakativ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postmodern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psychedelisch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schraffiert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surreal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zentriert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Malen, Zeichnen und Gestalten:</w:t>
            </w:r>
          </w:p>
          <w:p w:rsidR="009A156D" w:rsidRPr="00151A10" w:rsidRDefault="009A156D" w:rsidP="007128A8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Man muss doch nicht gleich den Teufel an die Wand malen!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künstlerisch wertvoll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 in Öl gemalt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aus wie gemalt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aus wie gestochen </w:t>
            </w:r>
          </w:p>
          <w:p w:rsidR="009A156D" w:rsidRPr="00151A10" w:rsidRDefault="009A156D" w:rsidP="00E10EE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...wird von jemandem ausradiert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zeichnet sich ab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bauchpinselt jemanden 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durchkreuzt Pläne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sich etwas nur ausgemalt 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Strich in der Landschaft 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vom Alter / vom Tod / von einer schweren Krankheit gezeichnet 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kupfert etwas ab 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Abstriche 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malt alles grau in grau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malt den Teufel an die Wand 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malt etwas in leuchtenden / den schwärzesten / düsteren Farben aus 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malt sich etwas aus 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malt sich etwas blumig aus 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malt sich etwas in den schönsten Farben aus 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Farbe bekennen </w:t>
            </w:r>
          </w:p>
          <w:p w:rsidR="009A156D" w:rsidRPr="00151A10" w:rsidRDefault="009A156D" w:rsidP="00DC4BBE">
            <w:pPr>
              <w:ind w:left="708" w:hanging="41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radiert etwas / jemanden aus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soll nicht gleich den Teufel an die Wand malen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trägt dick auf </w:t>
            </w:r>
          </w:p>
          <w:p w:rsidR="009A156D" w:rsidRPr="00151A10" w:rsidRDefault="009A156D" w:rsidP="00E10EE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ausradiert</w:t>
            </w:r>
          </w:p>
          <w:p w:rsidR="009A156D" w:rsidRPr="00151A10" w:rsidRDefault="009A156D" w:rsidP="00E10EE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gebauchpinselt</w:t>
            </w:r>
          </w:p>
          <w:p w:rsidR="009A156D" w:rsidRPr="00151A10" w:rsidRDefault="009A156D" w:rsidP="00E10EE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...wird von jemandem ausradiert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einen Schlussstrich unter etwas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E10EE1">
            <w:pPr>
              <w:jc w:val="left"/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E10EE1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geht etwas gegen den Strich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Bilder:</w:t>
            </w:r>
          </w:p>
          <w:p w:rsidR="009A156D" w:rsidRPr="00151A10" w:rsidRDefault="009A156D" w:rsidP="007128A8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kannst du dir einrahmen und an die Wand hängen!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Haussegen hängt schief!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Bild brennt sich ins Gehirn ein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fällt aus dem Rahmen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Anblick / Bild für die Götter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passt nicht ins Bild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im Mittelpunkt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verschwindet von der Bildfläche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Bild des Jammers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soll im Rahmen bleiben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erscheint auf der Bildfläche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fällt aus dem Rahmen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ein gutes Bild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gibt ein schwaches Bild ab / bietet ein schwaches Bild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Anblick / Bild für die Götter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Bild von einem Mann / einer Frau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im Bilde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sich ein Bild von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passt nicht ins Bild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rahmt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rückt ein Bild gerade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einen Rahmen für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jemanden ins Bilde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im Mittelpunkt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verschwindet von der Bildfläche </w:t>
            </w:r>
          </w:p>
          <w:p w:rsidR="009A156D" w:rsidRPr="00151A10" w:rsidRDefault="009A156D" w:rsidP="00E10EE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ins Bilde gesetzt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AC073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Das Leben ist </w:t>
            </w:r>
            <w:r w:rsidRPr="00151A10">
              <w:rPr>
                <w:rFonts w:cs="Arial"/>
              </w:rPr>
              <w:t>wie Zeichnen, nur ohne Radiergummi.</w:t>
            </w:r>
          </w:p>
          <w:p w:rsidR="009A156D" w:rsidRPr="00151A10" w:rsidRDefault="009A156D" w:rsidP="00AC0737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Teufel ist immer</w:t>
            </w:r>
            <w:r>
              <w:rPr>
                <w:rFonts w:cs="Arial"/>
              </w:rPr>
              <w:t xml:space="preserve"> / nie</w:t>
            </w:r>
            <w:r w:rsidRPr="00151A10">
              <w:rPr>
                <w:rFonts w:cs="Arial"/>
              </w:rPr>
              <w:t xml:space="preserve"> so schwarz, wie man ihn malt.</w:t>
            </w:r>
          </w:p>
          <w:p w:rsidR="009A156D" w:rsidRPr="00151A10" w:rsidRDefault="009A156D" w:rsidP="00AC0737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Gott lässt sich nicht auf den Arm malen.</w:t>
            </w:r>
          </w:p>
          <w:p w:rsidR="009A156D" w:rsidRPr="00151A10" w:rsidRDefault="009A156D" w:rsidP="00AC0737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 soll den Teufel nicht an die Wand malen.</w:t>
            </w:r>
          </w:p>
          <w:p w:rsidR="009A156D" w:rsidRDefault="009A156D" w:rsidP="00AC0737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nicht malen kann, muss Farbe reiben.</w:t>
            </w:r>
          </w:p>
          <w:p w:rsidR="009A156D" w:rsidRPr="00151A10" w:rsidRDefault="009A156D" w:rsidP="00AC0737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E32B9F">
      <w:pPr>
        <w:pStyle w:val="Heading3"/>
      </w:pPr>
      <w:bookmarkStart w:id="65" w:name="_Toc295382973"/>
      <w:r w:rsidRPr="00151A10">
        <w:t>Musizieren</w:t>
      </w:r>
      <w:bookmarkEnd w:id="65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66" w:name="_Toc295382974"/>
            <w:r w:rsidRPr="00151A10">
              <w:t>Musik und Lieder, Töne und Klang, Takt und Rhythmus</w:t>
            </w:r>
            <w:bookmarkEnd w:id="66"/>
          </w:p>
          <w:p w:rsidR="009A156D" w:rsidRPr="00151A10" w:rsidRDefault="009A156D" w:rsidP="00E66450">
            <w:pPr>
              <w:rPr>
                <w:rFonts w:cs="Arial"/>
                <w:b/>
                <w:bCs/>
              </w:rPr>
            </w:pPr>
            <w:r w:rsidRPr="00151A10">
              <w:rPr>
                <w:rFonts w:cs="Arial"/>
              </w:rPr>
              <w:t>(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>Hören und Töne erzeugen)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Band 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Bariton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Bass</w:t>
            </w:r>
          </w:p>
          <w:p w:rsidR="009A156D" w:rsidRPr="00F20D5A" w:rsidRDefault="009A156D" w:rsidP="00496BB5">
            <w:pPr>
              <w:rPr>
                <w:rFonts w:cs="Arial"/>
              </w:rPr>
            </w:pPr>
            <w:r w:rsidRPr="00F20D5A">
              <w:rPr>
                <w:rFonts w:cs="Arial"/>
              </w:rPr>
              <w:t>Chor(leiter)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Dirigent </w:t>
            </w:r>
          </w:p>
          <w:p w:rsidR="009A156D" w:rsidRDefault="009A156D" w:rsidP="00496BB5">
            <w:pPr>
              <w:rPr>
                <w:rFonts w:cs="Arial"/>
              </w:rPr>
            </w:pPr>
            <w:r>
              <w:rPr>
                <w:rFonts w:cs="Arial"/>
              </w:rPr>
              <w:t>Duo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Frontfrau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Frontmann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Kantor</w:t>
            </w:r>
          </w:p>
          <w:p w:rsidR="009A156D" w:rsidRDefault="009A156D" w:rsidP="00496BB5">
            <w:pPr>
              <w:rPr>
                <w:rFonts w:cs="Arial"/>
              </w:rPr>
            </w:pPr>
            <w:r>
              <w:rPr>
                <w:rFonts w:cs="Arial"/>
              </w:rPr>
              <w:t>Komponist</w:t>
            </w:r>
          </w:p>
          <w:p w:rsidR="009A156D" w:rsidRPr="00F63F60" w:rsidRDefault="009A156D" w:rsidP="00496BB5">
            <w:pPr>
              <w:rPr>
                <w:rFonts w:cs="Arial"/>
              </w:rPr>
            </w:pPr>
            <w:r>
              <w:rPr>
                <w:rFonts w:cs="Arial"/>
              </w:rPr>
              <w:t>Liedermacher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Mozart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Organist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Pianist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Quartett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Quintett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Rhythmusgruppe 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(Opern-)Sänger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Solist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Sopran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Tenor</w:t>
            </w:r>
          </w:p>
          <w:p w:rsidR="009A156D" w:rsidRPr="00F63F60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Toningenieur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 w:rsidRPr="00F63F60">
              <w:rPr>
                <w:rFonts w:cs="Arial"/>
                <w:lang w:val="it-IT"/>
              </w:rPr>
              <w:t xml:space="preserve">Trio </w:t>
            </w:r>
          </w:p>
          <w:p w:rsidR="009A156D" w:rsidRPr="00151A10" w:rsidRDefault="009A156D" w:rsidP="00496BB5">
            <w:pPr>
              <w:rPr>
                <w:rFonts w:cs="Arial"/>
                <w:lang w:val="it-IT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  <w:lang w:val="it-IT"/>
              </w:rPr>
            </w:pPr>
            <w:r w:rsidRPr="00151A10">
              <w:rPr>
                <w:rFonts w:cs="Arial"/>
                <w:b/>
                <w:bCs/>
                <w:iCs/>
                <w:lang w:val="it-IT"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Konzerthaus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Musikhochschule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Musikschule 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Philharmonie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Tonstudio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Klangbild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Klangcharakter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Klangerlebnis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Klangerzeugung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Klangfarbe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Klangkulisse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Klangkultur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Klangkunst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Klanglichkeit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Klangspektrum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Klangsprache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Klangteppich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Konzert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Missklang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Musik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Potpourri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Rhythmus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Symphonie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Taktgefühl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Taktstock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Töne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Wohlklang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Zukunftsmusik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dirigieren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erklingen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klingen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singen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klanglich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klangvoll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taktlos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taktvoll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tönend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tonlos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unrhythmisch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wohlklingend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wohltönend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Musik und Lieder: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7B7DA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/ Es ist immer </w:t>
            </w:r>
            <w:r>
              <w:rPr>
                <w:rFonts w:cs="Arial"/>
              </w:rPr>
              <w:t>dieselbe</w:t>
            </w:r>
            <w:r w:rsidRPr="00151A1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Leier</w:t>
            </w:r>
            <w:r w:rsidRPr="00151A10">
              <w:rPr>
                <w:rFonts w:cs="Arial"/>
              </w:rPr>
              <w:t xml:space="preserve">! </w:t>
            </w:r>
          </w:p>
          <w:p w:rsidR="009A156D" w:rsidRPr="00151A10" w:rsidRDefault="009A156D" w:rsidP="007B7DA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/ Es ist immer dasselbe Lied!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das Ende von Lied!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Musik in meinen Ohren!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klingt wie Musik!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Hier spielt die Musik!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hinter / in etwas ist / sitzt / steckt Musik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Mein lieber Herr Gesangsverein!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bläst jemandem den Marsch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hat den Blues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Musik im Blut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von etwas ein Lied singen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2A6603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2A6603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Marsch geblasen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Töne und Klang:</w:t>
            </w:r>
          </w:p>
          <w:p w:rsidR="009A156D" w:rsidRPr="00151A10" w:rsidRDefault="009A156D" w:rsidP="007128A8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pfeifen die Spatzen von den Dächern!</w:t>
            </w:r>
          </w:p>
          <w:p w:rsidR="009A156D" w:rsidRPr="00151A10" w:rsidRDefault="009A156D">
            <w:pPr>
              <w:ind w:left="294"/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>Hast du Töne?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Mein lieber Herr Gesangsverein!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mit / ohne Sang und Klang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Ach und Krach </w:t>
            </w:r>
          </w:p>
          <w:p w:rsidR="009A156D" w:rsidRPr="00F63F60" w:rsidRDefault="009A156D" w:rsidP="007B7DAC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Gleich krachts!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findet Anklang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gehört zum guten Ton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klingt gut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etwas zum Klingen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keinen Ton heraus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sang- und klanglos unter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den Ton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hängt etwas an die große Glocke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hört die Engel im Himmel pfeifen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im Einklang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im Gleichklang </w:t>
            </w:r>
          </w:p>
          <w:p w:rsidR="009A156D" w:rsidRPr="00151A10" w:rsidRDefault="009A156D" w:rsidP="001371CE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Mann der leisen Töne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lobt jemanden in den höchsten Tönen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pfeift auf etwas / jemanden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pfeift jemandem etwas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pfeift sich eins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/ spricht von etwas / jemandem in den höchsten Tönen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sagt etwas im Brustton der Überzeugung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schlägt eine Tonart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einen anderen Ton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spuckt große Töne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stimmt einen anderen Ton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trifft den richtigen Ton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übertönt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vergreift sich im Ton </w:t>
            </w:r>
          </w:p>
          <w:p w:rsidR="009A156D" w:rsidRPr="00151A10" w:rsidRDefault="009A156D" w:rsidP="002A660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 höchsten Tönen gelobt</w:t>
            </w:r>
          </w:p>
          <w:p w:rsidR="009A156D" w:rsidRPr="00151A10" w:rsidRDefault="009A156D" w:rsidP="002A660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übertönt</w:t>
            </w:r>
          </w:p>
          <w:p w:rsidR="009A156D" w:rsidRPr="00151A10" w:rsidRDefault="009A156D" w:rsidP="002A6603">
            <w:pPr>
              <w:ind w:left="294"/>
              <w:rPr>
                <w:rFonts w:cs="Arial"/>
              </w:rPr>
            </w:pPr>
          </w:p>
          <w:p w:rsidR="009A156D" w:rsidRPr="00151A10" w:rsidRDefault="009A156D" w:rsidP="002A6603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2A6603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gepfiffen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Takt und Rhythmus:</w:t>
            </w:r>
          </w:p>
          <w:p w:rsidR="009A156D" w:rsidRPr="00151A10" w:rsidRDefault="009A156D" w:rsidP="007C4B92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etwas</w:t>
            </w:r>
            <w:r>
              <w:rPr>
                <w:rFonts w:cs="Arial"/>
                <w:i/>
              </w:rPr>
              <w:t>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intakt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bläst Trübsal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jemanden aus dem Takt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dirigiert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den Takt an / hält den Takt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den Taktstock in der Hand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 intakte Beziehung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Rhythmus im Blut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anders getaktet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taktlos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mit jemandem ein paar Takte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rhythmisiert etwas </w:t>
            </w:r>
          </w:p>
          <w:p w:rsidR="009A156D" w:rsidRPr="00151A10" w:rsidRDefault="009A156D" w:rsidP="002A660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aus dem Takt gebracht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Bezahlen wir die Musik, so wollen wir auch tanzen.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Ton macht die Musik.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Wes Brot ich ess, des Lied ich sing.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Wie es in den Wald hineinruft, so ruft es hinaus.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Wo man singt, da lass dich nieder, böse Menschen haben keine Lieder.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67" w:name="_Toc295382975"/>
            <w:r w:rsidRPr="00151A10">
              <w:t>Instrumente</w:t>
            </w:r>
            <w:bookmarkEnd w:id="67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Bassist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Bratscher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Blechbläser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Erste Geige</w:t>
            </w:r>
          </w:p>
          <w:p w:rsidR="009A156D" w:rsidRPr="00151A10" w:rsidRDefault="009A156D" w:rsidP="00496BB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Flachpfeife 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Holzbläser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Pfeife 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Schlagzeuger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Streicher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Tröte </w:t>
            </w:r>
          </w:p>
          <w:p w:rsidR="009A156D" w:rsidRDefault="009A156D" w:rsidP="00496BB5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Zweite Geige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Bühne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Operettenhaus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Opernhaus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Orchestergraben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Probenraum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 alte Leier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Flöte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Harfe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Pauke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Trommel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Trompete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flöten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leiern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musizieren</w:t>
            </w:r>
          </w:p>
          <w:p w:rsidR="009A156D" w:rsidRPr="00151A10" w:rsidRDefault="009A156D" w:rsidP="00496BB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pfeifen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rasseln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ratschen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scheppern </w:t>
            </w:r>
          </w:p>
          <w:p w:rsidR="009A156D" w:rsidRDefault="009A156D" w:rsidP="00496BB5">
            <w:pPr>
              <w:rPr>
                <w:rFonts w:cs="Arial"/>
              </w:rPr>
            </w:pPr>
            <w:r>
              <w:rPr>
                <w:rFonts w:cs="Arial"/>
              </w:rPr>
              <w:t>spielen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trommeln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eingespielt</w:t>
            </w:r>
            <w:r w:rsidRPr="00151A10">
              <w:rPr>
                <w:rFonts w:cs="Arial"/>
                <w:szCs w:val="28"/>
              </w:rPr>
              <w:sym w:font="Symbol" w:char="F02D"/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gestimmt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ungestimmt</w:t>
            </w:r>
            <w:r w:rsidRPr="00151A10">
              <w:rPr>
                <w:rFonts w:cs="Arial"/>
                <w:szCs w:val="28"/>
              </w:rPr>
              <w:sym w:font="Symbol" w:char="F02D"/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wohltemperiert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mit Klavier und Geige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Pauken und Trompeten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flöten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bläst jemandem den Marsch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bläst Trübsal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jemandem die Flötentöne bei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geigt jemandem die Meinung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jemandem eine Standpauke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von Tuten und Blasen keine Ahnung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haut auf die Pauke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Mann der leisen Töne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verstimmt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in Stimmung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paukt etwas durch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paukt etwas 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pfeift auf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pfeift aus dem letzten Loch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posaunt etwas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rührt die Werbetrommel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die leise / sanfte Saite von jemandem an </w:t>
            </w:r>
          </w:p>
          <w:p w:rsidR="009A156D" w:rsidRPr="00151A10" w:rsidRDefault="009A156D" w:rsidP="0015091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(eher) leise / sanfte Töne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die erste Geige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(nur) die zweite Geige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stößt ins Horn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stößt kräftig in die Trompete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tanzt nach jemandes Geige / Pfeife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trommelt Leute zusammen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vergeigt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verstimmt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alle Register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andere Saiten auf </w:t>
            </w:r>
          </w:p>
          <w:p w:rsidR="009A156D" w:rsidRPr="00151A10" w:rsidRDefault="009A156D" w:rsidP="00CB7E7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(von jemandem ( durch etwas) verstimmt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CB7E71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hängt der Himmel voll Bassgeigen</w:t>
            </w:r>
          </w:p>
          <w:p w:rsidR="009A156D" w:rsidRPr="00151A10" w:rsidRDefault="009A156D" w:rsidP="00CB7E71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hängt der Himmel voller Geigen</w:t>
            </w:r>
          </w:p>
          <w:p w:rsidR="009A156D" w:rsidRPr="00151A10" w:rsidRDefault="009A156D" w:rsidP="00CB7E71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die Flötentöne beigebracht</w:t>
            </w:r>
          </w:p>
          <w:p w:rsidR="009A156D" w:rsidRPr="00151A10" w:rsidRDefault="009A156D" w:rsidP="00CB7E71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Marsch geblasen</w:t>
            </w:r>
          </w:p>
          <w:p w:rsidR="009A156D" w:rsidRPr="00151A10" w:rsidRDefault="009A156D" w:rsidP="00CB7E71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Meinung gegeigt</w:t>
            </w:r>
          </w:p>
          <w:p w:rsidR="009A156D" w:rsidRPr="00151A10" w:rsidRDefault="009A156D" w:rsidP="00CB7E71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eine Standpauke gehalten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Alte Geigen bezieht man auch mit neuen Saiten.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Armut lehrt geigen.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Dem Betrübten ist übel geigen.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Die Laute wird nicht gehört, wenn man die Trommel schlägt.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Die Trommel gellt, weil sie leer ist.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Die Trommeln scheinen betörender aus der Ferne.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Ein Geiger zerreißt viel Saiten, eh er Meister ist.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Es klingt nicht wohl auf der Harfe, wenn man Gott lästert.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Geige den Leuten, wie du willst, du geigst selten allen recht.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Geiger und Pfeifer sind keine Scherenschleifer.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Genug ist genug, hat der Geiger gegeigt.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Harz ist gut zum Geigen.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Hunger lehrt geigen.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In der Mühle ist übel harfen.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Man meint oft, der Himmel hängt voll Geigen; sieht man recht zu, so sind es kaum Nussschalen.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Mit der Pfeife gewonnen, mit der Trommel vertan.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Not lehrt den Affen geigen.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Oft muss man spielen, wie die Geige will.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Was die Fürsten geigen, müssen die Untertanen tanzen.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Was mit der Flöte kommt, geht wieder mit der Trommel davon.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Wer das Geld gibt, spielt die Flöte.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Wer die Harfe nicht spielen kann, der werd` ein Pfeifer.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Wer die Harfe nicht spielen kann, greife nicht hinein.</w:t>
            </w:r>
          </w:p>
          <w:p w:rsidR="009A156D" w:rsidRPr="00151A10" w:rsidRDefault="009A156D" w:rsidP="00AC0737">
            <w:pPr>
              <w:rPr>
                <w:rFonts w:cs="Arial"/>
              </w:rPr>
            </w:pPr>
            <w:r w:rsidRPr="00151A10">
              <w:rPr>
                <w:rFonts w:cs="Arial"/>
              </w:rPr>
              <w:t>Zur Trommel muss man pfeifen.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E32B9F">
      <w:pPr>
        <w:pStyle w:val="Heading3"/>
      </w:pPr>
      <w:bookmarkStart w:id="68" w:name="_Toc295382976"/>
      <w:r w:rsidRPr="00151A10">
        <w:t>Sport</w:t>
      </w:r>
      <w:bookmarkEnd w:id="68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69" w:name="_Toc295382977"/>
            <w:r w:rsidRPr="00151A10">
              <w:t>Sport allgemein, verschiedene Sportarten</w:t>
            </w:r>
            <w:bookmarkEnd w:id="69"/>
            <w:r w:rsidRPr="00151A10"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(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Autos, Karren und Rennsport; 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Militär und Krieg)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Coach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Mannschaftsarzt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Publikum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Sportarzt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Sportbegeisterter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Sportjournalist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Sportlehrer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Sportsfreund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Sportskanone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Sportstudent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Sprachakrobat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Tänzer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Teamplayer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Trainer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Traumtänzer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Wortakrobat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Zuschauer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Arena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Mannschaftskabine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Mucki-Bude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Rennbahn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Siegertreppchen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Sportanlage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Sportarena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Sportfachhandel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Sporthalle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Sporthochschule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Sportplatz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Sportstadion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Sportstudio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Stadion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Bauchklatscher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Doping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Dopingskandal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Korbleger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Medaille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Pokal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Siegerehrung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Siegerkranz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Speer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Tanzbein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Trampolin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Sportarten:</w:t>
            </w:r>
          </w:p>
          <w:p w:rsidR="009A156D" w:rsidRDefault="009A156D" w:rsidP="007B7DAC">
            <w:pPr>
              <w:rPr>
                <w:rFonts w:cs="Arial"/>
              </w:rPr>
            </w:pPr>
            <w:r>
              <w:rPr>
                <w:rFonts w:cs="Arial"/>
              </w:rPr>
              <w:t>Baseball</w:t>
            </w:r>
          </w:p>
          <w:p w:rsidR="009A156D" w:rsidRDefault="009A156D" w:rsidP="007B7DAC">
            <w:pPr>
              <w:rPr>
                <w:rFonts w:cs="Arial"/>
              </w:rPr>
            </w:pPr>
            <w:r>
              <w:rPr>
                <w:rFonts w:cs="Arial"/>
              </w:rPr>
              <w:t>Biathlon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Bowling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Handball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Hochsprung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Kugelstoßen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Leichtathletik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Football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Mannschaftssport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Marathon </w:t>
            </w:r>
          </w:p>
          <w:p w:rsidR="009A156D" w:rsidRDefault="009A156D" w:rsidP="007B7DAC">
            <w:pPr>
              <w:rPr>
                <w:rFonts w:cs="Arial"/>
              </w:rPr>
            </w:pPr>
            <w:r>
              <w:rPr>
                <w:rFonts w:cs="Arial"/>
              </w:rPr>
              <w:t>Rugby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Stabhochsprung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Tennis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Tischtennis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Triathlon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Turnen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Volleyball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Weitsprung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Übertragene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Karrieresprungbrett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rennen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springen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sprinten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stoßen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werfen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wetteifern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gelenkig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sportlich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Tanzen:</w:t>
            </w: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dreht eine Pirouette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aufs Eis tanzen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eine flotte Sohle aufs Parkett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schwingt das Tanzbein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tanzt auf zwei Hochzeiten gleichzeitig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tanzt aus der Reihe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tanzt jemandem auf der Nase herum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</w:p>
          <w:p w:rsidR="009A156D" w:rsidRPr="00151A10" w:rsidRDefault="009A156D" w:rsidP="00CB7E71">
            <w:pPr>
              <w:tabs>
                <w:tab w:val="left" w:pos="2751"/>
              </w:tabs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CB7E71">
            <w:pPr>
              <w:tabs>
                <w:tab w:val="left" w:pos="2751"/>
              </w:tabs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auf der Nase herumgetanzt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Kegeln: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alle Neune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schiebt eine ruhige Kugel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einen Pudel / eine Rinne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Springen:</w:t>
            </w: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Hindernislauf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Sprungbrett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 xml:space="preserve">jemand ...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hilft jemandem auf die Sprünge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auf dem Sprung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keine großen Sprünge machen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auf einen Sprung vorbei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eine Hürde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</w:p>
          <w:p w:rsidR="009A156D" w:rsidRPr="00151A10" w:rsidRDefault="009A156D" w:rsidP="006A266B">
            <w:pPr>
              <w:tabs>
                <w:tab w:val="left" w:pos="2751"/>
              </w:tabs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6A266B">
            <w:pPr>
              <w:tabs>
                <w:tab w:val="left" w:pos="2751"/>
              </w:tabs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auf die Sprünge geholfen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Siegen: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besteigt das Podest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gewinnt die erste Runde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hebt jemanden aufs Podest </w:t>
            </w:r>
          </w:p>
          <w:p w:rsidR="009A156D" w:rsidRPr="00151A10" w:rsidRDefault="009A156D" w:rsidP="002416D3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lässt sich aufs Podest heben </w:t>
            </w:r>
          </w:p>
          <w:p w:rsidR="009A156D" w:rsidRPr="00151A10" w:rsidRDefault="009A156D" w:rsidP="002416D3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locht etwas ein </w:t>
            </w:r>
          </w:p>
          <w:p w:rsidR="009A156D" w:rsidRPr="00151A10" w:rsidRDefault="009A156D" w:rsidP="002416D3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steigt aufs Podest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sticht jemanden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verdient sich Lorbeeren </w:t>
            </w:r>
          </w:p>
          <w:p w:rsidR="009A156D" w:rsidRPr="00151A10" w:rsidRDefault="009A156D" w:rsidP="002416D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verweist jemanden in seine Schranken </w:t>
            </w:r>
          </w:p>
          <w:p w:rsidR="009A156D" w:rsidRPr="00151A10" w:rsidRDefault="009A156D" w:rsidP="006A266B">
            <w:pPr>
              <w:tabs>
                <w:tab w:val="center" w:pos="4470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aufs Podest gehoben </w:t>
            </w:r>
          </w:p>
          <w:p w:rsidR="009A156D" w:rsidRPr="00151A10" w:rsidRDefault="009A156D" w:rsidP="002416D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jemanden über den Tisch 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2416D3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Verlieren:</w:t>
            </w:r>
          </w:p>
          <w:p w:rsidR="009A156D" w:rsidRPr="00151A10" w:rsidRDefault="009A156D" w:rsidP="00D57BCC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2416D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über den Tisch gezogen</w:t>
            </w:r>
          </w:p>
          <w:p w:rsidR="009A156D" w:rsidRPr="00151A10" w:rsidRDefault="009A156D" w:rsidP="002416D3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wird vom Podest gestoßen </w:t>
            </w:r>
          </w:p>
          <w:p w:rsidR="009A156D" w:rsidRPr="00151A10" w:rsidRDefault="009A156D" w:rsidP="002416D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 seine Schranken verwiesen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2416D3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Fit sein:</w:t>
            </w:r>
          </w:p>
          <w:p w:rsidR="009A156D" w:rsidRPr="00151A10" w:rsidRDefault="009A156D" w:rsidP="00D57BCC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jemand:</w:t>
            </w:r>
          </w:p>
          <w:p w:rsidR="009A156D" w:rsidRPr="00151A10" w:rsidRDefault="009A156D" w:rsidP="002416D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gutes Team </w:t>
            </w:r>
          </w:p>
          <w:p w:rsidR="009A156D" w:rsidRPr="00151A10" w:rsidRDefault="009A156D" w:rsidP="002416D3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fit </w:t>
            </w:r>
          </w:p>
          <w:p w:rsidR="009A156D" w:rsidRPr="00151A10" w:rsidRDefault="009A156D" w:rsidP="002416D3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fit wie ein Turmschuh </w:t>
            </w:r>
          </w:p>
          <w:p w:rsidR="009A156D" w:rsidRPr="00151A10" w:rsidRDefault="009A156D" w:rsidP="002416D3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in Form </w:t>
            </w:r>
          </w:p>
          <w:p w:rsidR="009A156D" w:rsidRPr="00151A10" w:rsidRDefault="009A156D" w:rsidP="002416D3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in Höchstform </w:t>
            </w:r>
          </w:p>
          <w:p w:rsidR="009A156D" w:rsidRPr="00151A10" w:rsidRDefault="009A156D" w:rsidP="002416D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zur Höchstform auf </w:t>
            </w:r>
          </w:p>
          <w:p w:rsidR="009A156D" w:rsidRPr="00151A10" w:rsidRDefault="009A156D" w:rsidP="002416D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in den Startlöchern 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pStyle w:val="Header"/>
              <w:tabs>
                <w:tab w:val="clear" w:pos="4536"/>
                <w:tab w:val="clear" w:pos="9072"/>
              </w:tabs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sonstiges:</w:t>
            </w:r>
          </w:p>
          <w:p w:rsidR="009A156D" w:rsidRPr="00151A10" w:rsidRDefault="009A156D" w:rsidP="00D57BCC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Spiel steht unentschieden.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steht 1 : 0 für die Gegenseite.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sportliche Herausforderung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die Grätsche (geht kaputt)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jemandem die Stange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doch kein Trampolin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laufen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sich einen Sport daraus, etwas zu tun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etwas sportlich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schiebt eine ruhige Kugel </w:t>
            </w:r>
          </w:p>
          <w:p w:rsidR="009A156D" w:rsidRPr="00151A10" w:rsidRDefault="009A156D" w:rsidP="006A266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laufen gelassen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6A266B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6A266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Stange gehalten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Dicht daneben ist auch vorbei.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gutes Turnierpferd springt nicht höher, als es muss.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Frisch gewagt ist halb gewonnen.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Knapp daneben ist auch vorbei.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Sich selbst zu besiegen ist der schönste Sieg.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Sport ist Mord.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Übung macht den Meister.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Wenn du schnell ans Ziel willst, gehe langsam.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es dem Esel zu wohl wird, geht er aufs Eis tanzen.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70" w:name="_Toc295382978"/>
            <w:r w:rsidRPr="00151A10">
              <w:t>Boxen</w:t>
            </w:r>
            <w:bookmarkEnd w:id="70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Catcher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Fliegengewicht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Leichtgewicht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Kraftmensch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Kraftprotz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Ringrichter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Schwergewicht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Sparringspartner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Wrestler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Boxklub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Boxring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Boxverein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Sparring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Boxernase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Boxhandschuh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Gürtellinie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Kinnhaken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Leberhaken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Schlammcatchen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65136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antreten </w:t>
            </w:r>
          </w:p>
          <w:p w:rsidR="009A156D" w:rsidRPr="00151A10" w:rsidRDefault="009A156D" w:rsidP="0065136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auszählen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boxen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durchboxen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rausboxen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ausgezählt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verdroschen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weichgeklopft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unter die Gürtellinie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passt wie die Faust aufs Auge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ausgezählt </w:t>
            </w: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</w:rPr>
            </w:pP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eins auf die Nase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boxt etwas durch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boxt jemanden raus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boxt sich durch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etwas über die Runden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deckt jemanden mit Schlägen ein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auf die Bretter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auf Distanz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in die letzte Runde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in die Seile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k.o.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zu Boden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hängt in den Seilen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kämpft mit harten Bandagen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mit einem blauen Auge davon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über die Runden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mit jemandem im Clinch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riskiert eine dicke Lippe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den Ringrichter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im Ring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teilt ordentlich aus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ausgezählt </w:t>
            </w:r>
          </w:p>
          <w:p w:rsidR="009A156D" w:rsidRPr="00151A10" w:rsidRDefault="009A156D" w:rsidP="006A266B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mit Schlägen eingedeckt</w:t>
            </w:r>
          </w:p>
          <w:p w:rsidR="009A156D" w:rsidRPr="00151A10" w:rsidRDefault="009A156D" w:rsidP="006A266B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rausgeboxt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das Handtuch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austeilen will muss auch einstecken können.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71" w:name="_Toc295382979"/>
            <w:r w:rsidRPr="00151A10">
              <w:t>Fußball</w:t>
            </w:r>
            <w:bookmarkEnd w:id="71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Auswechelspieler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Feldspieler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Fußballanhänger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Fußballfan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Fußballfreak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Fußballfreund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Fußballgott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Fußballidol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Fußballlehrer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Fußballmeister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Fußballspieler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Fußballstar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Fußballtrainer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Fußballweltmeister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Linksaußen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Rechtsaußen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Schiedsrichter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Stürmer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Torjäger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Torwart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Trainer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Elfmeterpunkt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Ersatzbank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Fußballarena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Fußballabteilung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Fußballbühne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Fußballfeld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Fußballoberhaus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Fußballschule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Fußballverein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Mittelfeld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Strafraum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Umkleidekabine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Arschkarte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Ballbesitz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Blutgrätsche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Doppelpass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Eckfahne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Elfmeterschießen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Fußballabend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Fußballbezirksliga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Fußballbund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Fußballfieber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Fußballkunst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Fußballteam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Fußballverband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Fußballvolk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Fußballwelt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Fußballweltmeisterschaft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gelbe Karte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Halbzeitpause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Heimvorteil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Kopfball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Latte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Nachspielzeit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Pfosten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rote Karte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Schienbeinschoner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Stollenschule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Stutzen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Torwandschießen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abgeben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bolzen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dribbeln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einwechseln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köpfen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schießen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spitzeln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treten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3256B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bundesligatauglich </w:t>
            </w:r>
          </w:p>
          <w:p w:rsidR="009A156D" w:rsidRPr="00151A10" w:rsidRDefault="009A156D" w:rsidP="003256B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feldüberlegen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fußballbegeistert </w:t>
            </w:r>
          </w:p>
          <w:p w:rsidR="009A156D" w:rsidRPr="00151A10" w:rsidRDefault="009A156D" w:rsidP="003256B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fußballerisch </w:t>
            </w:r>
          </w:p>
          <w:p w:rsidR="009A156D" w:rsidRPr="00151A10" w:rsidRDefault="009A156D" w:rsidP="003256B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kopfballstark </w:t>
            </w:r>
          </w:p>
          <w:p w:rsidR="009A156D" w:rsidRPr="00151A10" w:rsidRDefault="009A156D" w:rsidP="003256B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läuferisch </w:t>
            </w:r>
          </w:p>
          <w:p w:rsidR="009A156D" w:rsidRPr="00151A10" w:rsidRDefault="009A156D" w:rsidP="003256B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spielfreudig </w:t>
            </w:r>
          </w:p>
          <w:p w:rsidR="009A156D" w:rsidRPr="00151A10" w:rsidRDefault="009A156D" w:rsidP="003256B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torlos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begeht ein böses Foul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bleibt / ist am Ball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fegt jemanden vom Platz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in die Verlängerung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gerät ins Abseits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den Ball ab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den Ball flach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Heimspiel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liefert jemandem eine Steilvorlage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Einwurf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sich den Ball zu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im Abseits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verschießt einen Ball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verweist jemanden des Platzes </w:t>
            </w:r>
          </w:p>
          <w:p w:rsidR="009A156D" w:rsidRPr="00151A10" w:rsidRDefault="009A156D" w:rsidP="006A266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des Platzes verwiesen</w:t>
            </w:r>
          </w:p>
          <w:p w:rsidR="009A156D" w:rsidRPr="00151A10" w:rsidRDefault="009A156D" w:rsidP="006A266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vom Platz gefegt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zeigt jemandem die gelbe / rote Karte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6A266B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6A266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gelbe Karte gezeigt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 w:rsidP="006A266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eine Steilvorlage geliefert</w:t>
            </w:r>
          </w:p>
          <w:p w:rsidR="009A156D" w:rsidRPr="00151A10" w:rsidRDefault="009A156D" w:rsidP="006A266B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Runde muss ins Eckige.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Ball ist rund und das Spiel dauert 90 Minuten.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</w:rPr>
      </w:pPr>
    </w:p>
    <w:p w:rsidR="009A156D" w:rsidRPr="00151A10" w:rsidRDefault="009A156D">
      <w:pPr>
        <w:ind w:left="426"/>
        <w:rPr>
          <w:rFonts w:cs="Arial"/>
        </w:rPr>
      </w:pPr>
    </w:p>
    <w:p w:rsidR="009A156D" w:rsidRPr="00151A10" w:rsidRDefault="009A156D">
      <w:pPr>
        <w:ind w:left="426"/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  <w:iCs/>
          <w:sz w:val="24"/>
        </w:rPr>
        <w:br w:type="page"/>
      </w:r>
    </w:p>
    <w:p w:rsidR="009A156D" w:rsidRPr="00151A10" w:rsidRDefault="009A156D" w:rsidP="00E32B9F">
      <w:pPr>
        <w:pStyle w:val="Heading3"/>
      </w:pPr>
      <w:bookmarkStart w:id="72" w:name="_Toc295382980"/>
      <w:r w:rsidRPr="00151A10">
        <w:t>Fortbewegung, Reisen, Autos</w:t>
      </w:r>
      <w:r>
        <w:t>,</w:t>
      </w:r>
      <w:r w:rsidRPr="00151A10">
        <w:t xml:space="preserve"> Züge</w:t>
      </w:r>
      <w:r w:rsidRPr="005F5F36">
        <w:t xml:space="preserve"> </w:t>
      </w:r>
      <w:r w:rsidRPr="00151A10">
        <w:t>und</w:t>
      </w:r>
      <w:r>
        <w:t xml:space="preserve"> Flugzeuge</w:t>
      </w:r>
      <w:bookmarkEnd w:id="72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73" w:name="_Toc295382981"/>
            <w:r w:rsidRPr="00151A10">
              <w:t>Weg, Strecke, Reise und Wettrennen</w:t>
            </w:r>
            <w:bookmarkEnd w:id="73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E041F5" w:rsidRDefault="009A156D" w:rsidP="007B7DAC">
            <w:pPr>
              <w:rPr>
                <w:rFonts w:cs="Arial"/>
                <w:bCs/>
                <w:iCs/>
              </w:rPr>
            </w:pPr>
            <w:r w:rsidRPr="00E041F5">
              <w:rPr>
                <w:rFonts w:cs="Arial"/>
                <w:bCs/>
                <w:iCs/>
              </w:rPr>
              <w:t>Fahrender Gesell</w:t>
            </w:r>
          </w:p>
          <w:p w:rsidR="009A156D" w:rsidRPr="00E041F5" w:rsidRDefault="009A156D" w:rsidP="007B7DAC">
            <w:pPr>
              <w:rPr>
                <w:rFonts w:cs="Arial"/>
                <w:bCs/>
                <w:iCs/>
              </w:rPr>
            </w:pPr>
            <w:r w:rsidRPr="00E041F5">
              <w:rPr>
                <w:rFonts w:cs="Arial"/>
                <w:bCs/>
                <w:iCs/>
              </w:rPr>
              <w:t>Handlungsreisender</w:t>
            </w:r>
          </w:p>
          <w:p w:rsidR="009A156D" w:rsidRPr="00151A10" w:rsidRDefault="009A156D" w:rsidP="003256B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Ironman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Landstreicher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Langstreckenläufer </w:t>
            </w:r>
          </w:p>
          <w:p w:rsidR="009A156D" w:rsidRPr="00151A10" w:rsidRDefault="009A156D" w:rsidP="003256B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Marathonläufer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Nachläufer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Nachfolger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Ortskundiger</w:t>
            </w:r>
          </w:p>
          <w:p w:rsidR="009A156D" w:rsidRPr="00151A10" w:rsidRDefault="009A156D" w:rsidP="003256B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Reisebekanntschaft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Reiseleitung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Reisender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Straßenarbeiter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Streckentaucher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Streetworker </w:t>
            </w:r>
          </w:p>
          <w:p w:rsidR="009A156D" w:rsidRPr="00F63F60" w:rsidRDefault="009A156D" w:rsidP="007B7DAC">
            <w:pPr>
              <w:rPr>
                <w:rFonts w:cs="Arial"/>
              </w:rPr>
            </w:pPr>
            <w:r>
              <w:rPr>
                <w:rFonts w:cs="Arial"/>
              </w:rPr>
              <w:t>Tourist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Vorgänger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Vorläufer </w:t>
            </w:r>
          </w:p>
          <w:p w:rsidR="009A156D" w:rsidRDefault="009A156D" w:rsidP="007B7DAC">
            <w:pPr>
              <w:rPr>
                <w:rFonts w:cs="Arial"/>
              </w:rPr>
            </w:pPr>
            <w:r>
              <w:rPr>
                <w:rFonts w:cs="Arial"/>
              </w:rPr>
              <w:t>Wanderarbeiter</w:t>
            </w:r>
          </w:p>
          <w:p w:rsidR="009A156D" w:rsidRPr="00F63F60" w:rsidRDefault="009A156D" w:rsidP="007B7DAC">
            <w:pPr>
              <w:rPr>
                <w:rFonts w:cs="Arial"/>
              </w:rPr>
            </w:pPr>
            <w:r>
              <w:rPr>
                <w:rFonts w:cs="Arial"/>
              </w:rPr>
              <w:t>Wandergesell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Wegbegleiter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Wegbereiter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Wegelagerer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Weggefährte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Einbahnstraße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Kreuzung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Kurve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Poleposition </w:t>
            </w:r>
          </w:p>
          <w:p w:rsidR="009A156D" w:rsidRDefault="009A156D" w:rsidP="007B7DAC">
            <w:pPr>
              <w:rPr>
                <w:rFonts w:cs="Arial"/>
              </w:rPr>
            </w:pPr>
            <w:r>
              <w:rPr>
                <w:rFonts w:cs="Arial"/>
              </w:rPr>
              <w:t>Start</w:t>
            </w:r>
          </w:p>
          <w:p w:rsidR="009A156D" w:rsidRDefault="009A156D" w:rsidP="007B7DAC">
            <w:pPr>
              <w:rPr>
                <w:rFonts w:cs="Arial"/>
              </w:rPr>
            </w:pPr>
            <w:r>
              <w:rPr>
                <w:rFonts w:cs="Arial"/>
              </w:rPr>
              <w:t>Startlinie</w:t>
            </w:r>
          </w:p>
          <w:p w:rsidR="009A156D" w:rsidRDefault="009A156D" w:rsidP="007B7DAC">
            <w:pPr>
              <w:rPr>
                <w:rFonts w:cs="Arial"/>
              </w:rPr>
            </w:pPr>
            <w:r>
              <w:rPr>
                <w:rFonts w:cs="Arial"/>
              </w:rPr>
              <w:t>Steilkurve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Weg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Ziel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Ziellinie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 w:rsidP="00890D82">
            <w:pPr>
              <w:rPr>
                <w:rFonts w:cs="Arial"/>
              </w:rPr>
            </w:pPr>
            <w:r>
              <w:rPr>
                <w:rFonts w:cs="Arial"/>
              </w:rPr>
              <w:t>Bildungsreise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Eiltempo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Endspurt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Hetzjagd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im Nu </w:t>
            </w:r>
          </w:p>
          <w:p w:rsidR="009A156D" w:rsidRDefault="009A156D" w:rsidP="00890D82">
            <w:pPr>
              <w:rPr>
                <w:rFonts w:cs="Arial"/>
              </w:rPr>
            </w:pPr>
            <w:r>
              <w:rPr>
                <w:rFonts w:cs="Arial"/>
              </w:rPr>
              <w:t>Reise</w:t>
            </w:r>
          </w:p>
          <w:p w:rsidR="009A156D" w:rsidRDefault="009A156D" w:rsidP="00890D82">
            <w:pPr>
              <w:rPr>
                <w:rFonts w:cs="Arial"/>
              </w:rPr>
            </w:pPr>
            <w:r>
              <w:rPr>
                <w:rFonts w:cs="Arial"/>
              </w:rPr>
              <w:t>Rundreise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Startflagge </w:t>
            </w:r>
          </w:p>
          <w:p w:rsidR="009A156D" w:rsidRDefault="009A156D" w:rsidP="00890D82">
            <w:pPr>
              <w:rPr>
                <w:rFonts w:cs="Arial"/>
              </w:rPr>
            </w:pPr>
            <w:r>
              <w:rPr>
                <w:rFonts w:cs="Arial"/>
              </w:rPr>
              <w:t>Strecke</w:t>
            </w:r>
          </w:p>
          <w:p w:rsidR="009A156D" w:rsidRDefault="009A156D" w:rsidP="00890D82">
            <w:pPr>
              <w:rPr>
                <w:rFonts w:cs="Arial"/>
              </w:rPr>
            </w:pPr>
            <w:r>
              <w:rPr>
                <w:rFonts w:cs="Arial"/>
              </w:rPr>
              <w:t>Tagesreise</w:t>
            </w:r>
          </w:p>
          <w:p w:rsidR="009A156D" w:rsidRPr="00F63F60" w:rsidRDefault="009A156D" w:rsidP="00890D82">
            <w:pPr>
              <w:rPr>
                <w:rFonts w:cs="Arial"/>
              </w:rPr>
            </w:pPr>
            <w:r>
              <w:rPr>
                <w:rFonts w:cs="Arial"/>
              </w:rPr>
              <w:t>Tour</w:t>
            </w:r>
          </w:p>
          <w:p w:rsidR="009A156D" w:rsidRDefault="009A156D" w:rsidP="00890D82">
            <w:pPr>
              <w:rPr>
                <w:rFonts w:cs="Arial"/>
              </w:rPr>
            </w:pPr>
            <w:r>
              <w:rPr>
                <w:rFonts w:cs="Arial"/>
              </w:rPr>
              <w:t>Urlaubsreise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Wegegeld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Wegezoll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Wegweiser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Wegzehrung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Zeitraffer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Zielflagge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anspornen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anstacheln </w:t>
            </w:r>
          </w:p>
          <w:p w:rsidR="009A156D" w:rsidRDefault="009A156D" w:rsidP="00890D82">
            <w:pPr>
              <w:rPr>
                <w:rFonts w:cs="Arial"/>
              </w:rPr>
            </w:pPr>
            <w:r>
              <w:rPr>
                <w:rFonts w:cs="Arial"/>
              </w:rPr>
              <w:t>auswandern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>fahren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fegen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flitzen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>gehen</w:t>
            </w:r>
            <w:r>
              <w:rPr>
                <w:rFonts w:cs="Arial"/>
              </w:rPr>
              <w:t xml:space="preserve"> </w:t>
            </w:r>
          </w:p>
          <w:p w:rsidR="009A156D" w:rsidRDefault="009A156D" w:rsidP="00890D82">
            <w:pPr>
              <w:rPr>
                <w:rFonts w:cs="Arial"/>
              </w:rPr>
            </w:pPr>
            <w:r>
              <w:rPr>
                <w:rFonts w:cs="Arial"/>
              </w:rPr>
              <w:t>laufen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hasten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hetzen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huschen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preschen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reisen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scheuchen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>schreiten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sputen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überschlagen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vorankommen </w:t>
            </w:r>
          </w:p>
          <w:p w:rsidR="009A156D" w:rsidRDefault="009A156D" w:rsidP="00D02093">
            <w:pPr>
              <w:rPr>
                <w:rFonts w:cs="Arial"/>
              </w:rPr>
            </w:pPr>
            <w:r>
              <w:rPr>
                <w:rFonts w:cs="Arial"/>
              </w:rPr>
              <w:t>wandern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zumachen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abschüssig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atemberaubend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bergab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bergauf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direkt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geradeweg </w:t>
            </w:r>
          </w:p>
          <w:p w:rsidR="009A156D" w:rsidRPr="00151A10" w:rsidRDefault="009A156D" w:rsidP="00D0209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geradlinig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kurvig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steinig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zielstrebig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auf dem schnellsten Wege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führt kein Weg zurück!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Es war ein langer und steiniger Weg!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Point of no return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Vor uns liegt ein steiniger Weg!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Weg und Steg / weder Weg noch Steg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Hier trennen sich unsere Wege!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2C11C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an </w:t>
            </w: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führt kein Weg vorbei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nirgendwo hin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dorniger Weg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ausweglose Situation </w:t>
            </w:r>
          </w:p>
          <w:p w:rsidR="009A156D" w:rsidRPr="00151A10" w:rsidRDefault="009A156D" w:rsidP="002C11C3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</w:t>
            </w: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hat es noch gute Wege</w:t>
            </w:r>
          </w:p>
          <w:p w:rsidR="009A156D" w:rsidRPr="00151A10" w:rsidRDefault="009A156D" w:rsidP="006A266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von jemandem aus dem Weg geräumt</w:t>
            </w:r>
          </w:p>
          <w:p w:rsidR="009A156D" w:rsidRPr="00151A10" w:rsidRDefault="009A156D" w:rsidP="006A266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von jemandem zur Strecke gebracht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baut / schlägt jemandem eine Brücke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bewältigt einen steilen Anstieg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bleibt auf der Strecke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bleibt auf halbem Wege stecken / stehen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bricht alle Brücken hinter sich ab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bringt etwas / jemanden zur Strecke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jemanden auf den rechten Weg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bringt jemanden vom rechten Weg ab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ebnet / vertritt jemandem den Weg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folgt einer Spur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/ ist auf Reisen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geht / macht seinen Weg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den Weg des geringsten Widerstandes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eigene / getrennte / neue Wege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gerät in eine Sackgasse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gibt jemandem etwas mit auf den Weg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auf dem besten / richtigen / falschen Wege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auf dem Holzweg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weit gekommen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etwas (einen Prozess) nicht mehr umkehren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kehrt auf halbem Wege um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an eine Wegkreuzung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kommt jemandem auf halbem Wege entgegen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vom rechten Pfad / Weg ab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kratzt die Kurve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kriegt die Kurve </w:t>
            </w:r>
          </w:p>
          <w:p w:rsidR="009A156D" w:rsidRPr="00151A10" w:rsidRDefault="009A156D" w:rsidP="00D02093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lässt alles hinter sich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legt einer Sache nichts in den Weg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legt jemandem Hindernisse / Steine in den Weg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sich auf den Weg / die Reise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nimmt den Weg zwischen die Beine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räumt etwas / jemanden aus dem Weg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räumt jemandem Hindernisse / Steine aus dem Weg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schickt jemanden auf die Reise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schickt jemanden in die Wüste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schneidet jemandem den Weg ab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am Scheideweg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jemandem im Weg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sich selbst im Wege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stellt sich jemandem in den Weg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traut einer Sache nicht über den Weg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trifft jemanden auf halbem Wege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tritt seine letzte Reise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verlässt ausgetretene Pfade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verpasst die Ausfahrt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wandelt auf verschlungenen Pfaden </w:t>
            </w:r>
          </w:p>
          <w:p w:rsidR="009A156D" w:rsidRPr="00151A10" w:rsidRDefault="009A156D" w:rsidP="006A266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 den rechten Weg gebracht</w:t>
            </w:r>
          </w:p>
          <w:p w:rsidR="009A156D" w:rsidRPr="00151A10" w:rsidRDefault="009A156D" w:rsidP="006A266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 die Reise geschickt</w:t>
            </w:r>
          </w:p>
          <w:p w:rsidR="009A156D" w:rsidRPr="00151A10" w:rsidRDefault="009A156D" w:rsidP="006A266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in die Wüste geschickt </w:t>
            </w:r>
          </w:p>
          <w:p w:rsidR="009A156D" w:rsidRPr="00151A10" w:rsidRDefault="009A156D" w:rsidP="006A266B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von jemandem aus dem Weg geräumt</w:t>
            </w:r>
          </w:p>
          <w:p w:rsidR="009A156D" w:rsidRPr="00151A10" w:rsidRDefault="009A156D" w:rsidP="006A266B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...wird von jemandem zur Strecke gebracht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6A266B">
            <w:pPr>
              <w:ind w:left="283"/>
              <w:jc w:val="left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kommt jemand auf halbem Wege entgegen</w:t>
            </w:r>
          </w:p>
          <w:p w:rsidR="009A156D" w:rsidRPr="00151A10" w:rsidRDefault="009A156D" w:rsidP="006A266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stehen alle Wege offen</w:t>
            </w:r>
          </w:p>
          <w:p w:rsidR="009A156D" w:rsidRPr="00151A10" w:rsidRDefault="009A156D" w:rsidP="006A266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jemand im Weg</w:t>
            </w:r>
          </w:p>
          <w:p w:rsidR="009A156D" w:rsidRPr="00151A10" w:rsidRDefault="009A156D" w:rsidP="006A266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stellt sich jemand in den Weg</w:t>
            </w:r>
          </w:p>
          <w:p w:rsidR="009A156D" w:rsidRPr="00151A10" w:rsidRDefault="009A156D" w:rsidP="006A266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werden Hindernisse / Steine aus dem Weg geräumt</w:t>
            </w:r>
          </w:p>
          <w:p w:rsidR="009A156D" w:rsidRPr="00151A10" w:rsidRDefault="009A156D" w:rsidP="006A266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werden Hindernisse / Steine in den Weg gelegt</w:t>
            </w:r>
          </w:p>
          <w:p w:rsidR="009A156D" w:rsidRPr="00151A10" w:rsidRDefault="009A156D" w:rsidP="006A266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der Weg abgeschnitten</w:t>
            </w:r>
          </w:p>
          <w:p w:rsidR="009A156D" w:rsidRPr="00151A10" w:rsidRDefault="009A156D" w:rsidP="006A266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der Weg geebnet / vertreten</w:t>
            </w:r>
          </w:p>
          <w:p w:rsidR="009A156D" w:rsidRPr="00151A10" w:rsidRDefault="009A156D" w:rsidP="006A266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eine Brücke gebaut / geschlagen</w:t>
            </w:r>
          </w:p>
          <w:p w:rsidR="009A156D" w:rsidRPr="00151A10" w:rsidRDefault="009A156D" w:rsidP="006A266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etwas mit auf den Weg gegeben</w:t>
            </w:r>
          </w:p>
          <w:p w:rsidR="009A156D" w:rsidRPr="00151A10" w:rsidRDefault="009A156D" w:rsidP="006A266B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Default="009A156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Auch der längste Weg beginnt mit dem ersten Schritt.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Aus den Steinen, die man dir in den Weg legt, kannst du dir eine Treppe bauen.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Besser schlecht im Auto gefahren als gut zu Fuß gegangen.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Weg ist das Ziel!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Weg zur Hölle ist mit guten Vorsätzen gepflastert.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rollender Stein setzt kein Moos an.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Geschehene Dinge haben keine Umkehr.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Gottes Wege sind unergründlich.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Langsam, aber sicher.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Nicht auf der graden Straße, sondern auf Umwegen findet man das Leben.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Reisende soll man nicht aufhalten.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Alle / viele Wege führen nach Rom.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Von den Worten zu den Taten ist es ein weiter Weg.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Wege entstehen beim Gehen.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einer eine Reise tut, dann kann er was erzählen.</w:t>
            </w:r>
          </w:p>
          <w:p w:rsidR="009A156D" w:rsidRPr="00DF4730" w:rsidRDefault="009A156D" w:rsidP="00DF4730">
            <w:pPr>
              <w:rPr>
                <w:rFonts w:cs="Arial"/>
              </w:rPr>
            </w:pPr>
            <w:r>
              <w:rPr>
                <w:rFonts w:cs="Arial"/>
              </w:rPr>
              <w:t>Wer nicht weiß</w:t>
            </w:r>
            <w:r w:rsidRPr="00DF4730">
              <w:rPr>
                <w:rFonts w:cs="Arial"/>
              </w:rPr>
              <w:t>, wo er hin will, braucht sich nicht zu wundern, wenn er ganz woanders ankommt.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Wo ein Adler nicht fort kann, findet eine Fliege noch zehn Wege.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Wo ein Wille ist, ist auch ein Weg.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74" w:name="_Toc295382982"/>
            <w:r w:rsidRPr="00151A10">
              <w:t>Autos, Karren und Rennsport</w:t>
            </w:r>
            <w:bookmarkEnd w:id="74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Anhalter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Autobesitzer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Beifahrer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Boxenluder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Brummifahrer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Busfahrer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Chauffeur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Fahranfänger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Fahrschüler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Fahrzeugbesitzer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Fahrzeugführer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Fahrzeughalter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Fernfahrer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Führerscheinbewerber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Geisterfahrer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Insasse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Kutscher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Mitfahrer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Pannenhelfer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Rennfahrer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Rennfahrer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Rennleitung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Trittbrettfahrer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Auto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Autobahn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Beifahrersitz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Fahrzeugpark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Fuhrpark </w:t>
            </w:r>
          </w:p>
          <w:p w:rsidR="009A156D" w:rsidRPr="00F63F60" w:rsidRDefault="009A156D" w:rsidP="004B39F1">
            <w:pPr>
              <w:rPr>
                <w:rFonts w:cs="Arial"/>
              </w:rPr>
            </w:pPr>
            <w:r>
              <w:rPr>
                <w:rFonts w:cs="Arial"/>
              </w:rPr>
              <w:t>Rasthof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Waschanlage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Automodell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Autowrack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Beiwagen </w:t>
            </w:r>
          </w:p>
          <w:p w:rsidR="009A156D" w:rsidRPr="00E70677" w:rsidRDefault="009A156D" w:rsidP="004B39F1">
            <w:pPr>
              <w:rPr>
                <w:rFonts w:cs="Arial"/>
              </w:rPr>
            </w:pPr>
            <w:r>
              <w:rPr>
                <w:rFonts w:cs="Arial"/>
              </w:rPr>
              <w:t>Bleifuß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Brummi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Dienstfahrzeug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Dieselantrieb -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Dreitürer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Elektroauto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Elektrofahrzeug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Elektromobil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Erdgasantrieb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Fahrgefühl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Fahrgemeinschaft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Fahrstunde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Familienauto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Flitzer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Fortbewegungsmittel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Frontantrieb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Fronttriebler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Fünftürer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Gebrauchtwagen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Geschäftswagen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Gurke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Heckantrieb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Hupkonzert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Hybridantrieb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Idiotentest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Jahreswagen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Kavalierstart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Kofferraum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Kolbenfresser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Lahme Ente </w:t>
            </w:r>
          </w:p>
          <w:p w:rsidR="009A156D" w:rsidRPr="00F63F60" w:rsidRDefault="009A156D" w:rsidP="004B39F1">
            <w:pPr>
              <w:rPr>
                <w:rFonts w:cs="Arial"/>
              </w:rPr>
            </w:pPr>
            <w:r>
              <w:rPr>
                <w:rFonts w:cs="Arial"/>
              </w:rPr>
              <w:t>Leukoplastbomber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Leihwagen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Luxusauto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Luxuskarosse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Luxuslimousine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Luxusschlitten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Luxuswagen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Mietwagen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Mitfahrgelegenheit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Mittelklassewagen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Montagsauto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Neuwagen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Nobelkarosse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Oldtimer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Ottomotor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Polizeiauto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Polizeifahrzeug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Polizeiwagen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Radnabe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Reifenwechsel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Rollwiderstand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Rostlaube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Sammeltaxi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Schlitten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Schrottkarre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Schrottkiste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Solarmobil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Straßenlage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Totalschaden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Turbodiesel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Unfallwagen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Vorführwagen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Viertürer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Vierzylinder (Sechs-, Acht-, Zehn-, Zwölf-)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Zweitwagen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abbiegen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abbremsen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anfahren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anpeitschen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anspringen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auftanken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beschleunigen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betanken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bremsen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chauffieren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einbiegen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einlenken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einparken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fahren </w:t>
            </w:r>
          </w:p>
          <w:p w:rsidR="009A156D" w:rsidRPr="00F63F60" w:rsidRDefault="009A156D" w:rsidP="004B39F1">
            <w:pPr>
              <w:rPr>
                <w:rFonts w:cs="Arial"/>
              </w:rPr>
            </w:pPr>
            <w:r>
              <w:rPr>
                <w:rFonts w:cs="Arial"/>
              </w:rPr>
              <w:t>Gas geben</w:t>
            </w:r>
          </w:p>
          <w:p w:rsidR="009A156D" w:rsidRPr="00F63F60" w:rsidRDefault="009A156D" w:rsidP="004B39F1">
            <w:pPr>
              <w:rPr>
                <w:rFonts w:cs="Arial"/>
              </w:rPr>
            </w:pPr>
            <w:r>
              <w:rPr>
                <w:rFonts w:cs="Arial"/>
              </w:rPr>
              <w:t>Gummi geben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gurken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holpern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kuppeln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rennen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schalten </w:t>
            </w:r>
          </w:p>
          <w:p w:rsidR="009A156D" w:rsidRPr="00F63F60" w:rsidRDefault="009A156D" w:rsidP="004B39F1">
            <w:pPr>
              <w:rPr>
                <w:rFonts w:cs="Arial"/>
              </w:rPr>
            </w:pPr>
            <w:r>
              <w:rPr>
                <w:rFonts w:cs="Arial"/>
              </w:rPr>
              <w:t>Stoff geben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zügeln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zurücksetzen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fahrbereit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fahrtüchtig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fahruntüchtig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hochtourig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niedertourig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rasant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verkehrssicher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Auto und Wagen allgemein: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dreht am Rad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fährt / pinkelt / pisst jemandem an den Karren / an den Wagen</w:t>
            </w:r>
          </w:p>
          <w:p w:rsidR="009A156D" w:rsidRPr="00151A10" w:rsidRDefault="009A156D">
            <w:pPr>
              <w:tabs>
                <w:tab w:val="left" w:pos="5853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guckt wie ein Auto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das fünfte Rad am Wagen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sich nicht vor jemandes Wagen spannen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wartet ab / sieht, wie der Wagen läuft</w:t>
            </w:r>
          </w:p>
          <w:p w:rsidR="009A156D" w:rsidRPr="00151A10" w:rsidRDefault="009A156D" w:rsidP="006A266B">
            <w:pPr>
              <w:rPr>
                <w:rFonts w:cs="Arial"/>
              </w:rPr>
            </w:pPr>
          </w:p>
          <w:p w:rsidR="009A156D" w:rsidRPr="00151A10" w:rsidRDefault="009A156D" w:rsidP="006A266B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0D7991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an den Karren gefahren / gepinkelt / gepisst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fahren:</w:t>
            </w:r>
          </w:p>
          <w:p w:rsidR="009A156D" w:rsidRPr="00151A10" w:rsidRDefault="009A156D" w:rsidP="003C146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ja abgefahren!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festgefahren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zum aus der Haut fahren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wie geschmiert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etwas vor die Wand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im Windschatten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fährt jemandem in die Beine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fährt jemandem in die Parade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über Rot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fährt wie die Feuerwehr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zur Hölle / soll zur Hölle fahren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grünes Licht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gibt Gas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gibt Gummi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gibt Stoff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freie Fahrt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etwas fahren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mit dem Gas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0D7991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0D7991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in die Beine gefahren</w:t>
            </w:r>
          </w:p>
          <w:p w:rsidR="009A156D" w:rsidRDefault="009A156D" w:rsidP="000D7991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>... wird in die Parade gefahren</w:t>
            </w:r>
          </w:p>
          <w:p w:rsidR="009A156D" w:rsidRPr="00151A10" w:rsidRDefault="009A156D" w:rsidP="000D7991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grünes Licht gegeben</w:t>
            </w:r>
          </w:p>
          <w:p w:rsidR="009A156D" w:rsidRPr="00151A10" w:rsidRDefault="009A156D" w:rsidP="000D7991">
            <w:pPr>
              <w:ind w:left="283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schneller: </w:t>
            </w:r>
          </w:p>
          <w:p w:rsidR="009A156D" w:rsidRPr="00151A10" w:rsidRDefault="009A156D" w:rsidP="003C146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auf dem schnellsten Weg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auf die Schnelle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auf Hochtouren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in die Gänge / in Gang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drückt auf die Tube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Gas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Rückenwind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in die Gänge / in Gang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den Turbo 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schaltet einen Gang hoch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3C146A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langsamer: </w:t>
            </w:r>
          </w:p>
          <w:p w:rsidR="009A156D" w:rsidRPr="00151A10" w:rsidRDefault="009A156D" w:rsidP="003C146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3C146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Langsam, aber sicher!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im Leerlauf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bremst jemanden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mit angezogener Handbremse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hinterlässt eine Bremsspur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im Leerlauf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schaltet einen Gang rauf / runter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tritt auf die Bremse </w:t>
            </w:r>
          </w:p>
          <w:p w:rsidR="009A156D" w:rsidRPr="00151A10" w:rsidRDefault="009A156D" w:rsidP="000D799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ausgebremst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Rennen:</w:t>
            </w:r>
          </w:p>
          <w:p w:rsidR="009A156D" w:rsidRPr="00151A10" w:rsidRDefault="009A156D" w:rsidP="003C146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Rennen ist gelaufen!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Zeichen stehen auf Start!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 totes Rennen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tabs>
                <w:tab w:val="left" w:pos="3760"/>
              </w:tabs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tabs>
                <w:tab w:val="left" w:pos="3760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längst überholt </w:t>
            </w:r>
          </w:p>
          <w:p w:rsidR="009A156D" w:rsidRPr="00151A10" w:rsidRDefault="009A156D">
            <w:pPr>
              <w:tabs>
                <w:tab w:val="left" w:pos="3760"/>
              </w:tabs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bleibt auf der Strecke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dreht eine Ehrenrunde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über die Ziellinie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auf der Zielgeraden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im / aus dem Rennen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gut im Rennen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das Rennen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etwas in einer Tour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schießt über das Ziel hinaus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zum Endspurt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jemanden aus dem Rennen </w:t>
            </w:r>
          </w:p>
          <w:p w:rsidR="009A156D" w:rsidRPr="00151A10" w:rsidRDefault="009A156D" w:rsidP="000D799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aus dem Rennen geworfen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Karren und Kutschen:</w:t>
            </w:r>
          </w:p>
          <w:p w:rsidR="009A156D" w:rsidRPr="00151A10" w:rsidRDefault="009A156D" w:rsidP="001B348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Karren / die Karre ist (total / völlig) verfahren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Karren / die Karre steckt (total / völlig) im Dreck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 xml:space="preserve">jemand ...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bindet jemandem einen Klotz ans Bein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erteilt jemandem eine Abfuhr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/ pinkelt jemandem an den Karren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den Karren / die Karre in den Dreck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den Karren / die Karre vor die Wand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kutschiert jemanden herum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den Karren / die Karre einfach laufen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sich vor jemandes Karren spannen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sich mächtig ins Zeug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spannt jemanden vor den eigenen Karren </w:t>
            </w:r>
          </w:p>
          <w:p w:rsidR="009A156D" w:rsidRPr="00151A10" w:rsidRDefault="009A156D" w:rsidP="000D799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von jemandem herumkutschiert</w:t>
            </w:r>
          </w:p>
          <w:p w:rsidR="009A156D" w:rsidRPr="00151A10" w:rsidRDefault="009A156D" w:rsidP="000D799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vor den eigenen Karren gespannt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den Karren / die Karre aus dem Dreck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0D7991">
            <w:pPr>
              <w:tabs>
                <w:tab w:val="left" w:pos="2555"/>
              </w:tabs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0D7991">
            <w:pPr>
              <w:tabs>
                <w:tab w:val="left" w:pos="2555"/>
              </w:tabs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eine Abfuhr erteilt </w:t>
            </w:r>
          </w:p>
          <w:p w:rsidR="009A156D" w:rsidRPr="00151A10" w:rsidRDefault="009A156D" w:rsidP="000D7991">
            <w:pPr>
              <w:tabs>
                <w:tab w:val="left" w:pos="2555"/>
              </w:tabs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 Klotz ans Bein gebunden</w:t>
            </w:r>
          </w:p>
          <w:p w:rsidR="009A156D" w:rsidRPr="00151A10" w:rsidRDefault="009A156D">
            <w:pPr>
              <w:tabs>
                <w:tab w:val="left" w:pos="2555"/>
              </w:tabs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2D73F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Alte Karren gerne knarren.</w:t>
            </w:r>
          </w:p>
          <w:p w:rsidR="009A156D" w:rsidRPr="00151A10" w:rsidRDefault="009A156D" w:rsidP="002D73F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Auf alten Rädern lernt man Fahren.</w:t>
            </w:r>
          </w:p>
          <w:p w:rsidR="009A156D" w:rsidRPr="00151A10" w:rsidRDefault="009A156D" w:rsidP="002D73F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Besser demütig gefahren als stolz zu Fuß gegangen.</w:t>
            </w:r>
          </w:p>
          <w:p w:rsidR="009A156D" w:rsidRPr="00151A10" w:rsidRDefault="009A156D" w:rsidP="002D73F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Rad, das am lautesten quietscht, bekommt das meiste Fett.</w:t>
            </w:r>
          </w:p>
          <w:p w:rsidR="009A156D" w:rsidRPr="00151A10" w:rsidRDefault="009A156D" w:rsidP="002D73F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alter Karren knarrt so lange, bis er endlich bricht.</w:t>
            </w:r>
          </w:p>
          <w:p w:rsidR="009A156D" w:rsidRPr="00151A10" w:rsidRDefault="009A156D" w:rsidP="002D73F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Leere Wagen klappern am meisten.</w:t>
            </w:r>
          </w:p>
          <w:p w:rsidR="009A156D" w:rsidRPr="00151A10" w:rsidRDefault="009A156D" w:rsidP="002D73F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den Karren in den Dreck geschoben hat, soll ihn auch wieder herausziehen.</w:t>
            </w:r>
          </w:p>
          <w:p w:rsidR="009A156D" w:rsidRPr="00151A10" w:rsidRDefault="009A156D" w:rsidP="002D73F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gut schmiert, der gut fährt.</w:t>
            </w:r>
          </w:p>
          <w:p w:rsidR="009A156D" w:rsidRPr="00151A10" w:rsidRDefault="009A156D" w:rsidP="002D73FF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schief ladet, hat böse fahren.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75" w:name="_Toc295382983"/>
            <w:r w:rsidRPr="00151A10">
              <w:t>Züge</w:t>
            </w:r>
            <w:bookmarkEnd w:id="75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Bahndirektion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Fahrpersonal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Kontrolleur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Schaffner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Weichensteller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Zugabfertiger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Zugbegleiter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Zugführer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Zugpersonal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Abstellgleis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Bahnhof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Bahnsteig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Gepäckwagen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Kinderabteil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Lokführerhäuschen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Lokomotive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Schaffnerhäuschen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Speisewagen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Zugbistro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1. Klasse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2. Klasse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Abfahrt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Ankunft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Billet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D-Zug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Fahrkarte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Fahrkartenautomat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Fahrplan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Freifahrtschein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Kupplung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Notbremse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Oberleitung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Schiene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Schienen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Schienenstrang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Ticket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Weiche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abfahren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ankommen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Dampf ablassen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einheizen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einsteigen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einstellen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rangieren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rattern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spuren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umsteigen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Weichen stellen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eingleisig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einspurig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fahrplanmäßig </w:t>
            </w:r>
          </w:p>
          <w:p w:rsidR="009A156D" w:rsidRPr="00151A10" w:rsidRDefault="009A156D">
            <w:pPr>
              <w:ind w:right="242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großspurig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kleinspurig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pünktlich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verspätet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zügig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zweigleisig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zweispurig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Zug ist abgefahren!</w:t>
            </w:r>
          </w:p>
          <w:p w:rsidR="009A156D" w:rsidRPr="00151A10" w:rsidRDefault="009A156D" w:rsidP="008C11BF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alter Mann ist doch kein D-Zug!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fährt ein Zug nach Nirgendwo.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ist höchste Eisenbahn!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Mit Volldampf (voraus)!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zügig voran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 xml:space="preserve">jemand ...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bleibt auf der Spur bleibt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jemanden auf Spur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fährt zweigleisig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gerät aufs falsche Gleis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Dampf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Zug durch die Gemeinde </w:t>
            </w:r>
          </w:p>
          <w:p w:rsidR="009A156D" w:rsidRPr="00151A10" w:rsidRDefault="009A156D" w:rsidP="008926BC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macht etwas, dass die Funken stieben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Dampf ablassen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schiebt jemanden aufs Abstellgleis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setzt den Kessel unter Dampf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sitzt im richtigen / falschen Zug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springt auf einen fahrenden Zug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stellt die Weichen (neu)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überfährt ein Stoppsignal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verkuppelt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versteht nur Bahnhof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wechselt die Spur </w:t>
            </w:r>
          </w:p>
          <w:p w:rsidR="009A156D" w:rsidRPr="00151A10" w:rsidRDefault="009A156D" w:rsidP="000D799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aufs Abstellgleis geschoben</w:t>
            </w:r>
          </w:p>
          <w:p w:rsidR="009A156D" w:rsidRPr="00151A10" w:rsidRDefault="009A156D" w:rsidP="000D799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 Spur gebracht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verkuppelt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die Notbremse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Bleib im Gleise, so fährst du nicht irre.</w:t>
            </w:r>
          </w:p>
          <w:p w:rsidR="009A156D" w:rsidRPr="00151A10" w:rsidRDefault="009A156D" w:rsidP="008C11BF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76" w:name="_Toc295382984"/>
            <w:r w:rsidRPr="00151A10">
              <w:t>Flugzeuge</w:t>
            </w:r>
            <w:bookmarkEnd w:id="76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Aufsteiger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Bruchpilot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Chefpilot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Flugaufsicht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Flugbegleiter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Fluggast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Fluglotse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Flugkapitän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Hobbyflieger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Kabinenpersonal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Kopilot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Kunstflieger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Pilot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Saftschubse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Steward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Stewardess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Überflieger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  <w:lang w:val="en-GB"/>
              </w:rPr>
            </w:pPr>
            <w:r w:rsidRPr="00151A10">
              <w:rPr>
                <w:rFonts w:cs="Arial"/>
                <w:b/>
                <w:bCs/>
                <w:iCs/>
                <w:lang w:val="en-GB"/>
              </w:rPr>
              <w:t>Orte:</w:t>
            </w:r>
          </w:p>
          <w:p w:rsidR="009A156D" w:rsidRDefault="009A156D" w:rsidP="002F2714">
            <w:pPr>
              <w:rPr>
                <w:rFonts w:cs="Arial"/>
                <w:lang w:val="en-GB"/>
              </w:rPr>
            </w:pPr>
            <w:r w:rsidRPr="00F63F60">
              <w:rPr>
                <w:rFonts w:cs="Arial"/>
                <w:lang w:val="en-GB"/>
              </w:rPr>
              <w:t xml:space="preserve">Business Class </w:t>
            </w:r>
          </w:p>
          <w:p w:rsidR="009A156D" w:rsidRDefault="009A156D" w:rsidP="002F2714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Check-In</w:t>
            </w:r>
          </w:p>
          <w:p w:rsidR="009A156D" w:rsidRPr="00F63F60" w:rsidRDefault="009A156D" w:rsidP="002F2714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Cockpit</w:t>
            </w:r>
          </w:p>
          <w:p w:rsidR="009A156D" w:rsidRDefault="009A156D" w:rsidP="002F2714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Economy Class</w:t>
            </w:r>
          </w:p>
          <w:p w:rsidR="009A156D" w:rsidRDefault="009A156D" w:rsidP="002F2714">
            <w:pPr>
              <w:rPr>
                <w:rFonts w:cs="Arial"/>
                <w:lang w:val="en-GB"/>
              </w:rPr>
            </w:pPr>
            <w:r w:rsidRPr="00F63F60">
              <w:rPr>
                <w:rFonts w:cs="Arial"/>
                <w:lang w:val="en-GB"/>
              </w:rPr>
              <w:t xml:space="preserve">Düsenjet </w:t>
            </w:r>
          </w:p>
          <w:p w:rsidR="009A156D" w:rsidRPr="00F63F60" w:rsidRDefault="009A156D" w:rsidP="002F2714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Flughafen</w:t>
            </w:r>
          </w:p>
          <w:p w:rsidR="009A156D" w:rsidRDefault="009A156D" w:rsidP="002F2714">
            <w:pPr>
              <w:rPr>
                <w:rFonts w:cs="Arial"/>
                <w:lang w:val="en-GB"/>
              </w:rPr>
            </w:pPr>
            <w:r w:rsidRPr="00F63F60">
              <w:rPr>
                <w:rFonts w:cs="Arial"/>
                <w:lang w:val="en-GB"/>
              </w:rPr>
              <w:t xml:space="preserve">First Class </w:t>
            </w:r>
          </w:p>
          <w:p w:rsidR="009A156D" w:rsidRPr="00F20D5A" w:rsidRDefault="009A156D" w:rsidP="002F2714">
            <w:pPr>
              <w:rPr>
                <w:rFonts w:cs="Arial"/>
              </w:rPr>
            </w:pPr>
            <w:r w:rsidRPr="00F20D5A">
              <w:rPr>
                <w:rFonts w:cs="Arial"/>
              </w:rPr>
              <w:t>Gangway</w:t>
            </w:r>
          </w:p>
          <w:p w:rsidR="009A156D" w:rsidRPr="00F20D5A" w:rsidRDefault="009A156D" w:rsidP="002F2714">
            <w:pPr>
              <w:rPr>
                <w:rFonts w:cs="Arial"/>
              </w:rPr>
            </w:pPr>
            <w:r w:rsidRPr="00F20D5A">
              <w:rPr>
                <w:rFonts w:cs="Arial"/>
              </w:rPr>
              <w:t>Gate</w:t>
            </w:r>
          </w:p>
          <w:p w:rsidR="009A156D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Hangar</w:t>
            </w:r>
          </w:p>
          <w:p w:rsidR="009A156D" w:rsidRDefault="009A156D" w:rsidP="002F2714">
            <w:pPr>
              <w:rPr>
                <w:rFonts w:cs="Arial"/>
              </w:rPr>
            </w:pPr>
            <w:r w:rsidRPr="00F63F60">
              <w:rPr>
                <w:rFonts w:cs="Arial"/>
              </w:rPr>
              <w:t xml:space="preserve">Jet </w:t>
            </w:r>
          </w:p>
          <w:p w:rsidR="009A156D" w:rsidRPr="00F63F60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Kabine (Druck~, Passagier~)</w:t>
            </w:r>
          </w:p>
          <w:p w:rsidR="009A156D" w:rsidRDefault="009A156D" w:rsidP="002F2714">
            <w:pPr>
              <w:rPr>
                <w:rFonts w:cs="Arial"/>
              </w:rPr>
            </w:pPr>
            <w:r w:rsidRPr="00F63F60">
              <w:rPr>
                <w:rFonts w:cs="Arial"/>
              </w:rPr>
              <w:t xml:space="preserve">Passagierflugzeug </w:t>
            </w:r>
          </w:p>
          <w:p w:rsidR="009A156D" w:rsidRPr="00F63F60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Kampfjet</w:t>
            </w:r>
          </w:p>
          <w:p w:rsidR="009A156D" w:rsidRPr="00F63F60" w:rsidRDefault="009A156D" w:rsidP="002F2714">
            <w:pPr>
              <w:rPr>
                <w:rFonts w:cs="Arial"/>
              </w:rPr>
            </w:pPr>
            <w:r w:rsidRPr="00F63F60">
              <w:rPr>
                <w:rFonts w:cs="Arial"/>
              </w:rPr>
              <w:t xml:space="preserve">Rollbahn </w:t>
            </w:r>
          </w:p>
          <w:p w:rsidR="009A156D" w:rsidRPr="00F63F60" w:rsidRDefault="009A156D" w:rsidP="002F2714">
            <w:pPr>
              <w:rPr>
                <w:rFonts w:cs="Arial"/>
              </w:rPr>
            </w:pPr>
            <w:r w:rsidRPr="00F63F60">
              <w:rPr>
                <w:rFonts w:cs="Arial"/>
              </w:rPr>
              <w:t xml:space="preserve">Tower </w:t>
            </w:r>
          </w:p>
          <w:p w:rsidR="009A156D" w:rsidRPr="00151A10" w:rsidRDefault="009A156D" w:rsidP="002F2714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Airline</w:t>
            </w:r>
          </w:p>
          <w:p w:rsidR="009A156D" w:rsidRDefault="009A156D" w:rsidP="0098525F">
            <w:pPr>
              <w:rPr>
                <w:rFonts w:cs="Arial"/>
              </w:rPr>
            </w:pPr>
            <w:r>
              <w:rPr>
                <w:rFonts w:cs="Arial"/>
              </w:rPr>
              <w:t>Bilderbuchlandung</w:t>
            </w:r>
          </w:p>
          <w:p w:rsidR="009A156D" w:rsidRDefault="009A156D" w:rsidP="0098525F">
            <w:pPr>
              <w:rPr>
                <w:rFonts w:cs="Arial"/>
              </w:rPr>
            </w:pPr>
            <w:r>
              <w:rPr>
                <w:rFonts w:cs="Arial"/>
              </w:rPr>
              <w:t>Bilderbuchstart</w:t>
            </w:r>
          </w:p>
          <w:p w:rsidR="009A156D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Billigflieger</w:t>
            </w:r>
          </w:p>
          <w:p w:rsidR="009A156D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Düsen</w:t>
            </w:r>
          </w:p>
          <w:p w:rsidR="009A156D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Einflugschneise</w:t>
            </w:r>
          </w:p>
          <w:p w:rsidR="009A156D" w:rsidRDefault="009A156D" w:rsidP="002F2714">
            <w:pPr>
              <w:rPr>
                <w:rFonts w:cs="Arial"/>
              </w:rPr>
            </w:pPr>
            <w:r w:rsidRPr="00F63F60">
              <w:rPr>
                <w:rFonts w:cs="Arial"/>
              </w:rPr>
              <w:t xml:space="preserve">Fallschirm </w:t>
            </w:r>
          </w:p>
          <w:p w:rsidR="009A156D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Fahrwerk</w:t>
            </w:r>
          </w:p>
          <w:p w:rsidR="009A156D" w:rsidRPr="00F63F60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Flügel</w:t>
            </w:r>
          </w:p>
          <w:p w:rsidR="009A156D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Fluglärm</w:t>
            </w:r>
          </w:p>
          <w:p w:rsidR="009A156D" w:rsidRDefault="009A156D" w:rsidP="002F2714">
            <w:pPr>
              <w:rPr>
                <w:rFonts w:cs="Arial"/>
              </w:rPr>
            </w:pPr>
            <w:r w:rsidRPr="00F63F60">
              <w:rPr>
                <w:rFonts w:cs="Arial"/>
              </w:rPr>
              <w:t xml:space="preserve">Gleitflug </w:t>
            </w:r>
          </w:p>
          <w:p w:rsidR="009A156D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Kunstflug</w:t>
            </w:r>
          </w:p>
          <w:p w:rsidR="009A156D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Landeklappen</w:t>
            </w:r>
          </w:p>
          <w:p w:rsidR="009A156D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Landung, (Not~)</w:t>
            </w:r>
          </w:p>
          <w:p w:rsidR="009A156D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Leitwerk</w:t>
            </w:r>
          </w:p>
          <w:p w:rsidR="009A156D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Motoren</w:t>
            </w:r>
          </w:p>
          <w:p w:rsidR="009A156D" w:rsidRPr="00F63F60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Propeller</w:t>
            </w:r>
          </w:p>
          <w:p w:rsidR="009A156D" w:rsidRPr="00F63F60" w:rsidRDefault="009A156D" w:rsidP="002F2714">
            <w:pPr>
              <w:rPr>
                <w:rFonts w:cs="Arial"/>
              </w:rPr>
            </w:pPr>
            <w:r w:rsidRPr="00F63F60">
              <w:rPr>
                <w:rFonts w:cs="Arial"/>
              </w:rPr>
              <w:t xml:space="preserve">Reißleine </w:t>
            </w:r>
          </w:p>
          <w:p w:rsidR="009A156D" w:rsidRPr="00F63F60" w:rsidRDefault="009A156D" w:rsidP="002F2714">
            <w:pPr>
              <w:rPr>
                <w:rFonts w:cs="Arial"/>
              </w:rPr>
            </w:pPr>
            <w:r w:rsidRPr="00F63F60">
              <w:rPr>
                <w:rFonts w:cs="Arial"/>
              </w:rPr>
              <w:t xml:space="preserve">Schallmauer </w:t>
            </w:r>
          </w:p>
          <w:p w:rsidR="009A156D" w:rsidRDefault="009A156D" w:rsidP="002F2714">
            <w:pPr>
              <w:rPr>
                <w:rFonts w:cs="Arial"/>
              </w:rPr>
            </w:pPr>
            <w:r w:rsidRPr="00F63F60">
              <w:rPr>
                <w:rFonts w:cs="Arial"/>
              </w:rPr>
              <w:t xml:space="preserve">Sinkflug </w:t>
            </w:r>
          </w:p>
          <w:p w:rsidR="009A156D" w:rsidRPr="00F63F60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Start</w:t>
            </w:r>
          </w:p>
          <w:p w:rsidR="009A156D" w:rsidRDefault="009A156D" w:rsidP="002F2714">
            <w:pPr>
              <w:rPr>
                <w:rFonts w:cs="Arial"/>
              </w:rPr>
            </w:pPr>
            <w:r w:rsidRPr="00F63F60">
              <w:rPr>
                <w:rFonts w:cs="Arial"/>
              </w:rPr>
              <w:t xml:space="preserve">Sturzflug </w:t>
            </w:r>
          </w:p>
          <w:p w:rsidR="009A156D" w:rsidRPr="00F63F60" w:rsidRDefault="009A156D" w:rsidP="002F2714">
            <w:pPr>
              <w:rPr>
                <w:rFonts w:cs="Arial"/>
              </w:rPr>
            </w:pPr>
            <w:r>
              <w:rPr>
                <w:rFonts w:cs="Arial"/>
              </w:rPr>
              <w:t>Treibwerk</w:t>
            </w:r>
          </w:p>
          <w:p w:rsidR="009A156D" w:rsidRDefault="009A156D" w:rsidP="002F2714">
            <w:pPr>
              <w:rPr>
                <w:rFonts w:cs="Arial"/>
              </w:rPr>
            </w:pPr>
            <w:r w:rsidRPr="00F63F60">
              <w:rPr>
                <w:rFonts w:cs="Arial"/>
              </w:rPr>
              <w:t xml:space="preserve">Warteschleife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aufsteigen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dahin gleiten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düsen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gleiten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notlanden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rausfliegen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starten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trudeln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überfliegen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zwischenlanden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antriebslos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flügellahm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fluglahm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Zeit / der Tag / ... / verging wie im Fluge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 xml:space="preserve">jemand ...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fliegt auf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fliegt eine Biege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fliegt in die Luft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fliegt in hohem Bogen raus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fliegt raus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in den Sturzflug über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Überflieger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bei einer anderen Person nicht landen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landet im Hafen der Ehe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landet in der Gosse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Bruch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den Abflug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 Bruchlandung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 Punktlandung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zur Landung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die Reißleine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Default="009A156D" w:rsidP="00F04CB4">
            <w:pPr>
              <w:rPr>
                <w:rFonts w:cs="Arial"/>
              </w:rPr>
            </w:pPr>
            <w:r>
              <w:rPr>
                <w:rFonts w:cs="Arial"/>
              </w:rPr>
              <w:t>Runter</w:t>
            </w:r>
            <w:r w:rsidRPr="00151A10">
              <w:rPr>
                <w:rFonts w:cs="Arial"/>
              </w:rPr>
              <w:t xml:space="preserve"> kommen sie immer.</w:t>
            </w:r>
          </w:p>
          <w:p w:rsidR="009A156D" w:rsidRDefault="009A156D" w:rsidP="00F04CB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Runter kommt man </w:t>
            </w:r>
            <w:r>
              <w:rPr>
                <w:rFonts w:cs="Arial"/>
              </w:rPr>
              <w:t xml:space="preserve">immer. </w:t>
            </w:r>
          </w:p>
          <w:p w:rsidR="009A156D" w:rsidRPr="00151A10" w:rsidRDefault="009A156D" w:rsidP="00F04CB4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114"/>
        <w:rPr>
          <w:rFonts w:cs="Arial"/>
        </w:rPr>
      </w:pPr>
    </w:p>
    <w:p w:rsidR="009A156D" w:rsidRPr="00151A10" w:rsidRDefault="009A156D">
      <w:pPr>
        <w:ind w:left="114"/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E32B9F">
      <w:pPr>
        <w:pStyle w:val="Heading3"/>
      </w:pPr>
      <w:bookmarkStart w:id="77" w:name="_Toc295382985"/>
      <w:r w:rsidRPr="00151A10">
        <w:t>Schifffahrt und Fischerei</w:t>
      </w:r>
      <w:bookmarkEnd w:id="77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78" w:name="_Toc295382986"/>
            <w:r>
              <w:t>Schifffahrt</w:t>
            </w:r>
            <w:bookmarkEnd w:id="78"/>
          </w:p>
          <w:p w:rsidR="009A156D" w:rsidRPr="00151A10" w:rsidRDefault="009A156D">
            <w:pPr>
              <w:rPr>
                <w:rFonts w:cs="Arial"/>
                <w:b/>
                <w:bCs/>
              </w:rPr>
            </w:pPr>
            <w:r w:rsidRPr="00151A10">
              <w:rPr>
                <w:rFonts w:cs="Arial"/>
              </w:rPr>
              <w:t>(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Piraten)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Anheizer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blinder Passagier </w:t>
            </w:r>
          </w:p>
          <w:p w:rsidR="009A156D" w:rsidRPr="00F63F60" w:rsidRDefault="009A156D" w:rsidP="00C211BB">
            <w:pPr>
              <w:rPr>
                <w:rFonts w:cs="Arial"/>
              </w:rPr>
            </w:pPr>
            <w:r>
              <w:rPr>
                <w:rFonts w:cs="Arial"/>
              </w:rPr>
              <w:t>Bootsmann</w:t>
            </w:r>
          </w:p>
          <w:p w:rsidR="009A156D" w:rsidRDefault="009A156D" w:rsidP="00FC41B5">
            <w:r>
              <w:t>Decksmann</w:t>
            </w:r>
          </w:p>
          <w:p w:rsidR="009A156D" w:rsidRDefault="009A156D" w:rsidP="00FC41B5">
            <w:r>
              <w:t>Festmacher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Gallionsfigur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Hafenmeister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Heizer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Kapitän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Kielschweine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Leichtmatrose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Leuchtturmwärter</w:t>
            </w:r>
          </w:p>
          <w:p w:rsidR="009A156D" w:rsidRDefault="009A156D" w:rsidP="004A322E">
            <w:r>
              <w:t>Lotse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Maschinist </w:t>
            </w:r>
          </w:p>
          <w:p w:rsidR="009A156D" w:rsidRDefault="009A156D" w:rsidP="00C211BB">
            <w:pPr>
              <w:rPr>
                <w:rFonts w:cs="Arial"/>
              </w:rPr>
            </w:pPr>
            <w:r>
              <w:rPr>
                <w:rFonts w:cs="Arial"/>
              </w:rPr>
              <w:t>Matrose</w:t>
            </w:r>
          </w:p>
          <w:p w:rsidR="009A156D" w:rsidRPr="00F63F60" w:rsidRDefault="009A156D" w:rsidP="00C211BB">
            <w:pPr>
              <w:rPr>
                <w:rFonts w:cs="Arial"/>
              </w:rPr>
            </w:pPr>
            <w:r>
              <w:rPr>
                <w:rFonts w:cs="Arial"/>
              </w:rPr>
              <w:t>Offizier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Pirat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Schiffbrüchiger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Schiffsführer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Schiffsjunge </w:t>
            </w:r>
          </w:p>
          <w:p w:rsidR="009A156D" w:rsidRDefault="009A156D" w:rsidP="00675668">
            <w:r>
              <w:t>Seemann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Seemannsbraut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Steward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Wrack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Zahlmeister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</w:p>
          <w:p w:rsidR="009A156D" w:rsidRPr="00151A10" w:rsidRDefault="009A156D">
            <w:pPr>
              <w:rPr>
                <w:rFonts w:cs="Arial"/>
                <w:b/>
                <w:bCs/>
                <w:i/>
                <w:iCs/>
                <w:u w:val="single"/>
              </w:rPr>
            </w:pPr>
            <w:r w:rsidRPr="00151A10">
              <w:rPr>
                <w:rFonts w:cs="Arial"/>
                <w:b/>
                <w:bCs/>
                <w:i/>
                <w:iCs/>
                <w:u w:val="single"/>
              </w:rPr>
              <w:t>Schiffe: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(alte) Fregatte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Beiboot </w:t>
            </w:r>
          </w:p>
          <w:p w:rsidR="009A156D" w:rsidRPr="00B71B32" w:rsidRDefault="009A156D" w:rsidP="00FC41B5">
            <w:pPr>
              <w:rPr>
                <w:lang w:val="en-US"/>
              </w:rPr>
            </w:pPr>
            <w:r w:rsidRPr="00B71B32">
              <w:rPr>
                <w:lang w:val="en-US"/>
              </w:rPr>
              <w:t>Bunkerboot</w:t>
            </w:r>
          </w:p>
          <w:p w:rsidR="009A156D" w:rsidRPr="00B71B32" w:rsidRDefault="009A156D" w:rsidP="00FC41B5">
            <w:pPr>
              <w:rPr>
                <w:lang w:val="en-US"/>
              </w:rPr>
            </w:pPr>
            <w:r w:rsidRPr="00B71B32">
              <w:rPr>
                <w:lang w:val="en-US"/>
              </w:rPr>
              <w:t>Bunkerschiff</w:t>
            </w:r>
          </w:p>
          <w:p w:rsidR="009A156D" w:rsidRDefault="009A156D" w:rsidP="00C211BB">
            <w:pPr>
              <w:rPr>
                <w:rFonts w:cs="Arial"/>
              </w:rPr>
            </w:pPr>
            <w:r>
              <w:rPr>
                <w:rFonts w:cs="Arial"/>
              </w:rPr>
              <w:t>Clipper</w:t>
            </w:r>
          </w:p>
          <w:p w:rsidR="009A156D" w:rsidRPr="00F63F60" w:rsidRDefault="009A156D" w:rsidP="00C211BB">
            <w:pPr>
              <w:rPr>
                <w:rFonts w:cs="Arial"/>
              </w:rPr>
            </w:pPr>
            <w:r>
              <w:rPr>
                <w:rFonts w:cs="Arial"/>
              </w:rPr>
              <w:t>Containerschiff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Dreimaster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Eisbrecher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Fähre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Fährschiff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Faltboot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Fischkutter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Flaggschiff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Forschungsschiff </w:t>
            </w:r>
          </w:p>
          <w:p w:rsidR="009A156D" w:rsidRDefault="009A156D" w:rsidP="00FC41B5">
            <w:r>
              <w:t>Gastanker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Galeone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Gondel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Gummiboot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Handelsschiff </w:t>
            </w:r>
          </w:p>
          <w:p w:rsidR="009A156D" w:rsidRPr="00F63F60" w:rsidRDefault="009A156D" w:rsidP="004A78F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Hovercraft</w:t>
            </w:r>
          </w:p>
          <w:p w:rsidR="009A156D" w:rsidRDefault="009A156D" w:rsidP="004A78FE">
            <w:pPr>
              <w:rPr>
                <w:rFonts w:cs="Arial"/>
              </w:rPr>
            </w:pPr>
            <w:r>
              <w:rPr>
                <w:rFonts w:cs="Arial"/>
              </w:rPr>
              <w:t>Jacht</w:t>
            </w:r>
          </w:p>
          <w:p w:rsidR="009A156D" w:rsidRDefault="009A156D" w:rsidP="004A78FE">
            <w:pPr>
              <w:rPr>
                <w:rFonts w:cs="Arial"/>
              </w:rPr>
            </w:pPr>
            <w:r>
              <w:rPr>
                <w:rFonts w:cs="Arial"/>
              </w:rPr>
              <w:t>Jolle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Kanonenboot </w:t>
            </w:r>
          </w:p>
          <w:p w:rsidR="009A156D" w:rsidRPr="00F63F60" w:rsidRDefault="009A156D" w:rsidP="004A78FE">
            <w:pPr>
              <w:rPr>
                <w:rFonts w:cs="Arial"/>
              </w:rPr>
            </w:pPr>
            <w:r>
              <w:rPr>
                <w:rFonts w:cs="Arial"/>
              </w:rPr>
              <w:t>Kajak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Kanu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Kreuzfahrtschiff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Kriegsschiff </w:t>
            </w:r>
          </w:p>
          <w:p w:rsidR="009A156D" w:rsidRPr="00F63F60" w:rsidRDefault="009A156D" w:rsidP="004A78FE">
            <w:pPr>
              <w:rPr>
                <w:rFonts w:cs="Arial"/>
              </w:rPr>
            </w:pPr>
            <w:r>
              <w:rPr>
                <w:rFonts w:cs="Arial"/>
              </w:rPr>
              <w:t>Kutter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Luxusjacht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Luxusliner </w:t>
            </w:r>
          </w:p>
          <w:p w:rsidR="009A156D" w:rsidRDefault="009A156D" w:rsidP="00FC41B5">
            <w:r>
              <w:t>Massengutfrachter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Nussschale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Öltanker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Piratenschiff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Rettungsboot </w:t>
            </w:r>
          </w:p>
          <w:p w:rsidR="009A156D" w:rsidRDefault="009A156D" w:rsidP="004A78FE">
            <w:pPr>
              <w:rPr>
                <w:rFonts w:cs="Arial"/>
              </w:rPr>
            </w:pPr>
            <w:r>
              <w:rPr>
                <w:rFonts w:cs="Arial"/>
              </w:rPr>
              <w:t>Ruderboot</w:t>
            </w:r>
          </w:p>
          <w:p w:rsidR="009A156D" w:rsidRPr="00F63F60" w:rsidRDefault="009A156D" w:rsidP="004A78FE">
            <w:pPr>
              <w:rPr>
                <w:rFonts w:cs="Arial"/>
              </w:rPr>
            </w:pPr>
            <w:r>
              <w:rPr>
                <w:rFonts w:cs="Arial"/>
              </w:rPr>
              <w:t>Schlachtschiff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Schlepper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Seelenverkäufer</w:t>
            </w:r>
            <w:r w:rsidRPr="00151A10">
              <w:rPr>
                <w:rFonts w:cs="Arial"/>
              </w:rPr>
              <w:t xml:space="preserve"> </w:t>
            </w:r>
          </w:p>
          <w:p w:rsidR="009A156D" w:rsidRDefault="009A156D" w:rsidP="00675668">
            <w:r>
              <w:t>Stückgutfrachter</w:t>
            </w:r>
          </w:p>
          <w:p w:rsidR="009A156D" w:rsidRDefault="009A156D" w:rsidP="00675668">
            <w:r>
              <w:t>Stückgutschiff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Tanker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U-Boot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Viermaster </w:t>
            </w:r>
          </w:p>
          <w:p w:rsidR="009A156D" w:rsidRPr="00F63F60" w:rsidRDefault="009A156D" w:rsidP="004A78FE">
            <w:pPr>
              <w:rPr>
                <w:rFonts w:cs="Arial"/>
              </w:rPr>
            </w:pPr>
            <w:r>
              <w:rPr>
                <w:rFonts w:cs="Arial"/>
              </w:rPr>
              <w:t>Zerstörer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auf dem Schiff: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Ausguck </w:t>
            </w:r>
          </w:p>
          <w:p w:rsidR="009A156D" w:rsidRDefault="009A156D" w:rsidP="004573BD">
            <w:r>
              <w:t>Back</w:t>
            </w:r>
          </w:p>
          <w:p w:rsidR="009A156D" w:rsidRDefault="009A156D" w:rsidP="004573BD">
            <w:r>
              <w:t>Brücke</w:t>
            </w:r>
          </w:p>
          <w:p w:rsidR="009A156D" w:rsidRDefault="009A156D" w:rsidP="004A78F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Bug</w:t>
            </w:r>
          </w:p>
          <w:p w:rsidR="009A156D" w:rsidRDefault="009A156D" w:rsidP="004A78F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Brigg</w:t>
            </w:r>
          </w:p>
          <w:p w:rsidR="009A156D" w:rsidRDefault="009A156D" w:rsidP="004A78F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Bilge</w:t>
            </w:r>
          </w:p>
          <w:p w:rsidR="009A156D" w:rsidRPr="00B71B32" w:rsidRDefault="009A156D" w:rsidP="00FC41B5">
            <w:pPr>
              <w:rPr>
                <w:lang w:val="en-US"/>
              </w:rPr>
            </w:pPr>
            <w:r w:rsidRPr="00B71B32">
              <w:rPr>
                <w:lang w:val="en-US"/>
              </w:rPr>
              <w:t>Containerbrücke</w:t>
            </w:r>
          </w:p>
          <w:p w:rsidR="009A156D" w:rsidRDefault="009A156D" w:rsidP="00FC41B5">
            <w:r>
              <w:t>Deck</w:t>
            </w:r>
          </w:p>
          <w:p w:rsidR="009A156D" w:rsidRDefault="009A156D" w:rsidP="00FC41B5">
            <w:r>
              <w:t>Deckshaus</w:t>
            </w:r>
          </w:p>
          <w:p w:rsidR="009A156D" w:rsidRDefault="009A156D" w:rsidP="004A78F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Großmast</w:t>
            </w:r>
          </w:p>
          <w:p w:rsidR="009A156D" w:rsidRPr="00F63F60" w:rsidRDefault="009A156D" w:rsidP="004A78F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Heck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Kajüte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Kombüse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Kapitänskabine </w:t>
            </w:r>
          </w:p>
          <w:p w:rsidR="009A156D" w:rsidRDefault="009A156D" w:rsidP="004A78FE">
            <w:pPr>
              <w:rPr>
                <w:rFonts w:cs="Arial"/>
              </w:rPr>
            </w:pPr>
            <w:r>
              <w:rPr>
                <w:rFonts w:cs="Arial"/>
              </w:rPr>
              <w:t>Kiel</w:t>
            </w:r>
          </w:p>
          <w:p w:rsidR="009A156D" w:rsidRDefault="009A156D" w:rsidP="00FC41B5">
            <w:r>
              <w:t>Klüse</w:t>
            </w:r>
          </w:p>
          <w:p w:rsidR="009A156D" w:rsidRDefault="009A156D" w:rsidP="004A78FE">
            <w:pPr>
              <w:rPr>
                <w:rFonts w:cs="Arial"/>
              </w:rPr>
            </w:pPr>
            <w:r>
              <w:rPr>
                <w:rFonts w:cs="Arial"/>
              </w:rPr>
              <w:t>Kombüse</w:t>
            </w:r>
          </w:p>
          <w:p w:rsidR="009A156D" w:rsidRDefault="009A156D" w:rsidP="00FC41B5">
            <w:r>
              <w:t>Kommandobrücke</w:t>
            </w:r>
          </w:p>
          <w:p w:rsidR="009A156D" w:rsidRDefault="009A156D" w:rsidP="004A78FE">
            <w:pPr>
              <w:rPr>
                <w:rFonts w:cs="Arial"/>
              </w:rPr>
            </w:pPr>
            <w:r>
              <w:rPr>
                <w:rFonts w:cs="Arial"/>
              </w:rPr>
              <w:t>Krähennest</w:t>
            </w:r>
          </w:p>
          <w:p w:rsidR="009A156D" w:rsidRDefault="009A156D" w:rsidP="00FC41B5">
            <w:r>
              <w:t>Maschinenkontrollraum</w:t>
            </w:r>
          </w:p>
          <w:p w:rsidR="009A156D" w:rsidRPr="00F63F60" w:rsidRDefault="009A156D" w:rsidP="004A78FE">
            <w:pPr>
              <w:rPr>
                <w:rFonts w:cs="Arial"/>
              </w:rPr>
            </w:pPr>
            <w:r>
              <w:rPr>
                <w:rFonts w:cs="Arial"/>
              </w:rPr>
              <w:t>Messe</w:t>
            </w:r>
          </w:p>
          <w:p w:rsidR="009A156D" w:rsidRDefault="009A156D" w:rsidP="00FC41B5">
            <w:r>
              <w:t>Ladeluke</w:t>
            </w:r>
          </w:p>
          <w:p w:rsidR="009A156D" w:rsidRDefault="009A156D" w:rsidP="00FC41B5">
            <w:r>
              <w:t>Luke</w:t>
            </w:r>
          </w:p>
          <w:p w:rsidR="009A156D" w:rsidRDefault="009A156D" w:rsidP="00FC41B5">
            <w:r>
              <w:t>Lukendeckel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Luxuskabine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Maschinenraum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Oberdeck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Reling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(Schiffs-)Brücke </w:t>
            </w:r>
          </w:p>
          <w:p w:rsidR="009A156D" w:rsidRDefault="009A156D" w:rsidP="00675668">
            <w:r>
              <w:t>Schiffsbug</w:t>
            </w:r>
          </w:p>
          <w:p w:rsidR="009A156D" w:rsidRDefault="009A156D" w:rsidP="00675668">
            <w:r>
              <w:t>Schiffskran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Sonnendeck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Unterdeck </w:t>
            </w:r>
          </w:p>
          <w:p w:rsidR="009A156D" w:rsidRDefault="009A156D" w:rsidP="00FC41B5">
            <w:r>
              <w:t>Vorschiff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auf See: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Bermuda-Dreieck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Fels in der Brandung </w:t>
            </w:r>
          </w:p>
          <w:p w:rsidR="009A156D" w:rsidRPr="00F63F60" w:rsidRDefault="009A156D" w:rsidP="004A78FE">
            <w:pPr>
              <w:rPr>
                <w:rFonts w:cs="Arial"/>
              </w:rPr>
            </w:pPr>
            <w:r>
              <w:rPr>
                <w:rFonts w:cs="Arial"/>
              </w:rPr>
              <w:t>Kap Hoorn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Klippen </w:t>
            </w:r>
          </w:p>
          <w:p w:rsidR="009A156D" w:rsidRPr="00FC41B5" w:rsidRDefault="009A156D" w:rsidP="00FC41B5">
            <w:r w:rsidRPr="00FC41B5">
              <w:t>Nord-Ostsee-Kanal</w:t>
            </w:r>
          </w:p>
          <w:p w:rsidR="009A156D" w:rsidRPr="00FC41B5" w:rsidRDefault="009A156D" w:rsidP="00FC41B5">
            <w:r w:rsidRPr="00FC41B5">
              <w:t>Panamakanal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Riffe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Sandbank </w:t>
            </w:r>
          </w:p>
          <w:p w:rsidR="009A156D" w:rsidRDefault="009A156D" w:rsidP="00FC41B5">
            <w:r>
              <w:t>Suezkanal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Untiefen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</w:p>
          <w:p w:rsidR="009A156D" w:rsidRPr="00151A10" w:rsidRDefault="009A156D">
            <w:pPr>
              <w:rPr>
                <w:rFonts w:cs="Arial"/>
                <w:b/>
                <w:bCs/>
                <w:i/>
                <w:iCs/>
                <w:u w:val="single"/>
              </w:rPr>
            </w:pPr>
            <w:r w:rsidRPr="00151A10">
              <w:rPr>
                <w:rFonts w:cs="Arial"/>
                <w:b/>
                <w:bCs/>
                <w:i/>
                <w:iCs/>
                <w:u w:val="single"/>
              </w:rPr>
              <w:t xml:space="preserve">im Hafen: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Ankerplatz </w:t>
            </w:r>
          </w:p>
          <w:p w:rsidR="009A156D" w:rsidRPr="00F63F60" w:rsidRDefault="009A156D" w:rsidP="004A78FE">
            <w:pPr>
              <w:rPr>
                <w:rFonts w:cs="Arial"/>
              </w:rPr>
            </w:pPr>
            <w:r>
              <w:rPr>
                <w:rFonts w:cs="Arial"/>
              </w:rPr>
              <w:t>Bootssteg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Containerhafen</w:t>
            </w:r>
          </w:p>
          <w:p w:rsidR="009A156D" w:rsidRPr="00B71B32" w:rsidRDefault="009A156D" w:rsidP="00FC41B5">
            <w:pPr>
              <w:rPr>
                <w:lang w:val="en-US"/>
              </w:rPr>
            </w:pPr>
            <w:r w:rsidRPr="00B71B32">
              <w:rPr>
                <w:lang w:val="en-US"/>
              </w:rPr>
              <w:t>Containerterminal</w:t>
            </w:r>
          </w:p>
          <w:p w:rsidR="009A156D" w:rsidRPr="00B71B32" w:rsidRDefault="009A156D" w:rsidP="00FC41B5">
            <w:pPr>
              <w:rPr>
                <w:lang w:val="en-US"/>
              </w:rPr>
            </w:pPr>
            <w:r w:rsidRPr="00B71B32">
              <w:rPr>
                <w:lang w:val="en-US"/>
              </w:rPr>
              <w:t>Containerumschlag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der rettende Hafen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sichere Hafen </w:t>
            </w:r>
          </w:p>
          <w:p w:rsidR="009A156D" w:rsidRDefault="009A156D" w:rsidP="00FC41B5">
            <w:r>
              <w:t>Dock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Hafen der Ehe </w:t>
            </w:r>
          </w:p>
          <w:p w:rsidR="009A156D" w:rsidRDefault="009A156D" w:rsidP="00FC41B5">
            <w:r>
              <w:t>Holzhafen</w:t>
            </w:r>
          </w:p>
          <w:p w:rsidR="009A156D" w:rsidRDefault="009A156D" w:rsidP="00FC41B5">
            <w:r>
              <w:t>Holzumschlag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Leuchtturm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 xml:space="preserve">Liegeplatz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Reederei</w:t>
            </w:r>
          </w:p>
          <w:p w:rsidR="009A156D" w:rsidRDefault="009A156D" w:rsidP="004A322E">
            <w:r>
              <w:t>Schwimmdock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Trockendock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Verladehafen</w:t>
            </w:r>
          </w:p>
          <w:p w:rsidR="009A156D" w:rsidRDefault="009A156D" w:rsidP="00FC41B5">
            <w:r>
              <w:t>Werft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 w:rsidP="004573BD">
            <w:r>
              <w:t>Anker</w:t>
            </w:r>
          </w:p>
          <w:p w:rsidR="009A156D" w:rsidRDefault="009A156D" w:rsidP="004573BD">
            <w:r>
              <w:t>Ankerkette</w:t>
            </w:r>
          </w:p>
          <w:p w:rsidR="009A156D" w:rsidRDefault="009A156D" w:rsidP="004573BD">
            <w:r>
              <w:t>Antriebswelle</w:t>
            </w:r>
          </w:p>
          <w:p w:rsidR="009A156D" w:rsidRDefault="009A156D" w:rsidP="00FC41B5">
            <w:r>
              <w:t>Boje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Brandung </w:t>
            </w:r>
          </w:p>
          <w:p w:rsidR="009A156D" w:rsidRPr="00FC41B5" w:rsidRDefault="009A156D" w:rsidP="00FC41B5">
            <w:r w:rsidRPr="00FC41B5">
              <w:t>Container</w:t>
            </w:r>
          </w:p>
          <w:p w:rsidR="009A156D" w:rsidRDefault="009A156D" w:rsidP="00FC41B5">
            <w:r>
              <w:t>Doppelhülle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Ebbe </w:t>
            </w:r>
          </w:p>
          <w:p w:rsidR="009A156D" w:rsidRDefault="009A156D" w:rsidP="004A322E">
            <w:r>
              <w:t>Fahne</w:t>
            </w:r>
          </w:p>
          <w:p w:rsidR="009A156D" w:rsidRDefault="009A156D" w:rsidP="004A322E">
            <w:r>
              <w:t>Festmachleine</w:t>
            </w:r>
          </w:p>
          <w:p w:rsidR="009A156D" w:rsidRDefault="009A156D" w:rsidP="004A322E">
            <w:r>
              <w:t>Flagge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Flaute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Gischt </w:t>
            </w:r>
          </w:p>
          <w:p w:rsidR="009A156D" w:rsidRDefault="009A156D" w:rsidP="00675668">
            <w:r>
              <w:t>Havarie</w:t>
            </w:r>
          </w:p>
          <w:p w:rsidR="009A156D" w:rsidRDefault="009A156D" w:rsidP="00FC41B5">
            <w:r>
              <w:t>Kielwasser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Kompass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 xml:space="preserve">Landgang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Landungsbrücke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Meuterei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Mörderwelle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Positionsleuchte </w:t>
            </w:r>
          </w:p>
          <w:p w:rsidR="009A156D" w:rsidRDefault="009A156D" w:rsidP="004A322E">
            <w:r>
              <w:t>Schiffsmaschine</w:t>
            </w:r>
          </w:p>
          <w:p w:rsidR="009A156D" w:rsidRDefault="009A156D" w:rsidP="004A322E">
            <w:r>
              <w:t>Schiffsnase</w:t>
            </w:r>
          </w:p>
          <w:p w:rsidR="009A156D" w:rsidRDefault="009A156D" w:rsidP="004A322E">
            <w:r>
              <w:t>Schiffsschraube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Stapellauf </w:t>
            </w:r>
          </w:p>
          <w:p w:rsidR="009A156D" w:rsidRDefault="009A156D" w:rsidP="004A322E">
            <w:r>
              <w:t>Stückgut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Strom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Strömung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Sturmflut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Takelage </w:t>
            </w:r>
          </w:p>
          <w:p w:rsidR="009A156D" w:rsidRDefault="009A156D" w:rsidP="00FC41B5">
            <w:r>
              <w:t>Taue</w:t>
            </w:r>
          </w:p>
          <w:p w:rsidR="009A156D" w:rsidRDefault="009A156D" w:rsidP="00FC41B5">
            <w:r>
              <w:t>Trossen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Tsunami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abtauchen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abwracken </w:t>
            </w:r>
          </w:p>
          <w:p w:rsidR="009A156D" w:rsidRDefault="009A156D" w:rsidP="00AD248D">
            <w:pPr>
              <w:rPr>
                <w:rFonts w:cs="Arial"/>
              </w:rPr>
            </w:pPr>
            <w:r>
              <w:rPr>
                <w:rFonts w:cs="Arial"/>
              </w:rPr>
              <w:t>auftauchen</w:t>
            </w:r>
          </w:p>
          <w:p w:rsidR="009A156D" w:rsidRPr="00F63F60" w:rsidRDefault="009A156D" w:rsidP="00AD248D">
            <w:pPr>
              <w:rPr>
                <w:rFonts w:cs="Arial"/>
              </w:rPr>
            </w:pPr>
            <w:r>
              <w:rPr>
                <w:rFonts w:cs="Arial"/>
              </w:rPr>
              <w:t>auflaufen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 Land gehen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untergehen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abdrehen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andocken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anlanden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auslaufen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beidrehen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einlaufen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kapern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Ladung löschen </w:t>
            </w:r>
          </w:p>
          <w:p w:rsidR="009A156D" w:rsidRPr="00F63F60" w:rsidRDefault="009A156D" w:rsidP="00AD248D">
            <w:pPr>
              <w:rPr>
                <w:rFonts w:cs="Arial"/>
              </w:rPr>
            </w:pPr>
            <w:r>
              <w:rPr>
                <w:rFonts w:cs="Arial"/>
              </w:rPr>
              <w:t>Leck schlagen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Segel setzen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C736C4" w:rsidRDefault="009A156D" w:rsidP="00C736C4">
            <w:pPr>
              <w:rPr>
                <w:rFonts w:cs="Arial"/>
              </w:rPr>
            </w:pPr>
            <w:r w:rsidRPr="00C736C4">
              <w:rPr>
                <w:rFonts w:cs="Arial"/>
              </w:rPr>
              <w:t xml:space="preserve">abgetakelt </w:t>
            </w:r>
          </w:p>
          <w:p w:rsidR="009A156D" w:rsidRPr="00C736C4" w:rsidRDefault="009A156D" w:rsidP="00C736C4">
            <w:pPr>
              <w:rPr>
                <w:rFonts w:cs="Arial"/>
              </w:rPr>
            </w:pPr>
            <w:r w:rsidRPr="00C736C4">
              <w:rPr>
                <w:rFonts w:cs="Arial"/>
              </w:rPr>
              <w:t>abgetaucht</w:t>
            </w:r>
          </w:p>
          <w:p w:rsidR="009A156D" w:rsidRPr="00C736C4" w:rsidRDefault="009A156D" w:rsidP="00C736C4">
            <w:pPr>
              <w:rPr>
                <w:rFonts w:cs="Arial"/>
              </w:rPr>
            </w:pPr>
            <w:r w:rsidRPr="00C736C4">
              <w:rPr>
                <w:rFonts w:cs="Arial"/>
              </w:rPr>
              <w:t xml:space="preserve">abgewrackt </w:t>
            </w:r>
          </w:p>
          <w:p w:rsidR="009A156D" w:rsidRPr="00C736C4" w:rsidRDefault="009A156D" w:rsidP="00C736C4">
            <w:pPr>
              <w:rPr>
                <w:rFonts w:cs="Arial"/>
              </w:rPr>
            </w:pPr>
            <w:r w:rsidRPr="00C736C4">
              <w:rPr>
                <w:rFonts w:cs="Arial"/>
              </w:rPr>
              <w:t>angedockt</w:t>
            </w:r>
          </w:p>
          <w:p w:rsidR="009A156D" w:rsidRPr="00C736C4" w:rsidRDefault="009A156D" w:rsidP="00C736C4">
            <w:pPr>
              <w:rPr>
                <w:rFonts w:cs="Arial"/>
              </w:rPr>
            </w:pPr>
            <w:r w:rsidRPr="00C736C4">
              <w:rPr>
                <w:rFonts w:cs="Arial"/>
              </w:rPr>
              <w:t>geentert</w:t>
            </w:r>
          </w:p>
          <w:p w:rsidR="009A156D" w:rsidRPr="00C736C4" w:rsidRDefault="009A156D" w:rsidP="00C736C4">
            <w:pPr>
              <w:rPr>
                <w:rFonts w:cs="Arial"/>
              </w:rPr>
            </w:pPr>
            <w:r w:rsidRPr="00C736C4">
              <w:rPr>
                <w:rFonts w:cs="Arial"/>
              </w:rPr>
              <w:t>Leck geschlagen</w:t>
            </w:r>
          </w:p>
          <w:p w:rsidR="009A156D" w:rsidRPr="00C736C4" w:rsidRDefault="009A156D" w:rsidP="00C736C4">
            <w:pPr>
              <w:rPr>
                <w:rFonts w:cs="Arial"/>
              </w:rPr>
            </w:pPr>
            <w:r w:rsidRPr="00C736C4">
              <w:rPr>
                <w:rFonts w:cs="Arial"/>
              </w:rPr>
              <w:t>wettergegerbt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auf dem Schiff:</w:t>
            </w:r>
          </w:p>
          <w:p w:rsidR="009A156D" w:rsidRPr="00151A10" w:rsidRDefault="009A156D" w:rsidP="001B348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Alle Mann an Bord!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Alle Mann von Bord!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kann doch einen Seemann nicht erschüttern!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Ratten verlassen das sinkende Schiff!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läuft vom Stapel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Frauen und Kinder zuerst!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in einem / im selben Boot sitzen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Mann über Bord! </w:t>
            </w:r>
          </w:p>
          <w:p w:rsidR="009A156D" w:rsidRPr="00151A10" w:rsidRDefault="009A156D" w:rsidP="00AD248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  <w:bCs/>
              </w:rPr>
              <w:t xml:space="preserve">Mast- und Schotbruch! </w:t>
            </w:r>
          </w:p>
          <w:p w:rsidR="009A156D" w:rsidRDefault="009A156D" w:rsidP="00AD248D">
            <w:pPr>
              <w:ind w:left="294"/>
              <w:jc w:val="left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Mast- und Schotbruch</w:t>
            </w:r>
            <w:r>
              <w:rPr>
                <w:rFonts w:cs="Arial"/>
                <w:bCs/>
              </w:rPr>
              <w:t xml:space="preserve"> und immer eine Handbreit Wasser unter dem Kiel</w:t>
            </w:r>
            <w:r w:rsidRPr="00151A10">
              <w:rPr>
                <w:rFonts w:cs="Arial"/>
                <w:bCs/>
              </w:rPr>
              <w:t xml:space="preserve">! </w:t>
            </w:r>
          </w:p>
          <w:p w:rsidR="009A156D" w:rsidRPr="00151A10" w:rsidRDefault="009A156D" w:rsidP="00AD248D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  <w:bCs/>
              </w:rPr>
              <w:t>Schotten dicht!</w:t>
            </w:r>
          </w:p>
          <w:p w:rsidR="009A156D" w:rsidRDefault="009A156D" w:rsidP="0013194C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Wir sitzen alle im selben Boot!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mit Mann und Maus unter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unter Deck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holt jemanden ins Boot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holt jemanden kiel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auf dem falsche Dampfer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dämlich / dumm wie Schifferscheiße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die Gallionsfigur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(nervliches) Wrack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mit allen Wassern gewaschen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die Schotten dicht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klar Schiff </w:t>
            </w:r>
          </w:p>
          <w:p w:rsidR="009A156D" w:rsidRPr="00151A10" w:rsidRDefault="009A156D" w:rsidP="000D799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ins Boot geholt</w:t>
            </w:r>
          </w:p>
          <w:p w:rsidR="009A156D" w:rsidRPr="00151A10" w:rsidRDefault="009A156D" w:rsidP="000D799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kielgeholt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Steuern und manövrieren:</w:t>
            </w:r>
          </w:p>
          <w:p w:rsidR="009A156D" w:rsidRPr="00151A10" w:rsidRDefault="009A156D" w:rsidP="001B348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Anblasen!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auf hoher See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voller Fahrt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Volle Kraft voraus!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0B69E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0B69E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tief verankert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dümpelt vor sich </w:t>
            </w:r>
            <w:r>
              <w:rPr>
                <w:rFonts w:cs="Arial"/>
              </w:rPr>
              <w:t>hin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fährt im Kiel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in den Hafen der Ehe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fährt zur See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auf große Fahrt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auf Kollisionskurs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vor Anker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eine Breitseite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glättet die Wogen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auf Kurs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kreuzt gegen den 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sich mit den Wellen treiben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das Ruder / Steuer in die Hand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Fahrt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jemandem den Wind aus den Segeln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reißt das Ruder / Steuer herum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schleppt jemanden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segelt auf der Welle des Erfolgs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segelt in seichtere Gewässer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segelt mit vollen Segeln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segelt unter falscher Flagge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den Kurs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Segel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sticht in See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streicht die Segel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torpediert etwas </w:t>
            </w:r>
          </w:p>
          <w:p w:rsidR="009A156D" w:rsidRPr="00151A10" w:rsidRDefault="009A156D" w:rsidP="003A7BCE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</w:t>
            </w:r>
            <w:r>
              <w:rPr>
                <w:rFonts w:cs="Arial"/>
              </w:rPr>
              <w:t>um</w:t>
            </w:r>
            <w:r w:rsidRPr="00151A10">
              <w:rPr>
                <w:rFonts w:cs="Arial"/>
              </w:rPr>
              <w:t xml:space="preserve">schifft ein Riff 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abgeschleppt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zeigt Flagge 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</w:p>
          <w:p w:rsidR="009A156D" w:rsidRPr="00151A10" w:rsidRDefault="009A156D" w:rsidP="0011308A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Wind aus den Segeln genommen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Gefahren:</w:t>
            </w:r>
          </w:p>
          <w:p w:rsidR="009A156D" w:rsidRPr="00151A10" w:rsidRDefault="009A156D" w:rsidP="001B348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1B34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Die Ratten verlassen das sinkende Schiff!</w:t>
            </w:r>
          </w:p>
          <w:p w:rsidR="009A156D" w:rsidRPr="00151A10" w:rsidRDefault="009A156D" w:rsidP="001B34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Frauen und Kinder zuerst!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läuft auf Grund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aus dem Ruder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einen Schuss vor den Bug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erleidet mit etwas Schiffbruch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erleidet Schiffbruch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in unruhigen Gewässern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mit Mann und Maus unter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gerät in jemandes Fahrwasser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Schlagseite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läuft auf Grund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Allgemein:</w:t>
            </w:r>
          </w:p>
          <w:p w:rsidR="009A156D" w:rsidRPr="00151A10" w:rsidRDefault="009A156D" w:rsidP="001B348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in jedem Hafen eine Braut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Land in Sicht!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heizt Kessel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Kohlen nach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Am Lande ist gut schiffen.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Auf alten Schiffen lernt man segeln.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Das Schiff geht nicht immer wie der Steuermann will.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Das Schiff hängt mehr am Ruder denn das Ruder am Schiff.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Den guten Steuermann lernt man erst im Sturme kennen.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Große Schiffe können in See treiben, kleine müssen am Ufer bleiben.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Kleine Löchlein machen das Schiff voll Wasser.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Kleine Schiffe müssen sich ans Ufer halten.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Lade nicht alles in ein Schiff.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Lieber abtauchen als untergehen.</w:t>
            </w:r>
          </w:p>
          <w:p w:rsidR="009A156D" w:rsidRPr="00151A10" w:rsidRDefault="009A156D" w:rsidP="00413C08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 darf das Schiff nicht an einen einzigen Anker und das Leben nicht an eine einzige Hoffnung binden.</w:t>
            </w:r>
          </w:p>
          <w:p w:rsidR="009A156D" w:rsidRPr="00151A10" w:rsidRDefault="009A156D" w:rsidP="00413C08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Neben dem Schiff ist gut schwimmen.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Vor Gericht und auf hoher See bist du in Gottes Hand.</w:t>
            </w:r>
          </w:p>
          <w:p w:rsidR="009A156D" w:rsidRPr="00151A10" w:rsidRDefault="009A156D" w:rsidP="00413C08">
            <w:pPr>
              <w:rPr>
                <w:rFonts w:cs="Arial"/>
                <w:szCs w:val="20"/>
              </w:rPr>
            </w:pPr>
            <w:r w:rsidRPr="00151A10">
              <w:rPr>
                <w:rFonts w:cs="Arial"/>
              </w:rPr>
              <w:t>Wenn`s Schiff gut geht, will jeder Schiffsherr sein.</w:t>
            </w:r>
          </w:p>
          <w:p w:rsidR="009A156D" w:rsidRPr="00151A10" w:rsidRDefault="009A156D" w:rsidP="00413C08">
            <w:pPr>
              <w:rPr>
                <w:rFonts w:cs="Arial"/>
                <w:szCs w:val="20"/>
              </w:rPr>
            </w:pPr>
            <w:r w:rsidRPr="00151A10">
              <w:rPr>
                <w:rFonts w:cs="Arial"/>
              </w:rPr>
              <w:t>Wer die Kinder verzärtelt, setzt sie ins leichte Schiff.</w:t>
            </w:r>
          </w:p>
          <w:p w:rsidR="009A156D" w:rsidRDefault="009A156D" w:rsidP="00413C08">
            <w:pPr>
              <w:rPr>
                <w:rFonts w:cs="Arial"/>
                <w:szCs w:val="20"/>
              </w:rPr>
            </w:pPr>
            <w:r w:rsidRPr="00151A10">
              <w:rPr>
                <w:rFonts w:cs="Arial"/>
                <w:szCs w:val="20"/>
              </w:rPr>
              <w:t>Wer nicht weiß, wohin der segeln möchte, für den ist kein Wind der richtige.</w:t>
            </w:r>
          </w:p>
          <w:p w:rsidR="009A156D" w:rsidRPr="0013194C" w:rsidRDefault="009A156D" w:rsidP="00413C08">
            <w:pPr>
              <w:rPr>
                <w:rFonts w:cs="Arial"/>
                <w:szCs w:val="20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79" w:name="_Toc295382987"/>
            <w:r w:rsidRPr="00151A10">
              <w:t>fischen und angeln</w:t>
            </w:r>
            <w:bookmarkEnd w:id="79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Fischer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Angelverein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Fischerhütte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Angelpunkt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Anglerlatein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Beifang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Fangquote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Fischernetz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Schleppnetz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angelt sich jemanden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abgefischt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fangfrisch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fischig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glitschig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schuppig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sind doch kleine Fische!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Den / die wird ich mir angeln!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Petri heil!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zwischen Tür und Angel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11308A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etwas ...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>... wird von jemandem geangelt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angelt sich etwas /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badet den Wurm / die Würmer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benutzt jemanden als Köder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fischt im Trüben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fischt nach Komplimenten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jemandem ins Netz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dicken Fisch an der Angel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ködert jemanden 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von jemandem geangelt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von jemandem geködert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Netze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einen guten Fang an Land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etwas an Land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11308A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geht jemand ins Netz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413C08">
            <w:pPr>
              <w:tabs>
                <w:tab w:val="center" w:pos="4323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Der Angler wartet Stunden, der Narr ein Leben. </w:t>
            </w:r>
          </w:p>
          <w:p w:rsidR="009A156D" w:rsidRPr="00151A10" w:rsidRDefault="009A156D" w:rsidP="00413C08">
            <w:pPr>
              <w:tabs>
                <w:tab w:val="center" w:pos="4323"/>
              </w:tabs>
              <w:rPr>
                <w:rFonts w:cs="Arial"/>
              </w:rPr>
            </w:pPr>
            <w:r w:rsidRPr="00151A10">
              <w:rPr>
                <w:rFonts w:cs="Arial"/>
              </w:rPr>
              <w:t>Fische fängt man mit Angeln, Leute mit Worten.</w:t>
            </w:r>
          </w:p>
          <w:p w:rsidR="009A156D" w:rsidRPr="00151A10" w:rsidRDefault="009A156D" w:rsidP="00413C08">
            <w:pPr>
              <w:tabs>
                <w:tab w:val="center" w:pos="4323"/>
              </w:tabs>
              <w:rPr>
                <w:rFonts w:cs="Arial"/>
              </w:rPr>
            </w:pPr>
            <w:r w:rsidRPr="00151A10">
              <w:rPr>
                <w:rFonts w:cs="Arial"/>
              </w:rPr>
              <w:t>Im Trüben ist gut fischen.</w:t>
            </w:r>
          </w:p>
          <w:p w:rsidR="009A156D" w:rsidRPr="00151A10" w:rsidRDefault="009A156D" w:rsidP="00413C08">
            <w:pPr>
              <w:tabs>
                <w:tab w:val="center" w:pos="4323"/>
              </w:tabs>
              <w:rPr>
                <w:rFonts w:cs="Arial"/>
              </w:rPr>
            </w:pPr>
            <w:r w:rsidRPr="00151A10">
              <w:rPr>
                <w:rFonts w:cs="Arial"/>
              </w:rPr>
              <w:t>Mancher denkt zu fischen und krebst nur.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Schenken heißt angeln.</w:t>
            </w:r>
          </w:p>
        </w:tc>
      </w:tr>
    </w:tbl>
    <w:p w:rsidR="009A156D" w:rsidRPr="00151A10" w:rsidRDefault="009A156D">
      <w:pPr>
        <w:ind w:left="567"/>
        <w:rPr>
          <w:rFonts w:cs="Arial"/>
        </w:rPr>
      </w:pPr>
    </w:p>
    <w:p w:rsidR="009A156D" w:rsidRPr="00151A10" w:rsidRDefault="009A156D">
      <w:pPr>
        <w:ind w:left="567"/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E32B9F">
      <w:pPr>
        <w:pStyle w:val="Heading3"/>
      </w:pPr>
      <w:bookmarkStart w:id="80" w:name="_Toc295382988"/>
      <w:r w:rsidRPr="00151A10">
        <w:t>Handwerk, Hausbau, Elektrizität und Mechanik</w:t>
      </w:r>
      <w:bookmarkEnd w:id="80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81" w:name="_Toc295382989"/>
            <w:r w:rsidRPr="00151A10">
              <w:t>Arbeit, Handwerk und Werkzeuge</w:t>
            </w:r>
            <w:bookmarkEnd w:id="81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Arbeiter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Drahtzieher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Dünnbrettbohrer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Handwerker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Hausmeister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Macher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Pfuscher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Praktiker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Ränkeschmied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Schreckschraube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Stümper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ungehobelter Klotz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Vorarbeiter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Werkzeugmacher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Baustelle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Werkstatt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Fließband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Hammer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Holz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Metall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Späne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Fließbandarbeit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Handarbeit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Handwerkskunst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ackern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aufmöbeln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buckeln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einhämmern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einstielen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gravieren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hämmern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hobeln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malochen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meistern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ranklotzen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schmieden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schrauben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abgearbeitet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eingehämmert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gravierend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hammerhart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kantig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ungeschliffen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verankert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verarbeitet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von Hand gefertigt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tabs>
                <w:tab w:val="left" w:pos="367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Wasser auf seine Mühle!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schlägt dem Fass den Boden aus!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Frisch ans Werk!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Ecken und Kanten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(bei jemandem) in Arbeit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aus einem Guss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unter den Hammer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wird eingestielt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arbeitet / wirtschaftet in die eigene Tasche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arbeitet jemandem in die Hand / in die Hände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arbeitet jemandem in die Tasche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arbeitet mit jemandem Hand in Hand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arbeitet wie ein Pferd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bohrt dicke Bretter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bricht etwas übers Knie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dreht die Konjunkturschraube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feilt eine Idee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findet in jemandem seinen Meister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zu Werke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gerät zwischen Hammer und Amboss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gibt / hat / nimmt etwas in Arbeit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es wie ein Dachdecker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hängt etwas / seinen Job an den Nagel,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die Arbeit nicht erfunden</w:t>
            </w:r>
          </w:p>
          <w:p w:rsidR="009A156D" w:rsidRPr="00151A10" w:rsidRDefault="009A156D" w:rsidP="006B233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Ecken und Kanten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hat eine ausgefeilte Idee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 Schraube locker </w:t>
            </w:r>
          </w:p>
          <w:p w:rsidR="009A156D" w:rsidRPr="00151A10" w:rsidRDefault="009A156D">
            <w:pPr>
              <w:tabs>
                <w:tab w:val="left" w:pos="367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einen Hammer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etwas im Griff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mehrere Eisen im Feuer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haut über die Schnur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am Werk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Meister seines Faches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ungehobelter Klotz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lebt von seiner eigenen Hände Arbeit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jemandem das Handwerk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leistet / macht / tut ganze / gründliche Arbeit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die Nagelprobe </w:t>
            </w:r>
          </w:p>
          <w:p w:rsidR="009A156D" w:rsidRPr="00151A10" w:rsidRDefault="009A156D">
            <w:pPr>
              <w:tabs>
                <w:tab w:val="left" w:pos="367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Metzgersgang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Schnitzer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nur halbe Arbeit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sich ans Werk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in die Zange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pfuscht jemandem ins Handwerk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poliert jemandem die Fresse </w:t>
            </w:r>
          </w:p>
          <w:p w:rsidR="009A156D" w:rsidRPr="00151A10" w:rsidRDefault="009A156D">
            <w:pPr>
              <w:tabs>
                <w:tab w:val="left" w:pos="367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alles über einen Leisten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schmiedet Pläne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setzt etwas ins Werk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steckt in der Klemme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trifft den Nagel auf den Kopf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versteht sein Handwerk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weiß, wo der Hammer hängt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 die Zange genommen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zeigt jemandem, wo der Hammer hängt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zermahlt sich den Kopf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11308A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das Handwerk gelegt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die Fresse poliert 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gezeigt, wo der Hammer hängt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in die Hand / Hände gearbeitet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in die Tasche gearbeitet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ins Handwerk gepfuscht</w:t>
            </w:r>
          </w:p>
          <w:p w:rsidR="009A156D" w:rsidRPr="00151A10" w:rsidRDefault="009A156D">
            <w:pPr>
              <w:tabs>
                <w:tab w:val="left" w:pos="3675"/>
              </w:tabs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Arbeit: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An ihren Taten sollt ihr sie erkennen.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Arbeit adelt.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Arbeit zieht Arbeit nach sich.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Arbeite klug, nicht hart.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Arbeiten im Lande ist besser</w:t>
            </w:r>
            <w:r>
              <w:rPr>
                <w:rFonts w:cs="Arial"/>
                <w:bCs/>
              </w:rPr>
              <w:t>,</w:t>
            </w:r>
            <w:r w:rsidRPr="00151A10">
              <w:rPr>
                <w:rFonts w:cs="Arial"/>
                <w:bCs/>
              </w:rPr>
              <w:t xml:space="preserve"> als in der Wüste beten.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Arbeit schändet nicht.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Alten Rat, der Jungen Tat, macht Krummes grad’.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Erst die Arbeit, dann das Vergnügen.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Cs/>
              </w:rPr>
              <w:t>Man kann des Guten nie zu viel tun.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</w:rPr>
              <w:t>Nach getaner Arbeit ist gut ruhen.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Nicht nörgeln, handeln!</w:t>
            </w:r>
          </w:p>
          <w:p w:rsidR="009A156D" w:rsidRPr="00151A10" w:rsidRDefault="009A156D">
            <w:r w:rsidRPr="00151A10">
              <w:t>Viele Hände machen der Arbeit schnell ein Ende.</w:t>
            </w:r>
          </w:p>
          <w:p w:rsidR="009A156D" w:rsidRPr="00151A10" w:rsidRDefault="009A156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8"/>
              </w:rPr>
            </w:pPr>
            <w:r w:rsidRPr="00151A10">
              <w:rPr>
                <w:rFonts w:ascii="Arial" w:hAnsi="Arial" w:cs="Arial"/>
                <w:bCs/>
                <w:sz w:val="28"/>
              </w:rPr>
              <w:t>Wenn das Arbeiten nur leicht wär’, tät's der Bürgermeister selber.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Arbeit adelt.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</w:rPr>
              <w:t>Wer am Tage Gutes tut, hat am Abend frohen Mut.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Wer Arbeit kennt und danach rennt und sich nicht drückt, der ist verrückt.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Wer keine Arbeit hat, der macht sich welche.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Wie die Arbeit, so der Lohn.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Handwerk und Werkzeug: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Dreck geht vor dem Besen.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Axt im Hause erspart den Zimmermann.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Woche fängt gut an, sprach der Zimmermann da hieb er sich den Daumen ab.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Handwerk hat goldenen Boden.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Jeder ist seines Glückes Schmied.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Klappern gehört zum Handwerk.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Neue Besen kehren gut, aber die alten kennen die Ecken.</w:t>
            </w:r>
          </w:p>
          <w:p w:rsidR="009A156D" w:rsidRPr="00151A10" w:rsidRDefault="009A156D" w:rsidP="00AD6C3C">
            <w:pPr>
              <w:rPr>
                <w:rFonts w:cs="Arial"/>
              </w:rPr>
            </w:pPr>
            <w:r>
              <w:rPr>
                <w:rFonts w:cs="Arial"/>
              </w:rPr>
              <w:t>Schmiede</w:t>
            </w:r>
            <w:r w:rsidRPr="00151A10">
              <w:rPr>
                <w:rFonts w:cs="Arial"/>
              </w:rPr>
              <w:t xml:space="preserve"> das Eisen solange es heiß ist.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Sitzt, wackelt und hat Luft.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nicht passt, wird passend gemacht.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Wer ander</w:t>
            </w:r>
            <w:r w:rsidRPr="00151A10">
              <w:rPr>
                <w:rFonts w:cs="Arial"/>
              </w:rPr>
              <w:t>n eine Grube gräbt, fällt selbst hinein.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über sich haut, dem fallen die Späne in die Augen.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</w:rPr>
              <w:t>Wo gehobelt wird, da fallen Späne.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Meister und Lehre: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Einmal findet jeder seinen Meister.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Es ist noch kein Meister vom Himmel gefallen.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Früh übt sich, was ein Meister werden will.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Jedes Handwerk verlangt seinen Meister.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Lehrjahre sind keine Herrenjahre.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Übung macht den Meister.</w:t>
            </w:r>
          </w:p>
          <w:p w:rsidR="009A156D" w:rsidRPr="00151A10" w:rsidRDefault="009A156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</w:rPr>
            </w:pPr>
            <w:r w:rsidRPr="00151A10">
              <w:t>Wenn zwei das gleiche tun, so ist es noch lange nicht dasselbe.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Anfangen und aufhören: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Anfangen ist leicht, beharren eine Kunst.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Aufgeschoben ist nicht aufgehoben.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>Von nichts kommt nichts.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Cs/>
              </w:rPr>
              <w:t>Was sein muss, muss sein.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sich auf andere verlässt, der ist verlassen.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nicht anfängt, wird nicht fertig.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niemals anfängt, wird auch nie etwas zustande bringen.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82" w:name="_Toc295382990"/>
            <w:r w:rsidRPr="00151A10">
              <w:t>Hausbau, Häuser, Grundstück und Hof</w:t>
            </w:r>
            <w:bookmarkEnd w:id="82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Anlieger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Einheimischer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Einwohnerschaft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Fliesenleger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Hauptmieter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Hausbesetzer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Hausbesitzer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Hausbewohner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Hauseigentümer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Hausangestellter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Hausfrau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Haushälter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Haushaltshilfe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Hausherr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Hausierer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Hausmädchen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Hausmann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Hausmeister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Hausverwalter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Hauswirt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Heimkehrer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Landbevölkerung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Landei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Landmann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Landsleute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Maurer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Mieter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Mitbewohner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Mitbürger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Obdachloser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Ortsansässiger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Untermieter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Pächter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Rückkehrer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Siedler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Stadtbevölkerung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Stadtmensch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(Stubenhocker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Ureinwohner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Vermieter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Verpächter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Zugereister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Zugezogener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Baustelle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Bretterbude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Bruchbude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Dreckloch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Dreckstall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Kaschemme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Keller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Kellerloch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Loch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Palast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Rohbau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Saustall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Schuppen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Traumhaus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Unterschlupf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Villa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Zimmer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Bagger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Fenster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Fundament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Hausfriedensbruch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Haushaltsloch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Innenausstattung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Raumwunder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Regenrinne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Schlüsselerlebnis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Schornstein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Spielraum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Treppenwitz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Türen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baggern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einbürgern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einleben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einbauen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hausen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mauern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verklinkern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verputzen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verschotten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bodenständig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einheimisch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haushoch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häuslich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windschief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Fundament:</w:t>
            </w:r>
          </w:p>
          <w:p w:rsidR="009A156D" w:rsidRPr="00151A10" w:rsidRDefault="009A156D" w:rsidP="001B348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tabs>
                <w:tab w:val="left" w:pos="367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Darauf kann man bauen!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Fundament der Zusammenarbeit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im Grunde genommen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in Grund und Boden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von Grund auf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/ wird (ein-)zementiert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...ist auf Sand gebaut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auf unserem Grund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festen Grund unter den Füßen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klopft etwas fest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legt den Grund für / zu etwas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für etwas das Fundament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für etwas den Grundstein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schafft ein festes Fundament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die Eckpfeiler für etwas ein / setzt die Eckpfeiler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stützt eine Theorie auf Fakten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untermauert etwas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Dach:</w:t>
            </w:r>
          </w:p>
          <w:p w:rsidR="009A156D" w:rsidRPr="00151A10" w:rsidRDefault="009A156D" w:rsidP="001B348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pfeifen die Spatzen von den Dächern!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Unterm Dach juchhe!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sich die Balken biegen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unter Dach und Fach</w:t>
            </w:r>
          </w:p>
          <w:p w:rsidR="009A156D" w:rsidRPr="00151A10" w:rsidRDefault="009A156D">
            <w:pPr>
              <w:tabs>
                <w:tab w:val="left" w:pos="3675"/>
              </w:tabs>
              <w:rPr>
                <w:rFonts w:cs="Arial"/>
              </w:rPr>
            </w:pPr>
          </w:p>
          <w:p w:rsidR="009A156D" w:rsidRPr="00151A10" w:rsidRDefault="009A156D">
            <w:pPr>
              <w:tabs>
                <w:tab w:val="left" w:pos="3675"/>
              </w:tabs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tabs>
                <w:tab w:val="left" w:pos="367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bekommt / kriegt eins aufs Dach</w:t>
            </w:r>
          </w:p>
          <w:p w:rsidR="009A156D" w:rsidRPr="00151A10" w:rsidRDefault="009A156D">
            <w:pPr>
              <w:tabs>
                <w:tab w:val="left" w:pos="367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etwas unter Dach und Fach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gibt jemandem eins aufs Dach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Dach über dem Kopf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Dachschaden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haust / lebt / wohnt (mit anderen) unter einem Dach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vom Regen in die Traufe </w:t>
            </w:r>
          </w:p>
          <w:p w:rsidR="009A156D" w:rsidRPr="00151A10" w:rsidRDefault="009A156D">
            <w:pPr>
              <w:tabs>
                <w:tab w:val="left" w:pos="367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setzt jemandem den roten Hahn aufs Dach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steigt jemandem auf das Dach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11308A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B70A1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  <w:i/>
                <w:iCs/>
              </w:rPr>
              <w:t xml:space="preserve">bei </w:t>
            </w:r>
            <w:r w:rsidRPr="00151A10">
              <w:rPr>
                <w:rFonts w:cs="Arial"/>
              </w:rPr>
              <w:t>... ist es unterm Dach nicht ganz richtig</w:t>
            </w:r>
          </w:p>
          <w:p w:rsidR="009A156D" w:rsidRPr="00151A10" w:rsidRDefault="009A156D" w:rsidP="00B70A1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  <w:i/>
                <w:iCs/>
              </w:rPr>
              <w:t xml:space="preserve">bei </w:t>
            </w:r>
            <w:r w:rsidRPr="00151A10">
              <w:rPr>
                <w:rFonts w:cs="Arial"/>
              </w:rPr>
              <w:t>... ist gleich Feuer unterm Dach</w:t>
            </w:r>
          </w:p>
          <w:p w:rsidR="009A156D" w:rsidRPr="00151A10" w:rsidRDefault="009A156D" w:rsidP="00B70A1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  <w:i/>
                <w:iCs/>
              </w:rPr>
              <w:t xml:space="preserve">bei </w:t>
            </w:r>
            <w:r w:rsidRPr="00151A10">
              <w:rPr>
                <w:rFonts w:cs="Arial"/>
              </w:rPr>
              <w:t>... sitzt der Pleitegeier auf dem Dach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auf das Dach gestiegen 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rote Hahn aufs Dach gesetzt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...wird eins aufs Dach gegeben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Wand:</w:t>
            </w:r>
          </w:p>
          <w:p w:rsidR="009A156D" w:rsidRPr="00151A10" w:rsidRDefault="009A156D" w:rsidP="001B348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muss man mal richtig auf den Putz hauen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wackelt die Wand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dass die Wände wackeln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die eigenen vier Wände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Die Wände haben Ohren.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eine Mauer des Schweigens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Scheiß die Wand an!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Stein auf Stein!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Wenn die Wände reden könnten!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im Lot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...sieht aus, wie an die Wand gepinkelt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drückt jemanden an / gegen die Wand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etwas an / gegen / vor die Wand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die Wand / Wände hoch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mit dem Kopf durch die Wand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weiß wie die Wand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zu dumm, um einen Pudding an die Wand zu nageln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jemanden an die Wand stellen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läuft / fährt an / gegen / vor die Wand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malt den Teufel an die Wand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malt etwas an die Wand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gegen eine Mauer / Wand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jemanden an die Wand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mit dem Rücken zur Wand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stiert ein Loch / Löcher in die Wand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die Wand gedrückt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die Wand gespielt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die Wand gestellt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eine Wand ein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jemanden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stört die Fliege an der Wand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Türen:</w:t>
            </w:r>
          </w:p>
          <w:p w:rsidR="009A156D" w:rsidRPr="00151A10" w:rsidRDefault="009A156D" w:rsidP="001B348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Habt ihr Säcke an der Tür hängen?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Haus der offenen Tür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hinter verschlossenen Türen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passiert zwischen Tür und Angel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vor der Tür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fällt mit der Tür ins Haus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findet bei jemandem offene Türen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vor die Tür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gibt sich mit einem anderen die Türklinke in die Hand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hält die Tür für etwas offen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hält sich eine Tür offen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/ bekommt einen Fuß in der Tür / in die Tür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Holz vor der Tür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haut über die Schnur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kehrt / fegt vor seiner eigenen Tür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kriegt die Tür nicht zu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kriegt die Tür nicht zu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die Tür von außen / draußen zu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öffnet dem Unglück / jemandem / einer Sache Tür und Tor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rennt / läuft jemandem die Tür 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rennt bei jemandem offene Türen 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schlägt jemandem die Tür vor der Nase zu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über die Stränge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setzt jemanden vor die Tür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vor verschlossenen Türen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stellt jemandem den Stuhl vor die Tür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weist jemandem die Tür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vor die Tür gesetzt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rennt / läuft jemand die Tür ein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stehen alle Türen offen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der Stuhl vor die Tür gestellt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die Tür gewiesen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die Tür vor der Nase zugeschlagen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Tür und Tor geöffnet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Sonstiges:</w:t>
            </w:r>
          </w:p>
          <w:p w:rsidR="009A156D" w:rsidRPr="00151A10" w:rsidRDefault="009A156D" w:rsidP="001B348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Haussegen hängt schief.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Gedankengebäude fällt in sich zusammen.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konstruierter Gedanke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frei Haus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für den Hausgebrauch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Haus der offenen Tür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Haus und Herd / Haus und Hof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Komm du nur nach Hause!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sich gegenseitig die Bude einrennen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von Haus aus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fällt wie ein Kartenhaus in sich zusammen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baggert jemanden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baut Häuser auf jemanden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bricht Streit vom Zaun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jemanden aus dem Häuschen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fällt mit der Tür ins Haus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gerät / ist aus dem Häuschen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gewinnt / verliert haushoch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Raum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(k)eine gute Kinderstube gehabt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Holz für der Hütte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hütet das Haus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auf einem Gebiet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>/ in etwas zu Hause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ganz aus dem Häuschen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kommt / schneit / platzt jemandem ins Haus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läuft / rennt jemandem das Haus 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lehnt sich zu weit aus dem Fenster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jemandem den Hof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im goldenen Käfig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verbietet jemandem das Haus</w:t>
            </w:r>
          </w:p>
          <w:p w:rsidR="009A156D" w:rsidRPr="00151A10" w:rsidRDefault="009A156D" w:rsidP="001130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angebaggert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etwas in den Raum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zeigt einem, wo der Zimmermann ein Loch gelassen hat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das Haus eingelaufen / eingerannt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das Haus verboten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der Hof gemacht </w:t>
            </w:r>
          </w:p>
          <w:p w:rsidR="009A156D" w:rsidRPr="00151A10" w:rsidRDefault="009A156D" w:rsidP="0011308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Raum gegeben</w:t>
            </w:r>
          </w:p>
          <w:p w:rsidR="009A156D" w:rsidRPr="00151A10" w:rsidRDefault="009A156D" w:rsidP="0011308A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Auch Rom wurde nicht an einem Tag gebaut.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Auch unter feinen Häusern verlaufen Abwasserkanäle.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Außen hui und innen pfui.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Besser einen Spatz in der Hand als eine Taube auf dem Dach.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Daheim ist daheim.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Dreck geht vor dem Besen.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Lauscher an der Wand hört seine eigene Schand.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jeder kehre vor seiner eigenen Tür.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Heiliger St. Florian, verschon’ mein Haus, zünd’ andere an.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Neue Besen kehren gut, aber die alten kennen die Ecken.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Rostige Dächer haben meist feuchte Keller.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Unter jedem Dach ein ›Ach‹.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hohe Türme bauen will, muss lange beim Fundament verweilen.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im Glashaus sitzt, soll nicht mit Steinen werfen.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sich im Alter wärmen will, muss sich in der Jugend einen Ofen bauen.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83" w:name="_Toc295382991"/>
            <w:r w:rsidRPr="00151A10">
              <w:t>Elektrizität</w:t>
            </w:r>
            <w:bookmarkEnd w:id="83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Elektriker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Energiebündel </w:t>
            </w:r>
          </w:p>
          <w:p w:rsidR="009A156D" w:rsidRPr="00F63F60" w:rsidRDefault="009A156D" w:rsidP="001338AB">
            <w:pPr>
              <w:rPr>
                <w:rFonts w:cs="Arial"/>
              </w:rPr>
            </w:pPr>
            <w:r>
              <w:rPr>
                <w:rFonts w:cs="Arial"/>
              </w:rPr>
              <w:t>Energieversorger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Leuchte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Elektrizitätswerk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Atomkraftwerk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Kraftwerk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Umspannwerk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 w:rsidP="001338AB">
            <w:pPr>
              <w:rPr>
                <w:rFonts w:cs="Arial"/>
              </w:rPr>
            </w:pPr>
            <w:r>
              <w:rPr>
                <w:rFonts w:cs="Arial"/>
              </w:rPr>
              <w:t>Akku</w:t>
            </w:r>
          </w:p>
          <w:p w:rsidR="009A156D" w:rsidRDefault="009A156D" w:rsidP="001338AB">
            <w:pPr>
              <w:rPr>
                <w:rFonts w:cs="Arial"/>
              </w:rPr>
            </w:pPr>
            <w:r>
              <w:rPr>
                <w:rFonts w:cs="Arial"/>
              </w:rPr>
              <w:t>Batterie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Drehstrom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Energiequelle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Funke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Gedankenblitz </w:t>
            </w:r>
          </w:p>
          <w:p w:rsidR="009A156D" w:rsidRPr="00F63F60" w:rsidRDefault="009A156D" w:rsidP="001338AB">
            <w:pPr>
              <w:rPr>
                <w:rFonts w:cs="Arial"/>
              </w:rPr>
            </w:pPr>
            <w:r>
              <w:rPr>
                <w:rFonts w:cs="Arial"/>
              </w:rPr>
              <w:t>Generator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Gleichstrom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Glühbirne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Glühdraht </w:t>
            </w:r>
          </w:p>
          <w:p w:rsidR="009A156D" w:rsidRDefault="009A156D" w:rsidP="001338AB">
            <w:pPr>
              <w:rPr>
                <w:rFonts w:cs="Arial"/>
              </w:rPr>
            </w:pPr>
            <w:r>
              <w:rPr>
                <w:rFonts w:cs="Arial"/>
              </w:rPr>
              <w:t>Hochspannung</w:t>
            </w:r>
          </w:p>
          <w:p w:rsidR="009A156D" w:rsidRDefault="009A156D" w:rsidP="001338AB">
            <w:pPr>
              <w:rPr>
                <w:rFonts w:cs="Arial"/>
              </w:rPr>
            </w:pPr>
            <w:r>
              <w:rPr>
                <w:rFonts w:cs="Arial"/>
              </w:rPr>
              <w:t>Kraftstrom</w:t>
            </w:r>
          </w:p>
          <w:p w:rsidR="009A156D" w:rsidRPr="00F63F60" w:rsidRDefault="009A156D" w:rsidP="001338AB">
            <w:pPr>
              <w:rPr>
                <w:rFonts w:cs="Arial"/>
              </w:rPr>
            </w:pPr>
            <w:r>
              <w:rPr>
                <w:rFonts w:cs="Arial"/>
              </w:rPr>
              <w:t>Kurzschluss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Leitung </w:t>
            </w:r>
          </w:p>
          <w:p w:rsidR="009A156D" w:rsidRDefault="009A156D" w:rsidP="001338AB">
            <w:pPr>
              <w:rPr>
                <w:rFonts w:cs="Arial"/>
              </w:rPr>
            </w:pPr>
            <w:r>
              <w:rPr>
                <w:rFonts w:cs="Arial"/>
              </w:rPr>
              <w:t>Notstrom</w:t>
            </w:r>
          </w:p>
          <w:p w:rsidR="009A156D" w:rsidRDefault="009A156D" w:rsidP="001338AB">
            <w:pPr>
              <w:rPr>
                <w:rFonts w:cs="Arial"/>
              </w:rPr>
            </w:pPr>
            <w:r>
              <w:rPr>
                <w:rFonts w:cs="Arial"/>
              </w:rPr>
              <w:t>Notstromaggregat</w:t>
            </w:r>
          </w:p>
          <w:p w:rsidR="009A156D" w:rsidRDefault="009A156D" w:rsidP="001338AB">
            <w:pPr>
              <w:rPr>
                <w:rFonts w:cs="Arial"/>
              </w:rPr>
            </w:pPr>
            <w:r>
              <w:rPr>
                <w:rFonts w:cs="Arial"/>
              </w:rPr>
              <w:t>Nullleiter</w:t>
            </w:r>
          </w:p>
          <w:p w:rsidR="009A156D" w:rsidRDefault="009A156D" w:rsidP="001338AB">
            <w:pPr>
              <w:rPr>
                <w:rFonts w:cs="Arial"/>
              </w:rPr>
            </w:pPr>
            <w:r>
              <w:rPr>
                <w:rFonts w:cs="Arial"/>
              </w:rPr>
              <w:t>Phase</w:t>
            </w:r>
          </w:p>
          <w:p w:rsidR="009A156D" w:rsidRDefault="009A156D" w:rsidP="001338AB">
            <w:pPr>
              <w:rPr>
                <w:rFonts w:cs="Arial"/>
              </w:rPr>
            </w:pPr>
            <w:r>
              <w:rPr>
                <w:rFonts w:cs="Arial"/>
              </w:rPr>
              <w:t>Schwachstrom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Spannung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Spannungsspitze</w:t>
            </w:r>
          </w:p>
          <w:p w:rsidR="009A156D" w:rsidRPr="00F63F60" w:rsidRDefault="009A156D" w:rsidP="001338AB">
            <w:pPr>
              <w:rPr>
                <w:rFonts w:cs="Arial"/>
              </w:rPr>
            </w:pPr>
            <w:r>
              <w:rPr>
                <w:rFonts w:cs="Arial"/>
              </w:rPr>
              <w:t>StarkstromSicherung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Strom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Überlastung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Verbraucher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Wechselstrom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Widerstand</w:t>
            </w:r>
          </w:p>
          <w:p w:rsidR="009A156D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abklemmer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anklemmen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aufladen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durchbrennen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entladen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funken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knistern </w:t>
            </w:r>
          </w:p>
          <w:p w:rsidR="009A156D" w:rsidRDefault="009A156D" w:rsidP="006718F1">
            <w:pPr>
              <w:rPr>
                <w:rFonts w:cs="Arial"/>
              </w:rPr>
            </w:pPr>
            <w:r>
              <w:rPr>
                <w:rFonts w:cs="Arial"/>
              </w:rPr>
              <w:t>kurzschließen</w:t>
            </w:r>
          </w:p>
          <w:p w:rsidR="009A156D" w:rsidRPr="00F63F60" w:rsidRDefault="009A156D" w:rsidP="006718F1">
            <w:pPr>
              <w:rPr>
                <w:rFonts w:cs="Arial"/>
              </w:rPr>
            </w:pPr>
            <w:r>
              <w:rPr>
                <w:rFonts w:cs="Arial"/>
              </w:rPr>
              <w:t>überbrücken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überlasten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verlöten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blitzschnell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elektrisierend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energisch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überlastet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Funke springt über!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Stimmung ist elektrisiert.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Meine Akkus / Batterien sind leer!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Zwischen uns gibt es Spannungen!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zwischen zwei Personen hat es gefunkt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gibt den Ausschlag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funkt jemandem dazwischen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 lange Leitung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guten Draht zu jemandem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heißen Draht zu jemandem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auf Draht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ist nur ein kleines Licht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knipst / schießt jemandem die Lichter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unter Strom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verliert die Fassung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mit Spannung erwartet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731C10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ein Licht auf </w:t>
            </w:r>
          </w:p>
          <w:p w:rsidR="009A156D" w:rsidRPr="00151A10" w:rsidRDefault="009A156D" w:rsidP="00731C10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stehen die Haare zu Berge </w:t>
            </w:r>
          </w:p>
          <w:p w:rsidR="009A156D" w:rsidRPr="00151A10" w:rsidRDefault="009A156D" w:rsidP="00731C10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die Lichter ausgeknipst / ausgeschossen</w:t>
            </w:r>
          </w:p>
          <w:p w:rsidR="009A156D" w:rsidRPr="00151A10" w:rsidRDefault="009A156D" w:rsidP="00731C10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dazwischen gefunkt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Lächeln ist billiger als elektrischer Strom und gibt mehr Licht.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84" w:name="_Toc295382992"/>
            <w:r w:rsidRPr="00151A10">
              <w:t>Mechanik</w:t>
            </w:r>
            <w:bookmarkEnd w:id="84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Feinmechaniker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Maschinist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Mechaniker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Mechatroniker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Hebebühne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Maschinenraum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Werkstatt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Dreh- und Angelpunkt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Fräse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Hebel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Maschine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Motor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Öl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Schmiere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Werkbank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Zahnrad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ankurbeln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entrosten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mechanisieren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ölen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schmieren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feilen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 ist eingerostet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kraftvoll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mechanisch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mechanistisch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nachdrücklich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verzahnt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zerspanen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kann man noch etwas dran drehen!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Rädchen im Getriebe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Sand im Getriebe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der Dreh und Angelpunkt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funktioniert wie ein Uhrwerk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rund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wie geschmiert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dreht am Rad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dreht an der Steuerschraube</w:t>
            </w:r>
          </w:p>
          <w:p w:rsidR="009A156D" w:rsidRDefault="009A156D">
            <w:pPr>
              <w:pStyle w:val="BodyText2"/>
              <w:ind w:left="294"/>
              <w:rPr>
                <w:color w:val="auto"/>
              </w:rPr>
            </w:pPr>
            <w:r w:rsidRPr="00151A10">
              <w:rPr>
                <w:color w:val="auto"/>
              </w:rPr>
              <w:t xml:space="preserve">... dreht jemanden durch die Mangel </w:t>
            </w:r>
          </w:p>
          <w:p w:rsidR="009A156D" w:rsidRDefault="009A156D">
            <w:pPr>
              <w:pStyle w:val="BodyText2"/>
              <w:ind w:left="294"/>
              <w:rPr>
                <w:color w:val="auto"/>
              </w:rPr>
            </w:pPr>
            <w:r w:rsidRPr="00151A10">
              <w:rPr>
                <w:color w:val="auto"/>
              </w:rPr>
              <w:t>... dreht jemanden durch die Mühle</w:t>
            </w:r>
          </w:p>
          <w:p w:rsidR="009A156D" w:rsidRPr="00151A10" w:rsidRDefault="009A156D">
            <w:pPr>
              <w:pStyle w:val="BodyText2"/>
              <w:ind w:left="294"/>
              <w:rPr>
                <w:color w:val="auto"/>
              </w:rPr>
            </w:pPr>
            <w:r w:rsidRPr="00151A10">
              <w:rPr>
                <w:color w:val="auto"/>
              </w:rPr>
              <w:t>... dreht jemanden durch den Wolf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 Schraube locker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der Dreh und Angelpunkt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ist nur ein kleines Rädchen im Getriebe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Dampf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jemandem Feuer unter dem Kessel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schmiert jemandem eine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alle Hebel in Bewegung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die Maschinerie in Gang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jemanden unter Druck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am längeren Hebel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tritt ins Fettnäpfchen </w:t>
            </w:r>
          </w:p>
          <w:p w:rsidR="009A156D" w:rsidRDefault="009A156D" w:rsidP="00731C1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</w:t>
            </w:r>
            <w:r>
              <w:rPr>
                <w:rFonts w:cs="Arial"/>
              </w:rPr>
              <w:t xml:space="preserve"> wird durch die Mangel</w:t>
            </w:r>
          </w:p>
          <w:p w:rsidR="009A156D" w:rsidRDefault="009A156D" w:rsidP="00731C1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</w:t>
            </w:r>
            <w:r>
              <w:rPr>
                <w:rFonts w:cs="Arial"/>
              </w:rPr>
              <w:t xml:space="preserve"> wird durch die Mühle</w:t>
            </w:r>
          </w:p>
          <w:p w:rsidR="009A156D" w:rsidRPr="00151A10" w:rsidRDefault="009A156D" w:rsidP="00731C1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</w:t>
            </w:r>
            <w:r>
              <w:rPr>
                <w:rFonts w:cs="Arial"/>
              </w:rPr>
              <w:t xml:space="preserve"> wird </w:t>
            </w:r>
            <w:r w:rsidRPr="00151A10">
              <w:rPr>
                <w:rFonts w:cs="Arial"/>
              </w:rPr>
              <w:t>durch den Wolf gedreht</w:t>
            </w:r>
          </w:p>
          <w:p w:rsidR="009A156D" w:rsidRPr="00151A10" w:rsidRDefault="009A156D" w:rsidP="00731C10">
            <w:pPr>
              <w:rPr>
                <w:rFonts w:cs="Arial"/>
                <w:i/>
              </w:rPr>
            </w:pPr>
          </w:p>
          <w:p w:rsidR="009A156D" w:rsidRPr="00151A10" w:rsidRDefault="009A156D" w:rsidP="00731C10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731C1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Feuer unter dem Kessel gemacht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2D73FF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567"/>
        <w:rPr>
          <w:rFonts w:cs="Arial"/>
        </w:rPr>
      </w:pPr>
    </w:p>
    <w:p w:rsidR="009A156D" w:rsidRPr="00151A10" w:rsidRDefault="009A156D">
      <w:pPr>
        <w:ind w:left="426"/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E32B9F">
      <w:pPr>
        <w:pStyle w:val="Heading3"/>
      </w:pPr>
      <w:bookmarkStart w:id="85" w:name="_Toc295382993"/>
      <w:r w:rsidRPr="00151A10">
        <w:t>Schneiderei, Schusterei, Nadeln, Fäden und Kleidung</w:t>
      </w:r>
      <w:bookmarkEnd w:id="85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86" w:name="_Toc295382994"/>
            <w:r w:rsidRPr="00151A10">
              <w:t>Schneiderei, Schusterei, Nadeln, Fäden und Schnüre</w:t>
            </w:r>
            <w:bookmarkEnd w:id="86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Schneider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(das tapfere) Schneiderlein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gestiefelte Kater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Haarnadelkurve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Nadelöhr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Schneiderei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Schusterei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rote Faden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Flickschusterei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Geduldsfaden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Gesprächsfaden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Masche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Nadel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Nadelöhr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Schönfärberei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Seemannsgarn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Stichelei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besohlen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flicken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nähen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schneiden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schneidern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schönfärben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schustern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sticheln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versohlen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zugeschnitten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zusammenflicken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zusammenflicken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zusammenschustern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zuschneiden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fadenscheinig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gesäumt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verfilzt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zusammengeschustert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verschnürt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Schneiderei:</w:t>
            </w:r>
          </w:p>
          <w:p w:rsidR="009A156D" w:rsidRPr="00151A10" w:rsidRDefault="009A156D" w:rsidP="001B348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Herein, wenn’s kein Schneider ist!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Jetzt mach mal halblang!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Verflucht und zugenäht!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Verflucht und zugenäht!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mit der heißen Nadel gestrickt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jemandem wie auf den Leib geschneidert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bügelt jemandem etwas über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dreht jemanden durch die Mangel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flickt jemanden wieder zusammen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friert wie ein Schneider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gestaltet einen nahtlosen Übergang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aus dem Schneider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mit dem Klammerbeutel gepudert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kleidet etwas in Worte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Knopf dran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plaudert aus dem Nähkästchen </w:t>
            </w:r>
          </w:p>
          <w:p w:rsidR="009A156D" w:rsidRPr="00151A10" w:rsidRDefault="009A156D" w:rsidP="00731C1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durch die Mangel gedreht</w:t>
            </w:r>
          </w:p>
          <w:p w:rsidR="009A156D" w:rsidRPr="00151A10" w:rsidRDefault="009A156D" w:rsidP="00731C1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wieder zusammengeflickt</w:t>
            </w:r>
          </w:p>
          <w:p w:rsidR="009A156D" w:rsidRPr="00151A10" w:rsidRDefault="009A156D" w:rsidP="00731C10">
            <w:pPr>
              <w:ind w:left="294"/>
              <w:rPr>
                <w:rFonts w:cs="Arial"/>
              </w:rPr>
            </w:pPr>
          </w:p>
          <w:p w:rsidR="009A156D" w:rsidRPr="00151A10" w:rsidRDefault="009A156D" w:rsidP="00731C10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731C10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ist etwas wie auf den Leib geschneidert</w:t>
            </w:r>
          </w:p>
          <w:p w:rsidR="009A156D" w:rsidRPr="00151A10" w:rsidRDefault="009A156D" w:rsidP="00731C10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übergebügelt</w:t>
            </w:r>
          </w:p>
          <w:p w:rsidR="009A156D" w:rsidRPr="00151A10" w:rsidRDefault="009A156D" w:rsidP="00731C10">
            <w:pPr>
              <w:ind w:left="283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Schusterei:</w:t>
            </w:r>
          </w:p>
          <w:p w:rsidR="009A156D" w:rsidRPr="00151A10" w:rsidRDefault="009A156D" w:rsidP="001B348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auf Schusters Rappen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Es regnet Schusterjungen!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jemand...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besohlt jemandem beim Laufen die Schuhe 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...schustert etwas zusammen 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versohlt jemandem den Hintern 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</w:p>
          <w:p w:rsidR="009A156D" w:rsidRPr="00151A10" w:rsidRDefault="009A156D" w:rsidP="00731C10">
            <w:pPr>
              <w:ind w:left="114"/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731C10">
            <w:pPr>
              <w:ind w:left="114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 ... werden beim Laufen die Schuhe besohlt</w:t>
            </w:r>
          </w:p>
          <w:p w:rsidR="009A156D" w:rsidRPr="00151A10" w:rsidRDefault="009A156D" w:rsidP="00731C10">
            <w:pPr>
              <w:ind w:left="114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 ... wird der Hintern versohlt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Nadeln, Fäden und Schnüre:</w:t>
            </w:r>
          </w:p>
          <w:p w:rsidR="009A156D" w:rsidRPr="00151A10" w:rsidRDefault="009A156D" w:rsidP="001B348A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alle Fäden laufen bei jemandem zusammen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läuft wie am Schnürchen!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davon beißt die Maus keinen Faden ab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Faden ist gerissen!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Eher geht ein Kamel durchs Nadelöhr (, als das ...)!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Es ist so still, dass man eine Stecknadel fallen hören kann!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nach Strich und Faden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schnurstracks drauflos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C66BA1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hängt am seidenen Faden </w:t>
            </w:r>
          </w:p>
          <w:p w:rsidR="009A156D" w:rsidRPr="00151A10" w:rsidRDefault="009A156D" w:rsidP="00C66BA1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ist mit heißer Nadel genäht / gestrickt</w:t>
            </w:r>
          </w:p>
          <w:p w:rsidR="009A156D" w:rsidRPr="00151A10" w:rsidRDefault="009A156D" w:rsidP="00C66BA1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wie am Schnürchen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eine fadenscheinige Ausrede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die Fäden in der Hand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bei jemandem noch etwas auf der Nadel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keinen trockenen Faden mehr am Leibe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einfach gestrickt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knüpft Kontakte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keinen guten Faden an etwas / jemandem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den (Gesprächs-)Faden wieder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plaudert aus dem Nähkästchen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sitzt wie auf Nadeln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spinnt keinen guten Faden miteinander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spinnt Seemannsgarn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sucht die Nadel im Heuhaufen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umgarnt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verliert den Faden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verliert den roten Faden nicht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verstrickt sich in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an der kurzen Leine gehalten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nach Strich und Faden betrügt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nach Strich und Faden verwöhnt </w:t>
            </w:r>
          </w:p>
          <w:p w:rsidR="009A156D" w:rsidRPr="00151A10" w:rsidRDefault="009A156D" w:rsidP="00731C1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umgarnt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zieht die Fäden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gleiten die Fäden aus der Hand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reißt der Geduldsfaden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Arme Leute vernähen das Gold in einen Wetzstein.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Aus fremder Leute Leder ist trefflich Riemen schneiden.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Der Schuster trägt die schlechtesten Schuhe.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Doppelt genäht hält besser. 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Grobe Säcke muss man nicht mit Seide zunähen.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Langes Fädchen, faules Mädchen.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Nadel ohne Spitz ist nicht viel nütz.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Schuster bleib bei deinem Leisten!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Zweimal abgeschnitten und immer noch zu kurz.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87" w:name="_Toc295382995"/>
            <w:r w:rsidRPr="00151A10">
              <w:t>Kleidung</w:t>
            </w:r>
            <w:bookmarkEnd w:id="87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Ausstatter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Clochard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Damenausstatter</w:t>
            </w:r>
          </w:p>
          <w:p w:rsidR="009A156D" w:rsidRPr="00F63F60" w:rsidRDefault="009A156D" w:rsidP="00855FF1">
            <w:pPr>
              <w:rPr>
                <w:rFonts w:cs="Arial"/>
              </w:rPr>
            </w:pPr>
            <w:r>
              <w:rPr>
                <w:rFonts w:cs="Arial"/>
              </w:rPr>
              <w:t>Fashion victim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Herrenausstatter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Lumpengesindel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Lumpensammler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Modell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Modepuppe </w:t>
            </w:r>
          </w:p>
          <w:p w:rsidR="009A156D" w:rsidRPr="00F63F60" w:rsidRDefault="009A156D" w:rsidP="00855FF1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Schaufensterpuppe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Supermodell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Vogelscheuche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Altkleidertonne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Catwalk 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Bekleidungsgeschäft</w:t>
            </w:r>
          </w:p>
          <w:p w:rsidR="009A156D" w:rsidRDefault="009A156D" w:rsidP="00855FF1">
            <w:pPr>
              <w:rPr>
                <w:rFonts w:cs="Arial"/>
              </w:rPr>
            </w:pPr>
            <w:r>
              <w:rPr>
                <w:rFonts w:cs="Arial"/>
              </w:rPr>
              <w:t>Bekleidungshaus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Fetzenmarkt 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Kleiderbörse 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>Laufsteg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Modehaus 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Modemesse 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Modenschau </w:t>
            </w:r>
          </w:p>
          <w:p w:rsidR="009A156D" w:rsidRPr="00F63F60" w:rsidRDefault="009A156D" w:rsidP="00855FF1">
            <w:pPr>
              <w:rPr>
                <w:rFonts w:cs="Arial"/>
              </w:rPr>
            </w:pPr>
            <w:r>
              <w:rPr>
                <w:rFonts w:cs="Arial"/>
              </w:rPr>
              <w:t>Umkleidekabine</w:t>
            </w:r>
          </w:p>
          <w:p w:rsidR="009A156D" w:rsidRPr="00151A10" w:rsidRDefault="009A156D" w:rsidP="00413C08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Abendgarderobe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Altkleidersammlung</w:t>
            </w:r>
          </w:p>
          <w:p w:rsidR="009A156D" w:rsidRDefault="009A156D" w:rsidP="00855FF1">
            <w:pPr>
              <w:rPr>
                <w:rFonts w:cs="Arial"/>
              </w:rPr>
            </w:pPr>
            <w:r>
              <w:rPr>
                <w:rFonts w:cs="Arial"/>
              </w:rPr>
              <w:t>Anzug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Blaumann </w:t>
            </w:r>
          </w:p>
          <w:p w:rsidR="009A156D" w:rsidRPr="00855FF1" w:rsidRDefault="009A156D" w:rsidP="00855FF1">
            <w:pPr>
              <w:rPr>
                <w:rFonts w:cs="Arial"/>
              </w:rPr>
            </w:pPr>
            <w:r w:rsidRPr="00855FF1">
              <w:rPr>
                <w:rFonts w:cs="Arial"/>
              </w:rPr>
              <w:t>Bluse</w:t>
            </w:r>
          </w:p>
          <w:p w:rsidR="009A156D" w:rsidRPr="002E5F43" w:rsidRDefault="009A156D" w:rsidP="00855FF1">
            <w:pPr>
              <w:rPr>
                <w:rFonts w:cs="Arial"/>
              </w:rPr>
            </w:pPr>
            <w:r w:rsidRPr="002E5F43">
              <w:rPr>
                <w:rFonts w:cs="Arial"/>
              </w:rPr>
              <w:t>Cut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Filz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Fliege </w:t>
            </w:r>
          </w:p>
          <w:p w:rsidR="009A156D" w:rsidRPr="002E5F43" w:rsidRDefault="009A156D" w:rsidP="00855FF1">
            <w:pPr>
              <w:rPr>
                <w:rFonts w:cs="Arial"/>
              </w:rPr>
            </w:pPr>
            <w:r w:rsidRPr="002E5F43">
              <w:rPr>
                <w:rFonts w:cs="Arial"/>
              </w:rPr>
              <w:t>Frack</w:t>
            </w:r>
          </w:p>
          <w:p w:rsidR="009A156D" w:rsidRPr="00F63F60" w:rsidRDefault="009A156D" w:rsidP="00855FF1">
            <w:pPr>
              <w:rPr>
                <w:rFonts w:cs="Arial"/>
              </w:rPr>
            </w:pPr>
            <w:r>
              <w:rPr>
                <w:rFonts w:cs="Arial"/>
              </w:rPr>
              <w:t xml:space="preserve">Garderobe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Gehrock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Hemd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Hosenlatz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Hosenstall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Hutschnur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Kleiderpuppe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Knöpfe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Korsett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Lätzchen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Lumpen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Motorhaube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Ölzeug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Ösen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Personaldecke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Regenhaut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Röhre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Schlafrock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Second Hand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Trainingsanzug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Treter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Überzieher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Umhang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Windjacke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Zivil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Zwirn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anziehen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ausziehen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einkleiden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 hüllt sich 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verhüllen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bedeckt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bemäntelt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fetzig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hemdsärmelig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kleidsam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lumpig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modisch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schick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unverhüllt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verhüllt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wärmend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wollig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Jacken und Mäntel: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gibt es nichts zu bemänteln!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eine alte Jacke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...ist Jacke wie Hose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begießt sich die Jacke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breitet den Mantel des Schweigens über etwas / jemanden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hängt einer Sache ein Mäntelchen 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hängt seinen Mantel nach dem 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Fracksausen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haut jemandem die Jacke voll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eine alte Jacke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klopft jemandem die Jacke 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kriegt die Jacke voll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den Mantel des Schweigens über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jemandem die Zwangsjacke an </w:t>
            </w:r>
          </w:p>
          <w:p w:rsidR="009A156D" w:rsidRPr="00151A10" w:rsidRDefault="009A156D" w:rsidP="00C66BA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lügt jemandem die Jacke voll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passt in keine Jacke mehr (nach Prügel)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731C10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731C10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Jacke ausgeklopft</w:t>
            </w:r>
          </w:p>
          <w:p w:rsidR="009A156D" w:rsidRPr="00151A10" w:rsidRDefault="009A156D" w:rsidP="00C66BA1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die Jacke vollgelogen </w:t>
            </w:r>
          </w:p>
          <w:p w:rsidR="009A156D" w:rsidRPr="00151A10" w:rsidRDefault="009A156D" w:rsidP="00C66BA1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Jacke vollgehauen</w:t>
            </w:r>
          </w:p>
          <w:p w:rsidR="009A156D" w:rsidRPr="00151A10" w:rsidRDefault="009A156D" w:rsidP="00731C10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Zwangsjacke angelegt</w:t>
            </w:r>
          </w:p>
          <w:p w:rsidR="009A156D" w:rsidRPr="00151A10" w:rsidRDefault="009A156D" w:rsidP="00731C10">
            <w:pPr>
              <w:ind w:left="283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Hemden: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zieht einem ja das Hemd aus!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Mach dir keinen Pups ins Hemd!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Mach dir nicht ins Hemd!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Schlips und Kragen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(nicht) jemandes Kragenweite!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fühlt sich auf den Schlips getreten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hemdsärmelig mit etwas 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gibt das letzte Hemd her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für jemanden das letzte Hemd her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Ass / einen Trumpf im Ärmel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 reine / weiße Weste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kein ganzes Hemd mehr auf dem Leib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vor etwas / jemandem Manschetten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dünnes Hemd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kippt sich einen hinter die Binde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klebt jemandem einen Bonbon ans Hemd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krempelt die Ärmel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sich das Hemd ausziehen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sich (vor Angst) ins Hemd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sich einen Bonbon ins Hemd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sich einen Fleck ins Hemd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zieht jemanden bis auf das Hemd 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schüttelt etwas aus dem Ärmel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trägt ein Büßerhemd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tritt jemandem (einen Achter) ins Hemd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tritt jemandem auf den Schlips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verliert alles bis aufs letzte Hemd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wechselt etwas so häufig wie das Hemd</w:t>
            </w:r>
          </w:p>
          <w:p w:rsidR="009A156D" w:rsidRPr="00151A10" w:rsidRDefault="009A156D" w:rsidP="004F3B2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bis auf das Hemd ausgezogen</w:t>
            </w:r>
          </w:p>
          <w:p w:rsidR="009A156D" w:rsidRPr="00151A10" w:rsidRDefault="009A156D" w:rsidP="00C66BA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zieht jemanden bis auf das Hemd aus</w:t>
            </w:r>
          </w:p>
          <w:p w:rsidR="009A156D" w:rsidRPr="00151A10" w:rsidRDefault="009A156D" w:rsidP="004F3B2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zieht jemandem das Hemd über den Kopf</w:t>
            </w:r>
          </w:p>
          <w:p w:rsidR="009A156D" w:rsidRPr="00151A10" w:rsidRDefault="009A156D" w:rsidP="004F3B2A">
            <w:pPr>
              <w:rPr>
                <w:rFonts w:cs="Arial"/>
              </w:rPr>
            </w:pPr>
          </w:p>
          <w:p w:rsidR="009A156D" w:rsidRPr="00151A10" w:rsidRDefault="009A156D" w:rsidP="004F3B2A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4F3B2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platzt der Kragen </w:t>
            </w:r>
          </w:p>
          <w:p w:rsidR="009A156D" w:rsidRPr="00151A10" w:rsidRDefault="009A156D" w:rsidP="004F3B2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 den Schlips getreten</w:t>
            </w:r>
          </w:p>
          <w:p w:rsidR="009A156D" w:rsidRPr="00151A10" w:rsidRDefault="009A156D" w:rsidP="004F3B2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das Hemd über den Kopf gezogen</w:t>
            </w:r>
          </w:p>
          <w:p w:rsidR="009A156D" w:rsidRPr="00151A10" w:rsidRDefault="009A156D" w:rsidP="004F3B2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ein Bonbon ans Hemd geklebt</w:t>
            </w:r>
          </w:p>
          <w:p w:rsidR="009A156D" w:rsidRPr="00151A10" w:rsidRDefault="009A156D" w:rsidP="004F3B2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(ein Achter) ins Hemd getreten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Hosen: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bei jemandem rieselt schon der Kalk aus der Hose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geht in die Hose!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Jacke wie Hose!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hier ist tote Hose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mach dir nicht in die Hose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tote Hose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bezahlt etwas aus der linken Hosentasche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die Hosen (gestrichen) voll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die Hosen an </w:t>
            </w:r>
          </w:p>
          <w:p w:rsidR="009A156D" w:rsidRPr="00151A10" w:rsidRDefault="009A156D" w:rsidP="00855FF1">
            <w:pPr>
              <w:tabs>
                <w:tab w:val="left" w:pos="367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etwas in der Hose</w:t>
            </w:r>
          </w:p>
          <w:p w:rsidR="009A156D" w:rsidRPr="00151A10" w:rsidRDefault="009A156D" w:rsidP="00855FF1">
            <w:pPr>
              <w:tabs>
                <w:tab w:val="left" w:pos="3675"/>
              </w:tabs>
              <w:ind w:left="294"/>
              <w:rPr>
                <w:rFonts w:cs="Arial"/>
              </w:rPr>
            </w:pPr>
            <w:r>
              <w:rPr>
                <w:rFonts w:cs="Arial"/>
              </w:rPr>
              <w:t>... hat etwas in der Spendierh</w:t>
            </w:r>
            <w:r w:rsidRPr="00151A10">
              <w:rPr>
                <w:rFonts w:cs="Arial"/>
              </w:rPr>
              <w:t>ose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nicht alle Nieten an der Hose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Pech an der Hose</w:t>
            </w:r>
          </w:p>
          <w:p w:rsidR="009A156D" w:rsidRPr="00151A10" w:rsidRDefault="009A156D">
            <w:pPr>
              <w:tabs>
                <w:tab w:val="left" w:pos="367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kennt etwas wie seine eigene Hosentasche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klopft jemandem die Hose 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kriegt den Hosenboden / die Hosen voll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die Hosen herunter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auf dicke Hose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sich (vor Angst) in die Hose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sich in die Hosen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sich auf den Hosenboden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in / mit kurzen Hosen da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mit abgesägten Hosen da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steigt in die Hose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trägt die Hosen auf Halbmast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die Hose mit der Beißzange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jemandem den Hosenboden / die Hose stramm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zieht sich die Hose mit der Kneifzange an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rutscht das Herz in die Hose </w:t>
            </w:r>
          </w:p>
          <w:p w:rsidR="009A156D" w:rsidRPr="00151A10" w:rsidRDefault="009A156D" w:rsidP="004F3B2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Hose ausgeklopft</w:t>
            </w:r>
          </w:p>
          <w:p w:rsidR="009A156D" w:rsidRPr="00151A10" w:rsidRDefault="009A156D" w:rsidP="004F3B2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Hosenboden / die Hose stramm gezogen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Schuhwerk: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sind zwei verschiedene Paar Schuhe / Stiefel!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Den Schuh zieh ich mir nicht an!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So wird da ein Schuh daraus!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Umgekehrt wird ein Schuh daraus!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Wo drückt der Schuh?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(nicht) jemandes Schuhgröße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steckt noch in den Kinderschuhen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jemandem auf den Senkel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Sockenschuss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sich die Kinderschuhe abgelaufen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auf Schusters Rappen unterwegs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fit wie ein Turnschuh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von den Socken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läuft sich die Schuhsohlen ab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sich auf die Socken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schiebt jemandem etwas in die Schuhe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neben den Schuhen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zieht jemandem die Schuhe aus</w:t>
            </w:r>
          </w:p>
          <w:p w:rsidR="009A156D" w:rsidRPr="00151A10" w:rsidRDefault="009A156D" w:rsidP="004F3B2A">
            <w:pPr>
              <w:ind w:left="294"/>
              <w:rPr>
                <w:rFonts w:cs="Arial"/>
              </w:rPr>
            </w:pPr>
          </w:p>
          <w:p w:rsidR="009A156D" w:rsidRPr="00151A10" w:rsidRDefault="009A156D" w:rsidP="004F3B2A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4F3B2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auf den Senkel gegangen</w:t>
            </w:r>
          </w:p>
          <w:p w:rsidR="009A156D" w:rsidRPr="00151A10" w:rsidRDefault="009A156D" w:rsidP="004F3B2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in die Schuhe geschoben</w:t>
            </w:r>
          </w:p>
          <w:p w:rsidR="009A156D" w:rsidRPr="00151A10" w:rsidRDefault="009A156D" w:rsidP="004F3B2A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die Schuhe ausgezogen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Kopfbedeckungen: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geht mir aber entschieden über die Hutschnur!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eine Mütze voll Schlaf / voll Wind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ist schwer, alles unter einen Hut zu bekommen!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eins auf die Mütze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eins auf die Mütze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den Hut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neben der Kappe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unter die Haube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seinen Hut nehmen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etwas auf die eigene Kappe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rückt jemandem die Mütze gerade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verschleiert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wäscht jemandem die Kappe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vor jemandem den Hut </w:t>
            </w:r>
          </w:p>
          <w:p w:rsidR="009A156D" w:rsidRPr="00151A10" w:rsidRDefault="009A156D" w:rsidP="00FC1816">
            <w:pPr>
              <w:rPr>
                <w:rFonts w:cs="Arial"/>
              </w:rPr>
            </w:pPr>
          </w:p>
          <w:p w:rsidR="009A156D" w:rsidRPr="00151A10" w:rsidRDefault="009A156D" w:rsidP="00FC1816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jemandem ...</w:t>
            </w:r>
          </w:p>
          <w:p w:rsidR="009A156D" w:rsidRPr="00151A10" w:rsidRDefault="009A156D" w:rsidP="00FC181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eins auf die Mütze gegeben</w:t>
            </w:r>
          </w:p>
          <w:p w:rsidR="009A156D" w:rsidRPr="00151A10" w:rsidRDefault="009A156D" w:rsidP="00FC181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Mütze gerade gerückt</w:t>
            </w:r>
          </w:p>
          <w:p w:rsidR="009A156D" w:rsidRPr="00151A10" w:rsidRDefault="009A156D" w:rsidP="00FC181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Kappe gewaschen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Allgemein: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Haken und Ösen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nach Maß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platzt aus allen Nähten </w:t>
            </w:r>
          </w:p>
          <w:p w:rsidR="009A156D" w:rsidRPr="00151A10" w:rsidRDefault="009A156D" w:rsidP="00855FF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</w:t>
            </w:r>
            <w:r>
              <w:rPr>
                <w:rFonts w:cs="Arial"/>
              </w:rPr>
              <w:t xml:space="preserve">nicht </w:t>
            </w:r>
            <w:r w:rsidRPr="00151A10">
              <w:rPr>
                <w:rFonts w:cs="Arial"/>
              </w:rPr>
              <w:t xml:space="preserve">von der Stange </w:t>
            </w:r>
          </w:p>
          <w:p w:rsidR="009A156D" w:rsidRPr="00151A10" w:rsidRDefault="009A156D" w:rsidP="00855FF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von der Stange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Dreck am Stecken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hüllt sich in Schweigen </w:t>
            </w:r>
          </w:p>
          <w:p w:rsidR="009A156D" w:rsidRPr="00151A10" w:rsidRDefault="009A156D" w:rsidP="009E3515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kauft etwas von der Stange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kleidet etwas in Worte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knöpft jemandem etwas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jemandem ein Korsett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sich warm anziehen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jemanden windelweich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aus wie eine Vogelscheuche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steckt mit jemandem unter einer Decke </w:t>
            </w:r>
          </w:p>
          <w:p w:rsidR="009A156D" w:rsidRPr="00151A10" w:rsidRDefault="009A156D" w:rsidP="00FC181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windelweich geschlagen</w:t>
            </w:r>
          </w:p>
          <w:p w:rsidR="009A156D" w:rsidRPr="00151A10" w:rsidRDefault="009A156D" w:rsidP="00FC1816">
            <w:pPr>
              <w:ind w:left="294"/>
              <w:rPr>
                <w:rFonts w:cs="Arial"/>
              </w:rPr>
            </w:pPr>
          </w:p>
          <w:p w:rsidR="009A156D" w:rsidRPr="00151A10" w:rsidRDefault="009A156D" w:rsidP="00FC1816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FC1816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das Hemd näher als der Rock</w:t>
            </w:r>
          </w:p>
          <w:p w:rsidR="009A156D" w:rsidRPr="00151A10" w:rsidRDefault="009A156D" w:rsidP="00FC181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abgeknöpft</w:t>
            </w:r>
          </w:p>
          <w:p w:rsidR="009A156D" w:rsidRPr="00151A10" w:rsidRDefault="009A156D" w:rsidP="00FC181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 Korsett angelegt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E3515">
            <w:pPr>
              <w:rPr>
                <w:rFonts w:cs="Arial"/>
              </w:rPr>
            </w:pPr>
            <w:r w:rsidRPr="00151A10">
              <w:rPr>
                <w:rFonts w:cs="Arial"/>
              </w:rPr>
              <w:t>Außen hui und innen pfui.</w:t>
            </w:r>
          </w:p>
          <w:p w:rsidR="009A156D" w:rsidRPr="00151A10" w:rsidRDefault="009A156D" w:rsidP="009E3515">
            <w:pPr>
              <w:rPr>
                <w:rFonts w:cs="Arial"/>
              </w:rPr>
            </w:pPr>
            <w:r w:rsidRPr="00151A10">
              <w:rPr>
                <w:rFonts w:cs="Arial"/>
              </w:rPr>
              <w:t>Das Hemd ist einem näher als der Rock.</w:t>
            </w:r>
          </w:p>
          <w:p w:rsidR="009A156D" w:rsidRPr="00151A10" w:rsidRDefault="009A156D" w:rsidP="009E3515">
            <w:pPr>
              <w:rPr>
                <w:rFonts w:cs="Arial"/>
              </w:rPr>
            </w:pPr>
            <w:r w:rsidRPr="00151A10">
              <w:rPr>
                <w:rFonts w:cs="Arial"/>
              </w:rPr>
              <w:t>Das letzte Hemd hat keine Taschen.</w:t>
            </w:r>
          </w:p>
          <w:p w:rsidR="009A156D" w:rsidRPr="00151A10" w:rsidRDefault="009A156D" w:rsidP="009E3515">
            <w:pPr>
              <w:rPr>
                <w:rFonts w:cs="Arial"/>
              </w:rPr>
            </w:pPr>
            <w:r w:rsidRPr="00151A10">
              <w:rPr>
                <w:rFonts w:cs="Arial"/>
              </w:rPr>
              <w:t>Die Wahrheit hat ein schönes Angesicht, aber zerrissene Kleider.</w:t>
            </w:r>
          </w:p>
          <w:p w:rsidR="009A156D" w:rsidRPr="00151A10" w:rsidRDefault="009A156D" w:rsidP="009E3515">
            <w:pPr>
              <w:rPr>
                <w:rFonts w:cs="Arial"/>
              </w:rPr>
            </w:pPr>
            <w:r w:rsidRPr="00151A10">
              <w:rPr>
                <w:rFonts w:cs="Arial"/>
              </w:rPr>
              <w:t>Einem nackten Mann kann man nicht in die Taschen greifen.</w:t>
            </w:r>
          </w:p>
          <w:p w:rsidR="009A156D" w:rsidRPr="00151A10" w:rsidRDefault="009A156D" w:rsidP="009E3515">
            <w:pPr>
              <w:rPr>
                <w:rFonts w:cs="Arial"/>
              </w:rPr>
            </w:pPr>
            <w:r w:rsidRPr="00151A10">
              <w:rPr>
                <w:rFonts w:cs="Arial"/>
              </w:rPr>
              <w:t>Feiertagskleider werden bald Alltagshosen.</w:t>
            </w:r>
          </w:p>
          <w:p w:rsidR="009A156D" w:rsidRPr="00151A10" w:rsidRDefault="009A156D" w:rsidP="009E3515">
            <w:pPr>
              <w:rPr>
                <w:rFonts w:cs="Arial"/>
              </w:rPr>
            </w:pPr>
            <w:r w:rsidRPr="00151A10">
              <w:rPr>
                <w:rFonts w:cs="Arial"/>
              </w:rPr>
              <w:t>Früh krümmt sich, was ein Häkchen werden will.</w:t>
            </w:r>
          </w:p>
          <w:p w:rsidR="009A156D" w:rsidRPr="00151A10" w:rsidRDefault="009A156D" w:rsidP="009E3515">
            <w:pPr>
              <w:rPr>
                <w:rFonts w:cs="Arial"/>
              </w:rPr>
            </w:pPr>
            <w:r w:rsidRPr="00151A10">
              <w:rPr>
                <w:rFonts w:cs="Arial"/>
              </w:rPr>
              <w:t>Immer fein ist nimmer fein.</w:t>
            </w:r>
          </w:p>
          <w:p w:rsidR="009A156D" w:rsidRPr="00151A10" w:rsidRDefault="009A156D" w:rsidP="009E3515">
            <w:pPr>
              <w:rPr>
                <w:rFonts w:cs="Arial"/>
              </w:rPr>
            </w:pPr>
            <w:r w:rsidRPr="00151A10">
              <w:rPr>
                <w:rFonts w:cs="Arial"/>
              </w:rPr>
              <w:t>Kleider machen Leute.</w:t>
            </w:r>
          </w:p>
          <w:p w:rsidR="009A156D" w:rsidRPr="00151A10" w:rsidRDefault="009A156D" w:rsidP="009E351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Wem die Jacke passt, der mag sie anziehen. </w:t>
            </w:r>
          </w:p>
          <w:p w:rsidR="009A156D" w:rsidRPr="00151A10" w:rsidRDefault="009A156D" w:rsidP="009E3515">
            <w:pPr>
              <w:pStyle w:val="BodyText2"/>
              <w:rPr>
                <w:color w:val="auto"/>
              </w:rPr>
            </w:pPr>
            <w:r w:rsidRPr="00151A10">
              <w:rPr>
                <w:color w:val="auto"/>
              </w:rPr>
              <w:t>Wer im Sommer die Kleider verreißt, muss im Winter frieren.</w:t>
            </w:r>
          </w:p>
          <w:p w:rsidR="009A156D" w:rsidRPr="00151A10" w:rsidRDefault="009A156D" w:rsidP="009E3515">
            <w:pPr>
              <w:pStyle w:val="BodyText2"/>
              <w:rPr>
                <w:color w:val="auto"/>
              </w:rPr>
            </w:pPr>
            <w:r w:rsidRPr="00151A10">
              <w:rPr>
                <w:color w:val="auto"/>
              </w:rPr>
              <w:t>Wer seine Verdienste in Kleidern hat, dem fressen sie die Motten.</w:t>
            </w:r>
          </w:p>
          <w:p w:rsidR="009A156D" w:rsidRPr="00151A10" w:rsidRDefault="009A156D" w:rsidP="009E3515">
            <w:pPr>
              <w:pStyle w:val="BodyText2"/>
              <w:rPr>
                <w:color w:val="auto"/>
              </w:rPr>
            </w:pPr>
            <w:r w:rsidRPr="00151A10">
              <w:rPr>
                <w:color w:val="auto"/>
              </w:rPr>
              <w:t>Wo rohe Kräfte sinnlos walten, da kann kein Knopf die Hose halten.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E32B9F">
      <w:pPr>
        <w:pStyle w:val="Heading3"/>
      </w:pPr>
      <w:bookmarkStart w:id="88" w:name="_Toc295382996"/>
      <w:r w:rsidRPr="00151A10">
        <w:t>Kochen, Essen und Trinken</w:t>
      </w:r>
      <w:bookmarkEnd w:id="88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89" w:name="_Toc295382997"/>
            <w:r w:rsidRPr="00151A10">
              <w:t>Kochen und Zubereiten</w:t>
            </w:r>
            <w:bookmarkEnd w:id="89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(ein) ausgekochtes Schlitzohr </w:t>
            </w:r>
          </w:p>
          <w:p w:rsidR="009A156D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Beikoch</w:t>
            </w:r>
          </w:p>
          <w:p w:rsidR="009A156D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Chef de Partie</w:t>
            </w:r>
          </w:p>
          <w:p w:rsidR="009A156D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Chefkoch</w:t>
            </w:r>
          </w:p>
          <w:p w:rsidR="009A156D" w:rsidRPr="00F63F60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Kaltmamsell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Erbsenzähler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Hobbykoch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Koch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Kochkünstler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Küchenchef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Küchenjunge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Küchenmädchen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Küchenmeister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Rotzlöffel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Bäckerei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Backhaus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Backstube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Brauhaus </w:t>
            </w:r>
          </w:p>
          <w:p w:rsidR="009A156D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 xml:space="preserve">Imbiss </w:t>
            </w:r>
          </w:p>
          <w:p w:rsidR="009A156D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Imbissbude</w:t>
            </w:r>
          </w:p>
          <w:p w:rsidR="009A156D" w:rsidRPr="00F63F60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Garküche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Gerüchteküche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Großküche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Küche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Teufelsküche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Pommes-Bude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Würstchen-Bude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Dessert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Drei-Gänge-Menü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Hau</w:t>
            </w:r>
            <w:r>
              <w:rPr>
                <w:rFonts w:cs="Arial"/>
              </w:rPr>
              <w:t>p</w:t>
            </w:r>
            <w:r w:rsidRPr="00151A10">
              <w:rPr>
                <w:rFonts w:cs="Arial"/>
              </w:rPr>
              <w:t xml:space="preserve">tspeise </w:t>
            </w:r>
          </w:p>
          <w:p w:rsidR="009A156D" w:rsidRPr="00151A10" w:rsidRDefault="009A156D" w:rsidP="009F258F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kalte Küche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Kochkunst </w:t>
            </w:r>
          </w:p>
          <w:p w:rsidR="009A156D" w:rsidRPr="00151A10" w:rsidRDefault="009A156D" w:rsidP="009F258F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Küchendienst Nachspeise </w:t>
            </w:r>
          </w:p>
          <w:p w:rsidR="009A156D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Menü</w:t>
            </w:r>
          </w:p>
          <w:p w:rsidR="009A156D" w:rsidRPr="00F63F60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Speisenfolge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Vorspeise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Vorsuppe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aufkochen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aufwärmen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ausbacken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anbrennen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ansetzen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blanchieren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braten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brodeln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buttern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dünsten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einkochen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einlegen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einmachen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erwärmen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auskochen </w:t>
            </w:r>
          </w:p>
          <w:p w:rsidR="009A156D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flambieren</w:t>
            </w:r>
          </w:p>
          <w:p w:rsidR="009A156D" w:rsidRPr="00F63F60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frittieren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glasieren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herum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wurst</w:t>
            </w:r>
            <w:r w:rsidRPr="00151A10">
              <w:rPr>
                <w:rFonts w:cs="Arial"/>
              </w:rPr>
              <w:t xml:space="preserve">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jemanden zusülzen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klein hacken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pürieren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salzen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schmoren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vorkochen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würzen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zusetzen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abgebrüht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aufgekocht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ausgekocht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fangfrisch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frischgebacken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gutbürgerlich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ofenfrisch </w:t>
            </w:r>
          </w:p>
          <w:p w:rsidR="009A156D" w:rsidRPr="00F63F60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verbrannt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verbraten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verbrüht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verkocht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versalzen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Kochen und backen: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Default="009A156D" w:rsidP="00C662DF">
            <w:pPr>
              <w:ind w:left="294"/>
              <w:rPr>
                <w:rFonts w:cs="Arial"/>
              </w:rPr>
            </w:pPr>
            <w:r w:rsidRPr="00D6386B">
              <w:rPr>
                <w:rFonts w:cs="Arial"/>
              </w:rPr>
              <w:t>Da brat mir einer einen Storch</w:t>
            </w:r>
            <w:r>
              <w:rPr>
                <w:rFonts w:cs="Arial"/>
              </w:rPr>
              <w:t>!</w:t>
            </w:r>
            <w:r w:rsidRPr="00D6386B">
              <w:rPr>
                <w:rFonts w:cs="Arial"/>
              </w:rPr>
              <w:t xml:space="preserve"> </w:t>
            </w:r>
          </w:p>
          <w:p w:rsidR="009A156D" w:rsidRPr="00151A10" w:rsidRDefault="009A156D" w:rsidP="00C662D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wird der Hund in der Pfanne verrückt!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Gerüchteküche brodelt!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Jetzt aber Butter bei die Fische!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Jetzt ist der Ofen aus!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Jetzt ist die Küche kalt!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Leg’ einen Zahn zu!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FC181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aufgewärmte Idee </w:t>
            </w:r>
          </w:p>
          <w:p w:rsidR="009A156D" w:rsidRPr="00151A10" w:rsidRDefault="009A156D" w:rsidP="00FC181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halb gare Idee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noch nicht in dem Topf, wo es kocht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gießt Öl ins Feuer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guckt jemandem in den Kochtopf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etwas am köcheln </w:t>
            </w:r>
          </w:p>
          <w:p w:rsidR="009A156D" w:rsidRPr="00151A10" w:rsidRDefault="009A156D" w:rsidP="00FC181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 aufgewärmte Idee </w:t>
            </w:r>
          </w:p>
          <w:p w:rsidR="009A156D" w:rsidRPr="00151A10" w:rsidRDefault="009A156D" w:rsidP="00FC181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 halb gare Idee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haut jemanden in die Pfanne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kocht / schäumt über vor Wut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kocht auch nur mit Wasser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kocht auf kleiner Flamme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kocht auf Sparflamme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kocht etwas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kocht vor Wut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in die Pötte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kriegt etwas gebacken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nichts anbrennen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einen Zahn zu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jetzt kleine Brötchen backen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schwingt den Kochlöffel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wärmt etwas immer wieder auf </w:t>
            </w:r>
          </w:p>
          <w:p w:rsidR="009A156D" w:rsidRPr="00151A10" w:rsidRDefault="009A156D" w:rsidP="00FC1816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wird eingemacht</w:t>
            </w:r>
          </w:p>
          <w:p w:rsidR="009A156D" w:rsidRPr="00151A10" w:rsidRDefault="009A156D" w:rsidP="00FC181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 die Pfanne gehauen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alles in einen Topf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FC181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bei ... ist Schmalhans Küchenmeister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kocht das Blut in den Adern</w:t>
            </w:r>
          </w:p>
          <w:p w:rsidR="009A156D" w:rsidRPr="00151A10" w:rsidRDefault="009A156D" w:rsidP="00FC181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 den Kochtopf geguckt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Vorbereiten: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Jetzt geht es an das Eingemachte!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unausgegorene Idee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buttert jemanden unter </w:t>
            </w:r>
          </w:p>
          <w:p w:rsidR="009A156D" w:rsidRPr="00151A10" w:rsidRDefault="009A156D" w:rsidP="000A21D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 unausgegorene Idee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Patentrezept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eine Idee gären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 Fass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raspelt Süßholz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etwas zu Brei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streut Salz in die Wunde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verwurstet etwas </w:t>
            </w:r>
          </w:p>
          <w:p w:rsidR="009A156D" w:rsidRPr="00151A10" w:rsidRDefault="009A156D" w:rsidP="00FC1816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untergebuttert</w:t>
            </w:r>
          </w:p>
          <w:p w:rsidR="009A156D" w:rsidRPr="00151A10" w:rsidRDefault="009A156D" w:rsidP="00FC1816">
            <w:pPr>
              <w:rPr>
                <w:rFonts w:cs="Arial"/>
              </w:rPr>
            </w:pPr>
          </w:p>
          <w:p w:rsidR="009A156D" w:rsidRPr="00151A10" w:rsidRDefault="009A156D" w:rsidP="00FC1816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4338FF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eine Suppe eingebrockt</w:t>
            </w:r>
          </w:p>
          <w:p w:rsidR="009A156D" w:rsidRPr="00151A10" w:rsidRDefault="009A156D" w:rsidP="00FC181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eingebrockt</w:t>
            </w:r>
          </w:p>
          <w:p w:rsidR="009A156D" w:rsidRPr="00151A10" w:rsidRDefault="009A156D" w:rsidP="00FC181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nicht das Salz in der Suppe gegönnt</w:t>
            </w:r>
          </w:p>
          <w:p w:rsidR="009A156D" w:rsidRPr="00151A10" w:rsidRDefault="009A156D" w:rsidP="00FC181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in die Suppe gespuckt</w:t>
            </w:r>
          </w:p>
          <w:p w:rsidR="009A156D" w:rsidRPr="00151A10" w:rsidRDefault="009A156D" w:rsidP="00FC1816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Suppe versalzen</w:t>
            </w:r>
          </w:p>
          <w:p w:rsidR="009A156D" w:rsidRPr="00151A10" w:rsidRDefault="009A156D" w:rsidP="00FC1816">
            <w:pPr>
              <w:ind w:left="283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Suppen: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macht die Suppe auch nicht fett!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Jeder kocht sein eigenes Süppchen!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jemand...</w:t>
            </w:r>
          </w:p>
          <w:p w:rsidR="009A156D" w:rsidRPr="00151A10" w:rsidRDefault="009A156D" w:rsidP="004338F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brockt jemandem eine Suppe ein </w:t>
            </w:r>
          </w:p>
          <w:p w:rsidR="009A156D" w:rsidRPr="00151A10" w:rsidRDefault="009A156D" w:rsidP="004338F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brockt jemandem etwas 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gönnt jemandem nicht das Salz in der Suppe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nicht das Salz zur Suppe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kocht sein eigenes Süppchen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kocht sein Süppchen am Feuer anderer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spuckt jemandem in die Suppe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versalzt jemandem die Suppe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Auch woanders wird nur mit Wasser gekocht.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Auf alten Pfannen lernt man kochen.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Auf einen schiefen Topf gehört ein schiefer Deckel.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Suppe, die man sich selbst eingebrockt hat, muss man auch selbst wieder auslöffeln.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Es </w:t>
            </w:r>
            <w:r>
              <w:rPr>
                <w:rFonts w:cs="Arial"/>
              </w:rPr>
              <w:t>nimmt kein Schlachter dem ander</w:t>
            </w:r>
            <w:r w:rsidRPr="00151A10">
              <w:rPr>
                <w:rFonts w:cs="Arial"/>
              </w:rPr>
              <w:t>n eine Wurst ab.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Für jeden Topf gibt es einen passenden Deckel.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Hunger ist der beste Koch.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Jedes Töpfchen find’ sein Deckelchen.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 muss nicht mehr schlachten, als man salzen kann.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Nichts wird so heiß gegessen, wie es gekocht wird.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Viele Köche verderben den Brei.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zuerst kommt, mahlt zuerst.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90" w:name="_Toc295382998"/>
            <w:r w:rsidRPr="00151A10">
              <w:t>Servieren</w:t>
            </w:r>
            <w:bookmarkEnd w:id="90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Bedienung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Gastronom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Gastwirt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Kellner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Oberkellner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Ausschank </w:t>
            </w:r>
          </w:p>
          <w:p w:rsidR="009A156D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Cafeteria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>Esstisch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>Esszimmer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Feinschmeckerlokal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Festzelt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Gasthaus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Gaststätte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Gaststube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Gastwirtschaft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Imbissbude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Kantine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Klubhaus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kulinarische Meile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Mensa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Milchbar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Präsentierteller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Probierstube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Raststätte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Schlemmermeile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Speisewagen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>Tafel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Weinstube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Wirtsstube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 w:rsidP="004F0C1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Augenschmaus </w:t>
            </w:r>
          </w:p>
          <w:p w:rsidR="009A156D" w:rsidRPr="00151A10" w:rsidRDefault="009A156D" w:rsidP="004F0C1D">
            <w:pPr>
              <w:rPr>
                <w:rFonts w:cs="Arial"/>
              </w:rPr>
            </w:pPr>
            <w:r>
              <w:rPr>
                <w:rFonts w:cs="Arial"/>
              </w:rPr>
              <w:t>Augenweide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Buffet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Fresstrog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Servierwagen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abservieren </w:t>
            </w:r>
          </w:p>
          <w:p w:rsidR="009A156D" w:rsidRPr="00151A10" w:rsidRDefault="009A156D" w:rsidP="00180B4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anrichten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auftischen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auftafeln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eindecken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eintrichtern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servieren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abserviert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aufgetischt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erhitzt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erkaltet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erwärmt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reserviert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Tischlein deck dich!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fällt unter den Tisch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brühwarm serviert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eiskalt serviert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eine gepfefferte / gesalzene Rechnung serviert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bietet etwas an wie sauer Bier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etwas auf den Tisch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Saures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gießt jemandem Wasser in den Wein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nicht alle Tassen im Schrank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bedient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 aus dem Ei gepellt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die Korken knallen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etwas unter den Tisch fallen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jemandem den Mund wässrig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schenkt jemandem reinen Wein 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schmiert jemandem etwas auf das Butterbrot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schmiert jemandem Honig ums Maul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serviert etwas auf dem Präsentierteller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serviert etwas auf einem silbernen Tablett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serviert jemandem eine Henkersmahlzeit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serviert jemanden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tischt jemandem eine deftige Lüge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trichtert jemandem etwas 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verhält sich reserviert </w:t>
            </w:r>
          </w:p>
          <w:p w:rsidR="009A156D" w:rsidRPr="00151A10" w:rsidRDefault="009A156D" w:rsidP="0071650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(eiskalt) abserviert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zerschneidet das Tischtuch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716502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71650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Mund wässrig gemacht</w:t>
            </w:r>
          </w:p>
          <w:p w:rsidR="009A156D" w:rsidRPr="00151A10" w:rsidRDefault="009A156D" w:rsidP="0071650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eine deftige Lüge aufgetischt</w:t>
            </w:r>
          </w:p>
          <w:p w:rsidR="009A156D" w:rsidRPr="00151A10" w:rsidRDefault="009A156D" w:rsidP="0071650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eine Henkersmahlzeit serviert</w:t>
            </w:r>
          </w:p>
          <w:p w:rsidR="009A156D" w:rsidRPr="00151A10" w:rsidRDefault="009A156D" w:rsidP="0071650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auf das Butterbrot geschmiert</w:t>
            </w:r>
          </w:p>
          <w:p w:rsidR="009A156D" w:rsidRPr="00151A10" w:rsidRDefault="009A156D" w:rsidP="0071650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eingetrichtert</w:t>
            </w:r>
          </w:p>
          <w:p w:rsidR="009A156D" w:rsidRPr="00151A10" w:rsidRDefault="009A156D" w:rsidP="0071650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Honig ums Maul geschmiert</w:t>
            </w:r>
          </w:p>
          <w:p w:rsidR="009A156D" w:rsidRPr="00151A10" w:rsidRDefault="009A156D" w:rsidP="0071650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reiner Wein eingeschenkt</w:t>
            </w:r>
          </w:p>
          <w:p w:rsidR="009A156D" w:rsidRPr="00151A10" w:rsidRDefault="009A156D" w:rsidP="0071650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Saures gegeben</w:t>
            </w:r>
          </w:p>
          <w:p w:rsidR="009A156D" w:rsidRPr="00151A10" w:rsidRDefault="009A156D" w:rsidP="0071650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Wasser in den Wein gegossen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Auf einen schiefen Topf gehört ein schiefer Deckel.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Fünf sind geladen, zehn sind gekommen. Tu’ Wasser zur Suppe, heiß alle willkommen.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Für jeden Topf gibt es einen passenden Deckel.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Jedes Töpfchen find’ sein Deckelchen.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Rache ist ein Gericht, das am besten kalt serviert wird.</w:t>
            </w:r>
          </w:p>
        </w:tc>
      </w:tr>
    </w:tbl>
    <w:p w:rsidR="009A156D" w:rsidRPr="00151A10" w:rsidRDefault="009A156D">
      <w:pPr>
        <w:ind w:left="567"/>
        <w:rPr>
          <w:rFonts w:cs="Arial"/>
          <w:b/>
          <w:i/>
          <w:iCs/>
          <w:u w:val="single"/>
        </w:rPr>
      </w:pPr>
    </w:p>
    <w:p w:rsidR="009A156D" w:rsidRPr="00151A10" w:rsidRDefault="009A156D">
      <w:pPr>
        <w:ind w:left="567"/>
        <w:rPr>
          <w:rFonts w:cs="Arial"/>
          <w:b/>
          <w:i/>
          <w:iCs/>
          <w:u w:val="single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91" w:name="_Toc295382999"/>
            <w:r w:rsidRPr="00151A10">
              <w:t>Zutaten und Gerichte</w:t>
            </w:r>
            <w:bookmarkEnd w:id="91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Apfelbäckchen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beleidigte Leberwurst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Bohnenstange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Dreikäsehoch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Eierkopf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faules 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harte Nuss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junges Gemüse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Käsekopp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Kotzbrocken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treulose Tomate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Wurstkopf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Kornspeicher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Räucherkammer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Speisekammer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Weinkeller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Augenschmaus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das Salz in der Suppe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Delikatesse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Dickmacher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Eingemachtes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Einheitsbrei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Fast Food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Feinkost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Festmahl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Gaumenkitzel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Gaumenschmeichler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gesalzene Preise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Glasur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Henkersmahlzeit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Hüftgold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Hüftschweller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Kalorienbombe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Käse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Käseblatt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Keks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Kostprobe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Leckerbissen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Leckerei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Menü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Nuss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Pfeffer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Salz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saure Zitrone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Sauregurkenz</w:t>
            </w:r>
            <w:r w:rsidRPr="00151A10">
              <w:rPr>
                <w:rFonts w:cs="Arial"/>
              </w:rPr>
              <w:t xml:space="preserve">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Stück Kuchen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Suppe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Vitamin 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Waffel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Wurst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Würze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Zankapfel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verbittern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verrohen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versalzen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verschärfen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versauern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versüßen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altbacken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angefressen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angesäuert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delikat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gepfeffert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knack frisch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knackig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knochentrocken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kross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labberig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lecker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salzig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scharf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süß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versalzen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würzig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Backwaren und Getreide: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ist Hopfen und Malz verloren!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Pustekuchen!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weg wie warme Semmeln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aus echtem Schrot und Korn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arbeitet für ein Butterbrot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bekommt ein Stück vom Kuchen ab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jemanden in Lohn und Brot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findet überall sein Brot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jemandem auf den Keks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gibt jemandem Steine statt Brot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gönnt jemandem nicht die Butter auf dem Brot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an der Waffel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weichen Keks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aus echtem Schrot und Korn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sich nicht die Butter vom Brot nehmen</w:t>
            </w:r>
          </w:p>
          <w:p w:rsidR="009A156D" w:rsidRPr="00151A10" w:rsidRDefault="009A156D" w:rsidP="004338F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nimmt jemanden in Lohn und Brot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sitzt bei Wasser und Brot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in Lohn und Brot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will auch ein Stück von Kuchen abbekommen </w:t>
            </w:r>
          </w:p>
          <w:p w:rsidR="009A156D" w:rsidRPr="00151A10" w:rsidRDefault="009A156D" w:rsidP="0071650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 Lohn und Brot genommen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fällt fast die Butter vom Brot</w:t>
            </w:r>
          </w:p>
          <w:p w:rsidR="009A156D" w:rsidRPr="00151A10" w:rsidRDefault="009A156D" w:rsidP="0071650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jemand auf den Keks</w:t>
            </w:r>
          </w:p>
          <w:p w:rsidR="009A156D" w:rsidRPr="00151A10" w:rsidRDefault="009A156D" w:rsidP="0071650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Steine statt Brot gegeben</w:t>
            </w:r>
          </w:p>
          <w:p w:rsidR="009A156D" w:rsidRPr="00151A10" w:rsidRDefault="009A156D" w:rsidP="0071650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nicht die Butter auf dem Brot gegönnt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jemanden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sticht der Hafer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Gewürze und Zutaten: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ist Pfeffer drin!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liegt der Hase im Pfeffer!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muss ich meinen Senf dazu geben!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das Sahnehäubchen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das Salz in der Suppe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die Essenz von Etwas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etwas über Vitamin 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denkt scharf nach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dorthin, wo der Pfeffer wächst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nicht das Salz zum Brot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nichts als Grütze im Kopf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Pfeffer im Hintern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Rosinen im Kopf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sauer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zuckersüß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kriegt eine gepfeffert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pfeffert jemandem eine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035F14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035F14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eine gepfeffert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Wurst und Käse: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(doch) alles Käse!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 xml:space="preserve">Das ist (doch)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Wurscht</w:t>
            </w:r>
            <w:r w:rsidRPr="00151A10">
              <w:rPr>
                <w:rFonts w:cs="Arial"/>
              </w:rPr>
              <w:t xml:space="preserve"> / Wurst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geht / Jetzt geht’s um die Wurst!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Schwein gehabt!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Tolle Wurst!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weder Fisch noch Fleisch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sein Fett weg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gönnt jemandem die Wurst auf dem Brot nicht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Schwein gehabt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sich nicht die Wurst vom Brot nehmen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lebt wie die Made im Speck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die beleidigte Leber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wurst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verwurstet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wirft mit dem Schinken nach der Wurst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mit der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Wurst</w:t>
            </w:r>
            <w:r w:rsidRPr="00151A10">
              <w:rPr>
                <w:rFonts w:cs="Arial"/>
              </w:rPr>
              <w:t xml:space="preserve"> nach der Speckseite </w:t>
            </w:r>
          </w:p>
          <w:p w:rsidR="009A156D" w:rsidRPr="00151A10" w:rsidRDefault="009A156D" w:rsidP="00035F14">
            <w:pPr>
              <w:ind w:left="294"/>
              <w:rPr>
                <w:rFonts w:cs="Arial"/>
              </w:rPr>
            </w:pPr>
          </w:p>
          <w:p w:rsidR="009A156D" w:rsidRPr="00151A10" w:rsidRDefault="009A156D" w:rsidP="00035F14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035F14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Wurst auf dem Brot nicht gegönnt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Verschiedene Lebensmittel: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Ach du dickes Ei!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Alles in Butter!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ist der Wurm drin!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alles ein Brei!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kalter Kaffee!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sind doch alte Kamellen!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zieht wie Hechtsuppe!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Jetzt geht’s ans Eingemachte!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das Gelbe von Ei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klar wie Kloßbrühe </w:t>
            </w:r>
          </w:p>
          <w:p w:rsidR="009A156D" w:rsidRPr="00151A10" w:rsidRDefault="009A156D">
            <w:pPr>
              <w:ind w:left="294"/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>...</w:t>
            </w:r>
            <w:r>
              <w:rPr>
                <w:rFonts w:cs="Arial"/>
                <w:lang w:val="fr-FR"/>
              </w:rPr>
              <w:t xml:space="preserve"> </w:t>
            </w:r>
            <w:r w:rsidRPr="00151A10">
              <w:rPr>
                <w:rFonts w:cs="Arial"/>
                <w:lang w:val="fr-FR"/>
              </w:rPr>
              <w:t xml:space="preserve">ist totaler Quark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fauler Kompromiss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gibt jemandem eins auf die Nuss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harte Nuss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knackt eine harte Nuss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löffelt die Suppe aus, die einem ein anderer eingebrockt hat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um den heißen Brei herum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schleicht wie die Katze um den heißen Brei herum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schmiert jemandem Brei / Honig um den Mund / ums Maul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versteht einen Quark von etwas </w:t>
            </w:r>
          </w:p>
          <w:p w:rsidR="009A156D" w:rsidRPr="00151A10" w:rsidRDefault="009A156D" w:rsidP="00035F14">
            <w:pPr>
              <w:ind w:left="294"/>
              <w:rPr>
                <w:rFonts w:cs="Arial"/>
              </w:rPr>
            </w:pPr>
          </w:p>
          <w:p w:rsidR="009A156D" w:rsidRPr="00151A10" w:rsidRDefault="009A156D" w:rsidP="00035F14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035F14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Brei / Honig um den Mund / ums Maul geschmiert</w:t>
            </w:r>
          </w:p>
          <w:p w:rsidR="009A156D" w:rsidRPr="00151A10" w:rsidRDefault="009A156D" w:rsidP="00035F14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eins auf die Nuss gegeben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802BCE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Brot und Kuchen: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Altes Brot ist nicht hart, kein Brot, das ist hart.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Besser eigenes Brot als fremder Braten.</w:t>
            </w:r>
          </w:p>
          <w:p w:rsidR="009A156D" w:rsidRPr="00151A10" w:rsidRDefault="009A156D" w:rsidP="00802BCE">
            <w:pPr>
              <w:rPr>
                <w:rFonts w:cs="Arial"/>
              </w:rPr>
            </w:pPr>
            <w:r w:rsidRPr="00151A10">
              <w:rPr>
                <w:rFonts w:cs="Arial"/>
              </w:rPr>
              <w:t>Der Mensch lebt nicht vom Brot allein.</w:t>
            </w:r>
          </w:p>
          <w:p w:rsidR="009A156D" w:rsidRPr="00151A10" w:rsidRDefault="009A156D" w:rsidP="00802BCE">
            <w:pPr>
              <w:rPr>
                <w:rFonts w:cs="Arial"/>
              </w:rPr>
            </w:pPr>
            <w:r w:rsidRPr="00151A10">
              <w:rPr>
                <w:rFonts w:cs="Arial"/>
              </w:rPr>
              <w:t>Salz und Brot machen Wangen rot.</w:t>
            </w:r>
          </w:p>
          <w:p w:rsidR="009A156D" w:rsidRPr="00151A10" w:rsidRDefault="009A156D" w:rsidP="00802BCE">
            <w:pPr>
              <w:rPr>
                <w:rFonts w:cs="Arial"/>
              </w:rPr>
            </w:pPr>
            <w:r w:rsidRPr="00151A10">
              <w:rPr>
                <w:rFonts w:cs="Arial"/>
              </w:rPr>
              <w:t>Trocken Brot macht Wangen rot.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der Kuchen spricht, schweigen die Krümel.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802BCE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Würze:</w:t>
            </w:r>
          </w:p>
          <w:p w:rsidR="009A156D" w:rsidRPr="00151A10" w:rsidRDefault="009A156D" w:rsidP="00802BCE">
            <w:pPr>
              <w:rPr>
                <w:rFonts w:cs="Arial"/>
              </w:rPr>
            </w:pPr>
            <w:r w:rsidRPr="00151A10">
              <w:rPr>
                <w:rFonts w:cs="Arial"/>
              </w:rPr>
              <w:t>In der Kürze liegt die Würze.</w:t>
            </w:r>
          </w:p>
          <w:p w:rsidR="009A156D" w:rsidRPr="00151A10" w:rsidRDefault="009A156D" w:rsidP="00802BCE">
            <w:pPr>
              <w:rPr>
                <w:rFonts w:cs="Arial"/>
              </w:rPr>
            </w:pPr>
            <w:r w:rsidRPr="00151A10">
              <w:rPr>
                <w:rFonts w:cs="Arial"/>
              </w:rPr>
              <w:t>Salz und Brot machen Wangen rot.</w:t>
            </w:r>
          </w:p>
          <w:p w:rsidR="009A156D" w:rsidRPr="00151A10" w:rsidRDefault="009A156D" w:rsidP="00802BCE">
            <w:pPr>
              <w:rPr>
                <w:rFonts w:cs="Arial"/>
              </w:rPr>
            </w:pPr>
            <w:r w:rsidRPr="00151A10">
              <w:rPr>
                <w:rFonts w:cs="Arial"/>
              </w:rPr>
              <w:t>Sauer macht lustig.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802BCE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Verschiedene Lebensmittel:</w:t>
            </w:r>
          </w:p>
          <w:p w:rsidR="009A156D" w:rsidRPr="00151A10" w:rsidRDefault="009A156D">
            <w:pPr>
              <w:ind w:right="-1"/>
              <w:rPr>
                <w:rFonts w:cs="Arial"/>
              </w:rPr>
            </w:pPr>
            <w:r w:rsidRPr="00151A10">
              <w:rPr>
                <w:rFonts w:cs="Arial"/>
              </w:rPr>
              <w:t>Der Fisch stinkt von Kopf her.</w:t>
            </w:r>
          </w:p>
          <w:p w:rsidR="009A156D" w:rsidRPr="00151A10" w:rsidRDefault="009A156D">
            <w:pPr>
              <w:ind w:right="-1"/>
              <w:rPr>
                <w:rFonts w:cs="Arial"/>
              </w:rPr>
            </w:pPr>
            <w:r w:rsidRPr="00151A10">
              <w:rPr>
                <w:rFonts w:cs="Arial"/>
              </w:rPr>
              <w:t xml:space="preserve">Es </w:t>
            </w:r>
            <w:r>
              <w:rPr>
                <w:rFonts w:cs="Arial"/>
              </w:rPr>
              <w:t>nimmt kein Schlachter dem ander</w:t>
            </w:r>
            <w:r w:rsidRPr="00151A10">
              <w:rPr>
                <w:rFonts w:cs="Arial"/>
              </w:rPr>
              <w:t>n eine Wurst ab.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Harte Schale, weicher Kern.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Hühnersuppe ist das Penicillin des kleinen Mannes.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Lieber ordentlich absahnen, als überall reinbuttern.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Rache ist Blutwurst.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gut für sein Gemüse sorgt, der wird es in seinem Schwein wieder finden.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567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92" w:name="_Toc295383000"/>
            <w:r w:rsidRPr="00151A10">
              <w:t>Essen, Trinken und Schmecken</w:t>
            </w:r>
            <w:bookmarkEnd w:id="92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Feinschmecker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Gourmet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Naschkatze </w:t>
            </w:r>
          </w:p>
          <w:p w:rsidR="009A156D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Säufer </w:t>
            </w:r>
          </w:p>
          <w:p w:rsidR="009A156D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Vielfraß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Vorkoster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Ausschank </w:t>
            </w:r>
          </w:p>
          <w:p w:rsidR="009A156D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Cafeteria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>Esstisch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>Esszimmer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Feinschmeckerlokal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Festzelt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Gasthaus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Gaststätte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Gaststube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Gastwirtschaft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Imbissbude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Kantine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Klubhaus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kulinarische Meile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Mensa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Milchbar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Präsentierteller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Probierstube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Raststätte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Schlemmermeile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Speisewagen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>Tafel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Weinstube </w:t>
            </w:r>
          </w:p>
          <w:p w:rsidR="009A156D" w:rsidRPr="00151A10" w:rsidRDefault="009A156D" w:rsidP="00D638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Wirtsstube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Appetit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Delikatesse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Fraß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Gaumenfreude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Gaumenkitzel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Genuss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Geschmack </w:t>
            </w:r>
          </w:p>
          <w:p w:rsidR="009A156D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Hunger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>
              <w:rPr>
                <w:rFonts w:cs="Arial"/>
              </w:rPr>
              <w:t>Heißhunger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Kohldampf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Leckerbissen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Leckerei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Schmacht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Wohlgeschmack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ankotzen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auffressen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aufgabeln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auskotzen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auslöffeln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ausfressen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durchkauen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fressen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genießen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knabbern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mümmeln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munden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runterschlucken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schlemmen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schlucken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schmecken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versauern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angefressen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appetitlich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aromatisch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delikat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fad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fein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genießbar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geschmacklos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geschmackvoll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knack frisch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knackig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knochentrocken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köstlich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kräftig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kross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labberig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lecker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mundgerecht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pikant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prickelnd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salzig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schmackhaft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stinksauer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scharf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süß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>verlockend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versalzen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wohlschmeckend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würzig </w:t>
            </w:r>
          </w:p>
          <w:p w:rsidR="009A156D" w:rsidRPr="00151A10" w:rsidRDefault="009A156D" w:rsidP="00937F26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zuckersüß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Essen: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Da fress‘</w:t>
            </w:r>
            <w:r w:rsidRPr="00151A10">
              <w:rPr>
                <w:rFonts w:cs="Arial"/>
              </w:rPr>
              <w:t xml:space="preserve"> ich einen Besen!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Friss oder stirb!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schwer verdaulich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einem quer im Hals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ein Stück vom Kuchen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frisst etwas in sich hinein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frisst wie ein Scheunendrescher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gabelt jemanden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an etwas / einem Problem zu knabbern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die Weisheit mit Löffeln gefressen / gegessen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etwas ausgefressen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jemanden gefressen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isst die Speisekarte rauf und runter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isst etwas mit Verstand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isst etwas rückwärts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isst wie ein Spatz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einen Spargel quer essen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essen, bis es ihm zu den Ohren wieder heraus kommt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etwas nicht kauen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etwas nicht verdauen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etwas nicht verknusen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kann gar nicht so viel essen, wie er kotzen möchte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kaut etwas durch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klaut jemandem die Butter vom Brot </w:t>
            </w:r>
          </w:p>
          <w:p w:rsidR="009A156D" w:rsidRDefault="009A156D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... lässt sich nicht die Butter vom Brot nehmen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lebt wie die Made im Speck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lebt wie Gott in Frankreich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etwas quer im Hals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nagt am Hungertuch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pellt sich Ei auf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pult sich die Rosinen aus dem Kuchen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stopft jemanden wie eine Gans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verzehrt etwas mit Haut und Haar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will auch ein Stück vom Kuchen abbekommen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2E3D5C">
            <w:pPr>
              <w:ind w:left="294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...</w:t>
            </w:r>
            <w:r w:rsidRPr="00151A10">
              <w:rPr>
                <w:rFonts w:cs="Arial"/>
                <w:iCs/>
              </w:rPr>
              <w:t xml:space="preserve"> bleibt etwas im Halse stecken</w:t>
            </w:r>
          </w:p>
          <w:p w:rsidR="009A156D" w:rsidRPr="00151A10" w:rsidRDefault="009A156D" w:rsidP="002E3D5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  <w:iCs/>
              </w:rPr>
              <w:t xml:space="preserve">mit </w:t>
            </w:r>
            <w:r w:rsidRPr="00151A10">
              <w:rPr>
                <w:rFonts w:cs="Arial"/>
              </w:rPr>
              <w:t xml:space="preserve">... ist nicht gut Kirschen essen </w:t>
            </w:r>
          </w:p>
          <w:p w:rsidR="009A156D" w:rsidRPr="00151A10" w:rsidRDefault="009A156D" w:rsidP="002E3D5C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wird die Butter vom Brot geklaut </w:t>
            </w:r>
          </w:p>
          <w:p w:rsidR="009A156D" w:rsidRPr="00151A10" w:rsidRDefault="009A156D">
            <w:pPr>
              <w:jc w:val="center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Schmecken: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bitter!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schmeckt mir nicht!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läuft einem im Mund zusammen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üblen Beigeschmack / Nachgeschmack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>... schmeckt nach Spül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wasser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schmeckt wie eingeschlafene Füße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schmeckt wie Hund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stößt sauer auf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beweist einen guten Geschmack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findet ein Haar in der Suppe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bitterböse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zuckersüß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auf den Geschmack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sich etwas auf der Zunge zergehen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leidet unter Geschmacksverirrung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jemandem etwas schmackhaft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in den sauren Apfel beißen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schluckt eine bittere Pille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schluckt eine Kröte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schmeckt den Braten</w:t>
            </w:r>
          </w:p>
          <w:p w:rsidR="009A156D" w:rsidRPr="00151A10" w:rsidRDefault="009A156D" w:rsidP="00035F14">
            <w:pPr>
              <w:tabs>
                <w:tab w:val="left" w:pos="3660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aufgegabelt </w:t>
            </w:r>
          </w:p>
          <w:p w:rsidR="009A156D" w:rsidRPr="00151A10" w:rsidRDefault="009A156D" w:rsidP="00035F14">
            <w:pPr>
              <w:tabs>
                <w:tab w:val="left" w:pos="3660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wie eine Gans gestopft</w:t>
            </w:r>
          </w:p>
          <w:p w:rsidR="009A156D" w:rsidRPr="00151A10" w:rsidRDefault="009A156D" w:rsidP="00035F14">
            <w:pPr>
              <w:tabs>
                <w:tab w:val="left" w:pos="3660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wurde von jemandem gefressen</w:t>
            </w:r>
          </w:p>
          <w:p w:rsidR="009A156D" w:rsidRPr="00151A10" w:rsidRDefault="009A156D" w:rsidP="00035F14">
            <w:pPr>
              <w:rPr>
                <w:rFonts w:cs="Arial"/>
              </w:rPr>
            </w:pPr>
          </w:p>
          <w:p w:rsidR="009A156D" w:rsidRPr="00151A10" w:rsidRDefault="009A156D" w:rsidP="00035F14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035F14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Butter vom Brot geklaut</w:t>
            </w:r>
          </w:p>
          <w:p w:rsidR="009A156D" w:rsidRPr="00151A10" w:rsidRDefault="009A156D" w:rsidP="003426BC">
            <w:pPr>
              <w:ind w:left="283"/>
              <w:rPr>
                <w:rFonts w:cs="Arial"/>
                <w:i/>
              </w:rPr>
            </w:pPr>
            <w:r w:rsidRPr="00151A10">
              <w:rPr>
                <w:rFonts w:cs="Arial"/>
              </w:rPr>
              <w:t>... wird etwas schmackhaft gemacht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Trinken:</w:t>
            </w:r>
          </w:p>
          <w:p w:rsidR="009A156D" w:rsidRPr="00151A10" w:rsidRDefault="009A156D" w:rsidP="003426BC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 xml:space="preserve">etwas ... </w:t>
            </w:r>
          </w:p>
          <w:p w:rsidR="009A156D" w:rsidRPr="00151A10" w:rsidRDefault="009A156D" w:rsidP="003426BC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von jemandem durch den Kakao gezogen</w:t>
            </w:r>
          </w:p>
          <w:p w:rsidR="009A156D" w:rsidRPr="00151A10" w:rsidRDefault="009A156D" w:rsidP="003426BC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 ...</w:t>
            </w:r>
          </w:p>
          <w:p w:rsidR="009A156D" w:rsidRPr="00151A10" w:rsidRDefault="009A156D">
            <w:pPr>
              <w:tabs>
                <w:tab w:val="center" w:pos="4323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kein Zielwasser getrunken</w:t>
            </w:r>
          </w:p>
          <w:p w:rsidR="009A156D" w:rsidRPr="00151A10" w:rsidRDefault="009A156D">
            <w:pPr>
              <w:tabs>
                <w:tab w:val="center" w:pos="4323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Quasselwasser getrunken</w:t>
            </w:r>
          </w:p>
          <w:p w:rsidR="009A156D" w:rsidRPr="00151A10" w:rsidRDefault="009A156D">
            <w:pPr>
              <w:tabs>
                <w:tab w:val="center" w:pos="4323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Schlabberwasser getrunken</w:t>
            </w:r>
          </w:p>
          <w:p w:rsidR="009A156D" w:rsidRPr="00151A10" w:rsidRDefault="009A156D">
            <w:pPr>
              <w:tabs>
                <w:tab w:val="center" w:pos="4323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predigt Wasser und trinkt Wein</w:t>
            </w:r>
          </w:p>
          <w:p w:rsidR="009A156D" w:rsidRPr="00151A10" w:rsidRDefault="009A156D">
            <w:pPr>
              <w:tabs>
                <w:tab w:val="center" w:pos="4323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trinkt auf jemandes Wohl</w:t>
            </w:r>
          </w:p>
          <w:p w:rsidR="009A156D" w:rsidRPr="00151A10" w:rsidRDefault="009A156D">
            <w:pPr>
              <w:tabs>
                <w:tab w:val="center" w:pos="4323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trinkt etwas mit Verstand</w:t>
            </w:r>
          </w:p>
          <w:p w:rsidR="009A156D" w:rsidRPr="00151A10" w:rsidRDefault="009A156D">
            <w:pPr>
              <w:tabs>
                <w:tab w:val="center" w:pos="4323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trinkt Zielwasser </w:t>
            </w:r>
          </w:p>
          <w:p w:rsidR="009A156D" w:rsidRPr="00151A10" w:rsidRDefault="009A156D" w:rsidP="003426BC">
            <w:pPr>
              <w:tabs>
                <w:tab w:val="center" w:pos="4323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...wird von jemandem durch den Kakao gezogen</w:t>
            </w:r>
          </w:p>
          <w:p w:rsidR="009A156D" w:rsidRPr="00151A10" w:rsidRDefault="009A156D">
            <w:pPr>
              <w:tabs>
                <w:tab w:val="center" w:pos="4323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etwas / jemanden durch den Kakao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Allgemein: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befleckt den eigenen Namen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in Champagnerlaune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pellt sich auf etwas ein Ei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schaut über den eigenen Tellerrand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Abwarten und Tee trinken.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Appetit holt man sich woanders, gegessen wird zu Hause.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Auge isst mit.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Leben ist kein Zuckerschlecken.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Argwohn isst mit dem Teufel aus der gleichen Schüssel.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Appetit kommt beim Essen.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Hunger kommt beim Essen.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Mensch lebt nicht vom Brot allein.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Suppe, die man sich selbst eingebrockt hat, muss man auch selbst wieder auslöffeln.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voller Bauch studiert nicht gern.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Erst kommt das Fresse</w:t>
            </w:r>
            <w:r>
              <w:rPr>
                <w:rFonts w:cs="Arial"/>
              </w:rPr>
              <w:t>n</w:t>
            </w:r>
            <w:r w:rsidRPr="00151A10">
              <w:rPr>
                <w:rFonts w:cs="Arial"/>
              </w:rPr>
              <w:t>, dann die Moral.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Essen und Trinken hält Leib und Seele zusammen.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Gut gekaut ist halb verdaut.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In der allergrößten Not schmeckt der Käs’ auch ohne Brot.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Liebe geht durch den Magen.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ist, was man isst.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kann sich aus des Lebens Kuchen nicht nur die Rosinen suchen.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 dem Essen sollst </w:t>
            </w:r>
            <w:r>
              <w:rPr>
                <w:rFonts w:cs="Arial"/>
              </w:rPr>
              <w:t>d</w:t>
            </w:r>
            <w:r w:rsidRPr="00151A10">
              <w:rPr>
                <w:rFonts w:cs="Arial"/>
              </w:rPr>
              <w:t>u ruhn oder tausend Schritte tun.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Nichts wird so heiß gegessen, wie es gekocht wird.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der Bauer nicht kennt, das frisst er nicht.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es am besten schmeckt, soll man aufhören.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das Maul verbrannt hat, bläst die Suppe.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nie sein Brot im Bette aß, weiß auch nicht, wie Krümel pieken.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Wes Brot ich ess, des Lied ich sing.</w:t>
            </w:r>
          </w:p>
        </w:tc>
      </w:tr>
    </w:tbl>
    <w:p w:rsidR="009A156D" w:rsidRPr="00151A10" w:rsidRDefault="009A156D">
      <w:pPr>
        <w:ind w:left="567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93" w:name="_Toc295383001"/>
            <w:r w:rsidRPr="00151A10">
              <w:t>Alkohol</w:t>
            </w:r>
            <w:bookmarkEnd w:id="93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Alki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Alkoholabhängiger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Alkoholgefährdeter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(anonymer) Alkoholiker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Alkoholkranker </w:t>
            </w:r>
          </w:p>
          <w:p w:rsidR="009A156D" w:rsidRPr="00F63F60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Barmann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Promillesünder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Quartalssäufer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Säufer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Saufkumpan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Schnapsdrossel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Schnapsleiche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Schnapsnase </w:t>
            </w:r>
          </w:p>
          <w:p w:rsidR="009A156D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Sommelier</w:t>
            </w:r>
          </w:p>
          <w:p w:rsidR="009A156D" w:rsidRPr="00F63F60" w:rsidRDefault="009A156D" w:rsidP="00D6386B">
            <w:pPr>
              <w:rPr>
                <w:rFonts w:cs="Arial"/>
              </w:rPr>
            </w:pPr>
            <w:r>
              <w:rPr>
                <w:rFonts w:cs="Arial"/>
              </w:rPr>
              <w:t>Weinkenner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Trinker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Trunkenbold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Zecher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Bar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Cocktailbar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Besenwirtschaft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Biergarten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Entziehungsanstalt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Entzugsklinik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Trinkerheilanstalt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Gosse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Besoffenheit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Bier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Cocktail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Delirium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Entzug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Export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Filmriss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Flachmann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Kater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Kurzer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Pils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Promille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Säuferleber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Säuferwahn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Säuferwahnsinn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Saufgelage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Sauftour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Schnaps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Schnapsfahne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Schnapsidee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Schnapszahl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Schwips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Starkbier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Trinkgelage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Trinkgeld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Trinklied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Trinkspruch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Trunkenheit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Weinschorle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Weizenbier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Zeche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Default="009A156D" w:rsidP="00B3520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dieseln </w:t>
            </w:r>
          </w:p>
          <w:p w:rsidR="009A156D" w:rsidRDefault="009A156D" w:rsidP="00B35204">
            <w:pPr>
              <w:rPr>
                <w:rFonts w:cs="Arial"/>
              </w:rPr>
            </w:pPr>
            <w:r>
              <w:rPr>
                <w:rFonts w:cs="Arial"/>
              </w:rPr>
              <w:t>einen hinter die Binde kippen</w:t>
            </w:r>
          </w:p>
          <w:p w:rsidR="009A156D" w:rsidRPr="00151A10" w:rsidRDefault="009A156D" w:rsidP="00B35204">
            <w:pPr>
              <w:rPr>
                <w:rFonts w:cs="Arial"/>
              </w:rPr>
            </w:pPr>
            <w:r>
              <w:rPr>
                <w:rFonts w:cs="Arial"/>
              </w:rPr>
              <w:t>einen über den Durst trinken</w:t>
            </w:r>
          </w:p>
          <w:p w:rsidR="009A156D" w:rsidRPr="00151A10" w:rsidRDefault="009A156D" w:rsidP="00B3520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einen schmettern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einen schnasseln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picheln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schnäpseln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schnapsen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sich abschießen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zuschütten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vorglühen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alkoholabhängig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alkoholkrank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angeheitert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angetrunken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benebelt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benommen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berauscht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beschwipst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besoffen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fertig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feuchtfröhlich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hackevoll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hinüber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rabenvoll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stinkbesoffen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trinkfest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trinkfreudig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trocken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verkatert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versoffen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volltrunken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trinken: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begießt die Nase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ertränkt etwas im Alkohol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auf Sauftour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sich die Kante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gießt sich einen auf die Lampe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gießt sich einen hinter den Knorpel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gießt sich einen hinter den Schlips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gießt sich einen hinter die Binde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holt sich einen Affen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nimmt sich einen zur Brust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säuft / trinkt wie ein Bürstenbinder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sauft wie ein Loch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schnasselt sich einen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setzt jemanden unter Alkohol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spült sich den Ärger hinunter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trinkt eins über den Durst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trinkt sich Mut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vertrinkt das Geld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unter den Tisch getrunken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betrunken sein: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ist der Film gerissen!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Da ist Hopfen und Malz verloren!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hat einen Affen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Filmriss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im Tee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in der Krone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in der Mütze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intus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Kater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sitzen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Totalabsturz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schief geladen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zu tief in den Becher / ins Glas geschaut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zu tief ins Glas geschaut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breit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knüppeldicke voll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voll bis Oberkante Unterlippe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voll wie eine Eule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voll wie eine Haubitze </w:t>
            </w:r>
          </w:p>
          <w:p w:rsidR="009A156D" w:rsidRPr="00151A10" w:rsidRDefault="009A156D" w:rsidP="009C4F5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voll wie eine </w:t>
            </w:r>
            <w:r>
              <w:rPr>
                <w:rFonts w:cs="Arial"/>
              </w:rPr>
              <w:t>Strandh</w:t>
            </w:r>
            <w:r w:rsidRPr="00151A10">
              <w:rPr>
                <w:rFonts w:cs="Arial"/>
              </w:rPr>
              <w:t xml:space="preserve">aubitze </w:t>
            </w:r>
          </w:p>
          <w:p w:rsidR="009A156D" w:rsidRPr="00151A10" w:rsidRDefault="009A156D" w:rsidP="003426B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unter Alkohol gesetzt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unter Alkohol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sonstiges: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einen Stiefel vertragen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predigt Wasser und trinkt Wein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Auf einem Bein kann man nicht stehen.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Betrunkene und Kinder sagen die Wahrheit.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Betrunkene und Kinder schützt der liebe Gott.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Dienst ist Dienst und Schnaps ist Schnaps.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Es ertrinken mehr im Glas als in allen Wassern.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Im Becher ersaufen mehr Leute als im Bach.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Im Wein liegt Wahrheit.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Lieber einen dicken Bauch vom Saufen, als einen krummen Rücken vom Arbeiten.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den Lahmen lernt man hinken, mit </w:t>
            </w:r>
            <w:r w:rsidRPr="00F54244">
              <w:rPr>
                <w:rFonts w:cs="Arial"/>
              </w:rPr>
              <w:t xml:space="preserve">den </w:t>
            </w:r>
            <w:r w:rsidRPr="00151A10">
              <w:rPr>
                <w:rFonts w:cs="Arial"/>
              </w:rPr>
              <w:t xml:space="preserve">Säufern </w:t>
            </w:r>
            <w:r w:rsidRPr="00F54244">
              <w:rPr>
                <w:rFonts w:cs="Arial"/>
                <w:bCs/>
              </w:rPr>
              <w:t xml:space="preserve">lernt man </w:t>
            </w:r>
            <w:r w:rsidRPr="00151A10">
              <w:rPr>
                <w:rFonts w:cs="Arial"/>
              </w:rPr>
              <w:t>trinken.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die Bauern besoffen sind, laufen die Pferde am besten.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Zwischen Leber und Milz passt immer noch ein Pils.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E32B9F">
      <w:pPr>
        <w:pStyle w:val="Heading3"/>
      </w:pPr>
      <w:bookmarkStart w:id="94" w:name="_Toc295383002"/>
      <w:r w:rsidRPr="00151A10">
        <w:t>Garten und Landwirtschaft</w:t>
      </w:r>
      <w:bookmarkEnd w:id="94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95" w:name="_Toc295383003"/>
            <w:r w:rsidRPr="00151A10">
              <w:t>Gärtnerei und Ackerbau</w:t>
            </w:r>
            <w:bookmarkEnd w:id="95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Agrarexperte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Agrarier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Agraringenieur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Agrarwissenschaftler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Bäuerin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Bodenkundler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Erntehelfer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Erzeugergemeinschaft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Farmer -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Gartenzwerg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Gärtner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Großgrundbesitzer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Gutsbesitzer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Hobbygärtner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Landarbeiter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Landwirt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Mauerblümchen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Mimose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Obstbauer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Pächter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Pflanzenzüchter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Pflanzer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Phrasendrescher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Saisonarbeiter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Weinbauer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Winzer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Wurzelsepp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Acker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Garten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Gewächshaus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Glashaus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 w:rsidP="009C4F5C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Ableger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Ackerfurche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Ähren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Baumkrone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Familienstammbaum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Feldrain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Früchte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grüner Daumen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grüner Zweig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grünes Blatt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Harke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Heckenschere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Nutzpflanze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Saat des Bösen </w:t>
            </w:r>
          </w:p>
          <w:p w:rsidR="009A156D" w:rsidRPr="00F63F60" w:rsidRDefault="009A156D" w:rsidP="009C4F5C">
            <w:pPr>
              <w:rPr>
                <w:rFonts w:cs="Arial"/>
              </w:rPr>
            </w:pPr>
            <w:r>
              <w:rPr>
                <w:rFonts w:cs="Arial"/>
              </w:rPr>
              <w:t>Saatgut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Stacheln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Triebe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Unkraut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Wildwuchs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Wurzeln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Zierpflanze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ackern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anbauen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angraben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aufblühen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ausgraben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bepflanzen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beschneiden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bewirtschaften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dreschen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düngen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eggen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einholen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erblühen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ernten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gedeihen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pflanzen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pflügen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renaturieren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säen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wurzeln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wurzeln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Wurzeln schlagen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blümerant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blumig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erblüht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ergiebig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ertragreich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fest verwurzelt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fruchtbar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rosig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verblüht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säen, ackern und ernten: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Bei mir ist jetzt Sense!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ist Hopfen und Malz verloren!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dünn gesät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wie gesät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verhagelt einem die Ernte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ackert wie ein Pferd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beackert etwas / ein Feld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beschneidet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bestellt ein Feld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etwas in trockene Tücher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erntet Lorbeeren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gräbt sich 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hält furchtbare / schreckliche Ernte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grünen Daumen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nicht alle Latten am Zaun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von Ackerbau und Viehzucht keine Ahnung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heckt etwas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jemandem auf Gedeih und Verderb ausgeliefert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klopft auf den Busch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ein Beet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den Sack zu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sich vom Acker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auf die Schippe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packt etwas bei der Wurzel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rottet etwas mit Stumpf und Stiel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sät einen Gedanken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sät Unheil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auf dem Schlauch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topft etwas 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trennt die Spreu vom Weizen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verdrescht jemanden </w:t>
            </w:r>
          </w:p>
          <w:p w:rsidR="009A156D" w:rsidRPr="00151A10" w:rsidRDefault="009A156D" w:rsidP="00D502EE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vergräbt sich </w:t>
            </w:r>
          </w:p>
          <w:p w:rsidR="009A156D" w:rsidRPr="00151A10" w:rsidRDefault="009A156D" w:rsidP="003426B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 die Schippe genommen</w:t>
            </w:r>
          </w:p>
          <w:p w:rsidR="009A156D" w:rsidRPr="00151A10" w:rsidRDefault="009A156D" w:rsidP="003426B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beschnitten</w:t>
            </w:r>
          </w:p>
          <w:p w:rsidR="009A156D" w:rsidRPr="00151A10" w:rsidRDefault="009A156D" w:rsidP="003426B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verdroschen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die Flinte ins Korn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zeigt jemandem was eine Harke ist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3426B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jemand auf Gedeih und Verderb ausgeliefert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es die ganze Ernte verhagelt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Pflanzen und Wachstum:</w:t>
            </w:r>
          </w:p>
          <w:p w:rsidR="009A156D" w:rsidRPr="00151A10" w:rsidRDefault="009A156D" w:rsidP="001002E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Darüber ist längst Gras gewachsen!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auf ihrem / seinem Mist gewachsen!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ja wirklich hanebüchen!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macht das Kraut / den Kohl auch nicht (mehr) fett!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Die Bäume wachsen nicht in den Himmel!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sieht hier aus wie Kraut und Rüben!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gegen etwas / jemanden ist kein Kraut gewachsen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ist die Wurzel allen Übels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dorniger Weg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ist ein zartes Pflänzchen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</w:t>
            </w:r>
            <w:r>
              <w:rPr>
                <w:rFonts w:cs="Arial"/>
              </w:rPr>
              <w:t>. ist jemandem ein Dorn im Auge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ist tief verwurzelt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wie aus dem Boden gewachsen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</w:t>
            </w:r>
            <w:r>
              <w:rPr>
                <w:rFonts w:cs="Arial"/>
              </w:rPr>
              <w:t>schießt wie Pilze aus dem Boden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schieß</w:t>
            </w:r>
            <w:r>
              <w:rPr>
                <w:rFonts w:cs="Arial"/>
              </w:rPr>
              <w:t>t wild ins Kraut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wächst einem über den Kopf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beißt ins Gras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jemanden auf die Palme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hört das Gras wachsen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hört das Gras wachsen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entwurzelt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hochgewachsen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 angewurzelt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auf keinen grünen Zweig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pflanzt sich irgendwo hin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ruht sich auf den Lorbeeren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schaut sich die Radieschen von unten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sich in die Nesseln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den Wald vor lauter Bäumen nicht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soll da hingehen, wo der Pfeffer wächst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in der Blüte seines Lebens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wächst über sich selbst hinaus </w:t>
            </w:r>
          </w:p>
          <w:p w:rsidR="009A156D" w:rsidRPr="00151A10" w:rsidRDefault="009A156D" w:rsidP="00D94E4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 die Palme gebracht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etwas ein Dorn im Auge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säen, ackern und ernten: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Neider sieht nur das Beet, aber den Spaten sieht er nicht.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 dümmsten Bauern ernten die dicksten Kartoffeln.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Jahr gesät, sieben Jahre gejätet.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Einen alten Baum verpflanzt man nicht.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Geduld bringt Rosen.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Jammern füllt keine Kammern.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Manchmal muss man durch Dornen gehen, um eine Rose zu erreichen.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Säge nicht an dem Ast, auf dem du sitzt.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Vernachlässige nicht dein eigenes Feld, um das eines anderen zu jäten.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der Gärtner schläft, sät der Teufel Unkraut.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ernten will, muss säen.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im Glashaus sitzt, soll nicht mit Steinen werfen.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Wind sät wird Sturm ernten.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Pflanzen und Wachstum: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Ärgere dich nicht, dass die Rosen Dornen haben, sondern freu’ dich, dass die Dornen Rosen haben.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Auch auf dem besten Felde gibt es Unkraut.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Bäume wachsen nicht in den Himmel.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Gras wächst nicht schneller, wenn man daran zieht.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Dem Fröhlichen ist jedes Unkraut eine Blume, dem Betrübten jede Blume ein Unkraut.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Apfel fällt nicht weit vom Stamm.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kommt nimmer in den Wald, der jeden Strauch fürchtet.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Bohne fällt nicht weit vom Strauch.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Bohne für den Strauch, der Strauch für die Bohne.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rollender Stein setzt kein Moos an.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Frühe Zucht bringt gute Frucht.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Gegen den Tod ist kein Kraut gewachsen.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Keine Rose ohne Dornen.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Manchmal muss man durch Dornen gehen, um eine Rose zu erreichen.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Säge nicht an dem Ast, auf dem du sitzt.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Unkraut vergeht nicht.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der Bauer nicht kennt, das frisst er nicht.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juckt es die stolze Eiche, wenn sich der Eber an ihr reibt?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einmal Gras über eine Sache gewachsen ist, kommt garantiert ein Esel, der es wegfrisst!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96" w:name="_Toc295383004"/>
            <w:r w:rsidRPr="00151A10">
              <w:t>Viehzucht</w:t>
            </w:r>
            <w:bookmarkEnd w:id="96"/>
            <w:r w:rsidRPr="00151A10"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(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Tiere)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Bauer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Bauerntrampel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Gänsemagd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Landei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Pferdewirt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Kuhhirte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Kuhjunge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Stallbursche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Ziegenpeter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Züchter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Augenweide </w:t>
            </w:r>
          </w:p>
          <w:p w:rsidR="009A156D" w:rsidRPr="00151A10" w:rsidRDefault="009A156D" w:rsidP="003B51D1">
            <w:pPr>
              <w:rPr>
                <w:rFonts w:cs="Arial"/>
              </w:rPr>
            </w:pPr>
            <w:r>
              <w:rPr>
                <w:rFonts w:cs="Arial"/>
              </w:rPr>
              <w:t>Bauernhaus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Bauernhof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Einzäunung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Erbhof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Gutshaus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Gutshof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Pachthof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saftige Weide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Scheune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Silo</w:t>
            </w:r>
          </w:p>
          <w:p w:rsidR="009A156D" w:rsidRDefault="009A156D" w:rsidP="00FE46B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Stall </w:t>
            </w:r>
            <w:r>
              <w:rPr>
                <w:rFonts w:cs="Arial"/>
              </w:rPr>
              <w:t xml:space="preserve">(Hasenstall, Hühnerstall, </w:t>
            </w:r>
            <w:r w:rsidRPr="00151A10">
              <w:rPr>
                <w:rFonts w:cs="Arial"/>
              </w:rPr>
              <w:t>Kaninchen</w:t>
            </w:r>
            <w:r>
              <w:rPr>
                <w:rFonts w:cs="Arial"/>
              </w:rPr>
              <w:t xml:space="preserve">stall, </w:t>
            </w:r>
            <w:r w:rsidRPr="00151A10">
              <w:rPr>
                <w:rFonts w:cs="Arial"/>
              </w:rPr>
              <w:t>Kuh</w:t>
            </w:r>
            <w:r>
              <w:rPr>
                <w:rFonts w:cs="Arial"/>
              </w:rPr>
              <w:t xml:space="preserve">stall, Schafstall, </w:t>
            </w:r>
            <w:r w:rsidRPr="00151A10">
              <w:rPr>
                <w:rFonts w:cs="Arial"/>
              </w:rPr>
              <w:t>Schweine</w:t>
            </w:r>
            <w:r>
              <w:rPr>
                <w:rFonts w:cs="Arial"/>
              </w:rPr>
              <w:t>stall,</w:t>
            </w:r>
            <w:r w:rsidRPr="00151A10">
              <w:rPr>
                <w:rFonts w:cs="Arial"/>
              </w:rPr>
              <w:t xml:space="preserve"> Pferde</w:t>
            </w:r>
            <w:r>
              <w:rPr>
                <w:rFonts w:cs="Arial"/>
              </w:rPr>
              <w:t>stall)</w:t>
            </w:r>
          </w:p>
          <w:p w:rsidR="009A156D" w:rsidRDefault="009A156D" w:rsidP="003B51D1">
            <w:pPr>
              <w:rPr>
                <w:rFonts w:cs="Arial"/>
              </w:rPr>
            </w:pPr>
            <w:r>
              <w:rPr>
                <w:rFonts w:cs="Arial"/>
              </w:rPr>
              <w:t>Stromzaun</w:t>
            </w:r>
          </w:p>
          <w:p w:rsidR="009A156D" w:rsidRPr="00151A10" w:rsidRDefault="009A156D" w:rsidP="003B51D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Weidezaun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3B51D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Freilandhaltung </w:t>
            </w:r>
          </w:p>
          <w:p w:rsidR="009A156D" w:rsidRDefault="009A156D" w:rsidP="005E013D">
            <w:pPr>
              <w:rPr>
                <w:rFonts w:cs="Arial"/>
              </w:rPr>
            </w:pPr>
            <w:r>
              <w:rPr>
                <w:rFonts w:cs="Arial"/>
              </w:rPr>
              <w:t>Joch</w:t>
            </w:r>
          </w:p>
          <w:p w:rsidR="009A156D" w:rsidRPr="00151A10" w:rsidRDefault="009A156D" w:rsidP="003B51D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Käfighaltung </w:t>
            </w:r>
          </w:p>
          <w:p w:rsidR="009A156D" w:rsidRDefault="009A156D" w:rsidP="003B51D1">
            <w:pPr>
              <w:rPr>
                <w:rFonts w:cs="Arial"/>
              </w:rPr>
            </w:pPr>
            <w:r w:rsidRPr="00151A10">
              <w:rPr>
                <w:rFonts w:cs="Arial"/>
              </w:rPr>
              <w:t>Massentierhaltung</w:t>
            </w:r>
          </w:p>
          <w:p w:rsidR="009A156D" w:rsidRDefault="009A156D" w:rsidP="003B51D1">
            <w:pPr>
              <w:rPr>
                <w:rFonts w:cs="Arial"/>
              </w:rPr>
            </w:pPr>
            <w:r>
              <w:rPr>
                <w:rFonts w:cs="Arial"/>
              </w:rPr>
              <w:t>Viehwagen</w:t>
            </w:r>
          </w:p>
          <w:p w:rsidR="009A156D" w:rsidRDefault="009A156D" w:rsidP="003B51D1">
            <w:pPr>
              <w:rPr>
                <w:rFonts w:cs="Arial"/>
              </w:rPr>
            </w:pPr>
            <w:r>
              <w:rPr>
                <w:rFonts w:cs="Arial"/>
              </w:rPr>
              <w:t>Viehzucht</w:t>
            </w:r>
          </w:p>
          <w:p w:rsidR="009A156D" w:rsidRPr="00151A10" w:rsidRDefault="009A156D" w:rsidP="003B51D1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mästen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melken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schlachten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zureiten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bäuerlich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eingepfercht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säuisch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viehisch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geht auf keine Kuhhaut!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Gras auf der anderen Seite des Zauns ist grüner!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Das (Thema) ist schon abgegrast!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 ganzer Stall voll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Wie das liebe Vieh!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behandelt jemanden wie ein Stück Vieh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die Schäfchen ins Trockene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frisst jemandem aus der Hand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grast etwas ab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jemanden an der kurzen Leine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von Ackerbau und Viehzucht keine Ahnung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das beste Pferd im Stall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sich ins Zeug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melkt den Bock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schlachtet das Huhn, das goldene Eier legt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gut im Futter </w:t>
            </w:r>
          </w:p>
          <w:p w:rsidR="009A156D" w:rsidRPr="00151A10" w:rsidRDefault="009A156D" w:rsidP="00D94E4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der kurzen Leine gehalten</w:t>
            </w:r>
          </w:p>
          <w:p w:rsidR="009A156D" w:rsidRPr="00151A10" w:rsidRDefault="009A156D" w:rsidP="00D94E4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wie ein Stück Vieh behandelt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wittert den Stall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Auf fremder Wiese ist immer das fetteste Vieh.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Das Vieh ist wie der Stall.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Der Gerechte erbarmt sich seines Viehs.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Eine Kuh macht Muh, viele Kühe machen Mühe.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Ein Kind merkt es, dass ein Kalb ein Vieh ist.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Eisern Vieh stirbt nicht.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Es ist eben Vieh wie Stall, Gurr wie Gaul, Deckel wie Hafen, Maul wie Salat.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Gibst du deinem Vieh, so gibt es dir wieder.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Gleich Vieh leckt sich gern.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Kleinvieh macht auch Mist.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Halte dich ans Hornvieh, aber nicht ans Kornvieh.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Lehrers Kinder, Pfarrers Vieh gedeihen selten oder nie.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Priesterkinder und Müllerküh, wenn sie geraten, sind gutes Vieh.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Vieh und Menschen muss man nicht zusammenrechnen.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E32B9F">
      <w:pPr>
        <w:pStyle w:val="Heading3"/>
      </w:pPr>
      <w:bookmarkStart w:id="97" w:name="_Toc295383005"/>
      <w:r w:rsidRPr="00151A10">
        <w:t>Försterei und Jägerei</w:t>
      </w:r>
      <w:bookmarkEnd w:id="97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Bluthund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Förster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Freiwild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Jäger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Jagdhund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Lockvogel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Oberförster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Schießhund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</w:rPr>
            </w:pPr>
            <w:r w:rsidRPr="00151A10">
              <w:rPr>
                <w:rFonts w:cs="Arial"/>
                <w:b/>
                <w:b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Revier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Hochsitz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Hatz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Hetzjagd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Jagdhorn </w:t>
            </w: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</w:rPr>
              <w:t xml:space="preserve">Jagdinstinkt </w:t>
            </w: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</w:rPr>
              <w:t xml:space="preserve">Treibjagd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Default="009A156D" w:rsidP="00C75C4C">
            <w:pPr>
              <w:rPr>
                <w:rFonts w:cs="Arial"/>
              </w:rPr>
            </w:pPr>
            <w:r>
              <w:rPr>
                <w:rFonts w:cs="Arial"/>
              </w:rPr>
              <w:t>ansitzen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äsen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auffliegen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aufscheuchen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abklappern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Haken schlagen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herumasen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jemandem nachstellen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drücken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aufgebracht 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iCs/>
              </w:rPr>
              <w:t>e</w:t>
            </w:r>
            <w:r w:rsidRPr="00151A10">
              <w:rPr>
                <w:rFonts w:cs="Arial"/>
              </w:rPr>
              <w:t xml:space="preserve">rpicht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verludert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Damit kannst du mich jagen!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Jägerlatein!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Red’ doch kein Jägerlatein!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Knall auf Fall </w:t>
            </w:r>
          </w:p>
          <w:p w:rsidR="009A156D" w:rsidRPr="00151A10" w:rsidRDefault="009A156D" w:rsidP="00234DFC">
            <w:pPr>
              <w:ind w:left="29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Waidmanns dank! </w:t>
            </w:r>
          </w:p>
          <w:p w:rsidR="009A156D" w:rsidRPr="00151A10" w:rsidRDefault="009A156D" w:rsidP="00234DFC">
            <w:pPr>
              <w:ind w:left="29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Waidmanns heil!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jemandem durch die Lappen </w:t>
            </w:r>
          </w:p>
          <w:p w:rsidR="009A156D" w:rsidRPr="00151A10" w:rsidRDefault="009A156D" w:rsidP="00D00B1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...wird von jemandem zur Strecke gebracht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bleibt auf der Strecke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etwas / jemanden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zur Strecke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ergreift </w:t>
            </w:r>
            <w:r>
              <w:rPr>
                <w:rFonts w:cs="Arial"/>
              </w:rPr>
              <w:t xml:space="preserve">das </w:t>
            </w:r>
            <w:r w:rsidRPr="00151A10">
              <w:rPr>
                <w:rFonts w:cs="Arial"/>
              </w:rPr>
              <w:t xml:space="preserve">Hasenpanier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eröffnet die Jagd auf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fliegt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auf den Strich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jemandem auf den Leim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jemandem in die Falle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einen Jagdschein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haut in dieselbe Kerbe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Freiwild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jemanden mit etwas jagen</w:t>
            </w:r>
          </w:p>
          <w:p w:rsidR="009A156D" w:rsidRPr="00151A10" w:rsidRDefault="009A156D" w:rsidP="00D00B1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mit etwas gejagt werden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klopft bei jemandem auf den Busch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jemandem auf die Schliche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jemandem ins Gehege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auffliegen / hochgehen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sich nicht ins Bockshorn jagen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lauert jemandem auf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Fallstricke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legt sich auf die Lauer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schießt einen Bock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in der Patsche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stellt jemandem eine Falle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stößt sich die Hörner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jagt / wildert in einem fremden Revier </w:t>
            </w:r>
          </w:p>
          <w:p w:rsidR="009A156D" w:rsidRPr="00151A10" w:rsidRDefault="009A156D" w:rsidP="00D00B1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...wird von jemandem zur Strecke gebracht</w:t>
            </w:r>
          </w:p>
          <w:p w:rsidR="009A156D" w:rsidRPr="00151A10" w:rsidRDefault="009A156D" w:rsidP="00D00B1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zur Strecke gebracht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die Flinte ins Korn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etwas durch die Lappen </w:t>
            </w:r>
          </w:p>
          <w:p w:rsidR="009A156D" w:rsidRPr="00151A10" w:rsidRDefault="009A156D" w:rsidP="00D00B1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jemand auf den Leim</w:t>
            </w:r>
          </w:p>
          <w:p w:rsidR="009A156D" w:rsidRPr="00151A10" w:rsidRDefault="009A156D" w:rsidP="00D00B1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jemand in die Falle</w:t>
            </w:r>
          </w:p>
          <w:p w:rsidR="009A156D" w:rsidRPr="00151A10" w:rsidRDefault="009A156D" w:rsidP="00D00B1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kommt jemand auf die Schliche</w:t>
            </w:r>
          </w:p>
          <w:p w:rsidR="009A156D" w:rsidRPr="00151A10" w:rsidRDefault="009A156D" w:rsidP="00D00B1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kommt jemand ins Gehege</w:t>
            </w:r>
          </w:p>
          <w:p w:rsidR="009A156D" w:rsidRPr="00151A10" w:rsidRDefault="009A156D" w:rsidP="00D00B18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wird aufgelauert </w:t>
            </w:r>
          </w:p>
          <w:p w:rsidR="009A156D" w:rsidRPr="00151A10" w:rsidRDefault="009A156D" w:rsidP="00D00B1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eine Falle gestellt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Der Adler sieht das Luder wohl, aber nicht den Jäger.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Ein guter Jäger lässt sich nicht aufs Rohr sehen.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Ein Jäger und ein Schütz tun manchen Gang unnütz.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Es sind nicht alle Jäger, die das Horn gut blasen.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Jagen und nicht fangen macht verdrossene Jäger.</w:t>
            </w:r>
          </w:p>
          <w:p w:rsidR="009A156D" w:rsidRPr="00151A10" w:rsidRDefault="009A156D" w:rsidP="00C32D7A">
            <w:pPr>
              <w:rPr>
                <w:rFonts w:cs="Arial"/>
              </w:rPr>
            </w:pPr>
            <w:r w:rsidRPr="00151A10">
              <w:rPr>
                <w:rFonts w:cs="Arial"/>
              </w:rPr>
              <w:t>Streithafter Jäger macht feiges Wild.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Vieler Jäger Hunde sind des Hasen Tod.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anderen eine Grube gräbt, fällt selbst hinein.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Wer Grillen jagt, wird Grillen fangen.</w:t>
            </w: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</w:rPr>
              <w:t xml:space="preserve">Wie man in den Wald hineinruft, so schallt es heraus. 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 w:rsidP="00E32B9F">
      <w:pPr>
        <w:pStyle w:val="Heading3"/>
      </w:pPr>
      <w:r w:rsidRPr="00151A10">
        <w:br w:type="page"/>
      </w:r>
      <w:bookmarkStart w:id="98" w:name="_Toc295383006"/>
      <w:r w:rsidRPr="00151A10">
        <w:t>Recht, Gericht</w:t>
      </w:r>
      <w:r>
        <w:t>,</w:t>
      </w:r>
      <w:r w:rsidRPr="00151A10">
        <w:t xml:space="preserve"> Folter</w:t>
      </w:r>
      <w:r w:rsidRPr="00287AE1">
        <w:t xml:space="preserve"> </w:t>
      </w:r>
      <w:r w:rsidRPr="00151A10">
        <w:t>und</w:t>
      </w:r>
      <w:r>
        <w:t xml:space="preserve"> Strafe</w:t>
      </w:r>
      <w:bookmarkEnd w:id="98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99" w:name="_Toc295383007"/>
            <w:r w:rsidRPr="00151A10">
              <w:t>Recht und Gerichte</w:t>
            </w:r>
            <w:bookmarkEnd w:id="99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Angeklagter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Anwalt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Beisitzer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das Auge des Gesetzes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Fürsprecher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Gerichtsdiener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Geschworener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Justitia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Kläger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Paragrafenreiter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Rechtsanwalt </w:t>
            </w:r>
          </w:p>
          <w:p w:rsidR="009A156D" w:rsidRPr="00151A10" w:rsidRDefault="009A156D">
            <w:pPr>
              <w:ind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Rechtsbrecher </w:t>
            </w:r>
          </w:p>
          <w:p w:rsidR="009A156D" w:rsidRPr="00151A10" w:rsidRDefault="009A156D">
            <w:pPr>
              <w:ind w:right="2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Rechtsverdreher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Richter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Scharfrichter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Schöffe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Staatsanwalt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Winkeladvokat </w:t>
            </w:r>
          </w:p>
          <w:p w:rsidR="009A156D" w:rsidRDefault="009A156D" w:rsidP="00780823">
            <w:pPr>
              <w:rPr>
                <w:rFonts w:cs="Arial"/>
              </w:rPr>
            </w:pPr>
            <w:r>
              <w:rPr>
                <w:rFonts w:cs="Arial"/>
              </w:rPr>
              <w:t>Zeuge (Belastungszeuge, Entlastungszeuge, Kronzeuge)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Gericht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Gerichtssaal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Kanzlei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Rechtsabteilung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Rechtsanwaltsbüro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Anhörung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Anklagebank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Anordnung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Gesetz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Klagerecht </w:t>
            </w:r>
          </w:p>
          <w:p w:rsidR="009A156D" w:rsidRDefault="009A156D" w:rsidP="00BE13E3">
            <w:pPr>
              <w:rPr>
                <w:rFonts w:cs="Arial"/>
              </w:rPr>
            </w:pPr>
            <w:r>
              <w:rPr>
                <w:rFonts w:cs="Arial"/>
              </w:rPr>
              <w:t>Kreuzverhör</w:t>
            </w:r>
          </w:p>
          <w:p w:rsidR="009A156D" w:rsidRPr="00F63F60" w:rsidRDefault="009A156D" w:rsidP="00BE13E3">
            <w:pPr>
              <w:rPr>
                <w:rFonts w:cs="Arial"/>
              </w:rPr>
            </w:pPr>
            <w:r>
              <w:rPr>
                <w:rFonts w:cs="Arial"/>
              </w:rPr>
              <w:t>Plädoyer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Recht </w:t>
            </w:r>
          </w:p>
          <w:p w:rsidR="009A156D" w:rsidRPr="00151A10" w:rsidRDefault="009A156D">
            <w:pPr>
              <w:ind w:right="179"/>
              <w:jc w:val="left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Rechtsakt </w:t>
            </w:r>
          </w:p>
          <w:p w:rsidR="009A156D" w:rsidRPr="00151A10" w:rsidRDefault="009A156D">
            <w:pPr>
              <w:ind w:right="179"/>
              <w:jc w:val="left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Rechtsangelegenheit </w:t>
            </w:r>
          </w:p>
          <w:p w:rsidR="009A156D" w:rsidRPr="00151A10" w:rsidRDefault="009A156D">
            <w:pPr>
              <w:ind w:right="179"/>
              <w:jc w:val="left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Rechtsanschauung </w:t>
            </w:r>
          </w:p>
          <w:p w:rsidR="009A156D" w:rsidRPr="00151A10" w:rsidRDefault="009A156D">
            <w:pPr>
              <w:ind w:right="179"/>
              <w:jc w:val="left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Rechtsanspruch </w:t>
            </w:r>
          </w:p>
          <w:p w:rsidR="009A156D" w:rsidRPr="00151A10" w:rsidRDefault="009A156D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Rechtsbruch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Rechtsprechung </w:t>
            </w:r>
          </w:p>
          <w:p w:rsidR="009A156D" w:rsidRPr="00151A10" w:rsidRDefault="009A156D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Rechtsstaat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Richterspruch </w:t>
            </w: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Schauprozess </w:t>
            </w:r>
          </w:p>
          <w:p w:rsidR="009A156D" w:rsidRPr="00F63F60" w:rsidRDefault="009A156D" w:rsidP="00BE13E3">
            <w:pPr>
              <w:tabs>
                <w:tab w:val="left" w:pos="2751"/>
              </w:tabs>
              <w:rPr>
                <w:rFonts w:cs="Arial"/>
              </w:rPr>
            </w:pPr>
            <w:r>
              <w:rPr>
                <w:rFonts w:cs="Arial"/>
              </w:rPr>
              <w:t>Schlichtung</w:t>
            </w:r>
          </w:p>
          <w:p w:rsidR="009A156D" w:rsidRPr="00F63F60" w:rsidRDefault="009A156D" w:rsidP="00BE13E3">
            <w:pPr>
              <w:rPr>
                <w:rFonts w:cs="Arial"/>
              </w:rPr>
            </w:pPr>
            <w:r>
              <w:rPr>
                <w:rFonts w:cs="Arial"/>
              </w:rPr>
              <w:t>Zeugenstand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aburteilen </w:t>
            </w: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befragen </w:t>
            </w: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bezeugen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klagen </w:t>
            </w:r>
          </w:p>
          <w:p w:rsidR="009A156D" w:rsidRPr="00F63F60" w:rsidRDefault="009A156D" w:rsidP="00BE13E3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plädieren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Recht bekommen </w:t>
            </w:r>
          </w:p>
          <w:p w:rsidR="009A156D" w:rsidRPr="00151A10" w:rsidRDefault="009A156D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Recht finden </w:t>
            </w:r>
          </w:p>
          <w:p w:rsidR="009A156D" w:rsidRPr="00151A10" w:rsidRDefault="009A156D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Recht sprechen </w:t>
            </w:r>
          </w:p>
          <w:p w:rsidR="009A156D" w:rsidRPr="00151A10" w:rsidRDefault="009A156D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Recht suchen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rechtfertigen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verdingen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 xml:space="preserve">verteidigen </w:t>
            </w: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verurteilen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ind w:right="242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gerichtlich </w:t>
            </w:r>
          </w:p>
          <w:p w:rsidR="009A156D" w:rsidRPr="00151A10" w:rsidRDefault="009A156D">
            <w:pPr>
              <w:ind w:right="242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juristisch </w:t>
            </w:r>
          </w:p>
          <w:p w:rsidR="009A156D" w:rsidRPr="00151A10" w:rsidRDefault="009A156D">
            <w:pPr>
              <w:ind w:right="278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klagend </w:t>
            </w:r>
          </w:p>
          <w:p w:rsidR="009A156D" w:rsidRPr="00151A10" w:rsidRDefault="009A156D">
            <w:pPr>
              <w:ind w:right="278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kläglich </w:t>
            </w:r>
          </w:p>
          <w:p w:rsidR="009A156D" w:rsidRPr="00151A10" w:rsidRDefault="009A156D">
            <w:pPr>
              <w:ind w:right="278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klaglos </w:t>
            </w:r>
          </w:p>
          <w:p w:rsidR="009A156D" w:rsidRPr="00151A10" w:rsidRDefault="009A156D">
            <w:pPr>
              <w:ind w:right="278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Recht haben </w:t>
            </w:r>
          </w:p>
          <w:p w:rsidR="009A156D" w:rsidRPr="00151A10" w:rsidRDefault="009A156D">
            <w:pPr>
              <w:tabs>
                <w:tab w:val="left" w:pos="3899"/>
                <w:tab w:val="left" w:pos="4046"/>
              </w:tabs>
              <w:ind w:right="27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rechtens </w:t>
            </w:r>
          </w:p>
          <w:p w:rsidR="009A156D" w:rsidRPr="00151A10" w:rsidRDefault="009A156D">
            <w:pPr>
              <w:ind w:right="242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rechthaberisch </w:t>
            </w:r>
          </w:p>
          <w:p w:rsidR="009A156D" w:rsidRPr="00151A10" w:rsidRDefault="009A156D">
            <w:pPr>
              <w:ind w:right="242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rechtlich </w:t>
            </w:r>
          </w:p>
          <w:p w:rsidR="009A156D" w:rsidRPr="00151A10" w:rsidRDefault="009A156D">
            <w:pPr>
              <w:ind w:right="242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rechtmäßig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Alles was Recht ist!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geht nicht mit rechten Dingen zu! 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geschieht ihm / ihr recht!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Jüngste / Letzte Gericht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Stab wird über jemanden gebrochen 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Gehe ich recht in der Annahme dass ...? 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Jetzt erst recht! 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mehr schlecht als recht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Mir soll es recht sein!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nach Recht und Gewissen 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So ist es recht! 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von Rechts wegen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vor allen Dingen </w:t>
            </w:r>
          </w:p>
          <w:p w:rsidR="009A156D" w:rsidRPr="00151A10" w:rsidRDefault="009A156D">
            <w:pPr>
              <w:ind w:right="278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geschieht mit / zu Recht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auf dem rechten Weg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jemandem recht geschehen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jemandes gutes Recht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recht und billig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rechtens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kommt jemandem gerade recht</w:t>
            </w:r>
          </w:p>
          <w:p w:rsidR="009A156D" w:rsidRPr="00151A10" w:rsidRDefault="009A156D" w:rsidP="00D00B1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...wird von jemandem ins rechte Licht gerückt / gesetzt / gestellt</w:t>
            </w:r>
          </w:p>
          <w:p w:rsidR="009A156D" w:rsidRPr="00151A10" w:rsidRDefault="009A156D">
            <w:pPr>
              <w:ind w:right="278"/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behauptet etwas mit Fug und Recht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bekommt / erhält / hat / kriegt Recht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jemanden auf den rechten Weg / vom rechten Weg ab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jemanden hinter schwedische Gardinen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dreht ein Ding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drückt ein Auge zu 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erkennt etwas für Recht 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geht mit jemandem (hart) ins Gericht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gerät in die Mühlen der Justiz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für jemanden die Hand ins Feuer 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über jemanden Gericht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hängt etwas an die große Glocke 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Paragrafenreiter 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im Recht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etwas aus dem ff 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kommt vom rechten Weg ab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kommt zu seinem Recht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lässt Gnade vor Recht ergehen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es jemandem recht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jemanden dingfest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pocht auf sein Recht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sich um Kopf und Kragen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rückt / setzt / stellt etwas / jemanden ins rechte Licht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schreit Zeter und Mordio 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schwört Stein und Bein </w:t>
            </w:r>
          </w:p>
          <w:p w:rsidR="009A156D" w:rsidRPr="00151A10" w:rsidRDefault="009A156D">
            <w:pPr>
              <w:ind w:left="294"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sitzt zu Gericht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spricht Recht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tritt das Recht mit Füßen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tut recht daran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verlangt sein Recht</w:t>
            </w:r>
          </w:p>
          <w:p w:rsidR="009A156D" w:rsidRPr="00151A10" w:rsidRDefault="009A156D" w:rsidP="00D00B18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 den rechten Weg / vom rechten Weg abgebracht</w:t>
            </w:r>
          </w:p>
          <w:p w:rsidR="009A156D" w:rsidRPr="00151A10" w:rsidRDefault="009A156D" w:rsidP="00D00B18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dingfest gemacht</w:t>
            </w:r>
          </w:p>
          <w:p w:rsidR="009A156D" w:rsidRPr="00151A10" w:rsidRDefault="009A156D" w:rsidP="00D00B18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hinter schwedische Gardinen gebracht</w:t>
            </w:r>
          </w:p>
          <w:p w:rsidR="009A156D" w:rsidRPr="00151A10" w:rsidRDefault="009A156D" w:rsidP="00D00B18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ins rechte Licht gerückt / gesetzt / gestellt</w:t>
            </w:r>
          </w:p>
          <w:p w:rsidR="009A156D" w:rsidRPr="00151A10" w:rsidRDefault="009A156D" w:rsidP="00D00B18">
            <w:pPr>
              <w:tabs>
                <w:tab w:val="left" w:pos="2751"/>
              </w:tabs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von jemandem ins rechte Licht gerückt / gesetzt / gestellt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vorgeführt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</w:p>
          <w:p w:rsidR="009A156D" w:rsidRPr="00151A10" w:rsidRDefault="009A156D" w:rsidP="00D00B18">
            <w:pPr>
              <w:tabs>
                <w:tab w:val="left" w:pos="2751"/>
              </w:tabs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D00B18">
            <w:pPr>
              <w:tabs>
                <w:tab w:val="left" w:pos="2751"/>
              </w:tabs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ist etwas recht geschehen</w:t>
            </w:r>
          </w:p>
          <w:p w:rsidR="009A156D" w:rsidRPr="00151A10" w:rsidRDefault="009A156D" w:rsidP="00D00B18">
            <w:pPr>
              <w:tabs>
                <w:tab w:val="left" w:pos="2751"/>
              </w:tabs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kommt etwas gerade recht</w:t>
            </w:r>
          </w:p>
          <w:p w:rsidR="009A156D" w:rsidRPr="00151A10" w:rsidRDefault="009A156D" w:rsidP="00D00B18">
            <w:pPr>
              <w:tabs>
                <w:tab w:val="left" w:pos="2751"/>
              </w:tabs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es recht gemacht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ind w:right="278"/>
              <w:rPr>
                <w:rFonts w:cs="Arial"/>
              </w:rPr>
            </w:pPr>
            <w:r w:rsidRPr="00151A10">
              <w:rPr>
                <w:rFonts w:cs="Arial"/>
              </w:rPr>
              <w:t>Die Wahrheit liegt in der Mitte.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Ehrlich währt am längsten.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Advokat und ein Wagenrad wollen geschmiert sein.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Bauer zwischen zwei Advokaten ist ein Fisch zwischen zwei Katzen.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Fremder bringt sein Recht mit sich.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schlechter Theologiestudent gibt allemal einen guten Juristen ab.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In der Mitte geht man am sichersten.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 mehr Gesetz, je weniger Recht.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Klage ist des Händlers Gruß.</w:t>
            </w:r>
          </w:p>
          <w:p w:rsidR="009A156D" w:rsidRPr="00151A10" w:rsidRDefault="009A156D">
            <w:pPr>
              <w:ind w:right="278"/>
              <w:rPr>
                <w:rFonts w:cs="Arial"/>
              </w:rPr>
            </w:pPr>
            <w:r w:rsidRPr="00151A10">
              <w:rPr>
                <w:rFonts w:cs="Arial"/>
              </w:rPr>
              <w:t>Tue Recht und scheue niemand.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Ungerecht geht die Welt zugrunde.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Unrecht Gut gedeihet nicht.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Vor Gericht und auf hoher See bist du in Gottes Hand.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dem einen recht ist, ist dem anderen billig.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du nicht willst, was man dir tu’, das füg’ auch keinem andren zu.</w:t>
            </w:r>
          </w:p>
          <w:p w:rsidR="009A156D" w:rsidRPr="00151A10" w:rsidRDefault="009A156D">
            <w:pPr>
              <w:ind w:right="278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Was Recht ist, muss Recht bleiben.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 kein Kläger, da kein Richter.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Wo nichts ist, hat der Kaiser sein Recht verloren.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100" w:name="_Toc295383008"/>
            <w:r w:rsidRPr="00151A10">
              <w:t>Folter und Strafe</w:t>
            </w:r>
            <w:bookmarkEnd w:id="100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Folterknecht </w:t>
            </w:r>
          </w:p>
          <w:p w:rsidR="009A156D" w:rsidRPr="00F63F60" w:rsidRDefault="009A156D" w:rsidP="00BE13E3">
            <w:pPr>
              <w:rPr>
                <w:rFonts w:cs="Arial"/>
              </w:rPr>
            </w:pPr>
            <w:r>
              <w:rPr>
                <w:rFonts w:cs="Arial"/>
              </w:rPr>
              <w:t>Häftling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Henker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Leidensgenosse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Arrestzelle </w:t>
            </w:r>
          </w:p>
          <w:p w:rsidR="009A156D" w:rsidRPr="00F63F60" w:rsidRDefault="009A156D" w:rsidP="00BE13E3">
            <w:pPr>
              <w:ind w:right="424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Besserungsanstalt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Folterkammer 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Gefängnis </w:t>
            </w:r>
          </w:p>
          <w:p w:rsidR="009A156D" w:rsidRPr="00F63F60" w:rsidRDefault="009A156D" w:rsidP="00BE13E3">
            <w:pPr>
              <w:ind w:right="424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Justizvollzugsanstalt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Knast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Todeszelle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 w:rsidP="00BE13E3">
            <w:pPr>
              <w:tabs>
                <w:tab w:val="left" w:pos="2751"/>
              </w:tabs>
              <w:rPr>
                <w:rFonts w:cs="Arial"/>
              </w:rPr>
            </w:pPr>
            <w:r>
              <w:rPr>
                <w:rFonts w:cs="Arial"/>
              </w:rPr>
              <w:t>Begnadigung</w:t>
            </w: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Galgenfrist </w:t>
            </w:r>
          </w:p>
          <w:p w:rsidR="009A156D" w:rsidRDefault="009A156D" w:rsidP="00BE13E3">
            <w:pPr>
              <w:rPr>
                <w:rFonts w:cs="Arial"/>
              </w:rPr>
            </w:pPr>
            <w:r>
              <w:rPr>
                <w:rFonts w:cs="Arial"/>
              </w:rPr>
              <w:t>Gnadengesuch</w:t>
            </w:r>
          </w:p>
          <w:p w:rsidR="009A156D" w:rsidRDefault="009A156D" w:rsidP="001073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Haft (Beugehaft, Dunkelhaft, Einzelhaft, Sippenhaft, Untersuchungshaft)</w:t>
            </w:r>
          </w:p>
          <w:p w:rsidR="009A156D" w:rsidRPr="00F63F60" w:rsidRDefault="009A156D" w:rsidP="00BE13E3">
            <w:pPr>
              <w:rPr>
                <w:rFonts w:cs="Arial"/>
              </w:rPr>
            </w:pPr>
            <w:r>
              <w:rPr>
                <w:rFonts w:cs="Arial"/>
              </w:rPr>
              <w:t>Haftverschärfung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Galgenhumor </w:t>
            </w: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Henkersmahlzeit </w:t>
            </w:r>
          </w:p>
          <w:p w:rsidR="009A156D" w:rsidRDefault="009A156D" w:rsidP="0010736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schwedischen Gardinen </w:t>
            </w:r>
          </w:p>
          <w:p w:rsidR="009A156D" w:rsidRDefault="009A156D" w:rsidP="00107361">
            <w:pPr>
              <w:rPr>
                <w:rFonts w:cs="Arial"/>
              </w:rPr>
            </w:pPr>
            <w:r>
              <w:rPr>
                <w:rFonts w:cs="Arial"/>
              </w:rPr>
              <w:t>Sicherheitsverwahrung</w:t>
            </w:r>
          </w:p>
          <w:p w:rsidR="009A156D" w:rsidRPr="00151A10" w:rsidRDefault="009A156D" w:rsidP="00107361">
            <w:pPr>
              <w:rPr>
                <w:rFonts w:cs="Arial"/>
              </w:rPr>
            </w:pPr>
            <w:r>
              <w:rPr>
                <w:rFonts w:cs="Arial"/>
              </w:rPr>
              <w:t>Vollzug (geschlossener Vollzug, offener Vollzug)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aufknüpfen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begnadigen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bestrafen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hängen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strafen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verbannen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verbannt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Gott soll mich strafen, wenn ...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Ich fühle mich wie gerädert!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Nicht den Kopf verlieren!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Zuckerbrot und Peitsche </w:t>
            </w: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eine Strafe Gottes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unter Strafe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straft jemanden Lügen</w:t>
            </w:r>
          </w:p>
          <w:p w:rsidR="009A156D" w:rsidRPr="00151A10" w:rsidRDefault="009A156D" w:rsidP="008D0CD7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Lügen gestraft</w:t>
            </w:r>
          </w:p>
          <w:p w:rsidR="009A156D" w:rsidRPr="00151A10" w:rsidRDefault="009A156D">
            <w:pPr>
              <w:tabs>
                <w:tab w:val="left" w:pos="2751"/>
              </w:tabs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dreht jemandem einen Strick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als Prügelknabe her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jemandem eine Gardinenpredigt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etwas auf dem Kerbholz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vor jemandem Manschetten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kopflos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mit etwas / jemandem gestraft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hinter schwedische Gardinen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über die Klinge springen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jemandem Handschellen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jemandem Ketten an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lyncht jemanden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jemanden dingfest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nimmt jemanden in Strafe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prangert etwas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schafft etwas mit Hängen und Würgen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schiebt vor etwas einen Riegel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jemanden in Eisen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/ zieht jemandem die Daumenschrauben an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spannt jemanden auf die Folter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am Pranger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stellt etwas unter Strafe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straft jemanden mit Verachtung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verpasst jemandem einen Denkzettel </w:t>
            </w:r>
          </w:p>
          <w:p w:rsidR="009A156D" w:rsidRPr="00151A10" w:rsidRDefault="009A156D" w:rsidP="008D0CD7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 die Folter gespannt</w:t>
            </w:r>
          </w:p>
          <w:p w:rsidR="009A156D" w:rsidRPr="00151A10" w:rsidRDefault="009A156D" w:rsidP="008D0CD7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dingfest gemacht</w:t>
            </w:r>
          </w:p>
          <w:p w:rsidR="009A156D" w:rsidRPr="00151A10" w:rsidRDefault="009A156D" w:rsidP="008D0CD7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gelyncht</w:t>
            </w:r>
          </w:p>
          <w:p w:rsidR="009A156D" w:rsidRPr="00151A10" w:rsidRDefault="009A156D" w:rsidP="008D0CD7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 Eisen geschlagen</w:t>
            </w:r>
          </w:p>
          <w:p w:rsidR="009A156D" w:rsidRPr="00151A10" w:rsidRDefault="009A156D" w:rsidP="008D0CD7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 Strafe genommen</w:t>
            </w:r>
          </w:p>
          <w:p w:rsidR="009A156D" w:rsidRPr="00151A10" w:rsidRDefault="009A156D" w:rsidP="008D0CD7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mit Verachtung gestraft</w:t>
            </w:r>
          </w:p>
          <w:p w:rsidR="009A156D" w:rsidRPr="00151A10" w:rsidRDefault="009A156D" w:rsidP="008D0CD7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über die Klinge springen gelassen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zeigt jemandem die Folterinstrumente / Folterwerkzeuge</w:t>
            </w:r>
          </w:p>
          <w:p w:rsidR="009A156D" w:rsidRPr="00151A10" w:rsidRDefault="009A156D" w:rsidP="008D0CD7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den Kopf aus der Schlinge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153379">
            <w:pPr>
              <w:rPr>
                <w:rFonts w:cs="Arial"/>
              </w:rPr>
            </w:pPr>
            <w:r w:rsidRPr="00151A10">
              <w:rPr>
                <w:rFonts w:cs="Arial"/>
              </w:rPr>
              <w:t>Affen und Pfaffen lassen sich nicht strafen.</w:t>
            </w:r>
          </w:p>
          <w:p w:rsidR="009A156D" w:rsidRPr="00151A10" w:rsidRDefault="009A156D" w:rsidP="00153379">
            <w:pPr>
              <w:rPr>
                <w:rFonts w:cs="Arial"/>
              </w:rPr>
            </w:pPr>
            <w:r w:rsidRPr="00151A10">
              <w:rPr>
                <w:rFonts w:cs="Arial"/>
              </w:rPr>
              <w:t>Auf Sünde folgt Strafe.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Ich bin ein angesehener Mann, sagte der Dieb, da er am Schandpfahl stand.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Kleine Sünden bestraft der liebe Gott sofort.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(Mitgegangen ‒) Mitgefangen ‒ Mitgehangen.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Nicht wieder tun ist die beste Buße.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Strafe muss sein.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Dummheit / Unwissenheit schützt vor Strafe nicht.</w:t>
            </w:r>
          </w:p>
          <w:p w:rsidR="009A156D" w:rsidRPr="00151A10" w:rsidRDefault="009A156D" w:rsidP="00153379">
            <w:pPr>
              <w:rPr>
                <w:rFonts w:cs="Arial"/>
              </w:rPr>
            </w:pPr>
            <w:r w:rsidRPr="00151A10">
              <w:rPr>
                <w:rFonts w:cs="Arial"/>
              </w:rPr>
              <w:t>Man entgeht wohl der Strafe, aber nicht dem Gewissen.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du nicht willst, was man dir tu, das füg auch keinem andren zu.</w:t>
            </w:r>
          </w:p>
          <w:p w:rsidR="009A156D" w:rsidRPr="00151A10" w:rsidRDefault="009A156D" w:rsidP="00153379">
            <w:pPr>
              <w:rPr>
                <w:rFonts w:cs="Arial"/>
              </w:rPr>
            </w:pPr>
            <w:r w:rsidRPr="00151A10">
              <w:rPr>
                <w:rFonts w:cs="Arial"/>
              </w:rPr>
              <w:t>Was Menschen nicht strafen, straft Gott.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zu spät kommt, den bestraft das Leben.</w:t>
            </w:r>
          </w:p>
        </w:tc>
      </w:tr>
    </w:tbl>
    <w:p w:rsidR="009A156D" w:rsidRPr="00151A10" w:rsidRDefault="009A156D">
      <w:pPr>
        <w:ind w:left="567"/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E32B9F">
      <w:pPr>
        <w:pStyle w:val="Heading3"/>
      </w:pPr>
      <w:bookmarkStart w:id="101" w:name="_Toc295383009"/>
      <w:r w:rsidRPr="00151A10">
        <w:t>Militär und Krieg</w:t>
      </w:r>
      <w:bookmarkEnd w:id="101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102" w:name="_Toc295383010"/>
            <w:r w:rsidRPr="00151A10">
              <w:t>Militär und Krieg allgemein</w:t>
            </w:r>
            <w:bookmarkEnd w:id="102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ABC-Schütze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Abschusskandidat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Armee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Bombenleger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Brigade </w:t>
            </w:r>
          </w:p>
          <w:p w:rsidR="009A156D" w:rsidRPr="00F63F60" w:rsidRDefault="009A156D" w:rsidP="00EA4CA7">
            <w:pPr>
              <w:rPr>
                <w:rFonts w:cs="Arial"/>
              </w:rPr>
            </w:pPr>
            <w:r>
              <w:rPr>
                <w:rFonts w:cs="Arial"/>
              </w:rPr>
              <w:t>Deserteur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Fußvolk </w:t>
            </w:r>
          </w:p>
          <w:p w:rsidR="009A156D" w:rsidRPr="00F63F60" w:rsidRDefault="009A156D" w:rsidP="00EA4CA7">
            <w:pPr>
              <w:rPr>
                <w:rFonts w:cs="Arial"/>
              </w:rPr>
            </w:pPr>
            <w:r>
              <w:rPr>
                <w:rFonts w:cs="Arial"/>
              </w:rPr>
              <w:t>Gefreiter</w:t>
            </w:r>
            <w:r w:rsidRPr="00F63F6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General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Obergefreiter</w:t>
            </w:r>
          </w:p>
          <w:p w:rsidR="009A156D" w:rsidRDefault="009A156D" w:rsidP="00EA4CA7">
            <w:pPr>
              <w:rPr>
                <w:rFonts w:cs="Arial"/>
              </w:rPr>
            </w:pPr>
            <w:r>
              <w:rPr>
                <w:rFonts w:cs="Arial"/>
              </w:rPr>
              <w:t>Offizier</w:t>
            </w:r>
          </w:p>
          <w:p w:rsidR="009A156D" w:rsidRPr="00F63F60" w:rsidRDefault="009A156D" w:rsidP="00EA4CA7">
            <w:pPr>
              <w:rPr>
                <w:rFonts w:cs="Arial"/>
              </w:rPr>
            </w:pPr>
            <w:r>
              <w:rPr>
                <w:rFonts w:cs="Arial"/>
              </w:rPr>
              <w:t>Schütze Arsch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Späher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Spieß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Spießer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Stabsstelle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Bunker </w:t>
            </w:r>
          </w:p>
          <w:p w:rsidR="009A156D" w:rsidRPr="00F63F60" w:rsidRDefault="009A156D" w:rsidP="00EA4CA7">
            <w:pPr>
              <w:rPr>
                <w:rFonts w:cs="Arial"/>
              </w:rPr>
            </w:pPr>
            <w:r>
              <w:rPr>
                <w:rFonts w:cs="Arial"/>
              </w:rPr>
              <w:t>Kaserne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Kriegsgebiet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Kriegsschauplatz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Krisengebiet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Schlachtfeld </w:t>
            </w:r>
          </w:p>
          <w:p w:rsidR="009A156D" w:rsidRPr="00F63F60" w:rsidRDefault="009A156D" w:rsidP="00EA4CA7">
            <w:pPr>
              <w:rPr>
                <w:rFonts w:cs="Arial"/>
              </w:rPr>
            </w:pPr>
            <w:r>
              <w:rPr>
                <w:rFonts w:cs="Arial"/>
              </w:rPr>
              <w:t>Stützpunkt (Luftwaffenstützpunkt, Marinestützpunkt, Militärstützpunkt)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Verteidigungslinie </w:t>
            </w:r>
          </w:p>
          <w:p w:rsidR="009A156D" w:rsidRPr="00151A10" w:rsidRDefault="009A156D">
            <w:pPr>
              <w:rPr>
                <w:rFonts w:cs="Arial"/>
                <w:b/>
                <w:bCs/>
                <w:i/>
                <w:iCs/>
              </w:rPr>
            </w:pPr>
            <w:r w:rsidRPr="00151A10">
              <w:rPr>
                <w:rFonts w:cs="Arial"/>
              </w:rPr>
              <w:t xml:space="preserve">Zielgebiet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Anschlag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Bild der Zerstörung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Blutrache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Blutvergießen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Bomber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Durchhalteparole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Fahnenappell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Gemetzel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Generalappell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Cs/>
              </w:rPr>
              <w:t>G</w:t>
            </w:r>
            <w:r w:rsidRPr="00151A10">
              <w:rPr>
                <w:rFonts w:cs="Arial"/>
              </w:rPr>
              <w:t xml:space="preserve">eschütze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Glanzparade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Gleichschritt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Hinrichtung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Kasernenhofton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Killerphrase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Krieg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Marschbefehl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Marschmusik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Marschrichtung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Morgenappell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Mundpropaganda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Panzer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Paradebeispiel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Rammbock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Cs/>
              </w:rPr>
              <w:t>Sc</w:t>
            </w:r>
            <w:r w:rsidRPr="00151A10">
              <w:rPr>
                <w:rFonts w:cs="Arial"/>
              </w:rPr>
              <w:t xml:space="preserve">hwachstelle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Spießrutenlaufen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Spießrutenlaufen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Strategie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Totschlag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Totschlagargument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Vorhut </w:t>
            </w:r>
          </w:p>
        </w:tc>
      </w:tr>
      <w:tr w:rsidR="009A156D" w:rsidRPr="00151A10" w:rsidTr="0003392E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392E">
            <w:pPr>
              <w:rPr>
                <w:rFonts w:cs="Arial"/>
                <w:b/>
              </w:rPr>
            </w:pPr>
            <w:r w:rsidRPr="00151A10">
              <w:rPr>
                <w:rFonts w:cs="Arial"/>
              </w:rPr>
              <w:t xml:space="preserve"> </w:t>
            </w:r>
            <w:r w:rsidRPr="00151A10">
              <w:rPr>
                <w:rFonts w:cs="Arial"/>
                <w:b/>
              </w:rPr>
              <w:t>Handlungen:</w:t>
            </w:r>
          </w:p>
          <w:p w:rsidR="009A156D" w:rsidRPr="00151A10" w:rsidRDefault="009A156D" w:rsidP="0003392E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(etwas) bunkern </w:t>
            </w:r>
          </w:p>
          <w:p w:rsidR="009A156D" w:rsidRPr="00151A10" w:rsidRDefault="009A156D" w:rsidP="0003392E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einbunkern </w:t>
            </w:r>
          </w:p>
          <w:p w:rsidR="009A156D" w:rsidRPr="00151A10" w:rsidRDefault="009A156D" w:rsidP="0003392E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fallen </w:t>
            </w:r>
          </w:p>
        </w:tc>
      </w:tr>
      <w:tr w:rsidR="009A156D" w:rsidRPr="00151A10" w:rsidTr="006777E4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6777E4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6777E4">
            <w:pPr>
              <w:rPr>
                <w:rFonts w:cs="Arial"/>
              </w:rPr>
            </w:pPr>
            <w:r w:rsidRPr="00151A10">
              <w:rPr>
                <w:rFonts w:cs="Arial"/>
              </w:rPr>
              <w:t>bombig</w:t>
            </w:r>
          </w:p>
          <w:p w:rsidR="009A156D" w:rsidRDefault="009A156D" w:rsidP="00EA4CA7">
            <w:pPr>
              <w:rPr>
                <w:rFonts w:cs="Arial"/>
              </w:rPr>
            </w:pPr>
            <w:r>
              <w:rPr>
                <w:rFonts w:cs="Arial"/>
              </w:rPr>
              <w:t>explosiv</w:t>
            </w:r>
          </w:p>
          <w:p w:rsidR="009A156D" w:rsidRDefault="009A156D" w:rsidP="00EA4CA7">
            <w:pPr>
              <w:rPr>
                <w:rFonts w:cs="Arial"/>
              </w:rPr>
            </w:pPr>
            <w:r>
              <w:rPr>
                <w:rFonts w:cs="Arial"/>
              </w:rPr>
              <w:t>schneidig</w:t>
            </w:r>
          </w:p>
          <w:p w:rsidR="009A156D" w:rsidRPr="00151A10" w:rsidRDefault="009A156D" w:rsidP="00EA4CA7">
            <w:pPr>
              <w:rPr>
                <w:rFonts w:cs="Arial"/>
              </w:rPr>
            </w:pPr>
            <w:r>
              <w:rPr>
                <w:rFonts w:cs="Arial"/>
              </w:rPr>
              <w:t>zackig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Holzauge sei wachsam!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08 /15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unter aller Kanone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>behält / hat / nimmt das Heft in der Hand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etwas auf Vordermann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jemanden in Harnisch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erhält die Feuertaufe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das Heft aus der Hand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einen Laufpass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…ist eine Granate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…ist eine (Sports-)Kanone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in jemanden verschossen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lernt etwas von der Pike auf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etwas nach Schema 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jemanden eine Kopf kürzer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riecht Lunte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soll sich am Riemen reißen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unter der Fuchtel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stellt jemanden an die Wand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verdient sich die Sporen 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die Wand gestellt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einen Kopf kürzer gemacht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 Harnisch gebracht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</w:p>
          <w:p w:rsidR="009A156D" w:rsidRPr="00151A10" w:rsidRDefault="009A156D" w:rsidP="004A744F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4A744F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 Laufpass gegeben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Die Hälfte seines Lebens wartet der Soldat vergebens.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Im Krieg ist jedes Loch ein Bunker.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In der Liebe und im Krieg ist alles erlaubt.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>Soldaten holen nur und bringen nichts.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103" w:name="_Toc295383011"/>
            <w:r w:rsidRPr="00151A10">
              <w:t>Angreifen und kämpfen</w:t>
            </w:r>
            <w:bookmarkEnd w:id="103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773E65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Haudegen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Kampfgefährte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Kampfgefährtin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Kämpfer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Kämpfernatur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Kampfgeist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Kampfrichter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Kampftrinker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773E6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Kampfplatz </w:t>
            </w:r>
          </w:p>
          <w:p w:rsidR="009A156D" w:rsidRPr="00151A10" w:rsidRDefault="009A156D" w:rsidP="00773E6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Kriegsgebiet </w:t>
            </w:r>
          </w:p>
          <w:p w:rsidR="009A156D" w:rsidRPr="00151A10" w:rsidRDefault="009A156D" w:rsidP="00773E65">
            <w:pPr>
              <w:rPr>
                <w:rFonts w:cs="Arial"/>
              </w:rPr>
            </w:pPr>
            <w:r w:rsidRPr="00151A10">
              <w:rPr>
                <w:rFonts w:cs="Arial"/>
              </w:rPr>
              <w:t>Kriegsschauplatz</w:t>
            </w:r>
          </w:p>
          <w:p w:rsidR="009A156D" w:rsidRPr="00151A10" w:rsidRDefault="009A156D" w:rsidP="00773E65">
            <w:pPr>
              <w:rPr>
                <w:rFonts w:cs="Arial"/>
              </w:rPr>
            </w:pPr>
            <w:r w:rsidRPr="00151A10">
              <w:rPr>
                <w:rFonts w:cs="Arial"/>
              </w:rPr>
              <w:t>Löwengrube</w:t>
            </w:r>
          </w:p>
          <w:p w:rsidR="009A156D" w:rsidRPr="00151A10" w:rsidRDefault="009A156D" w:rsidP="00773E65">
            <w:pPr>
              <w:rPr>
                <w:rFonts w:cs="Arial"/>
              </w:rPr>
            </w:pPr>
            <w:r w:rsidRPr="00151A10">
              <w:rPr>
                <w:rFonts w:cs="Arial"/>
              </w:rPr>
              <w:t>Schlachtfeld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D0130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Angriff </w:t>
            </w:r>
          </w:p>
          <w:p w:rsidR="009A156D" w:rsidRPr="00151A10" w:rsidRDefault="009A156D" w:rsidP="00D0130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Angriffslust </w:t>
            </w:r>
          </w:p>
          <w:p w:rsidR="009A156D" w:rsidRDefault="009A156D" w:rsidP="00D0130B">
            <w:pPr>
              <w:rPr>
                <w:rFonts w:cs="Arial"/>
              </w:rPr>
            </w:pPr>
            <w:r>
              <w:rPr>
                <w:rFonts w:cs="Arial"/>
              </w:rPr>
              <w:t>Gefecht (Feuergefecht, hitziges Gefecht, Wortgefecht)</w:t>
            </w:r>
          </w:p>
          <w:p w:rsidR="009A156D" w:rsidRPr="00151A10" w:rsidRDefault="009A156D" w:rsidP="00D0130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Kamikaze </w:t>
            </w:r>
          </w:p>
          <w:p w:rsidR="009A156D" w:rsidRPr="00151A10" w:rsidRDefault="009A156D" w:rsidP="00D0130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Kampfeslust </w:t>
            </w:r>
          </w:p>
          <w:p w:rsidR="009A156D" w:rsidRDefault="009A156D" w:rsidP="00D0130B">
            <w:pPr>
              <w:rPr>
                <w:rFonts w:cs="Arial"/>
              </w:rPr>
            </w:pPr>
            <w:r>
              <w:rPr>
                <w:rFonts w:cs="Arial"/>
              </w:rPr>
              <w:t>Scharmützel</w:t>
            </w:r>
          </w:p>
          <w:p w:rsidR="009A156D" w:rsidRPr="00F63F60" w:rsidRDefault="009A156D" w:rsidP="00D0130B">
            <w:pPr>
              <w:rPr>
                <w:rFonts w:cs="Arial"/>
              </w:rPr>
            </w:pPr>
            <w:r>
              <w:rPr>
                <w:rFonts w:cs="Arial"/>
              </w:rPr>
              <w:t>Schimpfkanonade</w:t>
            </w:r>
          </w:p>
          <w:p w:rsidR="009A156D" w:rsidRPr="00151A10" w:rsidRDefault="009A156D" w:rsidP="00D0130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Selbstmordkommando </w:t>
            </w:r>
          </w:p>
          <w:p w:rsidR="009A156D" w:rsidRPr="00151A10" w:rsidRDefault="009A156D" w:rsidP="00D0130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Volltreffer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Kampfhahn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Kampfhund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Kampfflugzeug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abschießen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bombardieren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losschießen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plündern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überrennen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verpulvern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wüten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zielen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angriffslustig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bombig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erschlagen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kampfbereit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kämpferisch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kampflos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kampfstark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kampfunfähig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kriegerisch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strategisch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unterlegen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zerschlagen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läuft er / sie bei mir in das gewetzte Messer!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Damit hat er den Rubikon überschritten!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in / mit voller Kriegsbemalung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ein wie eine Bombe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wütet wie ein Berserker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einer Kriegserklärung gleich </w:t>
            </w:r>
          </w:p>
          <w:p w:rsidR="009A156D" w:rsidRPr="00151A10" w:rsidRDefault="009A156D" w:rsidP="004A744F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...wird von jemandem im Sturm erobert</w:t>
            </w:r>
          </w:p>
          <w:p w:rsidR="009A156D" w:rsidRPr="00151A10" w:rsidRDefault="009A156D" w:rsidP="004A744F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von jemandem ins Visier genommen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belagert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bricht für jemanden eine Lanze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erklärt jemandem / einer Sache den Krieg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erobert etwas / jemanden im Sturm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jemandem in die Parade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schwere Geschütze auf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Böses im Schilde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mit jemandem Grabenkämpfe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gerät in Harnisch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eine Breitseite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einen Schuss ins Blaue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einen Warnschuss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gräbt das Kriegsbeil aus</w:t>
            </w:r>
          </w:p>
          <w:p w:rsidR="009A156D" w:rsidRDefault="009A156D" w:rsidP="00684465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>… hat Ladehemmung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haut auf den Putz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kämpft gegen Windmühlen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kämpft mit offenem Visier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kämpft wie ein Löwe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landet einen Volltreffer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über die Klinge springen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sich ins Zeug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lockt jemanden aus der Reserve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 Kampfansage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etwas / jemanden ins Visier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nimmt etwas in Angriff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auf’s Korn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ins Fadenkreuz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ins Visier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unter Beschuss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…redet wie ein Maschinengewehr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riskiert ein Auge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rückt jemandem zu Leibe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sagt einer Sache den Krieg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schießt mit Kanonen auf Spatzen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eine Bresche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ein wie eine Bombe 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mit etwas / jemandem auf dem Kriegsfuß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sticht jemanden aus 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aufs Korn genommen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aus der Reserve gelockt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ausgestochen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belagert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im Sturm erobert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ins Fadenkreuz genommen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ins Visier genommen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über die Klinge springen gelassen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von jemandem im Sturm erobert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...wird von jemandem ins Visier genommen</w:t>
            </w:r>
          </w:p>
          <w:p w:rsidR="009A156D" w:rsidRPr="00151A10" w:rsidRDefault="009A156D" w:rsidP="004A744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unter Beschuss genommen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wütet wie ein Berserker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zerschlägt den Knoten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…zieht blank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einen vom Leder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4A744F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4A744F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Krieg erklärt</w:t>
            </w:r>
          </w:p>
          <w:p w:rsidR="009A156D" w:rsidRPr="00151A10" w:rsidRDefault="009A156D" w:rsidP="004A744F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in die Parade gefahren</w:t>
            </w:r>
          </w:p>
          <w:p w:rsidR="009A156D" w:rsidRPr="00151A10" w:rsidRDefault="009A156D" w:rsidP="004A744F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zu Leibe gerückt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Angriff ist die beste Verteidigung.</w:t>
            </w:r>
          </w:p>
          <w:p w:rsidR="009A156D" w:rsidRDefault="009A156D" w:rsidP="00773E65">
            <w:pPr>
              <w:rPr>
                <w:rFonts w:cs="Arial"/>
              </w:rPr>
            </w:pPr>
            <w:r>
              <w:rPr>
                <w:rFonts w:cs="Arial"/>
                <w:bCs/>
                <w:iCs/>
              </w:rPr>
              <w:t>So schnell schießen die Preußen nicht</w:t>
            </w:r>
            <w:r>
              <w:rPr>
                <w:rFonts w:cs="Arial"/>
              </w:rPr>
              <w:t>.</w:t>
            </w:r>
          </w:p>
          <w:p w:rsidR="009A156D" w:rsidRDefault="009A156D" w:rsidP="00773E65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Spiele nie mit dem Gewehr, denn es könnt geladen sein.</w:t>
            </w:r>
          </w:p>
          <w:p w:rsidR="009A156D" w:rsidRPr="00151A10" w:rsidRDefault="009A156D" w:rsidP="00773E65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 xml:space="preserve"> Tapfer angegriffen ist halb gefochten.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Wer eine Waffe hat, benutzt sie auch.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Worte können tödliche Waffen sein.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E32B9F">
            <w:pPr>
              <w:pStyle w:val="Heading4"/>
            </w:pPr>
            <w:bookmarkStart w:id="104" w:name="_Toc295383012"/>
            <w:r w:rsidRPr="00151A10">
              <w:t>Angegriffen werden, Rückzug und Verteidigung</w:t>
            </w:r>
            <w:bookmarkEnd w:id="104"/>
            <w:r w:rsidRPr="00151A10">
              <w:t xml:space="preserve">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Drückeberger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Duckmäuser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Flüchtling </w:t>
            </w:r>
          </w:p>
          <w:p w:rsidR="009A156D" w:rsidRPr="00F63F60" w:rsidRDefault="009A156D" w:rsidP="007E7C36">
            <w:pPr>
              <w:rPr>
                <w:rFonts w:cs="Arial"/>
              </w:rPr>
            </w:pPr>
            <w:r>
              <w:rPr>
                <w:rFonts w:cs="Arial"/>
              </w:rPr>
              <w:t>Kriegsgefangener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Sündenbock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Verteidiger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Verteidigungsexperte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Verteidigungsminister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Verteidigungspolitiker </w:t>
            </w:r>
          </w:p>
          <w:p w:rsidR="009A156D" w:rsidRPr="00F63F60" w:rsidRDefault="009A156D" w:rsidP="007E7C36">
            <w:pPr>
              <w:rPr>
                <w:rFonts w:cs="Arial"/>
              </w:rPr>
            </w:pPr>
            <w:r>
              <w:rPr>
                <w:rFonts w:cs="Arial"/>
              </w:rPr>
              <w:t>Vertriebener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Wehrbeauftragter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Wehrdienstleistender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Wehrpflichtiger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Verteidigungsministerium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Abwehrhaltung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Stillhaltetaktik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Verteidigung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Verteidigungspolitik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Volltreffer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Wehrdienst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Wehrpflicht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abschirmen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aufopfern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bunkern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einbunkern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opfern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wappnen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zurück schießen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zurückziehen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machtlos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wehrlos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dicke Ende kommt noch!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gerät ins Hintertreffen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hieb- und stichfest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stichhaltig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bezieht Stellung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bietet jemandem Paroli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ein Opfer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dreht den Spieß 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errichtet ein Bollwerk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auf die Barrikaden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gerät ins Fadenkreuz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gerät unter Beschuss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Rückendeckung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die Stellung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sich bedeckt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etwas abprallen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abblitzen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einen Rückzieher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schmettert etwas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springt für jemanden in die Bresche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mit dem Rücken zur Wand </w:t>
            </w:r>
          </w:p>
          <w:p w:rsidR="009A156D" w:rsidRPr="00151A10" w:rsidRDefault="009A156D" w:rsidP="00B0275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abblitzen gelassen</w:t>
            </w:r>
          </w:p>
          <w:p w:rsidR="009A156D" w:rsidRPr="00151A10" w:rsidRDefault="009A156D">
            <w:pPr>
              <w:tabs>
                <w:tab w:val="left" w:pos="2751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sein Schwert in die Waagschale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eine Grenze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E9323D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E9323D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 ... wird Paroli geboten</w:t>
            </w:r>
          </w:p>
          <w:p w:rsidR="009A156D" w:rsidRPr="00151A10" w:rsidRDefault="009A156D" w:rsidP="00E9323D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 ... wird Rückendeckung gegeben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Der Klügere gibt nach.</w:t>
            </w:r>
          </w:p>
          <w:p w:rsidR="009A156D" w:rsidRDefault="009A156D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Der Klügere gibt so lange nach, bis er der Dumme ist.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Wer lächelt, statt zu toben, ist immer der Stärkere.</w:t>
            </w:r>
          </w:p>
          <w:p w:rsidR="009A156D" w:rsidRPr="00151A10" w:rsidRDefault="009A156D" w:rsidP="007E7C36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Wenn einer dir auf die linke Wange schlägt, so halte ihm auch die rechte hin. </w:t>
            </w:r>
          </w:p>
        </w:tc>
      </w:tr>
    </w:tbl>
    <w:p w:rsidR="009A156D" w:rsidRPr="00151A10" w:rsidRDefault="009A156D">
      <w:pPr>
        <w:tabs>
          <w:tab w:val="left" w:pos="2751"/>
        </w:tabs>
        <w:ind w:left="567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1B454B">
            <w:pPr>
              <w:pStyle w:val="Heading4"/>
            </w:pPr>
            <w:bookmarkStart w:id="105" w:name="_Toc295383013"/>
            <w:r w:rsidRPr="00151A10">
              <w:t>Gewinnen</w:t>
            </w:r>
            <w:bookmarkEnd w:id="105"/>
          </w:p>
          <w:p w:rsidR="009A156D" w:rsidRPr="00151A10" w:rsidRDefault="009A156D" w:rsidP="0092242B">
            <w:r w:rsidRPr="00151A10">
              <w:t>(</w:t>
            </w:r>
            <w:r w:rsidRPr="00151A10">
              <w:rPr>
                <w:szCs w:val="28"/>
              </w:rPr>
              <w:sym w:font="CommonBullets" w:char="F03E"/>
            </w:r>
            <w:r w:rsidRPr="00151A10">
              <w:t xml:space="preserve"> Glück)</w:t>
            </w: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Gewinner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Held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Nummer Eins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Sieger 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Triumphator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1B454B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Gewinnerstraße </w:t>
            </w:r>
          </w:p>
          <w:p w:rsidR="009A156D" w:rsidRPr="00151A10" w:rsidRDefault="009A156D" w:rsidP="001B454B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Siegerlager</w:t>
            </w: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Siegertreppchen</w:t>
            </w: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1B454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Gewinn </w:t>
            </w:r>
          </w:p>
          <w:p w:rsidR="009A156D" w:rsidRPr="00151A10" w:rsidRDefault="009A156D" w:rsidP="001B454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Sieg </w:t>
            </w:r>
          </w:p>
          <w:p w:rsidR="009A156D" w:rsidRPr="00151A10" w:rsidRDefault="009A156D" w:rsidP="001B454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Siegesfeier </w:t>
            </w:r>
          </w:p>
          <w:p w:rsidR="009A156D" w:rsidRPr="00151A10" w:rsidRDefault="009A156D" w:rsidP="00A73333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Glanzleistung </w:t>
            </w:r>
          </w:p>
          <w:p w:rsidR="009A156D" w:rsidRPr="00151A10" w:rsidRDefault="009A156D" w:rsidP="00A73333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Krönung </w:t>
            </w:r>
          </w:p>
          <w:p w:rsidR="009A156D" w:rsidRPr="00151A10" w:rsidRDefault="009A156D" w:rsidP="00A73333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Ruhm </w:t>
            </w:r>
          </w:p>
          <w:p w:rsidR="009A156D" w:rsidRPr="00151A10" w:rsidRDefault="009A156D" w:rsidP="00A73333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Treffer </w:t>
            </w:r>
          </w:p>
          <w:p w:rsidR="009A156D" w:rsidRPr="00151A10" w:rsidRDefault="009A156D" w:rsidP="00A73333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Triumph 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Default="009A156D" w:rsidP="007E7C36">
            <w:pPr>
              <w:rPr>
                <w:rFonts w:cs="Arial"/>
              </w:rPr>
            </w:pPr>
            <w:r>
              <w:rPr>
                <w:rFonts w:cs="Arial"/>
              </w:rPr>
              <w:t>die Oberhand behalten</w:t>
            </w:r>
          </w:p>
          <w:p w:rsidR="009A156D" w:rsidRPr="00151A10" w:rsidRDefault="009A156D" w:rsidP="0092242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einschlagen </w:t>
            </w:r>
          </w:p>
          <w:p w:rsidR="009A156D" w:rsidRDefault="009A156D" w:rsidP="001B454B">
            <w:pPr>
              <w:rPr>
                <w:rFonts w:cs="Arial"/>
              </w:rPr>
            </w:pPr>
            <w:r>
              <w:rPr>
                <w:rFonts w:cs="Arial"/>
              </w:rPr>
              <w:t>einschlagen wie eine Bombe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erzielen </w:t>
            </w:r>
          </w:p>
          <w:p w:rsidR="009A156D" w:rsidRPr="00151A10" w:rsidRDefault="009A156D" w:rsidP="0092242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gelingen </w:t>
            </w:r>
          </w:p>
          <w:p w:rsidR="009A156D" w:rsidRPr="00151A10" w:rsidRDefault="009A156D" w:rsidP="0092242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gewinnen </w:t>
            </w:r>
          </w:p>
          <w:p w:rsidR="009A156D" w:rsidRPr="00151A10" w:rsidRDefault="009A156D" w:rsidP="0092242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glücken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 w:rsidP="0092242B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klappen </w:t>
            </w:r>
          </w:p>
          <w:p w:rsidR="009A156D" w:rsidRPr="00151A10" w:rsidRDefault="009A156D" w:rsidP="0092242B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meistern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obsiegen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>siegen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triumphieren </w:t>
            </w:r>
          </w:p>
          <w:p w:rsidR="009A156D" w:rsidRPr="00151A10" w:rsidRDefault="009A156D" w:rsidP="0092242B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>gewinnbringend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>gewinnversprechend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obenauf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>siegesgewiss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>siegessicher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>überlegen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  <w:r w:rsidRPr="00151A10">
              <w:rPr>
                <w:rFonts w:cs="Arial"/>
              </w:rPr>
              <w:t>zielstrebig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7E7C36">
            <w:pPr>
              <w:rPr>
                <w:rFonts w:cs="Arial"/>
                <w:i/>
              </w:rPr>
            </w:pPr>
            <w:r>
              <w:rPr>
                <w:rFonts w:cs="Arial"/>
                <w:bCs/>
                <w:i/>
              </w:rPr>
              <w:t>Aussprüche</w:t>
            </w:r>
          </w:p>
          <w:p w:rsidR="009A156D" w:rsidRPr="00257203" w:rsidRDefault="009A156D" w:rsidP="007E7C36">
            <w:pPr>
              <w:ind w:left="283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Das Recht der Sieger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1B454B">
            <w:pPr>
              <w:rPr>
                <w:rFonts w:cs="Arial"/>
                <w:i/>
              </w:rPr>
            </w:pPr>
            <w:r w:rsidRPr="00151A10">
              <w:rPr>
                <w:rFonts w:cs="Arial"/>
                <w:bCs/>
                <w:i/>
              </w:rPr>
              <w:t xml:space="preserve">jemand </w:t>
            </w:r>
            <w:r w:rsidRPr="00151A10">
              <w:rPr>
                <w:rFonts w:cs="Arial"/>
                <w:i/>
              </w:rPr>
              <w:t>...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 xml:space="preserve">... </w:t>
            </w:r>
            <w:r w:rsidRPr="00151A10">
              <w:rPr>
                <w:rFonts w:cs="Arial"/>
                <w:bCs/>
                <w:iCs/>
              </w:rPr>
              <w:t xml:space="preserve">bringt jemanden zu Fall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gewinnt von etwas Abstand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das Heft in der Hand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/ liegt auf der Gewinnerstraße</w:t>
            </w:r>
          </w:p>
          <w:p w:rsidR="009A156D" w:rsidRPr="00151A10" w:rsidRDefault="009A156D" w:rsidP="00573B7A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kommt zum Zuge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jemanden aus dem Feld </w:t>
            </w:r>
          </w:p>
          <w:p w:rsidR="009A156D" w:rsidRPr="00151A10" w:rsidRDefault="009A156D" w:rsidP="00573B7A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schießt den Vogel ab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fest im Sattel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trifft ins Schwarze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weist jemanden in die Schranken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aus dem Feld geschlagen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aus der Bahn geworfen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in die Schranken gewiesen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zu Fall gebracht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jemanden aus der Bahn </w:t>
            </w:r>
          </w:p>
          <w:p w:rsidR="009A156D" w:rsidRPr="00151A10" w:rsidRDefault="009A156D" w:rsidP="001B454B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773E65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Allzeit gewinnen macht verdächtig, allzeit verlieren macht verächtlich.</w:t>
            </w:r>
          </w:p>
          <w:p w:rsidR="009A156D" w:rsidRPr="00151A10" w:rsidRDefault="009A156D" w:rsidP="00773E65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Frechheit siegt.</w:t>
            </w:r>
          </w:p>
          <w:p w:rsidR="009A156D" w:rsidRPr="00151A10" w:rsidRDefault="009A156D" w:rsidP="00773E65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Frisch gewagt ist halb gewonnen.</w:t>
            </w:r>
          </w:p>
          <w:p w:rsidR="009A156D" w:rsidRPr="00151A10" w:rsidRDefault="009A156D" w:rsidP="00773E65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Gewinnen ist der Abend vor dem Verlieren.</w:t>
            </w:r>
          </w:p>
          <w:p w:rsidR="009A156D" w:rsidRPr="00151A10" w:rsidRDefault="009A156D" w:rsidP="00773E65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Was man mit Gewalt gewinnt, kann man nur mit Gewalt behalten.</w:t>
            </w:r>
          </w:p>
          <w:p w:rsidR="009A156D" w:rsidRPr="00151A10" w:rsidRDefault="009A156D" w:rsidP="00773E65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Wer nichts wagt, der nicht gewinnt.</w:t>
            </w:r>
          </w:p>
          <w:p w:rsidR="009A156D" w:rsidRPr="00151A10" w:rsidRDefault="009A156D" w:rsidP="00773E65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Wie gewonnen, so zerronnen.</w:t>
            </w:r>
          </w:p>
        </w:tc>
      </w:tr>
    </w:tbl>
    <w:p w:rsidR="009A156D" w:rsidRPr="00151A10" w:rsidRDefault="009A156D">
      <w:pPr>
        <w:tabs>
          <w:tab w:val="left" w:pos="2751"/>
        </w:tabs>
        <w:ind w:left="567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1B454B">
            <w:pPr>
              <w:pStyle w:val="Heading4"/>
            </w:pPr>
            <w:bookmarkStart w:id="106" w:name="_Toc295383014"/>
            <w:r w:rsidRPr="00151A10">
              <w:t>Verlieren</w:t>
            </w:r>
            <w:bookmarkEnd w:id="106"/>
          </w:p>
          <w:p w:rsidR="009A156D" w:rsidRPr="00151A10" w:rsidRDefault="009A156D" w:rsidP="0092242B">
            <w:r w:rsidRPr="00151A10">
              <w:t>(</w:t>
            </w:r>
            <w:r w:rsidRPr="00151A10">
              <w:rPr>
                <w:szCs w:val="28"/>
              </w:rPr>
              <w:sym w:font="CommonBullets" w:char="F03E"/>
            </w:r>
            <w:r w:rsidRPr="00151A10">
              <w:t xml:space="preserve"> Unglück)</w:t>
            </w: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Leidtragender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Looser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schwarzes Schaf </w:t>
            </w:r>
          </w:p>
          <w:p w:rsidR="009A156D" w:rsidRPr="00151A10" w:rsidRDefault="009A156D" w:rsidP="0000385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Tröster </w:t>
            </w:r>
          </w:p>
          <w:p w:rsidR="009A156D" w:rsidRPr="00151A10" w:rsidRDefault="009A156D" w:rsidP="00003859">
            <w:pPr>
              <w:rPr>
                <w:rFonts w:cs="Arial"/>
              </w:rPr>
            </w:pPr>
            <w:r w:rsidRPr="00151A10">
              <w:rPr>
                <w:rFonts w:cs="Arial"/>
              </w:rPr>
              <w:t>Trostspender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Unterlegener </w:t>
            </w:r>
          </w:p>
          <w:p w:rsidR="009A156D" w:rsidRPr="00151A10" w:rsidRDefault="009A156D" w:rsidP="001B454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Verlierer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</w:t>
            </w: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1B454B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Rückzugsort</w:t>
            </w:r>
          </w:p>
          <w:p w:rsidR="009A156D" w:rsidRPr="00151A10" w:rsidRDefault="009A156D" w:rsidP="001B454B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Verliererlager </w:t>
            </w:r>
          </w:p>
          <w:p w:rsidR="009A156D" w:rsidRPr="00151A10" w:rsidRDefault="009A156D" w:rsidP="001B454B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Verliererstraße</w:t>
            </w: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003859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Kummerkasten </w:t>
            </w:r>
          </w:p>
          <w:p w:rsidR="009A156D" w:rsidRPr="00151A10" w:rsidRDefault="009A156D" w:rsidP="00003859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Niederlage </w:t>
            </w:r>
          </w:p>
          <w:p w:rsidR="009A156D" w:rsidRPr="00151A10" w:rsidRDefault="009A156D" w:rsidP="00003859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Trostpflaster </w:t>
            </w:r>
          </w:p>
          <w:p w:rsidR="009A156D" w:rsidRPr="00151A10" w:rsidRDefault="009A156D" w:rsidP="00003859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Trostpreis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Verlust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kapitulieren </w:t>
            </w:r>
          </w:p>
          <w:p w:rsidR="009A156D" w:rsidRPr="00151A10" w:rsidRDefault="009A156D" w:rsidP="0000385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aufgeben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entrüsten </w:t>
            </w:r>
          </w:p>
          <w:p w:rsidR="009A156D" w:rsidRPr="00151A10" w:rsidRDefault="009A156D" w:rsidP="001B454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sich ergeben</w:t>
            </w:r>
          </w:p>
          <w:p w:rsidR="009A156D" w:rsidRPr="00151A10" w:rsidRDefault="009A156D" w:rsidP="0000385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gehen lassen </w:t>
            </w:r>
          </w:p>
          <w:p w:rsidR="009A156D" w:rsidRPr="00151A10" w:rsidRDefault="009A156D" w:rsidP="0005651E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>sich hängen lassen</w:t>
            </w:r>
            <w:r w:rsidRPr="00151A10">
              <w:rPr>
                <w:rFonts w:cs="Arial"/>
                <w:bCs/>
                <w:iCs/>
              </w:rPr>
              <w:t xml:space="preserve"> </w:t>
            </w:r>
          </w:p>
          <w:p w:rsidR="009A156D" w:rsidRPr="00151A10" w:rsidRDefault="009A156D" w:rsidP="0005651E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tief sinken</w:t>
            </w:r>
            <w:r>
              <w:rPr>
                <w:rFonts w:cs="Arial"/>
                <w:bCs/>
                <w:iCs/>
              </w:rPr>
              <w:t xml:space="preserve"> </w:t>
            </w:r>
          </w:p>
          <w:p w:rsidR="009A156D" w:rsidRPr="00151A10" w:rsidRDefault="009A156D" w:rsidP="0005651E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untergehen</w:t>
            </w:r>
            <w:r>
              <w:rPr>
                <w:rFonts w:cs="Arial"/>
                <w:bCs/>
                <w:iCs/>
              </w:rPr>
              <w:t xml:space="preserve"> </w:t>
            </w:r>
          </w:p>
          <w:p w:rsidR="009A156D" w:rsidRPr="00151A10" w:rsidRDefault="009A156D" w:rsidP="0005651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verkommen</w:t>
            </w:r>
            <w:r>
              <w:rPr>
                <w:rFonts w:cs="Arial"/>
                <w:bCs/>
                <w:iCs/>
              </w:rPr>
              <w:t xml:space="preserve"> </w:t>
            </w: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abgeschossen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ausgebombt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besiegt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bombardiert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gebrandschatzt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geplündert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überrannt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überrumpelt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unterlegen </w:t>
            </w:r>
          </w:p>
          <w:p w:rsidR="009A156D" w:rsidRPr="00151A10" w:rsidRDefault="009A156D" w:rsidP="001B454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verwüstet 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003859">
            <w:pPr>
              <w:tabs>
                <w:tab w:val="left" w:pos="2751"/>
              </w:tabs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An ihm / ihr ist ein / eine ... verloren gegangen </w:t>
            </w:r>
          </w:p>
          <w:p w:rsidR="009A156D" w:rsidRPr="00151A10" w:rsidRDefault="009A156D" w:rsidP="00AA2082">
            <w:pPr>
              <w:tabs>
                <w:tab w:val="left" w:pos="2751"/>
              </w:tabs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etwas ...</w:t>
            </w:r>
          </w:p>
          <w:p w:rsidR="009A156D" w:rsidRPr="00151A10" w:rsidRDefault="009A156D" w:rsidP="00003859">
            <w:pPr>
              <w:tabs>
                <w:tab w:val="left" w:pos="2751"/>
              </w:tabs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flöten </w:t>
            </w:r>
          </w:p>
          <w:p w:rsidR="009A156D" w:rsidRPr="00151A10" w:rsidRDefault="009A156D" w:rsidP="00003859">
            <w:pPr>
              <w:tabs>
                <w:tab w:val="left" w:pos="2751"/>
              </w:tabs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in die Binsen </w:t>
            </w:r>
          </w:p>
          <w:p w:rsidR="009A156D" w:rsidRPr="00151A10" w:rsidRDefault="009A156D" w:rsidP="00003859">
            <w:pPr>
              <w:tabs>
                <w:tab w:val="left" w:pos="2751"/>
              </w:tabs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in die Brüche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an jemanden verloren gegangen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/ war ein Griff ins Klo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unhaltbar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unter aller Kanone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von jemandem verloren gegeben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 ...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bringt jemanden auf die Verliererstraße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leer aus </w:t>
            </w:r>
          </w:p>
          <w:p w:rsidR="009A156D" w:rsidRPr="00151A10" w:rsidRDefault="009A156D" w:rsidP="00003859">
            <w:pPr>
              <w:tabs>
                <w:tab w:val="left" w:pos="2751"/>
              </w:tabs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türmen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gerät / kommt auf die Verliererstraße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gibt das Spiel verloren</w:t>
            </w:r>
          </w:p>
          <w:p w:rsidR="009A156D" w:rsidRPr="00151A10" w:rsidRDefault="009A156D" w:rsidP="00003859">
            <w:pPr>
              <w:tabs>
                <w:tab w:val="left" w:pos="2751"/>
              </w:tabs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gibt etwas / jemanden verloren</w:t>
            </w:r>
          </w:p>
          <w:p w:rsidR="009A156D" w:rsidRPr="00151A10" w:rsidRDefault="009A156D" w:rsidP="00003859">
            <w:pPr>
              <w:tabs>
                <w:tab w:val="left" w:pos="2751"/>
              </w:tabs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guckt in den Mond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den schwarzen Peter </w:t>
            </w:r>
          </w:p>
          <w:p w:rsidR="009A156D" w:rsidRPr="00151A10" w:rsidRDefault="009A156D" w:rsidP="00003859">
            <w:pPr>
              <w:tabs>
                <w:tab w:val="left" w:pos="2751"/>
              </w:tabs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die Arschkarte gezogen </w:t>
            </w:r>
          </w:p>
          <w:p w:rsidR="009A156D" w:rsidRPr="00151A10" w:rsidRDefault="009A156D" w:rsidP="00003859">
            <w:pPr>
              <w:tabs>
                <w:tab w:val="left" w:pos="2751"/>
              </w:tabs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irgendwo nichts verloren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nichts zu verlieren</w:t>
            </w:r>
          </w:p>
          <w:p w:rsidR="009A156D" w:rsidRPr="00151A10" w:rsidRDefault="009A156D" w:rsidP="00003859">
            <w:pPr>
              <w:tabs>
                <w:tab w:val="left" w:pos="2751"/>
              </w:tabs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sein Waterloo erlebt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auf der Verliererstraße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bei jemandem verloren</w:t>
            </w:r>
          </w:p>
          <w:p w:rsidR="009A156D" w:rsidRPr="00151A10" w:rsidRDefault="009A156D" w:rsidP="00003859">
            <w:pPr>
              <w:tabs>
                <w:tab w:val="left" w:pos="2751"/>
              </w:tabs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für etwas / jemanden verloren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ist vom Pech verfolgt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kommt zu kurz </w:t>
            </w:r>
          </w:p>
          <w:p w:rsidR="009A156D" w:rsidRPr="00151A10" w:rsidRDefault="009A156D" w:rsidP="00003859">
            <w:pPr>
              <w:tabs>
                <w:tab w:val="left" w:pos="2751"/>
              </w:tabs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Federn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im Stich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sich aus dem Staub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sich vom Acker </w:t>
            </w:r>
          </w:p>
          <w:p w:rsidR="009A156D" w:rsidRPr="00151A10" w:rsidRDefault="009A156D" w:rsidP="00003859">
            <w:pPr>
              <w:tabs>
                <w:tab w:val="left" w:pos="2751"/>
              </w:tabs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schreibt etwas in den Schornstein </w:t>
            </w:r>
          </w:p>
          <w:p w:rsidR="009A156D" w:rsidRPr="00151A10" w:rsidRDefault="009A156D" w:rsidP="00003859">
            <w:pPr>
              <w:tabs>
                <w:tab w:val="left" w:pos="2751"/>
              </w:tabs>
              <w:ind w:left="294" w:hanging="11"/>
              <w:jc w:val="left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sieht die Felle davon schwimmen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auf verlorenem Posten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überlässt jemandem das Feld 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verliert alles bis aufs Hemd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verliert den Kopf / die Nerven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verliert den Verstand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verliert sein Herz (an jemanden)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verliert Zeit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auf die Verliererstraße gebracht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im Stich gelassen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von jemandem verloren gegeben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die Flinte ins Korn </w:t>
            </w:r>
          </w:p>
          <w:p w:rsidR="009A156D" w:rsidRPr="00151A10" w:rsidRDefault="009A156D" w:rsidP="00AA2082">
            <w:pPr>
              <w:ind w:left="294" w:hanging="294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ind w:left="294" w:hanging="294"/>
              <w:jc w:val="left"/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003859">
            <w:pPr>
              <w:ind w:left="294" w:hanging="1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...wird das Feld überlassen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Cs/>
                <w:iCs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773E65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Allzeit gewinnen macht verdächtig, allzeit verlieren macht verächtlich</w:t>
            </w:r>
          </w:p>
          <w:p w:rsidR="009A156D" w:rsidRPr="00151A10" w:rsidRDefault="009A156D" w:rsidP="00773E65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Armut kann nicht verlieren, Armut kann nicht regieren.</w:t>
            </w:r>
          </w:p>
          <w:p w:rsidR="009A156D" w:rsidRPr="00151A10" w:rsidRDefault="009A156D" w:rsidP="00773E65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Aus Fehlern / Schaden wird man klug.</w:t>
            </w:r>
          </w:p>
          <w:p w:rsidR="009A156D" w:rsidRPr="00151A10" w:rsidRDefault="009A156D" w:rsidP="00773E65">
            <w:pPr>
              <w:rPr>
                <w:rFonts w:cs="Arial"/>
              </w:rPr>
            </w:pPr>
            <w:r w:rsidRPr="00151A10">
              <w:rPr>
                <w:rFonts w:cs="Arial"/>
              </w:rPr>
              <w:t>Gewinnen ist der Abend vor dem Verlieren.</w:t>
            </w:r>
          </w:p>
          <w:p w:rsidR="009A156D" w:rsidRPr="00151A10" w:rsidRDefault="009A156D" w:rsidP="00773E65">
            <w:pPr>
              <w:rPr>
                <w:rFonts w:cs="Arial"/>
              </w:rPr>
            </w:pPr>
            <w:r w:rsidRPr="00151A10">
              <w:rPr>
                <w:rFonts w:cs="Arial"/>
              </w:rPr>
              <w:t>Wer nicht verlieren will, der spiele nicht.</w:t>
            </w:r>
          </w:p>
          <w:p w:rsidR="009A156D" w:rsidRPr="00151A10" w:rsidRDefault="009A156D" w:rsidP="00773E65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Wo zwei wetten</w:t>
            </w:r>
            <w:r>
              <w:rPr>
                <w:rFonts w:cs="Arial"/>
              </w:rPr>
              <w:t>,</w:t>
            </w:r>
            <w:r w:rsidRPr="00151A10">
              <w:rPr>
                <w:rFonts w:cs="Arial"/>
              </w:rPr>
              <w:t xml:space="preserve"> muss einer verlieren.</w:t>
            </w:r>
          </w:p>
          <w:p w:rsidR="009A156D" w:rsidRPr="00151A10" w:rsidRDefault="009A156D" w:rsidP="00773E65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Wie gewonnen, so zerronnen.</w:t>
            </w:r>
          </w:p>
          <w:p w:rsidR="009A156D" w:rsidRPr="00151A10" w:rsidRDefault="009A156D" w:rsidP="001B454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Aus Fehlern / Schaden wird man klug.</w:t>
            </w:r>
          </w:p>
          <w:p w:rsidR="009A156D" w:rsidRPr="00151A10" w:rsidRDefault="009A156D" w:rsidP="00AA2082">
            <w:pPr>
              <w:rPr>
                <w:rFonts w:cs="Arial"/>
                <w:b/>
                <w:bCs/>
                <w:i/>
                <w:iCs/>
              </w:rPr>
            </w:pPr>
          </w:p>
        </w:tc>
      </w:tr>
    </w:tbl>
    <w:p w:rsidR="009A156D" w:rsidRPr="00151A10" w:rsidRDefault="009A156D">
      <w:pPr>
        <w:ind w:left="567"/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  <w:sz w:val="24"/>
        </w:rPr>
        <w:br w:type="page"/>
      </w:r>
    </w:p>
    <w:p w:rsidR="009A156D" w:rsidRPr="00151A10" w:rsidRDefault="009A156D" w:rsidP="004D197F">
      <w:pPr>
        <w:pStyle w:val="Heading3"/>
      </w:pPr>
      <w:bookmarkStart w:id="107" w:name="_Toc295383015"/>
      <w:r w:rsidRPr="00151A10">
        <w:t>Schule und Lernen</w:t>
      </w:r>
      <w:bookmarkEnd w:id="107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ABC-Schütze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Abgänger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Abiturient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Austauschschüler </w:t>
            </w:r>
          </w:p>
          <w:p w:rsidR="009A156D" w:rsidRPr="00F63F60" w:rsidRDefault="009A156D" w:rsidP="009E453B">
            <w:pPr>
              <w:rPr>
                <w:rFonts w:cs="Arial"/>
              </w:rPr>
            </w:pPr>
            <w:r>
              <w:rPr>
                <w:rFonts w:cs="Arial"/>
              </w:rPr>
              <w:t>Dorfschulmeister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Einserkandidat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Einserschüler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Erstklässler / Zweitklässler usw.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Eckensteher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Hausmeister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Kann-Kind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Klassenbester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Klassenclown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Klassendepp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Klassensprecher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Leistungsträger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Pauker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Schüler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Schülersprecher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Schulassistent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Schuljunge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Schulmädchen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Schulmeister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Schulsekretär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Schulverweigerer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Schulleiter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Sitzenbleiber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Sitznachbar 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Streber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Turnbeutelvergesser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Überflieger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Vertretung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Viererkandidat </w:t>
            </w:r>
          </w:p>
          <w:p w:rsidR="009A156D" w:rsidRPr="00151A10" w:rsidRDefault="009A156D" w:rsidP="00014914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Baumschule</w:t>
            </w:r>
          </w:p>
          <w:p w:rsidR="009A156D" w:rsidRPr="00F63F60" w:rsidRDefault="009A156D" w:rsidP="00CF526B">
            <w:pPr>
              <w:rPr>
                <w:rFonts w:cs="Arial"/>
              </w:rPr>
            </w:pPr>
            <w:r>
              <w:rPr>
                <w:rFonts w:cs="Arial"/>
              </w:rPr>
              <w:t>Berufsschule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Computerraum </w:t>
            </w:r>
          </w:p>
          <w:p w:rsidR="009A156D" w:rsidRDefault="009A156D" w:rsidP="00CF526B">
            <w:pPr>
              <w:rPr>
                <w:rFonts w:cs="Arial"/>
              </w:rPr>
            </w:pPr>
            <w:r>
              <w:rPr>
                <w:rFonts w:cs="Arial"/>
              </w:rPr>
              <w:t>Dorfschule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Gruppenraum </w:t>
            </w:r>
          </w:p>
          <w:p w:rsidR="009A156D" w:rsidRDefault="009A156D" w:rsidP="00CF526B">
            <w:pPr>
              <w:rPr>
                <w:rFonts w:cs="Arial"/>
              </w:rPr>
            </w:pPr>
            <w:r>
              <w:rPr>
                <w:rFonts w:cs="Arial"/>
              </w:rPr>
              <w:t>Hauptschule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Klassenzimmer </w:t>
            </w:r>
          </w:p>
          <w:p w:rsidR="009A156D" w:rsidRPr="00F63F60" w:rsidRDefault="009A156D" w:rsidP="00CF526B">
            <w:pPr>
              <w:rPr>
                <w:rFonts w:cs="Arial"/>
              </w:rPr>
            </w:pPr>
            <w:r>
              <w:rPr>
                <w:rFonts w:cs="Arial"/>
              </w:rPr>
              <w:t>Klippschule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Lehrerzimmer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Pausenhof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Penne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Schule des Lebens</w:t>
            </w:r>
          </w:p>
          <w:p w:rsidR="009A156D" w:rsidRPr="00F63F60" w:rsidRDefault="009A156D" w:rsidP="00CF526B">
            <w:pPr>
              <w:rPr>
                <w:rFonts w:cs="Arial"/>
              </w:rPr>
            </w:pPr>
            <w:r>
              <w:rPr>
                <w:rFonts w:cs="Arial"/>
              </w:rPr>
              <w:t>Sonderschule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Turnhalle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blauer Brief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Federmäppchen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Gruppentische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Jammerlappen (Zeugnis)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Kreide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Note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Schulbank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Schulranzen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Tafel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Tintenfass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Zeugnis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blaumachen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schwänzen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melden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sitzen bleiben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Tafel putzen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curricular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handlungsorientiert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leistungsstark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lernschwach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lernwillig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oberlehrerhaft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streberhaft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verkopft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verschult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Schule des Lebens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eine harte Schule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Schule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drückt die Schulbank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bei jemandem in die Schule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das Schulgeld zurückgeben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kommt sich vor wie ein dummer Schuljunge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malt jemandem einen Smiley / ein Sternchen ins Heft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etwas aufsagen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plaudert aus der Schule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die Eselsmütze auf / trägt die Eselsmütze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wird geschulmeistert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in die Ecke gestellt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zahlt Lehrgeld / Schulgeld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Alles will gelernt sein.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Aus Fehlern / Schaden wird man klug.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Mensch ohne Bildung ist ein Spiegel ohne Politur.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Einbildung ist auch ‘ne Bildung.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umfangreiches Wissen ist noch keine Weisheit.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Fast richtig ist ganz verkehrt.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Gebildet ist, wer weiß, wo er findet, was er nicht weiß.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In der Hitze der Praxis verdampft jede Theorie.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Lehrjahre sind keine Herrenjahre.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Lernen ist Vorfreude auf sich selbst.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Nicht für die Schule, sondern für das Leben lernen wir.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Probieren geht über Studieren.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Übung macht den Meister.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Hänschen nicht lernt, lernt Hans nimmermehr.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Wissen ist Macht (nichts wissen macht auch nichts).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4D197F">
      <w:pPr>
        <w:pStyle w:val="Heading3"/>
      </w:pPr>
      <w:bookmarkStart w:id="108" w:name="_Toc295383016"/>
      <w:r w:rsidRPr="00151A10">
        <w:t>Theater</w:t>
      </w:r>
      <w:r>
        <w:t>, Oper</w:t>
      </w:r>
      <w:r w:rsidRPr="00151A10">
        <w:t>, Kino und Zirkus</w:t>
      </w:r>
      <w:bookmarkEnd w:id="108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4D197F">
            <w:pPr>
              <w:pStyle w:val="Heading4"/>
            </w:pPr>
            <w:bookmarkStart w:id="109" w:name="_Toc295383017"/>
            <w:r w:rsidRPr="00151A10">
              <w:t>Schauspiel und Bühne allgemein</w:t>
            </w:r>
            <w:bookmarkEnd w:id="109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Antiheld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Bösewicht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Drehbuchschreiber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Fehlbesetzung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Hauptrolle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Held </w:t>
            </w:r>
          </w:p>
          <w:p w:rsidR="009A156D" w:rsidRPr="00F63F60" w:rsidRDefault="009A156D" w:rsidP="007F2B6B">
            <w:pPr>
              <w:rPr>
                <w:rFonts w:cs="Arial"/>
              </w:rPr>
            </w:pPr>
            <w:r>
              <w:rPr>
                <w:rFonts w:cs="Arial"/>
              </w:rPr>
              <w:t>jugendlicher Liebhaber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Kulissenschieber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Maskenbildner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Mutterfigur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Narr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Nebenrolle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Platzanweiser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Puppenspieler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Regisseur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Schauspieler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Souffleuse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Statist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Sternchen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Strippenzieher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Vaterfigur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Bretter die die Welt bedeuten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Bühne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Kulissen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Logenplätze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Auftritt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Belcanto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Dialog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Drama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Gastauftritt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Generalprobe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Happy 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Illusion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Komödie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Kostüm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Lampenfieber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Maske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Musical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Nummer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Premiere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Premierenfeier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Rampenlicht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Regieanweisung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Scheinwerfer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Schmierentheater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Show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Showbusiness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Starallüren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Tournee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Vorhang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Vorsingen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Vorsprechen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Zugabe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dramatisieren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inszenieren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jemanden demaskieren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jemanden entlarven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proben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schauspielern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schminken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soufflieren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burlesk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dramatisch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fotogen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glamourös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witzig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Schauspielern: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ist die Rolle seines / ihres Lebens!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Schauspiel für die Götter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badet im Rampenlicht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bietet jemandem ein Schauspiel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drängt sich selbst ins Rampenlicht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gaukelt / macht / spielt jemandem etwas vor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in einer Rolle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eine tragische Figur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eine Zugabe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jemanden zum Narren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 Show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Abgang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jemandem eine Szene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meistert einen Auftritt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rückt sich ins rechte Licht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schlüpft in eine Rolle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sich in Szene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nur Theater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im Rampenlicht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stellt etwas dar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stiehlt jemandem die Show </w:t>
            </w:r>
          </w:p>
          <w:p w:rsidR="009A156D" w:rsidRPr="00151A10" w:rsidRDefault="009A156D" w:rsidP="001B019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zum Narren gehalten</w:t>
            </w:r>
          </w:p>
          <w:p w:rsidR="009A156D" w:rsidRPr="00151A10" w:rsidRDefault="009A156D" w:rsidP="001B019B">
            <w:pPr>
              <w:ind w:left="294"/>
              <w:rPr>
                <w:rFonts w:cs="Arial"/>
              </w:rPr>
            </w:pPr>
          </w:p>
          <w:p w:rsidR="009A156D" w:rsidRPr="00151A10" w:rsidRDefault="009A156D" w:rsidP="001B019B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1B019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Show gestohlen</w:t>
            </w:r>
          </w:p>
          <w:p w:rsidR="009A156D" w:rsidRPr="00151A10" w:rsidRDefault="009A156D" w:rsidP="001B019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eine Szene gemacht</w:t>
            </w:r>
          </w:p>
          <w:p w:rsidR="009A156D" w:rsidRPr="00151A10" w:rsidRDefault="009A156D" w:rsidP="001B019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 Schauspiel geboten</w:t>
            </w:r>
          </w:p>
          <w:p w:rsidR="009A156D" w:rsidRPr="00151A10" w:rsidRDefault="009A156D" w:rsidP="001B019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vorgegaukelt / vorgemacht / vorgespielt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Bühne: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alles nur Kulisse!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Bretter, die die Welt bedeuten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Viel Theater um nichts!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Vorhang auf!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wenn der letzte Vorhang fällt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(glatt) über die Bühne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mehr Schein als Sein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etwas über die Bühne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schnuppert Filmluft / Theaterluft / Zirkusluft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in der ersten Reihe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tritt von der Bühne ab / verschwindet von der Bühne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verlässt die Bühne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einen Blick hinter die Kulissen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Drehbuch und Skript: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eine Rolle ist jemandem auf den Leib geschrieben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Sei doch kein Narr!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So steht es nicht im Drehbuch!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(nicht) nach Drehbuch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eine / keine Rolle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fällt aus der Rolle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findet sich in seine Rolle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flüstert jemandem etwas 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die Regie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führt Regie über etwas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gefällt sich in seiner Rolle als etwas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nach einem Drehbuch vor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Rollenkonflikt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seine Rolle ausgespielt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inszeniert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ganz von der Rolle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nicht mehr aus seiner Rolle heraus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etwas in eigener Regie / Eigenregie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kein Blatt vor den Mund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schreibt das Drehbuch für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eine / keine Rolle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stellt jemanden auf die Probe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versenkt sich in eine Rolle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versetzt sich in jemandes Rolle</w:t>
            </w:r>
          </w:p>
          <w:p w:rsidR="009A156D" w:rsidRPr="00151A10" w:rsidRDefault="009A156D" w:rsidP="001B019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 die Probe gestellt</w:t>
            </w:r>
          </w:p>
          <w:p w:rsidR="009A156D" w:rsidRPr="00151A10" w:rsidRDefault="009A156D" w:rsidP="001B019B">
            <w:pPr>
              <w:ind w:left="294"/>
              <w:rPr>
                <w:rFonts w:cs="Arial"/>
              </w:rPr>
            </w:pPr>
          </w:p>
          <w:p w:rsidR="009A156D" w:rsidRPr="00151A10" w:rsidRDefault="009A156D" w:rsidP="001B019B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1B019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eingeflüstert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Puppentheater: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bis in die Puppen </w:t>
            </w:r>
          </w:p>
          <w:p w:rsidR="009A156D" w:rsidRDefault="009A156D" w:rsidP="00AD5FEF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Seid ihr alle da?</w:t>
            </w:r>
          </w:p>
          <w:p w:rsidR="009A156D" w:rsidRPr="00151A10" w:rsidRDefault="009A156D" w:rsidP="00AD5FE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Was ist denn das für ein </w:t>
            </w:r>
            <w:r>
              <w:rPr>
                <w:rFonts w:cs="Arial"/>
              </w:rPr>
              <w:t>Kasper</w:t>
            </w:r>
            <w:r w:rsidRPr="00151A10">
              <w:rPr>
                <w:rFonts w:cs="Arial"/>
              </w:rPr>
              <w:t xml:space="preserve">theater?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alle Fäden in der Hand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 Marotte (Narrenzepter mit Puppenkopf)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die Puppen tanzen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für jemanden den Hampelmann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die Fäden </w:t>
            </w:r>
          </w:p>
          <w:p w:rsidR="009A156D" w:rsidRPr="00151A10" w:rsidRDefault="009A156D" w:rsidP="00AD5FEF">
            <w:pPr>
              <w:ind w:left="294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Auf einen Weisen kommen tausend Narren.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Angler wartet Stunden, der Narr ein Leben.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Narr fragt mehr, als zehn Weise beantworten können.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Ende gut, alles gut!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Hoffen und Harren hält manchen zum Narren.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Hoffnung ist die Wiese, auf der die Narren grasen.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Kleider machen Leute.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</w:rPr>
              <w:t xml:space="preserve">Die Show muss weitergehen. </w:t>
            </w:r>
            <w:r w:rsidRPr="00151A10">
              <w:rPr>
                <w:rFonts w:cs="Arial"/>
                <w:lang w:val="en-GB"/>
              </w:rPr>
              <w:t>(The show must go on.)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Narrenhände beschmieren Tisch und Wände.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4D197F">
            <w:pPr>
              <w:pStyle w:val="Heading4"/>
            </w:pPr>
            <w:bookmarkStart w:id="110" w:name="_Toc295383018"/>
            <w:r w:rsidRPr="00151A10">
              <w:t>Film und Kino</w:t>
            </w:r>
            <w:bookmarkEnd w:id="110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  <w:lang w:val="it-IT"/>
              </w:rPr>
            </w:pPr>
            <w:r w:rsidRPr="00151A10">
              <w:rPr>
                <w:rFonts w:cs="Arial"/>
                <w:b/>
                <w:bCs/>
                <w:iCs/>
                <w:lang w:val="it-IT"/>
              </w:rPr>
              <w:t>Personen: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Diva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Filmboss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Kamerafrau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Kameramann </w:t>
            </w:r>
          </w:p>
          <w:p w:rsidR="009A156D" w:rsidRPr="00151A10" w:rsidRDefault="009A156D" w:rsidP="00F5246E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Publikumsliebling 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Star </w:t>
            </w:r>
          </w:p>
          <w:p w:rsidR="009A156D" w:rsidRPr="00F63F60" w:rsidRDefault="009A156D" w:rsidP="00172D85">
            <w:pPr>
              <w:rPr>
                <w:rFonts w:cs="Arial"/>
              </w:rPr>
            </w:pPr>
            <w:r>
              <w:rPr>
                <w:rFonts w:cs="Arial"/>
              </w:rPr>
              <w:t>Statist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Stuntman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Stuntwoman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Vorführer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  <w:lang w:val="en-GB"/>
              </w:rPr>
            </w:pPr>
            <w:r w:rsidRPr="00151A10">
              <w:rPr>
                <w:rFonts w:cs="Arial"/>
                <w:b/>
                <w:bCs/>
                <w:iCs/>
                <w:lang w:val="en-GB"/>
              </w:rPr>
              <w:t>Orte: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Broadway </w:t>
            </w:r>
          </w:p>
          <w:p w:rsidR="009A156D" w:rsidRPr="00F63F60" w:rsidRDefault="009A156D" w:rsidP="00172D85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Cannes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Filmset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Filmstudio </w:t>
            </w:r>
          </w:p>
          <w:p w:rsidR="009A156D" w:rsidRPr="00151A10" w:rsidRDefault="009A156D" w:rsidP="00270CA3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Freiluftkino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Hollywood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Kulisse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roter Teppich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Walk of Fame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Abspann </w:t>
            </w:r>
          </w:p>
          <w:p w:rsidR="009A156D" w:rsidRPr="00E70677" w:rsidRDefault="009A156D" w:rsidP="00172D85">
            <w:pPr>
              <w:rPr>
                <w:rFonts w:cs="Arial"/>
              </w:rPr>
            </w:pPr>
            <w:r>
              <w:rPr>
                <w:rFonts w:cs="Arial"/>
              </w:rPr>
              <w:t>Academy Award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Boxoffice Hit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Farbfilm </w:t>
            </w:r>
          </w:p>
          <w:p w:rsidR="009A156D" w:rsidRDefault="009A156D" w:rsidP="00172D8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Film (Actionfilm, Animationsfilm, Dokumentarfilm, Farbfilm, Frauenfilm, Kurzfilm, Liebesfilm, Mädchenfilm, Spielfilm, Stummfilm, Schwarzweißfilm, Tonfilm)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Filmplakat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Filmriss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Kassenschlager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Klappe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Nachspann 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Oscar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Oscar Verleihung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>Prequel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Remake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>Sequel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Serie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Slapstick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Standbild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Streifen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Stummfilm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Tonfilm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Vorspann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abkurbeln 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drehen 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einblenden 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einspielen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runterkurbeln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abendfüllend 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filmreif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Ich bin wohl im falschen Film!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wenn die Klappe fällt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7B75D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(ganz) großes </w:t>
            </w:r>
            <w:r>
              <w:rPr>
                <w:rFonts w:cs="Arial"/>
              </w:rPr>
              <w:t>Gefühlsk</w:t>
            </w:r>
            <w:r w:rsidRPr="00151A10">
              <w:rPr>
                <w:rFonts w:cs="Arial"/>
              </w:rPr>
              <w:t xml:space="preserve">ino </w:t>
            </w:r>
          </w:p>
          <w:p w:rsidR="009A156D" w:rsidRPr="00151A10" w:rsidRDefault="009A156D" w:rsidP="007B75D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(ganz) großes Kino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nur ein Nebenschauplatz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 ist nur ein schlechter Film</w:t>
            </w:r>
          </w:p>
          <w:p w:rsidR="009A156D" w:rsidRDefault="009A156D" w:rsidP="007B75D4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>... ist wie im Film</w:t>
            </w:r>
          </w:p>
          <w:p w:rsidR="009A156D" w:rsidRPr="00151A10" w:rsidRDefault="009A156D" w:rsidP="007B75D4">
            <w:pPr>
              <w:ind w:left="283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fängt eine Szene ein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macht (jemandem) eine Szene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einen Filmriss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etwas im Kasten </w:t>
            </w:r>
          </w:p>
          <w:p w:rsidR="009A156D" w:rsidRPr="00151A10" w:rsidRDefault="009A156D" w:rsidP="00270CA3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hat Starallüren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kurbelt eine Szene ab </w:t>
            </w:r>
          </w:p>
          <w:p w:rsidR="009A156D" w:rsidRPr="00151A10" w:rsidRDefault="009A156D" w:rsidP="00270CA3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macht einen Schnitt </w:t>
            </w:r>
          </w:p>
          <w:p w:rsidR="009A156D" w:rsidRPr="00151A10" w:rsidRDefault="009A156D" w:rsidP="00270CA3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macht eine Szene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  <w:lang w:val="en-GB"/>
              </w:rPr>
            </w:pPr>
            <w:r w:rsidRPr="00151A10">
              <w:rPr>
                <w:rFonts w:cs="Arial"/>
                <w:b/>
                <w:bCs/>
                <w:iCs/>
                <w:lang w:val="en-GB"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>There is no business like show-business.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  <w:lang w:val="en-GB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4D197F">
            <w:pPr>
              <w:pStyle w:val="Heading4"/>
            </w:pPr>
            <w:bookmarkStart w:id="111" w:name="_Toc295383019"/>
            <w:r w:rsidRPr="00151A10">
              <w:t>Zirkus</w:t>
            </w:r>
            <w:bookmarkEnd w:id="111"/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(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Tiere)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Akrobat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Clown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Dompteur </w:t>
            </w:r>
          </w:p>
          <w:p w:rsidR="009A156D" w:rsidRPr="00F63F60" w:rsidRDefault="009A156D" w:rsidP="00D927D5">
            <w:pPr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Dressurreiter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Hochseiltänzer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Jongleur </w:t>
            </w:r>
          </w:p>
          <w:p w:rsidR="009A156D" w:rsidRPr="00F63F60" w:rsidRDefault="009A156D" w:rsidP="00D927D5">
            <w:pPr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Knecht</w:t>
            </w:r>
          </w:p>
          <w:p w:rsidR="009A156D" w:rsidRPr="00F63F60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Messerwerfer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Pausenclown 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Schlangenmensch </w:t>
            </w:r>
          </w:p>
          <w:p w:rsidR="009A156D" w:rsidRPr="00F63F60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Schwertschlucker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Seiltänzer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Zauberer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Zirkusdirektor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Affentheater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Affenzirkus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Flohzirkus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Manege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Zirkuswagen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Drahtseilakt 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Dressur 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Hochseilakt 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Trommelwirbel 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Zauber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Zauberhut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balancieren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dressieren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jonglieren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zaubern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(nur) fauler Zauber!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Zauberwort heißt...!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Netz und doppeltem Boden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ohne Netz und doppelten Boden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Wie heißt das Zauberwort?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wie von Zauberhand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jemanden zum Narren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Clown gefrühstückt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etwas nicht herbeizaubern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etwas verschwinden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lässt sich Zirkusluft um die Nase wehen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richtet jemanden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den Affen für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veranstaltet einen Affenzirkus / ein Affentheater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verzaubert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vollführt einen Drahtseilakt </w:t>
            </w:r>
          </w:p>
          <w:p w:rsidR="009A156D" w:rsidRPr="00151A10" w:rsidRDefault="009A156D" w:rsidP="00D848D8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weht Zirkusluft um die Nase </w:t>
            </w:r>
          </w:p>
          <w:p w:rsidR="009A156D" w:rsidRPr="00151A10" w:rsidRDefault="009A156D" w:rsidP="00D848D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abgerichtet</w:t>
            </w:r>
          </w:p>
          <w:p w:rsidR="009A156D" w:rsidRPr="00151A10" w:rsidRDefault="009A156D" w:rsidP="00D848D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verzaubert</w:t>
            </w:r>
          </w:p>
          <w:p w:rsidR="009A156D" w:rsidRPr="00151A10" w:rsidRDefault="009A156D" w:rsidP="00D848D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zum Narren gehalten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zaubert etwas aus dem Hut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ein Kaninchen aus dem Hut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Narr fragt mehr, als zehn Weise beantworten können.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Hoffnung ist die Wiese, auf der die Narren grasen.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Jedem Narren gefällt seine Kappe.</w:t>
            </w:r>
          </w:p>
        </w:tc>
      </w:tr>
    </w:tbl>
    <w:p w:rsidR="009A156D" w:rsidRPr="00151A10" w:rsidRDefault="009A156D">
      <w:pPr>
        <w:rPr>
          <w:rFonts w:cs="Arial"/>
          <w:b/>
          <w:bCs/>
          <w:iCs/>
        </w:rPr>
      </w:pPr>
    </w:p>
    <w:p w:rsidR="009A156D" w:rsidRPr="00151A10" w:rsidRDefault="009A156D" w:rsidP="004D197F">
      <w:pPr>
        <w:pStyle w:val="Heading2"/>
      </w:pPr>
      <w:r w:rsidRPr="00151A10">
        <w:br w:type="page"/>
      </w:r>
      <w:bookmarkStart w:id="112" w:name="_Toc295383020"/>
      <w:r w:rsidRPr="00151A10">
        <w:t>Literarische und cineastische Themen</w:t>
      </w:r>
      <w:bookmarkEnd w:id="112"/>
    </w:p>
    <w:p w:rsidR="009A156D" w:rsidRPr="00151A10" w:rsidRDefault="009A156D">
      <w:pPr>
        <w:ind w:left="360" w:right="278"/>
        <w:rPr>
          <w:rFonts w:cs="Arial"/>
        </w:rPr>
      </w:pPr>
    </w:p>
    <w:p w:rsidR="009A156D" w:rsidRPr="00151A10" w:rsidRDefault="009A156D" w:rsidP="004D197F">
      <w:pPr>
        <w:pStyle w:val="Heading3"/>
      </w:pPr>
      <w:bookmarkStart w:id="113" w:name="_Toc295383021"/>
      <w:r w:rsidRPr="00151A10">
        <w:t>Märchen</w:t>
      </w:r>
      <w:bookmarkEnd w:id="113"/>
      <w:r w:rsidRPr="00151A10">
        <w:t xml:space="preserve"> </w:t>
      </w:r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böse Stiefmutter / böser Stiefvater </w:t>
            </w:r>
          </w:p>
          <w:p w:rsidR="009A156D" w:rsidRPr="00F63F60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Bremer Stadtmusikanten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Brüder (zwei Brüder, drei Brüder, sieben Brüder, zwölf Brüder)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Brüderchen und Schwesterchen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Das tapfere Schneiderlein </w:t>
            </w:r>
          </w:p>
          <w:p w:rsidR="009A156D" w:rsidRPr="00F63F60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das tapfere Schneiderlein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Däumling</w:t>
            </w:r>
          </w:p>
          <w:p w:rsidR="009A156D" w:rsidRPr="00F63F60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der Fischer und seine Frau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der gestiefelte Kater</w:t>
            </w:r>
          </w:p>
          <w:p w:rsidR="009A156D" w:rsidRPr="00F63F60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der Teufel mit den drei goldenen Haaren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Einer, der auszog, das Fürchten zu lernen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Eisenhans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Falada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Fee (böse Fee, gute Fee)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Frau Holle 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Froschkönig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Gänsemagd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Goldesel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goldene Gans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Hans im Glück </w:t>
            </w:r>
          </w:p>
          <w:p w:rsidR="009A156D" w:rsidRPr="00F63F60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Hänsel und Gretel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Hase und Igel </w:t>
            </w:r>
          </w:p>
          <w:p w:rsidR="009A156D" w:rsidRPr="00F63F60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Heinzelmännchen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Hexe (böse </w:t>
            </w:r>
            <w:r>
              <w:rPr>
                <w:rFonts w:cs="Arial"/>
              </w:rPr>
              <w:t>Hexe,</w:t>
            </w:r>
            <w:r w:rsidRPr="00151A10">
              <w:rPr>
                <w:rFonts w:cs="Arial"/>
              </w:rPr>
              <w:t xml:space="preserve"> gute</w:t>
            </w:r>
            <w:r>
              <w:rPr>
                <w:rFonts w:cs="Arial"/>
              </w:rPr>
              <w:t xml:space="preserve"> Hexe</w:t>
            </w:r>
            <w:r w:rsidRPr="00151A10">
              <w:rPr>
                <w:rFonts w:cs="Arial"/>
              </w:rPr>
              <w:t>)</w:t>
            </w:r>
          </w:p>
          <w:p w:rsidR="009A156D" w:rsidRDefault="009A156D" w:rsidP="00D927D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Kobold 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König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König Drosselbart</w:t>
            </w:r>
          </w:p>
          <w:p w:rsidR="009A156D" w:rsidRPr="00F63F60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Königin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Kürdchen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Prinz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Prinzessin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Prinzessin auf der Erbse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Rapunzel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Riese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Rübezahl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Rumpelstilzchen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Schneeweißchen und Rosenrot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Schneewittchen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sieben Geißlein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sieben Raben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sieben Zwerge 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Sterntaler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Traumprinz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Zwerg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Zwerg Nase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Hexenhaus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Knusperhäuschen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Märchenland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Märchenschloss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sieben Berge </w:t>
            </w:r>
          </w:p>
          <w:p w:rsidR="009A156D" w:rsidRPr="00F63F60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Schlaraffenland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Turm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Glassarg </w:t>
            </w:r>
          </w:p>
          <w:p w:rsidR="009A156D" w:rsidRDefault="009A156D" w:rsidP="00D927D5">
            <w:pPr>
              <w:rPr>
                <w:rFonts w:cs="Arial"/>
              </w:rPr>
            </w:pPr>
            <w:r>
              <w:rPr>
                <w:rFonts w:cs="Arial"/>
              </w:rPr>
              <w:t>Gläserner Schuh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vergifteter Apfel </w:t>
            </w:r>
          </w:p>
          <w:p w:rsidR="009A156D" w:rsidRDefault="009A156D" w:rsidP="008171FD">
            <w:pPr>
              <w:rPr>
                <w:rFonts w:cs="Arial"/>
              </w:rPr>
            </w:pPr>
            <w:r>
              <w:rPr>
                <w:rFonts w:cs="Arial"/>
              </w:rPr>
              <w:t>vergiftete Spindel</w:t>
            </w:r>
          </w:p>
          <w:p w:rsidR="009A156D" w:rsidRDefault="009A156D" w:rsidP="008171FD">
            <w:pPr>
              <w:rPr>
                <w:rFonts w:cs="Arial"/>
              </w:rPr>
            </w:pPr>
            <w:r>
              <w:rPr>
                <w:rFonts w:cs="Arial"/>
              </w:rPr>
              <w:t>Tischlein Deckdich</w:t>
            </w:r>
          </w:p>
          <w:p w:rsidR="009A156D" w:rsidRPr="00F63F60" w:rsidRDefault="009A156D" w:rsidP="008171FD">
            <w:pPr>
              <w:rPr>
                <w:rFonts w:cs="Arial"/>
              </w:rPr>
            </w:pPr>
            <w:r>
              <w:rPr>
                <w:rFonts w:cs="Arial"/>
              </w:rPr>
              <w:t>Knüppel aus dem Sack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verhexen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wach küssen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märchenhaft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verhext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verzaubert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zauberhaft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der Fluch der bösen Tat!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ja wie im Märchen!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keine Hexerei / kein Hexenwerk / keine Zauberei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(nur) fauler Zauber!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nimmt ein böses Ende!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Erzähl mir doch keine Märchen!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war einmal ...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Knüppel aus dem Sack! </w:t>
            </w:r>
          </w:p>
          <w:p w:rsidR="009A156D" w:rsidRPr="00151A10" w:rsidRDefault="009A156D" w:rsidP="00597EF4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Knusper, knusper, knäuschen, wer knuspert an meinem Häuschen?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Sieben auf einen Streich! </w:t>
            </w:r>
          </w:p>
          <w:p w:rsidR="009A156D" w:rsidRDefault="009A156D" w:rsidP="00597EF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Spieglein, Spieglein an der Wand, wer ist die Schönste in ganzen Land?</w:t>
            </w:r>
          </w:p>
          <w:p w:rsidR="009A156D" w:rsidRPr="00151A10" w:rsidRDefault="009A156D" w:rsidP="00597EF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Tischlein deck’ dich! </w:t>
            </w:r>
            <w:r>
              <w:rPr>
                <w:rFonts w:cs="Arial"/>
              </w:rPr>
              <w:t>Esel reck‘ dich! Knüppel aus dem Sack!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Und sie lebten glücklich und zufrieden bis an ihr Lebensende!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Und wenn sie nicht gestorben sind ...!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erzählt nur Märchen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den bösen Blick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ist ein Märchenprinz / eine Märchenprinzessin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ind w:left="426"/>
        <w:jc w:val="center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</w:p>
    <w:p w:rsidR="009A156D" w:rsidRPr="00151A10" w:rsidRDefault="009A156D" w:rsidP="004D197F">
      <w:pPr>
        <w:pStyle w:val="Heading3"/>
      </w:pPr>
      <w:bookmarkStart w:id="114" w:name="_Toc295383022"/>
      <w:r w:rsidRPr="00151A10">
        <w:t>Ritter</w:t>
      </w:r>
      <w:bookmarkEnd w:id="114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Allgemein: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(Burg-)Vogt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Adliger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Burgfräulein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Fürst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Gaukler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Hofnarr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Knappe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König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Küchenjunge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Lehensbrüder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Leibeigener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Leibgarde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Minnesänger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Prinz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Prinzessin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Saalwache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Schildknappe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Torwache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Untertan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Vorkoster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Waffenbrüder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Robin Hood: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Bruder Tuck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Sheriff von Nottingham </w:t>
            </w:r>
          </w:p>
          <w:p w:rsidR="009A156D" w:rsidRPr="00F20D5A" w:rsidRDefault="009A156D" w:rsidP="008171FD">
            <w:pPr>
              <w:rPr>
                <w:rFonts w:cs="Arial"/>
                <w:lang w:val="en-GB"/>
              </w:rPr>
            </w:pPr>
            <w:r w:rsidRPr="00F20D5A">
              <w:rPr>
                <w:rFonts w:cs="Arial"/>
                <w:lang w:val="en-GB"/>
              </w:rPr>
              <w:t>Guy of Gisborne</w:t>
            </w:r>
          </w:p>
          <w:p w:rsidR="009A156D" w:rsidRDefault="009A156D" w:rsidP="008171FD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Little John</w:t>
            </w:r>
            <w:r w:rsidRPr="00151A10">
              <w:rPr>
                <w:rFonts w:cs="Arial"/>
                <w:lang w:val="en-GB"/>
              </w:rPr>
              <w:t xml:space="preserve"> </w:t>
            </w:r>
          </w:p>
          <w:p w:rsidR="009A156D" w:rsidRPr="00151A10" w:rsidRDefault="009A156D" w:rsidP="008171FD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Lady Marian</w:t>
            </w:r>
            <w:r w:rsidRPr="00151A10">
              <w:rPr>
                <w:rFonts w:cs="Arial"/>
                <w:lang w:val="en-GB"/>
              </w:rPr>
              <w:t xml:space="preserve"> 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Prinz John 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Richard Löwenherz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Robin Hood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Will Scarlett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König Artus</w:t>
            </w:r>
            <w:r>
              <w:rPr>
                <w:rFonts w:cs="Arial"/>
                <w:b/>
                <w:i/>
                <w:iCs/>
                <w:u w:val="single"/>
              </w:rPr>
              <w:t xml:space="preserve"> und die Tafelrunde</w:t>
            </w:r>
            <w:r w:rsidRPr="00151A10">
              <w:rPr>
                <w:rFonts w:cs="Arial"/>
                <w:b/>
                <w:i/>
                <w:iCs/>
                <w:u w:val="single"/>
              </w:rPr>
              <w:t>:</w:t>
            </w:r>
          </w:p>
          <w:p w:rsidR="009A156D" w:rsidRPr="00191033" w:rsidRDefault="009A156D" w:rsidP="008171FD">
            <w:pPr>
              <w:rPr>
                <w:rFonts w:cs="Arial"/>
                <w:lang w:val="en-GB"/>
              </w:rPr>
            </w:pPr>
            <w:r w:rsidRPr="00191033">
              <w:rPr>
                <w:rFonts w:cs="Arial"/>
                <w:lang w:val="en-GB"/>
              </w:rPr>
              <w:t>Galahad</w:t>
            </w:r>
          </w:p>
          <w:p w:rsidR="009A156D" w:rsidRDefault="009A156D" w:rsidP="008171FD">
            <w:pPr>
              <w:rPr>
                <w:rFonts w:cs="Arial"/>
                <w:lang w:val="en-GB"/>
              </w:rPr>
            </w:pPr>
            <w:r w:rsidRPr="00191033">
              <w:rPr>
                <w:rFonts w:cs="Arial"/>
                <w:lang w:val="en-GB"/>
              </w:rPr>
              <w:t>Gawein</w:t>
            </w:r>
          </w:p>
          <w:p w:rsidR="009A156D" w:rsidRPr="00191033" w:rsidRDefault="009A156D" w:rsidP="008171FD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Guinevere</w:t>
            </w:r>
          </w:p>
          <w:p w:rsidR="009A156D" w:rsidRPr="008171FD" w:rsidRDefault="009A156D" w:rsidP="008171FD">
            <w:pPr>
              <w:rPr>
                <w:rFonts w:cs="Arial"/>
                <w:lang w:val="en-US"/>
              </w:rPr>
            </w:pPr>
            <w:r w:rsidRPr="008171FD">
              <w:rPr>
                <w:rFonts w:cs="Arial"/>
                <w:lang w:val="en-US"/>
              </w:rPr>
              <w:t>Igraine</w:t>
            </w:r>
          </w:p>
          <w:p w:rsidR="009A156D" w:rsidRPr="008171FD" w:rsidRDefault="009A156D">
            <w:pPr>
              <w:rPr>
                <w:rFonts w:cs="Arial"/>
                <w:lang w:val="en-US"/>
              </w:rPr>
            </w:pPr>
            <w:r w:rsidRPr="008171FD">
              <w:rPr>
                <w:rFonts w:cs="Arial"/>
                <w:lang w:val="en-US"/>
              </w:rPr>
              <w:t xml:space="preserve">König Artus </w:t>
            </w:r>
          </w:p>
          <w:p w:rsidR="009A156D" w:rsidRPr="00191033" w:rsidRDefault="009A156D" w:rsidP="008171FD">
            <w:pPr>
              <w:rPr>
                <w:rFonts w:cs="Arial"/>
                <w:lang w:val="en-GB"/>
              </w:rPr>
            </w:pPr>
            <w:r w:rsidRPr="00191033">
              <w:rPr>
                <w:rFonts w:cs="Arial"/>
                <w:lang w:val="en-GB"/>
              </w:rPr>
              <w:t>Lancelot</w:t>
            </w:r>
          </w:p>
          <w:p w:rsidR="009A156D" w:rsidRPr="008171FD" w:rsidRDefault="009A156D">
            <w:pPr>
              <w:rPr>
                <w:rFonts w:cs="Arial"/>
                <w:lang w:val="en-US"/>
              </w:rPr>
            </w:pPr>
            <w:r w:rsidRPr="008171FD">
              <w:rPr>
                <w:rFonts w:cs="Arial"/>
                <w:lang w:val="en-US"/>
              </w:rPr>
              <w:t xml:space="preserve">Lady Marianne </w:t>
            </w:r>
          </w:p>
          <w:p w:rsidR="009A156D" w:rsidRPr="002E5F43" w:rsidRDefault="009A156D">
            <w:pPr>
              <w:rPr>
                <w:rFonts w:cs="Arial"/>
                <w:lang w:val="en-US"/>
              </w:rPr>
            </w:pPr>
            <w:r w:rsidRPr="002E5F43">
              <w:rPr>
                <w:rFonts w:cs="Arial"/>
                <w:lang w:val="en-US"/>
              </w:rPr>
              <w:t xml:space="preserve">Merlin </w:t>
            </w:r>
          </w:p>
          <w:p w:rsidR="009A156D" w:rsidRPr="00191033" w:rsidRDefault="009A156D" w:rsidP="008171FD">
            <w:pPr>
              <w:rPr>
                <w:rFonts w:cs="Arial"/>
                <w:lang w:val="en-GB"/>
              </w:rPr>
            </w:pPr>
            <w:r w:rsidRPr="00191033">
              <w:rPr>
                <w:rFonts w:cs="Arial"/>
                <w:lang w:val="en-GB"/>
              </w:rPr>
              <w:t>Mordred</w:t>
            </w:r>
          </w:p>
          <w:p w:rsidR="009A156D" w:rsidRDefault="009A156D" w:rsidP="008171FD">
            <w:pPr>
              <w:rPr>
                <w:rFonts w:cs="Arial"/>
                <w:lang w:val="en-GB"/>
              </w:rPr>
            </w:pPr>
            <w:r w:rsidRPr="00191033">
              <w:rPr>
                <w:rFonts w:cs="Arial"/>
                <w:lang w:val="en-GB"/>
              </w:rPr>
              <w:t>Morgaine</w:t>
            </w:r>
          </w:p>
          <w:p w:rsidR="009A156D" w:rsidRPr="00191033" w:rsidRDefault="009A156D" w:rsidP="008171FD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Parzival</w:t>
            </w:r>
          </w:p>
          <w:p w:rsidR="009A156D" w:rsidRDefault="009A156D" w:rsidP="008171FD">
            <w:pPr>
              <w:rPr>
                <w:rFonts w:cs="Arial"/>
                <w:lang w:val="en-GB"/>
              </w:rPr>
            </w:pPr>
            <w:r w:rsidRPr="00191033">
              <w:rPr>
                <w:rFonts w:cs="Arial"/>
                <w:lang w:val="en-GB"/>
              </w:rPr>
              <w:t>Uther</w:t>
            </w:r>
            <w:r>
              <w:rPr>
                <w:rFonts w:cs="Arial"/>
                <w:lang w:val="en-GB"/>
              </w:rPr>
              <w:t xml:space="preserve"> Pendragon</w:t>
            </w:r>
          </w:p>
          <w:p w:rsidR="009A156D" w:rsidRPr="00F20D5A" w:rsidRDefault="009A156D" w:rsidP="008171FD">
            <w:pPr>
              <w:rPr>
                <w:rFonts w:cs="Arial"/>
              </w:rPr>
            </w:pPr>
            <w:r w:rsidRPr="00F20D5A">
              <w:rPr>
                <w:rFonts w:cs="Arial"/>
              </w:rPr>
              <w:t>Viviane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andere Einzelpersonen: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schwarze Ritter </w:t>
            </w:r>
          </w:p>
          <w:p w:rsidR="009A156D" w:rsidRPr="00F63F60" w:rsidRDefault="009A156D" w:rsidP="008171FD">
            <w:pPr>
              <w:rPr>
                <w:rFonts w:cs="Arial"/>
              </w:rPr>
            </w:pPr>
            <w:r>
              <w:rPr>
                <w:rFonts w:cs="Arial"/>
              </w:rPr>
              <w:t>Don Quixote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Friedrich der Große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Hildegard von Bingen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Karl der Große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Karl der Kahle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Prinz Eisenherz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Prinz Ivanhoe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Ritter ohne Furcht und Tadel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Ritter von der traurigen Gestalt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Sancho Pansa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Abtei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Bergfried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Burg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Burggraben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Burgmauer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Burgtor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Burgverlies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Burgzinnen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Dorf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Fallgatter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Fürstentum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Geheimgang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Kemenate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Kloster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Königreich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Märchenschloss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Schloss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Thronsaal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Wasserburg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Wasserschloss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Wehrgang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Zugbrücke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Allgemein: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Belagerung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Lehenstreue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Minne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Minnesang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Narrenkappe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Ritterschlag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Ritterturnier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Schießscharte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Tjoste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Wandteppich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Wappen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Waffen: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Armbrust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Gewandung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Hellebarde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Katapult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Kopfputz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Kurzbogen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Langbogen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Lanze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Morgenstern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Rammbock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Steinschleuder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Rüstungen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Armschienen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Beinschienen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Brustpanzer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Harnisch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Kettenhemd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Ritterhelm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Ritterrüstung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Schild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eine Audienz abhalten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Minne singen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regieren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tafeln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erlaucht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königlich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närrisch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ritterlich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untertänig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setzt der Frechheit die Krone auf!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schmeckt königlich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belagert jemanden mit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bricht für jemanden eine Lanze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bricht sich einen Zacken aus der Krone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gerät in Harnisch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sich tapfer geschlagen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hebt jemanden aus dem Sattel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der ungekrönte Herrscher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Ritter ohne Furcht und Tadel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Ritter von der traurigen Gestalt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jemandem Untertan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ritterlich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jemandem den Hof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sich jemanden Untertan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schickt jemanden ins Kloster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schwingt das Zepter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sitzt auf dem hohen Ross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fest im Sattel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den Narren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verhält sich, wie ein Prinzesschen </w:t>
            </w:r>
          </w:p>
          <w:p w:rsidR="009A156D" w:rsidRPr="00151A10" w:rsidRDefault="009A156D" w:rsidP="0078171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aus dem Sattel gehoben</w:t>
            </w:r>
          </w:p>
          <w:p w:rsidR="009A156D" w:rsidRPr="00151A10" w:rsidRDefault="009A156D" w:rsidP="0078171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jemandes Untertan</w:t>
            </w:r>
          </w:p>
          <w:p w:rsidR="009A156D" w:rsidRPr="00151A10" w:rsidRDefault="009A156D" w:rsidP="00781713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mit etwas belagert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wünscht jemandem die Pest an den Hals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Auch auf dem höchsten Thron sitzt man auf dem eigenen Hintern.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Aus schlaffen Bogen fliegt kein Pfeil.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Daheim bin ich König.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Gehe nicht zu deinem Fürst, wenn du nicht gerufen wirst.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Pünktlichkeit ist die Höflichkeit der Könige.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>Ritterschaft will Arbeit haben.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Selbst die größten Könige gehen zu Fuß aufs Klo.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4D197F">
      <w:pPr>
        <w:pStyle w:val="Heading3"/>
      </w:pPr>
      <w:bookmarkStart w:id="115" w:name="_Toc295383023"/>
      <w:r w:rsidRPr="00151A10">
        <w:t>Piraten</w:t>
      </w:r>
      <w:bookmarkEnd w:id="115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Allgemein: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Freibeuter (der Meere) </w:t>
            </w:r>
          </w:p>
          <w:p w:rsidR="009A156D" w:rsidRDefault="009A156D" w:rsidP="00BD6788">
            <w:pPr>
              <w:rPr>
                <w:rFonts w:cs="Arial"/>
              </w:rPr>
            </w:pPr>
            <w:r>
              <w:rPr>
                <w:rFonts w:cs="Arial"/>
              </w:rPr>
              <w:t>Küstenbrüder</w:t>
            </w:r>
          </w:p>
          <w:p w:rsidR="009A156D" w:rsidRPr="00F63F60" w:rsidRDefault="009A156D" w:rsidP="00BD6788">
            <w:pPr>
              <w:rPr>
                <w:rFonts w:cs="Arial"/>
              </w:rPr>
            </w:pPr>
            <w:r>
              <w:rPr>
                <w:rFonts w:cs="Arial"/>
              </w:rPr>
              <w:t>Liekedeeler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Papagei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Piratenbraut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Schiffsaffe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Schiffsjunge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Schiffskoch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Schiffsmaat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Schiffszimmermann </w:t>
            </w:r>
          </w:p>
          <w:p w:rsidR="009A156D" w:rsidRPr="00F63F60" w:rsidRDefault="009A156D" w:rsidP="00BD6788">
            <w:pPr>
              <w:rPr>
                <w:rFonts w:cs="Arial"/>
              </w:rPr>
            </w:pPr>
            <w:r>
              <w:rPr>
                <w:rFonts w:cs="Arial"/>
              </w:rPr>
              <w:t>Vitalienbrüder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Einzelne Personen:</w:t>
            </w:r>
          </w:p>
          <w:p w:rsidR="009A156D" w:rsidRPr="004B5B4F" w:rsidRDefault="009A156D" w:rsidP="008171FD">
            <w:pPr>
              <w:rPr>
                <w:rFonts w:cs="Arial"/>
                <w:lang w:val="en-GB"/>
              </w:rPr>
            </w:pPr>
            <w:r w:rsidRPr="004B5B4F">
              <w:rPr>
                <w:rFonts w:cs="Arial"/>
                <w:lang w:val="en-GB"/>
              </w:rPr>
              <w:t>Alexandre Olivier Exquemelin</w:t>
            </w:r>
          </w:p>
          <w:p w:rsidR="009A156D" w:rsidRPr="008171FD" w:rsidRDefault="009A156D">
            <w:pPr>
              <w:rPr>
                <w:rFonts w:cs="Arial"/>
                <w:lang w:val="en-US"/>
              </w:rPr>
            </w:pPr>
            <w:r w:rsidRPr="008171FD">
              <w:rPr>
                <w:rFonts w:cs="Arial"/>
                <w:lang w:val="en-US"/>
              </w:rPr>
              <w:t xml:space="preserve">Anne Bonny </w:t>
            </w:r>
          </w:p>
          <w:p w:rsidR="009A156D" w:rsidRPr="00F20D5A" w:rsidRDefault="009A156D" w:rsidP="008171FD">
            <w:pPr>
              <w:rPr>
                <w:rFonts w:cs="Arial"/>
                <w:lang w:val="en-GB"/>
              </w:rPr>
            </w:pPr>
            <w:r w:rsidRPr="00F20D5A">
              <w:rPr>
                <w:rFonts w:cs="Arial"/>
                <w:lang w:val="en-GB"/>
              </w:rPr>
              <w:t>Bartholomew Roberts</w:t>
            </w:r>
          </w:p>
          <w:p w:rsidR="009A156D" w:rsidRPr="00F20D5A" w:rsidRDefault="009A156D" w:rsidP="008171FD">
            <w:pPr>
              <w:rPr>
                <w:lang w:val="en-GB"/>
              </w:rPr>
            </w:pPr>
            <w:r w:rsidRPr="00F20D5A">
              <w:rPr>
                <w:lang w:val="en-GB"/>
              </w:rPr>
              <w:t>Ben Gunn</w:t>
            </w:r>
          </w:p>
          <w:p w:rsidR="009A156D" w:rsidRPr="00324CF2" w:rsidRDefault="009A156D" w:rsidP="008171FD">
            <w:pPr>
              <w:rPr>
                <w:rFonts w:cs="Arial"/>
                <w:lang w:val="en-GB"/>
              </w:rPr>
            </w:pPr>
            <w:r w:rsidRPr="00324CF2">
              <w:rPr>
                <w:rFonts w:cs="Arial"/>
                <w:lang w:val="en-GB"/>
              </w:rPr>
              <w:t>Benjamin Hornigold</w:t>
            </w:r>
          </w:p>
          <w:p w:rsidR="009A156D" w:rsidRDefault="009A156D" w:rsidP="008171FD">
            <w:pPr>
              <w:rPr>
                <w:rFonts w:cs="Arial"/>
                <w:lang w:val="en-GB"/>
              </w:rPr>
            </w:pPr>
            <w:r w:rsidRPr="00324CF2">
              <w:rPr>
                <w:rFonts w:cs="Arial"/>
                <w:lang w:val="en-GB"/>
              </w:rPr>
              <w:t>Calico Jack Rackham</w:t>
            </w:r>
          </w:p>
          <w:p w:rsidR="009A156D" w:rsidRPr="004B5B4F" w:rsidRDefault="009A156D" w:rsidP="008171FD">
            <w:pPr>
              <w:rPr>
                <w:rFonts w:cs="Arial"/>
                <w:lang w:val="en-GB"/>
              </w:rPr>
            </w:pPr>
            <w:r w:rsidRPr="004B5B4F">
              <w:rPr>
                <w:rFonts w:cs="Arial"/>
                <w:lang w:val="en-GB"/>
              </w:rPr>
              <w:t>Captain Flint</w:t>
            </w:r>
          </w:p>
          <w:p w:rsidR="009A156D" w:rsidRPr="008171FD" w:rsidRDefault="009A156D">
            <w:pPr>
              <w:rPr>
                <w:rFonts w:cs="Arial"/>
                <w:lang w:val="en-US"/>
              </w:rPr>
            </w:pPr>
            <w:r w:rsidRPr="008171FD">
              <w:rPr>
                <w:rFonts w:cs="Arial"/>
                <w:lang w:val="en-US"/>
              </w:rPr>
              <w:t xml:space="preserve">Captain Jack Sparrow </w:t>
            </w:r>
          </w:p>
          <w:p w:rsidR="009A156D" w:rsidRPr="008171FD" w:rsidRDefault="009A156D" w:rsidP="008171FD">
            <w:pPr>
              <w:rPr>
                <w:bCs/>
                <w:lang w:val="en-US"/>
              </w:rPr>
            </w:pPr>
            <w:r w:rsidRPr="008171FD">
              <w:rPr>
                <w:bCs/>
                <w:lang w:val="en-US"/>
              </w:rPr>
              <w:t>Charles Vane</w:t>
            </w:r>
          </w:p>
          <w:p w:rsidR="009A156D" w:rsidRDefault="009A156D" w:rsidP="008171FD">
            <w:pPr>
              <w:rPr>
                <w:rFonts w:cs="Arial"/>
              </w:rPr>
            </w:pPr>
            <w:r>
              <w:rPr>
                <w:rFonts w:cs="Arial"/>
              </w:rPr>
              <w:t>der rote Korsar</w:t>
            </w:r>
          </w:p>
          <w:p w:rsidR="009A156D" w:rsidRPr="00345F5D" w:rsidRDefault="009A156D" w:rsidP="008171FD">
            <w:pPr>
              <w:rPr>
                <w:rFonts w:cs="Arial"/>
              </w:rPr>
            </w:pPr>
            <w:r>
              <w:rPr>
                <w:rFonts w:cs="Arial"/>
              </w:rPr>
              <w:t>der schwarze Hund</w:t>
            </w:r>
          </w:p>
          <w:p w:rsidR="009A156D" w:rsidRDefault="009A156D" w:rsidP="008171FD">
            <w:pPr>
              <w:rPr>
                <w:rFonts w:cs="Arial"/>
              </w:rPr>
            </w:pPr>
            <w:r>
              <w:rPr>
                <w:rFonts w:cs="Arial"/>
              </w:rPr>
              <w:t>der schwarze Korsar</w:t>
            </w:r>
          </w:p>
          <w:p w:rsidR="009A156D" w:rsidRPr="002E5F43" w:rsidRDefault="009A156D" w:rsidP="008171FD">
            <w:pPr>
              <w:rPr>
                <w:rFonts w:cs="Arial"/>
              </w:rPr>
            </w:pPr>
            <w:r w:rsidRPr="002E5F43">
              <w:rPr>
                <w:rFonts w:cs="Arial"/>
              </w:rPr>
              <w:t>Dr. Livesay</w:t>
            </w:r>
          </w:p>
          <w:p w:rsidR="009A156D" w:rsidRPr="002E5F43" w:rsidRDefault="009A156D" w:rsidP="008171FD">
            <w:r w:rsidRPr="002E5F43">
              <w:t>Edward Davis</w:t>
            </w:r>
            <w:hyperlink r:id="rId7" w:tooltip="Edward Davis (Pirat)" w:history="1"/>
          </w:p>
          <w:p w:rsidR="009A156D" w:rsidRPr="00345F5D" w:rsidRDefault="009A156D" w:rsidP="008171FD">
            <w:pPr>
              <w:rPr>
                <w:rFonts w:cs="Arial"/>
                <w:lang w:val="en-GB"/>
              </w:rPr>
            </w:pPr>
            <w:r w:rsidRPr="00345F5D">
              <w:rPr>
                <w:rFonts w:cs="Arial"/>
                <w:lang w:val="en-GB"/>
              </w:rPr>
              <w:t>François l’Olonnais (Jean-David Nau)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Henry Morgan </w:t>
            </w:r>
          </w:p>
          <w:p w:rsidR="009A156D" w:rsidRPr="008171FD" w:rsidRDefault="009A156D" w:rsidP="008171FD">
            <w:pPr>
              <w:rPr>
                <w:rFonts w:cs="Arial"/>
              </w:rPr>
            </w:pPr>
            <w:r w:rsidRPr="008171FD">
              <w:rPr>
                <w:rFonts w:cs="Arial"/>
              </w:rPr>
              <w:t>Israel Hands</w:t>
            </w:r>
          </w:p>
          <w:p w:rsidR="009A156D" w:rsidRPr="008171FD" w:rsidRDefault="009A156D" w:rsidP="008171FD">
            <w:pPr>
              <w:rPr>
                <w:rFonts w:cs="Arial"/>
              </w:rPr>
            </w:pPr>
            <w:r w:rsidRPr="008171FD">
              <w:rPr>
                <w:rFonts w:cs="Arial"/>
              </w:rPr>
              <w:t>Jim Hawkins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Kapitän Schwarzbart (Blackbeard) </w:t>
            </w:r>
          </w:p>
          <w:p w:rsidR="009A156D" w:rsidRPr="00F20D5A" w:rsidRDefault="009A156D" w:rsidP="008171FD">
            <w:pPr>
              <w:rPr>
                <w:rFonts w:cs="Arial"/>
                <w:lang w:val="en-GB"/>
              </w:rPr>
            </w:pPr>
            <w:r w:rsidRPr="00F20D5A">
              <w:rPr>
                <w:rFonts w:cs="Arial"/>
                <w:lang w:val="en-GB"/>
              </w:rPr>
              <w:t>Kapitän Smollett</w:t>
            </w:r>
          </w:p>
          <w:p w:rsidR="009A156D" w:rsidRPr="00324CF2" w:rsidRDefault="009A156D" w:rsidP="008171FD">
            <w:pPr>
              <w:rPr>
                <w:rFonts w:cs="Arial"/>
                <w:lang w:val="en-GB"/>
              </w:rPr>
            </w:pPr>
            <w:r w:rsidRPr="00324CF2">
              <w:rPr>
                <w:rFonts w:cs="Arial"/>
                <w:lang w:val="en-GB"/>
              </w:rPr>
              <w:t>Long John Silver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Mary Read </w:t>
            </w:r>
          </w:p>
          <w:p w:rsidR="009A156D" w:rsidRDefault="009A156D" w:rsidP="008171FD">
            <w:pPr>
              <w:rPr>
                <w:rFonts w:cs="Arial"/>
                <w:lang w:val="en-GB"/>
              </w:rPr>
            </w:pPr>
            <w:r w:rsidRPr="00F20D5A">
              <w:rPr>
                <w:rFonts w:cs="Arial"/>
                <w:lang w:val="en-GB"/>
              </w:rPr>
              <w:t>Pew</w:t>
            </w:r>
          </w:p>
          <w:p w:rsidR="009A156D" w:rsidRPr="008171FD" w:rsidRDefault="009A156D" w:rsidP="008171FD">
            <w:pPr>
              <w:rPr>
                <w:rFonts w:cs="Arial"/>
                <w:lang w:val="en-US"/>
              </w:rPr>
            </w:pPr>
            <w:r w:rsidRPr="008171FD">
              <w:rPr>
                <w:rFonts w:cs="Arial"/>
                <w:lang w:val="en-US"/>
              </w:rPr>
              <w:t>Pierre le Grand</w:t>
            </w:r>
          </w:p>
          <w:p w:rsidR="009A156D" w:rsidRDefault="009A156D" w:rsidP="008171F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Robinson Crusoe </w:t>
            </w:r>
          </w:p>
          <w:p w:rsidR="009A156D" w:rsidRPr="00F20D5A" w:rsidRDefault="009A156D" w:rsidP="008171FD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Robinson Crusoe</w:t>
            </w:r>
          </w:p>
          <w:p w:rsidR="009A156D" w:rsidRPr="00F20D5A" w:rsidRDefault="009A156D" w:rsidP="008171FD">
            <w:pPr>
              <w:rPr>
                <w:rFonts w:cs="Arial"/>
                <w:lang w:val="en-GB"/>
              </w:rPr>
            </w:pPr>
            <w:r w:rsidRPr="00F20D5A">
              <w:rPr>
                <w:rFonts w:cs="Arial"/>
                <w:lang w:val="en-GB"/>
              </w:rPr>
              <w:t>Squire Trelawney</w:t>
            </w:r>
          </w:p>
          <w:p w:rsidR="009A156D" w:rsidRPr="008171FD" w:rsidRDefault="009A156D" w:rsidP="008171FD">
            <w:pPr>
              <w:rPr>
                <w:rFonts w:cs="Arial"/>
                <w:lang w:val="en-US"/>
              </w:rPr>
            </w:pPr>
            <w:r w:rsidRPr="008171FD">
              <w:rPr>
                <w:rFonts w:cs="Arial"/>
                <w:lang w:val="en-US"/>
              </w:rPr>
              <w:t>Störtebecker</w:t>
            </w:r>
          </w:p>
          <w:p w:rsidR="009A156D" w:rsidRPr="005D3708" w:rsidRDefault="009A156D" w:rsidP="008171FD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William (Bill) Bones</w:t>
            </w:r>
          </w:p>
          <w:p w:rsidR="009A156D" w:rsidRDefault="009A156D" w:rsidP="008171FD">
            <w:pPr>
              <w:rPr>
                <w:lang w:val="en-GB"/>
              </w:rPr>
            </w:pPr>
            <w:r>
              <w:rPr>
                <w:rFonts w:cs="Arial"/>
                <w:lang w:val="en-GB"/>
              </w:rPr>
              <w:t>William Kidd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Allgemein: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Haiti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Jamaika </w:t>
            </w:r>
          </w:p>
          <w:p w:rsidR="009A156D" w:rsidRDefault="009A156D" w:rsidP="008171FD">
            <w:pPr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Karibik</w:t>
            </w:r>
          </w:p>
          <w:p w:rsidR="009A156D" w:rsidRDefault="009A156D" w:rsidP="008171FD">
            <w:pPr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Maracaibo</w:t>
            </w:r>
          </w:p>
          <w:p w:rsidR="009A156D" w:rsidRPr="00F63F60" w:rsidRDefault="009A156D" w:rsidP="008171FD">
            <w:pPr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New Providence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Piratennest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Piratenschiff </w:t>
            </w:r>
          </w:p>
          <w:p w:rsidR="009A156D" w:rsidRPr="002E5F43" w:rsidRDefault="009A156D">
            <w:pPr>
              <w:rPr>
                <w:rFonts w:cs="Arial"/>
                <w:lang w:val="en-US"/>
              </w:rPr>
            </w:pPr>
            <w:r w:rsidRPr="002E5F43">
              <w:rPr>
                <w:rFonts w:cs="Arial"/>
                <w:lang w:val="en-US"/>
              </w:rPr>
              <w:t xml:space="preserve">Port Royal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Schatzinsel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Südsee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Südseeinsel </w:t>
            </w:r>
          </w:p>
          <w:p w:rsidR="009A156D" w:rsidRPr="00F63F60" w:rsidRDefault="009A156D" w:rsidP="008171FD">
            <w:pPr>
              <w:rPr>
                <w:rFonts w:cs="Arial"/>
              </w:rPr>
            </w:pPr>
            <w:r>
              <w:rPr>
                <w:rFonts w:cs="Arial"/>
              </w:rPr>
              <w:t>Tortuga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alte Fregatte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Beiboot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Bounty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fliegende Holländer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Dreimaster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Flaggschiff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Galeone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Geisterschiff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Handelsschiff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Kriegsschiff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Nussschale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Rettungsboot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Südseeinsel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Viermaster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</w:p>
          <w:p w:rsidR="009A156D" w:rsidRPr="00151A10" w:rsidRDefault="009A156D">
            <w:pPr>
              <w:rPr>
                <w:rFonts w:cs="Arial"/>
                <w:b/>
                <w:bCs/>
                <w:i/>
                <w:iCs/>
                <w:u w:val="single"/>
              </w:rPr>
            </w:pPr>
            <w:r w:rsidRPr="00151A10">
              <w:rPr>
                <w:rFonts w:cs="Arial"/>
                <w:b/>
                <w:bCs/>
                <w:i/>
                <w:iCs/>
                <w:u w:val="single"/>
              </w:rPr>
              <w:t xml:space="preserve">Auf dem Schiff: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Ausguck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Hängematte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Kajüte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Kapitänskabine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Kombüse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Oberdeck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Offiziersmesse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Steuerrad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Takelage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Unterdeck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Allgemein: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Beute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Breitseite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Goldmünzen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Kaperfahrt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Kopftuch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Meuterei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Piratenehre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Piratenjagd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Piratenschatz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Schatzkarte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Seeschlacht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(spanische) Dublonen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Teermantel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Schiffsteile und -zubehör: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Ballast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Fernrohr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Kiel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Kompass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Piratenflagge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Proviant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Totenkopfflagge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Wasserfass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Waffen: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Büchse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Enterhaken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Entersäbel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Kanone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Kanonenkugel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Kanonenrohr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Lunte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Muskete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Säbel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Schießpulver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aufbringen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kapern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kreuzen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rudern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Segel hissen / setzen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Segel streichen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segeln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brutal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gerissen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grausam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Feuer frei!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Volle Fahrt voraus!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unter falscher Flagge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eine (volle ) Breitseite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hisst die Segel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holt jemanden kiel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über die Planke springen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unter Beschuss </w:t>
            </w:r>
          </w:p>
          <w:p w:rsidR="009A156D" w:rsidRPr="00151A10" w:rsidRDefault="009A156D" w:rsidP="0099421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kielgeholt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4D197F">
      <w:pPr>
        <w:pStyle w:val="Heading3"/>
        <w:rPr>
          <w:lang w:val="en-US"/>
        </w:rPr>
      </w:pPr>
      <w:bookmarkStart w:id="116" w:name="_Toc295383024"/>
      <w:r w:rsidRPr="00151A10">
        <w:rPr>
          <w:lang w:val="en-US"/>
        </w:rPr>
        <w:t>Western</w:t>
      </w:r>
      <w:bookmarkEnd w:id="116"/>
      <w:r w:rsidRPr="00151A10">
        <w:rPr>
          <w:lang w:val="en-US"/>
        </w:rPr>
        <w:t xml:space="preserve"> </w:t>
      </w:r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Cowboys und -girls allgemein: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Banditen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Bardame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Bärenjäger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Barmann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Bestatter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Bleichgesicht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Fährtensucher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Farmer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Holzfäller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Pelzjäger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Pferdedieb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Rodeo-Reiter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Sheriff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Siedler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Trapper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Westernheld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Einzelne Cowboys und -girls: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Billy the Kid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Buffalo Bill </w:t>
            </w:r>
          </w:p>
          <w:p w:rsidR="009A156D" w:rsidRDefault="009A156D" w:rsidP="00271F7D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Butch Cassidy</w:t>
            </w:r>
          </w:p>
          <w:p w:rsidR="009A156D" w:rsidRPr="00151A10" w:rsidRDefault="009A156D" w:rsidP="006E7E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Daniel Boone </w:t>
            </w:r>
          </w:p>
          <w:p w:rsidR="009A156D" w:rsidRPr="00F63F60" w:rsidRDefault="009A156D" w:rsidP="00271F7D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die Cartwrights (Ben, Adam, Hoss, Little Joe)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die Daltons </w:t>
            </w:r>
            <w:r>
              <w:rPr>
                <w:rFonts w:cs="Arial"/>
                <w:lang w:val="it-IT"/>
              </w:rPr>
              <w:t>(Joe, William, Jack, Averell, Ma)</w:t>
            </w:r>
          </w:p>
          <w:p w:rsidR="009A156D" w:rsidRPr="002E5F43" w:rsidRDefault="009A156D">
            <w:pPr>
              <w:rPr>
                <w:rFonts w:cs="Arial"/>
                <w:lang w:val="it-IT"/>
              </w:rPr>
            </w:pPr>
            <w:r w:rsidRPr="002E5F43">
              <w:rPr>
                <w:rFonts w:cs="Arial"/>
                <w:lang w:val="it-IT"/>
              </w:rPr>
              <w:t xml:space="preserve">Doc Holliday </w:t>
            </w:r>
          </w:p>
          <w:p w:rsidR="009A156D" w:rsidRPr="002E5F43" w:rsidRDefault="009A156D">
            <w:pPr>
              <w:rPr>
                <w:rFonts w:cs="Arial"/>
                <w:lang w:val="it-IT"/>
              </w:rPr>
            </w:pPr>
            <w:r w:rsidRPr="002E5F43">
              <w:rPr>
                <w:rFonts w:cs="Arial"/>
                <w:lang w:val="it-IT"/>
              </w:rPr>
              <w:t xml:space="preserve">General Custer </w:t>
            </w:r>
          </w:p>
          <w:p w:rsidR="009A156D" w:rsidRPr="002E5F43" w:rsidRDefault="009A156D">
            <w:pPr>
              <w:rPr>
                <w:rFonts w:cs="Arial"/>
                <w:lang w:val="it-IT"/>
              </w:rPr>
            </w:pPr>
            <w:r w:rsidRPr="002E5F43">
              <w:rPr>
                <w:rFonts w:cs="Arial"/>
                <w:lang w:val="it-IT"/>
              </w:rPr>
              <w:t xml:space="preserve">Lucky Luke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Old Shatterhand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Old Surehand </w:t>
            </w:r>
          </w:p>
          <w:p w:rsidR="009A156D" w:rsidRPr="00F63F60" w:rsidRDefault="009A156D" w:rsidP="00271F7D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Sundance Kid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Wild Bill Hicock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  <w:lang w:val="en-US"/>
              </w:rPr>
            </w:pPr>
            <w:r w:rsidRPr="00151A10">
              <w:rPr>
                <w:rFonts w:cs="Arial"/>
                <w:b/>
                <w:i/>
                <w:iCs/>
                <w:u w:val="single"/>
                <w:lang w:val="en-US"/>
              </w:rPr>
              <w:t>Indianer allgemein: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Apachen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Cheyenne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der edle Wilde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Iroquesen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Rothaut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Scout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Shoshonen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Sioux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Squaw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Einzelne Indianer</w:t>
            </w:r>
            <w:r>
              <w:rPr>
                <w:rFonts w:cs="Arial"/>
                <w:b/>
                <w:i/>
                <w:iCs/>
                <w:u w:val="single"/>
              </w:rPr>
              <w:t xml:space="preserve"> und I</w:t>
            </w:r>
            <w:r w:rsidRPr="00151A10">
              <w:rPr>
                <w:rFonts w:cs="Arial"/>
                <w:b/>
                <w:i/>
                <w:iCs/>
                <w:u w:val="single"/>
              </w:rPr>
              <w:t>ndianerinnen: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Crazy Horse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letzte Mohikaner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Geronimo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Häuptling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Manitou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Medizinmann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N’Tschotschi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Pokahontas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Red Cloud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Sitting Bull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Winnetou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Sonstige: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Bison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Büffel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Grizzly Bär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Karl May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Klapperschlagen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Rinderherde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Wildpferde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Wolfsrudel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Cowboys und -girls allgemein: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Bordell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Planwagen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Ranch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Saloon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Wagenburg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Westernstadt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Indianer allgemein: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ewigen Jagdgründe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Indianerzelt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Little Bighorn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Prärie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Reservat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Rocky Mountains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Tippi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Wounded Knee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Cowboys und -girls allgemein: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Brandzeichen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Büffeljagd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Cowboyhut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Feuerross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Goldrausch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High Noon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Lasso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Pferde-Treck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Pony-Express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Rodeo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Vieh-Treck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Viehtrieb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Western-Show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Indianer allgemein: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Federschmuck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Feuerwasser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Friedenspfeife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Geistertanz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Indianerehrenwort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Kriegsbemalung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Regentanz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Waffen und Kämpfe: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Bärentöter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Bowie Messer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Donnerbüchse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Duell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Schießeisen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Schießerei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Silberbüchse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Tomahawk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Karl May Festspiele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losschießen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Das sind ja Wildwestm</w:t>
            </w:r>
            <w:r w:rsidRPr="00151A10">
              <w:rPr>
                <w:rFonts w:cs="Arial"/>
              </w:rPr>
              <w:t xml:space="preserve">ethoden!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eine Antwort kommt wie aus der Pistole geschossen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Schieß´ mal los!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Wir sind doch nicht im Wilden Westen!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brennt jemandem/ etwas sein Zeichen 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geht in die ewigen Jagdgründe 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sein Indianerehrenwort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/ schießt schneller als sein Schatten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ein Freund zum Pferdestehlen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in die ewigen Jagdgründe eingegangen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schießt jemanden nieder wie einen tollwütigen Hund</w:t>
            </w:r>
          </w:p>
          <w:p w:rsidR="009A156D" w:rsidRPr="00151A10" w:rsidRDefault="009A156D" w:rsidP="0099421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niedergeschossen wie ein tollwütiger Hund</w:t>
            </w:r>
          </w:p>
          <w:p w:rsidR="009A156D" w:rsidRPr="00151A10" w:rsidRDefault="009A156D" w:rsidP="00994212">
            <w:pPr>
              <w:rPr>
                <w:rFonts w:cs="Arial"/>
              </w:rPr>
            </w:pPr>
          </w:p>
          <w:p w:rsidR="009A156D" w:rsidRPr="00151A10" w:rsidRDefault="009A156D" w:rsidP="00994212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99421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ein Zeichen eingebrannt </w:t>
            </w:r>
          </w:p>
          <w:p w:rsidR="009A156D" w:rsidRPr="00151A10" w:rsidRDefault="009A156D" w:rsidP="001E7DE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</w:t>
            </w: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kann man Pferde stehlen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Aus schlaffen Bogen fliegt kein Pfeil.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Indianer kennt keinen Schmerz!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Wenn man merkt, dass man </w:t>
            </w:r>
            <w:r>
              <w:rPr>
                <w:rFonts w:cs="Arial"/>
              </w:rPr>
              <w:t xml:space="preserve">auf </w:t>
            </w:r>
            <w:r w:rsidRPr="00151A10">
              <w:rPr>
                <w:rFonts w:cs="Arial"/>
              </w:rPr>
              <w:t>ein</w:t>
            </w:r>
            <w:r>
              <w:rPr>
                <w:rFonts w:cs="Arial"/>
              </w:rPr>
              <w:t>em toten</w:t>
            </w:r>
            <w:r w:rsidRPr="00151A10">
              <w:rPr>
                <w:rFonts w:cs="Arial"/>
              </w:rPr>
              <w:t xml:space="preserve"> Pferd reitet, sollte man absteigen.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4D197F">
      <w:pPr>
        <w:pStyle w:val="Heading3"/>
      </w:pPr>
      <w:bookmarkStart w:id="117" w:name="_Toc295383025"/>
      <w:r w:rsidRPr="00151A10">
        <w:t>Krimi und Agenten</w:t>
      </w:r>
      <w:bookmarkEnd w:id="117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Agent (Doppelagent)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Detektiv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Erpresser </w:t>
            </w:r>
          </w:p>
          <w:p w:rsidR="009A156D" w:rsidRDefault="009A156D" w:rsidP="000E028F">
            <w:pPr>
              <w:rPr>
                <w:rFonts w:cs="Arial"/>
              </w:rPr>
            </w:pPr>
            <w:r>
              <w:rPr>
                <w:rFonts w:cs="Arial"/>
              </w:rPr>
              <w:t>Geheimagent</w:t>
            </w:r>
          </w:p>
          <w:p w:rsidR="009A156D" w:rsidRDefault="009A156D" w:rsidP="000E028F">
            <w:pPr>
              <w:rPr>
                <w:rFonts w:cs="Arial"/>
              </w:rPr>
            </w:pPr>
            <w:r>
              <w:rPr>
                <w:rFonts w:cs="Arial"/>
              </w:rPr>
              <w:t>Gerichtsmediziner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Hauptkommissar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Kommissar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Komplize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Kriminalinspektor </w:t>
            </w:r>
          </w:p>
          <w:p w:rsidR="009A156D" w:rsidRPr="00F63F60" w:rsidRDefault="009A156D" w:rsidP="000E028F">
            <w:pPr>
              <w:rPr>
                <w:rFonts w:cs="Arial"/>
              </w:rPr>
            </w:pPr>
            <w:r>
              <w:rPr>
                <w:rFonts w:cs="Arial"/>
              </w:rPr>
              <w:t>Maulwurf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Mörder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Zeug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zwielichtige Gestalt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u w:val="single"/>
              </w:rPr>
            </w:pPr>
            <w:r w:rsidRPr="00151A10">
              <w:rPr>
                <w:rFonts w:cs="Arial"/>
                <w:b/>
                <w:i/>
                <w:u w:val="single"/>
              </w:rPr>
              <w:t>Edgar Wallace:</w:t>
            </w:r>
          </w:p>
          <w:p w:rsidR="009A156D" w:rsidRPr="00151A10" w:rsidRDefault="009A156D" w:rsidP="00B458EB">
            <w:pPr>
              <w:rPr>
                <w:rFonts w:cs="Arial"/>
              </w:rPr>
            </w:pPr>
            <w:r w:rsidRPr="00151A10">
              <w:rPr>
                <w:rFonts w:cs="Arial"/>
              </w:rPr>
              <w:t>der Frosch mit der Maske</w:t>
            </w:r>
          </w:p>
          <w:p w:rsidR="009A156D" w:rsidRDefault="009A156D" w:rsidP="000E028F">
            <w:pPr>
              <w:rPr>
                <w:rFonts w:cs="Arial"/>
              </w:rPr>
            </w:pPr>
            <w:r>
              <w:rPr>
                <w:rFonts w:cs="Arial"/>
              </w:rPr>
              <w:t>der grüne Bogenschütze</w:t>
            </w:r>
          </w:p>
          <w:p w:rsidR="009A156D" w:rsidRPr="00151A10" w:rsidRDefault="009A156D" w:rsidP="000E028F">
            <w:pPr>
              <w:rPr>
                <w:rFonts w:cs="Arial"/>
              </w:rPr>
            </w:pPr>
            <w:r w:rsidRPr="00151A10">
              <w:rPr>
                <w:rFonts w:cs="Arial"/>
              </w:rPr>
              <w:t>der Hexer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Mönch mit der Peitsche</w:t>
            </w:r>
          </w:p>
          <w:p w:rsidR="009A156D" w:rsidRDefault="009A156D" w:rsidP="000E028F">
            <w:pPr>
              <w:rPr>
                <w:rFonts w:cs="Arial"/>
              </w:rPr>
            </w:pPr>
            <w:r>
              <w:rPr>
                <w:rFonts w:cs="Arial"/>
              </w:rPr>
              <w:t>der schwarze Abt</w:t>
            </w:r>
          </w:p>
          <w:p w:rsidR="009A156D" w:rsidRDefault="009A156D" w:rsidP="000E028F">
            <w:pPr>
              <w:rPr>
                <w:rFonts w:cs="Arial"/>
              </w:rPr>
            </w:pPr>
            <w:r>
              <w:rPr>
                <w:rFonts w:cs="Arial"/>
              </w:rPr>
              <w:t>die seltsame Gräfin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der Zinker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</w:p>
          <w:p w:rsidR="009A156D" w:rsidRPr="00151A10" w:rsidRDefault="009A156D" w:rsidP="00B458EB">
            <w:pPr>
              <w:rPr>
                <w:rFonts w:cs="Arial"/>
                <w:b/>
                <w:i/>
                <w:u w:val="single"/>
                <w:lang w:val="en-US"/>
              </w:rPr>
            </w:pPr>
            <w:r w:rsidRPr="00151A10">
              <w:rPr>
                <w:rFonts w:cs="Arial"/>
                <w:b/>
                <w:i/>
                <w:u w:val="single"/>
                <w:lang w:val="en-US"/>
              </w:rPr>
              <w:t>Agatha Christie: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>Hercule Poirot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>Inspector Craddock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Inspector Drewitt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Inspector Neele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>Inspector Primer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>Inspector Slack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Miss Marple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>Mr. Stringer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</w:p>
          <w:p w:rsidR="009A156D" w:rsidRPr="002E5F43" w:rsidRDefault="009A156D" w:rsidP="00B458EB">
            <w:pPr>
              <w:rPr>
                <w:rFonts w:cs="Arial"/>
                <w:b/>
                <w:i/>
                <w:u w:val="single"/>
              </w:rPr>
            </w:pPr>
            <w:r w:rsidRPr="002E5F43">
              <w:rPr>
                <w:rFonts w:cs="Arial"/>
                <w:b/>
                <w:i/>
                <w:u w:val="single"/>
              </w:rPr>
              <w:t>James Bond:</w:t>
            </w:r>
          </w:p>
          <w:p w:rsidR="009A156D" w:rsidRPr="00F20D5A" w:rsidRDefault="009A156D" w:rsidP="000E028F">
            <w:pPr>
              <w:rPr>
                <w:rFonts w:cs="Arial"/>
              </w:rPr>
            </w:pPr>
            <w:r w:rsidRPr="00F20D5A">
              <w:rPr>
                <w:rFonts w:cs="Arial"/>
              </w:rPr>
              <w:t>Blofeld</w:t>
            </w:r>
          </w:p>
          <w:p w:rsidR="009A156D" w:rsidRPr="009327BB" w:rsidRDefault="009A156D" w:rsidP="000E028F">
            <w:pPr>
              <w:rPr>
                <w:rFonts w:cs="Arial"/>
              </w:rPr>
            </w:pPr>
            <w:r w:rsidRPr="009327BB">
              <w:rPr>
                <w:rFonts w:cs="Arial"/>
              </w:rPr>
              <w:t>Der Mann mit dem goldenen Colt</w:t>
            </w:r>
          </w:p>
          <w:p w:rsidR="009A156D" w:rsidRPr="00151A10" w:rsidRDefault="009A156D" w:rsidP="00401CBE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James Bond </w:t>
            </w:r>
          </w:p>
          <w:p w:rsidR="009A156D" w:rsidRPr="00C67027" w:rsidRDefault="009A156D" w:rsidP="000E028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Bondgirls</w:t>
            </w:r>
          </w:p>
          <w:p w:rsidR="009A156D" w:rsidRDefault="009A156D" w:rsidP="000E028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Goldfinger</w:t>
            </w:r>
          </w:p>
          <w:p w:rsidR="009A156D" w:rsidRDefault="009A156D" w:rsidP="000E028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Felix Leiter</w:t>
            </w:r>
          </w:p>
          <w:p w:rsidR="009A156D" w:rsidRDefault="009A156D" w:rsidP="000E028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</w:t>
            </w:r>
          </w:p>
          <w:p w:rsidR="009A156D" w:rsidRDefault="009A156D" w:rsidP="000E028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Miss Moneypenny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Dr. No </w:t>
            </w:r>
          </w:p>
          <w:p w:rsidR="009A156D" w:rsidRDefault="009A156D" w:rsidP="000E028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Octopussy</w:t>
            </w:r>
          </w:p>
          <w:p w:rsidR="009A156D" w:rsidRDefault="009A156D" w:rsidP="000E028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</w:t>
            </w:r>
          </w:p>
          <w:p w:rsidR="009A156D" w:rsidRDefault="009A156D" w:rsidP="000E028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</w:t>
            </w:r>
          </w:p>
          <w:p w:rsidR="009A156D" w:rsidRDefault="009A156D" w:rsidP="000E028F">
            <w:pPr>
              <w:rPr>
                <w:rFonts w:cs="Arial"/>
                <w:lang w:val="en-US"/>
              </w:rPr>
            </w:pPr>
          </w:p>
          <w:p w:rsidR="009A156D" w:rsidRPr="000E028F" w:rsidRDefault="009A156D" w:rsidP="000E028F">
            <w:pPr>
              <w:rPr>
                <w:rFonts w:cs="Arial"/>
                <w:b/>
                <w:i/>
                <w:u w:val="single"/>
                <w:lang w:val="en-GB"/>
              </w:rPr>
            </w:pPr>
            <w:r w:rsidRPr="000E028F">
              <w:rPr>
                <w:rFonts w:cs="Arial"/>
                <w:b/>
                <w:i/>
                <w:u w:val="single"/>
                <w:lang w:val="en-GB"/>
              </w:rPr>
              <w:t>Charlie Chan</w:t>
            </w:r>
            <w:r>
              <w:rPr>
                <w:rFonts w:cs="Arial"/>
                <w:b/>
                <w:i/>
                <w:u w:val="single"/>
                <w:lang w:val="en-GB"/>
              </w:rPr>
              <w:t>:</w:t>
            </w:r>
          </w:p>
          <w:p w:rsidR="009A156D" w:rsidRPr="002A3174" w:rsidRDefault="009A156D" w:rsidP="000E028F">
            <w:pPr>
              <w:rPr>
                <w:rFonts w:cs="Arial"/>
              </w:rPr>
            </w:pPr>
            <w:r w:rsidRPr="002A3174">
              <w:rPr>
                <w:rFonts w:cs="Arial"/>
              </w:rPr>
              <w:t>Charlie Chan</w:t>
            </w:r>
          </w:p>
          <w:p w:rsidR="009A156D" w:rsidRPr="002A3174" w:rsidRDefault="009A156D" w:rsidP="000E028F">
            <w:pPr>
              <w:rPr>
                <w:rFonts w:cs="Arial"/>
              </w:rPr>
            </w:pPr>
            <w:r w:rsidRPr="002A3174">
              <w:rPr>
                <w:rFonts w:cs="Arial"/>
              </w:rPr>
              <w:t>Sohn Nr.1 bis 4</w:t>
            </w:r>
          </w:p>
          <w:p w:rsidR="009A156D" w:rsidRPr="002E5F43" w:rsidRDefault="009A156D">
            <w:pPr>
              <w:rPr>
                <w:rFonts w:cs="Arial"/>
              </w:rPr>
            </w:pPr>
          </w:p>
          <w:p w:rsidR="009A156D" w:rsidRPr="00151A10" w:rsidRDefault="009A156D" w:rsidP="00C67027">
            <w:pPr>
              <w:rPr>
                <w:rFonts w:cs="Arial"/>
                <w:b/>
                <w:i/>
                <w:u w:val="single"/>
                <w:lang w:val="en-US"/>
              </w:rPr>
            </w:pPr>
            <w:r w:rsidRPr="00151A10">
              <w:rPr>
                <w:rFonts w:cs="Arial"/>
                <w:b/>
                <w:i/>
                <w:u w:val="single"/>
                <w:lang w:val="en-US"/>
              </w:rPr>
              <w:t>Sherlock Holmes: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>Sherlock Holmes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>Dr. Watson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Prof. Moriarty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</w:p>
          <w:p w:rsidR="009A156D" w:rsidRPr="000E028F" w:rsidRDefault="009A156D" w:rsidP="000E028F">
            <w:pPr>
              <w:rPr>
                <w:rFonts w:cs="Arial"/>
                <w:b/>
                <w:i/>
                <w:u w:val="single"/>
                <w:lang w:val="en-US"/>
              </w:rPr>
            </w:pPr>
            <w:r w:rsidRPr="000E028F">
              <w:rPr>
                <w:rFonts w:cs="Arial"/>
                <w:b/>
                <w:i/>
                <w:u w:val="single"/>
                <w:lang w:val="en-US"/>
              </w:rPr>
              <w:t>Jacques Clouseau:</w:t>
            </w:r>
          </w:p>
          <w:p w:rsidR="009A156D" w:rsidRPr="002A3174" w:rsidRDefault="009A156D" w:rsidP="000E028F">
            <w:pPr>
              <w:rPr>
                <w:rFonts w:cs="Arial"/>
                <w:lang w:val="en-US"/>
              </w:rPr>
            </w:pPr>
            <w:r w:rsidRPr="00F20D5A">
              <w:rPr>
                <w:iCs/>
                <w:lang w:val="en-GB"/>
              </w:rPr>
              <w:t>Professor Auguste Balls</w:t>
            </w:r>
          </w:p>
          <w:p w:rsidR="009A156D" w:rsidRPr="00673945" w:rsidRDefault="009A156D" w:rsidP="000E028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Jacques Clouseau</w:t>
            </w:r>
          </w:p>
          <w:p w:rsidR="009A156D" w:rsidRPr="00673945" w:rsidRDefault="009A156D" w:rsidP="000E028F">
            <w:pPr>
              <w:rPr>
                <w:rFonts w:cs="Arial"/>
                <w:lang w:val="en-US"/>
              </w:rPr>
            </w:pPr>
            <w:r w:rsidRPr="00673945">
              <w:rPr>
                <w:rFonts w:cs="Arial"/>
                <w:lang w:val="en-US"/>
              </w:rPr>
              <w:t>Chefinspektor Dreyfus</w:t>
            </w:r>
          </w:p>
          <w:p w:rsidR="009A156D" w:rsidRDefault="009A156D" w:rsidP="000E028F">
            <w:pPr>
              <w:rPr>
                <w:rFonts w:cs="Arial"/>
                <w:lang w:val="en-US"/>
              </w:rPr>
            </w:pPr>
            <w:r w:rsidRPr="00673945">
              <w:rPr>
                <w:rFonts w:cs="Arial"/>
                <w:lang w:val="en-US"/>
              </w:rPr>
              <w:t>Cato</w:t>
            </w:r>
            <w:r>
              <w:rPr>
                <w:rFonts w:cs="Arial"/>
                <w:lang w:val="en-US"/>
              </w:rPr>
              <w:t xml:space="preserve"> Fong</w:t>
            </w:r>
          </w:p>
          <w:p w:rsidR="009A156D" w:rsidRPr="00673945" w:rsidRDefault="009A156D" w:rsidP="000E028F">
            <w:pPr>
              <w:rPr>
                <w:rFonts w:cs="Arial"/>
                <w:lang w:val="en-US"/>
              </w:rPr>
            </w:pPr>
            <w:r w:rsidRPr="00673945">
              <w:rPr>
                <w:rFonts w:cs="Arial"/>
                <w:lang w:val="en-US"/>
              </w:rPr>
              <w:t>Sir Charles Litton</w:t>
            </w:r>
          </w:p>
          <w:p w:rsidR="009A156D" w:rsidRDefault="009A156D" w:rsidP="000E028F">
            <w:pPr>
              <w:rPr>
                <w:rFonts w:cs="Arial"/>
                <w:lang w:val="en-US"/>
              </w:rPr>
            </w:pPr>
            <w:r w:rsidRPr="00673945">
              <w:rPr>
                <w:rFonts w:cs="Arial"/>
                <w:lang w:val="en-US"/>
              </w:rPr>
              <w:t>Das Phantom</w:t>
            </w:r>
          </w:p>
          <w:p w:rsidR="009A156D" w:rsidRPr="00673945" w:rsidRDefault="009A156D" w:rsidP="000E028F">
            <w:pPr>
              <w:rPr>
                <w:rFonts w:cs="Arial"/>
                <w:lang w:val="en-US"/>
              </w:rPr>
            </w:pPr>
          </w:p>
          <w:p w:rsidR="009A156D" w:rsidRPr="0015165D" w:rsidRDefault="009A156D" w:rsidP="000E028F">
            <w:pPr>
              <w:rPr>
                <w:rFonts w:cs="Arial"/>
                <w:b/>
                <w:i/>
                <w:lang w:val="en-US"/>
              </w:rPr>
            </w:pPr>
            <w:r w:rsidRPr="0015165D">
              <w:rPr>
                <w:rFonts w:cs="Arial"/>
                <w:b/>
                <w:i/>
                <w:lang w:val="en-US"/>
              </w:rPr>
              <w:t>Magnum</w:t>
            </w:r>
          </w:p>
          <w:p w:rsidR="009A156D" w:rsidRDefault="009A156D" w:rsidP="000E028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Jonathan Higgins</w:t>
            </w:r>
          </w:p>
          <w:p w:rsidR="009A156D" w:rsidRPr="002E5F43" w:rsidRDefault="009A156D" w:rsidP="000E028F">
            <w:pPr>
              <w:rPr>
                <w:rFonts w:cs="Arial"/>
              </w:rPr>
            </w:pPr>
            <w:r w:rsidRPr="002E5F43">
              <w:rPr>
                <w:rFonts w:cs="Arial"/>
              </w:rPr>
              <w:t>Thomas Magnum</w:t>
            </w:r>
          </w:p>
          <w:p w:rsidR="009A156D" w:rsidRPr="006434FA" w:rsidRDefault="009A156D" w:rsidP="000E028F">
            <w:pPr>
              <w:rPr>
                <w:rFonts w:cs="Arial"/>
              </w:rPr>
            </w:pPr>
            <w:r w:rsidRPr="006434FA">
              <w:rPr>
                <w:rFonts w:cs="Arial"/>
              </w:rPr>
              <w:t>Rick (eigentlich Orville Wilbur Wright III)</w:t>
            </w:r>
          </w:p>
          <w:p w:rsidR="009A156D" w:rsidRPr="00F20D5A" w:rsidRDefault="009A156D" w:rsidP="000E028F">
            <w:pPr>
              <w:rPr>
                <w:rFonts w:cs="Arial"/>
              </w:rPr>
            </w:pPr>
            <w:r w:rsidRPr="00F20D5A">
              <w:rPr>
                <w:rFonts w:cs="Arial"/>
              </w:rPr>
              <w:t>Robin Masters</w:t>
            </w:r>
          </w:p>
          <w:p w:rsidR="009A156D" w:rsidRPr="00F20D5A" w:rsidRDefault="009A156D" w:rsidP="000E028F">
            <w:pPr>
              <w:rPr>
                <w:rFonts w:cs="Arial"/>
              </w:rPr>
            </w:pPr>
            <w:r w:rsidRPr="00F20D5A">
              <w:rPr>
                <w:rFonts w:cs="Arial"/>
              </w:rPr>
              <w:t>T.C. (eigentlich Theodore Calvin)</w:t>
            </w:r>
          </w:p>
          <w:p w:rsidR="009A156D" w:rsidRPr="00F20D5A" w:rsidRDefault="009A156D" w:rsidP="000E028F">
            <w:pPr>
              <w:rPr>
                <w:rFonts w:cs="Arial"/>
              </w:rPr>
            </w:pPr>
            <w:r w:rsidRPr="00F20D5A">
              <w:rPr>
                <w:rFonts w:cs="Arial"/>
              </w:rPr>
              <w:t>Zeus, Apollo (die Jungs)</w:t>
            </w:r>
          </w:p>
          <w:p w:rsidR="009A156D" w:rsidRPr="00F20D5A" w:rsidRDefault="009A156D" w:rsidP="000E028F">
            <w:pPr>
              <w:rPr>
                <w:rFonts w:cs="Arial"/>
              </w:rPr>
            </w:pPr>
          </w:p>
          <w:p w:rsidR="009A156D" w:rsidRPr="002E5F43" w:rsidRDefault="009A156D" w:rsidP="00D57E37">
            <w:pPr>
              <w:rPr>
                <w:rFonts w:cs="Arial"/>
                <w:b/>
                <w:i/>
                <w:u w:val="single"/>
              </w:rPr>
            </w:pPr>
            <w:r w:rsidRPr="002E5F43">
              <w:rPr>
                <w:rFonts w:cs="Arial"/>
                <w:b/>
                <w:i/>
                <w:u w:val="single"/>
              </w:rPr>
              <w:t>weitere Personen: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Columbo </w:t>
            </w:r>
          </w:p>
          <w:p w:rsidR="009A156D" w:rsidRDefault="009A156D" w:rsidP="000E028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Harry Callahan (Dirty Harry)</w:t>
            </w:r>
          </w:p>
          <w:p w:rsidR="009A156D" w:rsidRPr="00BF187C" w:rsidRDefault="009A156D" w:rsidP="000E028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Theodoros Kojak</w:t>
            </w:r>
          </w:p>
          <w:p w:rsidR="009A156D" w:rsidRPr="000110D1" w:rsidRDefault="009A156D" w:rsidP="000E028F">
            <w:pPr>
              <w:rPr>
                <w:rFonts w:cs="Arial"/>
                <w:lang w:val="en-US"/>
              </w:rPr>
            </w:pPr>
            <w:r w:rsidRPr="000110D1">
              <w:rPr>
                <w:rFonts w:cs="Arial"/>
                <w:lang w:val="en-US"/>
              </w:rPr>
              <w:t>Philip Marlowe</w:t>
            </w:r>
          </w:p>
          <w:p w:rsidR="009A156D" w:rsidRPr="000110D1" w:rsidRDefault="009A156D" w:rsidP="000E028F">
            <w:pPr>
              <w:rPr>
                <w:rFonts w:cs="Arial"/>
                <w:lang w:val="en-US"/>
              </w:rPr>
            </w:pPr>
            <w:r w:rsidRPr="000110D1">
              <w:rPr>
                <w:rFonts w:cs="Arial"/>
                <w:lang w:val="en-US"/>
              </w:rPr>
              <w:t>Monk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</w:p>
          <w:p w:rsidR="009A156D" w:rsidRPr="00151A10" w:rsidRDefault="009A156D">
            <w:pPr>
              <w:rPr>
                <w:rFonts w:cs="Arial"/>
                <w:lang w:val="en-US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Ausnüchterungszelle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Gasthaus an der Themse </w:t>
            </w:r>
          </w:p>
          <w:p w:rsidR="009A156D" w:rsidRDefault="009A156D" w:rsidP="000E028F">
            <w:pPr>
              <w:rPr>
                <w:rFonts w:cs="Arial"/>
              </w:rPr>
            </w:pPr>
            <w:r>
              <w:rPr>
                <w:rFonts w:cs="Arial"/>
              </w:rPr>
              <w:t>Gefängnis</w:t>
            </w:r>
          </w:p>
          <w:p w:rsidR="009A156D" w:rsidRDefault="009A156D" w:rsidP="000E028F">
            <w:pPr>
              <w:rPr>
                <w:rFonts w:cs="Arial"/>
              </w:rPr>
            </w:pPr>
            <w:r>
              <w:rPr>
                <w:rFonts w:cs="Arial"/>
              </w:rPr>
              <w:t>gerichsmedizinisches Institut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Orient Express </w:t>
            </w:r>
          </w:p>
          <w:p w:rsidR="009A156D" w:rsidRDefault="009A156D" w:rsidP="000E028F">
            <w:pPr>
              <w:rPr>
                <w:rFonts w:cs="Arial"/>
              </w:rPr>
            </w:pPr>
            <w:r>
              <w:rPr>
                <w:rFonts w:cs="Arial"/>
              </w:rPr>
              <w:t>Pathologie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Polizeirevier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Tatort </w:t>
            </w:r>
          </w:p>
          <w:p w:rsidR="009A156D" w:rsidRPr="00151A10" w:rsidRDefault="009A156D">
            <w:pPr>
              <w:rPr>
                <w:rFonts w:cs="Arial"/>
              </w:rPr>
            </w:pPr>
            <w:r>
              <w:rPr>
                <w:rFonts w:cs="Arial"/>
              </w:rPr>
              <w:t>Zelle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Alibi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Befragung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Beugehaft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DNA-Spur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Fahndung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Fingerabdruck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Hausdurchsuchungsbefehl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Kreuzverhör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Mordwaffe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Netzfahndung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Pistole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Polizeikontrolle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Rasterfahndung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Spuren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Spurensicherung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Straßensperre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stumpfer Gegenstand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Tatverdacht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Untersuchungshaft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Zeugenbefragung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Zwangsgeld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abhören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abtauchen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aushorchen </w:t>
            </w:r>
          </w:p>
          <w:p w:rsidR="009A156D" w:rsidRDefault="009A156D" w:rsidP="00D92B77">
            <w:pPr>
              <w:rPr>
                <w:rFonts w:cs="Arial"/>
              </w:rPr>
            </w:pPr>
            <w:r>
              <w:rPr>
                <w:rFonts w:cs="Arial"/>
              </w:rPr>
              <w:t>ausspionieren</w:t>
            </w:r>
          </w:p>
          <w:p w:rsidR="009A156D" w:rsidRDefault="009A156D" w:rsidP="00D92B77">
            <w:pPr>
              <w:rPr>
                <w:rFonts w:cs="Arial"/>
              </w:rPr>
            </w:pPr>
            <w:r>
              <w:rPr>
                <w:rFonts w:cs="Arial"/>
              </w:rPr>
              <w:t>autopsieren</w:t>
            </w:r>
          </w:p>
          <w:p w:rsidR="009A156D" w:rsidRDefault="009A156D" w:rsidP="00D92B77">
            <w:pPr>
              <w:rPr>
                <w:rFonts w:cs="Arial"/>
              </w:rPr>
            </w:pPr>
            <w:r>
              <w:rPr>
                <w:rFonts w:cs="Arial"/>
              </w:rPr>
              <w:t>beschatten</w:t>
            </w:r>
          </w:p>
          <w:p w:rsidR="009A156D" w:rsidRPr="00F63F60" w:rsidRDefault="009A156D" w:rsidP="00D92B77">
            <w:pPr>
              <w:rPr>
                <w:rFonts w:cs="Arial"/>
              </w:rPr>
            </w:pPr>
            <w:r>
              <w:rPr>
                <w:rFonts w:cs="Arial"/>
              </w:rPr>
              <w:t>ermitteln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fahnden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herumschnüffeln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nachstellen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Schmiere stehen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schnüffeln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spionieren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überprüfen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untertauchen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verdächtigen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detektivisch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mörderisch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mordsmäßig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verdächtig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schuldig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unschuldig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auf Verdacht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gibt Mord und Totschlag!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ja der reinste Krimi!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ja der reinste Mord!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ja spannender als ein Krimi!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6434FA" w:rsidRDefault="009A156D" w:rsidP="003239EF">
            <w:pPr>
              <w:ind w:left="283"/>
              <w:rPr>
                <w:rFonts w:cs="Arial"/>
                <w:i/>
              </w:rPr>
            </w:pPr>
            <w:r w:rsidRPr="006434FA">
              <w:rPr>
                <w:rFonts w:cs="Arial"/>
                <w:i/>
              </w:rPr>
              <w:t>Bond:</w:t>
            </w:r>
          </w:p>
          <w:p w:rsidR="009A156D" w:rsidRDefault="009A156D" w:rsidP="003239EF">
            <w:pPr>
              <w:ind w:left="283" w:firstLine="294"/>
              <w:rPr>
                <w:rFonts w:cs="Arial"/>
              </w:rPr>
            </w:pPr>
            <w:r w:rsidRPr="002A3174">
              <w:rPr>
                <w:rFonts w:cs="Arial"/>
              </w:rPr>
              <w:t>Geschüttelt</w:t>
            </w:r>
            <w:r>
              <w:rPr>
                <w:rFonts w:cs="Arial"/>
              </w:rPr>
              <w:t>, nicht gerührt.</w:t>
            </w:r>
          </w:p>
          <w:p w:rsidR="009A156D" w:rsidRDefault="009A156D" w:rsidP="003239EF">
            <w:pPr>
              <w:ind w:left="283" w:firstLine="294"/>
              <w:rPr>
                <w:rFonts w:cs="Arial"/>
              </w:rPr>
            </w:pPr>
            <w:r>
              <w:rPr>
                <w:rFonts w:cs="Arial"/>
              </w:rPr>
              <w:t>Mein Name ist Bond, James Bond.</w:t>
            </w:r>
          </w:p>
          <w:p w:rsidR="009A156D" w:rsidRDefault="009A156D" w:rsidP="003239EF">
            <w:pPr>
              <w:ind w:left="283" w:firstLine="294"/>
              <w:rPr>
                <w:rFonts w:cs="Arial"/>
              </w:rPr>
            </w:pPr>
          </w:p>
          <w:p w:rsidR="009A156D" w:rsidRPr="002A3174" w:rsidRDefault="009A156D" w:rsidP="003239EF">
            <w:pPr>
              <w:ind w:left="283"/>
              <w:rPr>
                <w:rFonts w:cs="Arial"/>
                <w:i/>
              </w:rPr>
            </w:pPr>
            <w:r w:rsidRPr="002A3174">
              <w:rPr>
                <w:rFonts w:cs="Arial"/>
                <w:i/>
              </w:rPr>
              <w:t>Chan:</w:t>
            </w:r>
          </w:p>
          <w:p w:rsidR="009A156D" w:rsidRDefault="009A156D" w:rsidP="003239EF">
            <w:pPr>
              <w:ind w:left="283" w:firstLine="294"/>
              <w:rPr>
                <w:rFonts w:cs="Arial"/>
              </w:rPr>
            </w:pPr>
            <w:r>
              <w:rPr>
                <w:rFonts w:cs="Arial"/>
              </w:rPr>
              <w:t>Danke sehr vielmals.</w:t>
            </w:r>
          </w:p>
          <w:p w:rsidR="009A156D" w:rsidRDefault="009A156D" w:rsidP="001D028F">
            <w:pPr>
              <w:ind w:left="567"/>
              <w:rPr>
                <w:rFonts w:cs="Arial"/>
              </w:rPr>
            </w:pPr>
            <w:r>
              <w:rPr>
                <w:rFonts w:cs="Arial"/>
              </w:rPr>
              <w:t>Das war flüssiger als Wasser, nämlich überflüssig.</w:t>
            </w:r>
          </w:p>
          <w:p w:rsidR="009A156D" w:rsidRDefault="009A156D" w:rsidP="003239EF">
            <w:pPr>
              <w:ind w:left="283" w:firstLine="294"/>
              <w:rPr>
                <w:rFonts w:cs="Arial"/>
              </w:rPr>
            </w:pPr>
          </w:p>
          <w:p w:rsidR="009A156D" w:rsidRPr="000110D1" w:rsidRDefault="009A156D" w:rsidP="003239EF">
            <w:pPr>
              <w:ind w:left="283"/>
              <w:rPr>
                <w:rFonts w:cs="Arial"/>
                <w:i/>
              </w:rPr>
            </w:pPr>
            <w:r w:rsidRPr="000110D1">
              <w:rPr>
                <w:rFonts w:cs="Arial"/>
                <w:i/>
              </w:rPr>
              <w:t>Columbo:</w:t>
            </w:r>
          </w:p>
          <w:p w:rsidR="009A156D" w:rsidRDefault="009A156D" w:rsidP="003239EF">
            <w:pPr>
              <w:ind w:left="283" w:firstLine="294"/>
              <w:rPr>
                <w:rFonts w:cs="Arial"/>
              </w:rPr>
            </w:pPr>
            <w:r>
              <w:rPr>
                <w:rFonts w:cs="Arial"/>
              </w:rPr>
              <w:t>Ich hätte da noch eine Frage...</w:t>
            </w:r>
          </w:p>
          <w:p w:rsidR="009A156D" w:rsidRDefault="009A156D" w:rsidP="003239EF">
            <w:pPr>
              <w:ind w:left="283" w:firstLine="294"/>
              <w:rPr>
                <w:rFonts w:cs="Arial"/>
              </w:rPr>
            </w:pPr>
          </w:p>
          <w:p w:rsidR="009A156D" w:rsidRPr="000110D1" w:rsidRDefault="009A156D" w:rsidP="003239EF">
            <w:pPr>
              <w:ind w:left="283"/>
              <w:rPr>
                <w:rFonts w:cs="Arial"/>
                <w:i/>
              </w:rPr>
            </w:pPr>
            <w:r w:rsidRPr="000110D1">
              <w:rPr>
                <w:rFonts w:cs="Arial"/>
                <w:i/>
              </w:rPr>
              <w:t>Dirty Harry:</w:t>
            </w:r>
          </w:p>
          <w:p w:rsidR="009A156D" w:rsidRDefault="009A156D" w:rsidP="003239EF">
            <w:pPr>
              <w:ind w:left="283" w:firstLine="294"/>
              <w:rPr>
                <w:rFonts w:cs="Arial"/>
              </w:rPr>
            </w:pPr>
            <w:r>
              <w:rPr>
                <w:rFonts w:cs="Arial"/>
              </w:rPr>
              <w:t>Komm schon, versüß mir den Tag!</w:t>
            </w:r>
          </w:p>
          <w:p w:rsidR="009A156D" w:rsidRDefault="009A156D" w:rsidP="003239EF">
            <w:pPr>
              <w:ind w:left="283" w:firstLine="294"/>
              <w:rPr>
                <w:rFonts w:cs="Arial"/>
              </w:rPr>
            </w:pPr>
            <w:r>
              <w:rPr>
                <w:rFonts w:cs="Arial"/>
              </w:rPr>
              <w:t>Hast Du heute Glück, Penner?</w:t>
            </w:r>
          </w:p>
          <w:p w:rsidR="009A156D" w:rsidRDefault="009A156D" w:rsidP="003239EF">
            <w:pPr>
              <w:ind w:left="283" w:firstLine="294"/>
              <w:rPr>
                <w:rFonts w:cs="Arial"/>
              </w:rPr>
            </w:pPr>
          </w:p>
          <w:p w:rsidR="009A156D" w:rsidRPr="00031880" w:rsidRDefault="009A156D" w:rsidP="003239EF">
            <w:pPr>
              <w:ind w:left="283"/>
              <w:rPr>
                <w:rFonts w:cs="Arial"/>
                <w:i/>
              </w:rPr>
            </w:pPr>
            <w:r w:rsidRPr="00031880">
              <w:rPr>
                <w:rFonts w:cs="Arial"/>
                <w:i/>
              </w:rPr>
              <w:t>Holmes</w:t>
            </w:r>
            <w:r>
              <w:rPr>
                <w:rFonts w:cs="Arial"/>
                <w:i/>
              </w:rPr>
              <w:t>:</w:t>
            </w:r>
          </w:p>
          <w:p w:rsidR="009A156D" w:rsidRDefault="009A156D" w:rsidP="003239EF">
            <w:pPr>
              <w:ind w:left="283" w:firstLine="294"/>
              <w:rPr>
                <w:rFonts w:cs="Arial"/>
              </w:rPr>
            </w:pPr>
            <w:r>
              <w:rPr>
                <w:rFonts w:cs="Arial"/>
              </w:rPr>
              <w:t>Elementar, mein lieber Watson.</w:t>
            </w:r>
          </w:p>
          <w:p w:rsidR="009A156D" w:rsidRDefault="009A156D" w:rsidP="003239EF">
            <w:pPr>
              <w:ind w:left="283" w:firstLine="294"/>
              <w:rPr>
                <w:rFonts w:cs="Arial"/>
              </w:rPr>
            </w:pPr>
          </w:p>
          <w:p w:rsidR="009A156D" w:rsidRPr="000110D1" w:rsidRDefault="009A156D" w:rsidP="003239EF">
            <w:pPr>
              <w:ind w:left="283"/>
              <w:rPr>
                <w:rFonts w:cs="Arial"/>
                <w:i/>
              </w:rPr>
            </w:pPr>
            <w:r w:rsidRPr="000110D1">
              <w:rPr>
                <w:rFonts w:cs="Arial"/>
                <w:i/>
              </w:rPr>
              <w:t>Kojak</w:t>
            </w:r>
            <w:r>
              <w:rPr>
                <w:rFonts w:cs="Arial"/>
                <w:i/>
              </w:rPr>
              <w:t>:</w:t>
            </w:r>
          </w:p>
          <w:p w:rsidR="009A156D" w:rsidRDefault="009A156D" w:rsidP="003239EF">
            <w:pPr>
              <w:ind w:left="283" w:firstLine="294"/>
              <w:rPr>
                <w:rFonts w:cs="Arial"/>
              </w:rPr>
            </w:pPr>
            <w:r>
              <w:rPr>
                <w:rFonts w:cs="Arial"/>
              </w:rPr>
              <w:t>Entzückend (Baby)!</w:t>
            </w:r>
          </w:p>
          <w:p w:rsidR="009A156D" w:rsidRDefault="009A156D" w:rsidP="003239EF">
            <w:pPr>
              <w:ind w:left="283" w:firstLine="294"/>
              <w:rPr>
                <w:rFonts w:cs="Arial"/>
              </w:rPr>
            </w:pPr>
            <w:r>
              <w:rPr>
                <w:rFonts w:cs="Arial"/>
              </w:rPr>
              <w:t>Is’ es wahr.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heiße Spur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folgt einer Spur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fühlt jemandem auf den Zahn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Rückendeckung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 Mordswut im Bauch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über jeden Verdacht erhaben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wie erschossen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für etwas zum Mörder werden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aus seinem Herzen keine Mördergrube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ins Kreuzverhör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ins Visier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schöpft Verdacht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mit einem Fuß im Gefängnis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taucht für einige Zeit ab / unter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verschwindet in der Versenkung </w:t>
            </w:r>
          </w:p>
          <w:p w:rsidR="009A156D" w:rsidRPr="00151A10" w:rsidRDefault="009A156D" w:rsidP="0099421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ins Kreuzverhör genommen</w:t>
            </w:r>
          </w:p>
          <w:p w:rsidR="009A156D" w:rsidRPr="00151A10" w:rsidRDefault="009A156D" w:rsidP="0099421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ins Visier genommen</w:t>
            </w:r>
          </w:p>
          <w:p w:rsidR="009A156D" w:rsidRPr="00151A10" w:rsidRDefault="009A156D" w:rsidP="00994212">
            <w:pPr>
              <w:ind w:left="294"/>
              <w:rPr>
                <w:rFonts w:cs="Arial"/>
              </w:rPr>
            </w:pPr>
          </w:p>
          <w:p w:rsidR="009A156D" w:rsidRPr="00151A10" w:rsidRDefault="009A156D" w:rsidP="00994212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99421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auf den Zahn gefühlt</w:t>
            </w:r>
          </w:p>
          <w:p w:rsidR="009A156D" w:rsidRPr="00151A10" w:rsidRDefault="009A156D" w:rsidP="0099421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Rückendeckung gegeben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>Der Räuber schimpft den Mordbrenner.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>Der Verleumder ist schlimmer als der Mörder.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>Es bleibt kein Mord verschwiegen.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>Guter Herren Bitte ist Mordgeschrei.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>Mord verjährt nicht.</w:t>
            </w:r>
          </w:p>
          <w:p w:rsidR="009A156D" w:rsidRPr="00151A10" w:rsidRDefault="009A156D" w:rsidP="00270CA3">
            <w:pPr>
              <w:rPr>
                <w:rFonts w:cs="Arial"/>
              </w:rPr>
            </w:pPr>
            <w:r w:rsidRPr="00151A10">
              <w:rPr>
                <w:rFonts w:cs="Arial"/>
              </w:rPr>
              <w:t>Viel Wort, ein halber Mord.</w:t>
            </w:r>
          </w:p>
          <w:p w:rsidR="009A156D" w:rsidRPr="00151A10" w:rsidRDefault="009A156D" w:rsidP="00E42AA2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4D197F">
      <w:pPr>
        <w:pStyle w:val="Heading3"/>
      </w:pPr>
      <w:bookmarkStart w:id="118" w:name="_Toc295383026"/>
      <w:r w:rsidRPr="00151A10">
        <w:t>Science Fiction</w:t>
      </w:r>
      <w:bookmarkEnd w:id="118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  <w:lang w:val="en-GB"/>
              </w:rPr>
            </w:pPr>
            <w:r w:rsidRPr="00151A10">
              <w:rPr>
                <w:rFonts w:cs="Arial"/>
                <w:b/>
                <w:bCs/>
                <w:iCs/>
                <w:lang w:val="en-GB"/>
              </w:rPr>
              <w:t>Personen: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  <w:lang w:val="en-GB"/>
              </w:rPr>
            </w:pPr>
            <w:r w:rsidRPr="00151A10">
              <w:rPr>
                <w:rFonts w:cs="Arial"/>
                <w:b/>
                <w:i/>
                <w:iCs/>
                <w:u w:val="single"/>
                <w:lang w:val="en-GB"/>
              </w:rPr>
              <w:t xml:space="preserve">Raumschiff Enterprise: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Captain </w:t>
            </w:r>
            <w:r>
              <w:rPr>
                <w:rFonts w:cs="Arial"/>
                <w:lang w:val="en-GB"/>
              </w:rPr>
              <w:t xml:space="preserve">(James Tiberius) </w:t>
            </w:r>
            <w:r w:rsidRPr="00151A10">
              <w:rPr>
                <w:rFonts w:cs="Arial"/>
                <w:lang w:val="en-GB"/>
              </w:rPr>
              <w:t xml:space="preserve">Kirk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Captain Picard </w:t>
            </w:r>
          </w:p>
          <w:p w:rsidR="009A156D" w:rsidRPr="00BE6C81" w:rsidRDefault="009A156D" w:rsidP="00BE6C81">
            <w:pPr>
              <w:rPr>
                <w:rFonts w:cs="Arial"/>
              </w:rPr>
            </w:pPr>
            <w:r w:rsidRPr="00BE6C81">
              <w:rPr>
                <w:rFonts w:cs="Arial"/>
              </w:rPr>
              <w:t xml:space="preserve">die Borg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Ferengi </w:t>
            </w:r>
          </w:p>
          <w:p w:rsidR="009A156D" w:rsidRPr="00F63F60" w:rsidRDefault="009A156D" w:rsidP="00BE6C81">
            <w:pPr>
              <w:rPr>
                <w:rFonts w:cs="Arial"/>
              </w:rPr>
            </w:pPr>
            <w:r>
              <w:rPr>
                <w:rFonts w:cs="Arial"/>
              </w:rPr>
              <w:t>Hikaru Sulu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Klingonen </w:t>
            </w:r>
          </w:p>
          <w:p w:rsidR="009A156D" w:rsidRDefault="009A156D">
            <w:pPr>
              <w:rPr>
                <w:rFonts w:cs="Arial"/>
                <w:lang w:val="en-GB"/>
              </w:rPr>
            </w:pPr>
            <w:r w:rsidRPr="00D20A35">
              <w:rPr>
                <w:rFonts w:cs="Arial"/>
                <w:lang w:val="en-GB"/>
              </w:rPr>
              <w:t>Montgomery Scott (Scotty)</w:t>
            </w:r>
          </w:p>
          <w:p w:rsidR="009A156D" w:rsidRPr="00BE6C81" w:rsidRDefault="009A156D">
            <w:pPr>
              <w:rPr>
                <w:rFonts w:cs="Arial"/>
                <w:lang w:val="en-US"/>
              </w:rPr>
            </w:pPr>
            <w:r w:rsidRPr="00F20D5A">
              <w:rPr>
                <w:rFonts w:cs="Arial"/>
                <w:lang w:val="en-GB"/>
              </w:rPr>
              <w:t xml:space="preserve">Nyota Penda </w:t>
            </w:r>
            <w:r w:rsidRPr="00BE6C81">
              <w:rPr>
                <w:rFonts w:cs="Arial"/>
                <w:lang w:val="en-US"/>
              </w:rPr>
              <w:t xml:space="preserve">Uhura </w:t>
            </w:r>
          </w:p>
          <w:p w:rsidR="009A156D" w:rsidRPr="00F20D5A" w:rsidRDefault="009A156D" w:rsidP="00BE6C81">
            <w:pPr>
              <w:rPr>
                <w:rFonts w:cs="Arial"/>
                <w:lang w:val="en-GB"/>
              </w:rPr>
            </w:pPr>
            <w:r w:rsidRPr="00F20D5A">
              <w:rPr>
                <w:rFonts w:cs="Arial"/>
                <w:lang w:val="en-GB"/>
              </w:rPr>
              <w:t>Pavel Chekov</w:t>
            </w:r>
          </w:p>
          <w:p w:rsidR="009A156D" w:rsidRPr="00BE6C81" w:rsidRDefault="009A156D">
            <w:pPr>
              <w:rPr>
                <w:rFonts w:cs="Arial"/>
                <w:lang w:val="en-US"/>
              </w:rPr>
            </w:pPr>
            <w:r w:rsidRPr="00BE6C81">
              <w:rPr>
                <w:rFonts w:cs="Arial"/>
                <w:lang w:val="en-US"/>
              </w:rPr>
              <w:t xml:space="preserve">Pille </w:t>
            </w:r>
          </w:p>
          <w:p w:rsidR="009A156D" w:rsidRPr="00BE6C81" w:rsidRDefault="009A156D">
            <w:pPr>
              <w:rPr>
                <w:rFonts w:cs="Arial"/>
                <w:lang w:val="en-US"/>
              </w:rPr>
            </w:pPr>
            <w:r w:rsidRPr="00BE6C81">
              <w:rPr>
                <w:rFonts w:cs="Arial"/>
                <w:lang w:val="en-US"/>
              </w:rPr>
              <w:t xml:space="preserve">Romulaner </w:t>
            </w:r>
          </w:p>
          <w:p w:rsidR="009A156D" w:rsidRPr="00BE6C81" w:rsidRDefault="009A156D" w:rsidP="00BE6C81">
            <w:pPr>
              <w:rPr>
                <w:rFonts w:cs="Arial"/>
                <w:lang w:val="en-US"/>
              </w:rPr>
            </w:pPr>
            <w:r w:rsidRPr="00BE6C81">
              <w:rPr>
                <w:rFonts w:cs="Arial"/>
                <w:lang w:val="en-US"/>
              </w:rPr>
              <w:t>Schwester Chapel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Vulkanier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2E5F43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2E5F43">
              <w:rPr>
                <w:rFonts w:cs="Arial"/>
                <w:b/>
                <w:i/>
                <w:iCs/>
                <w:u w:val="single"/>
              </w:rPr>
              <w:t>Star Wars: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Anakin Skywalker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Booba Fet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C3-PO </w:t>
            </w:r>
          </w:p>
          <w:p w:rsidR="009A156D" w:rsidRDefault="009A156D">
            <w:pPr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Chewbacca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Darth Vader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Han Solo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Jabba the Hut </w:t>
            </w:r>
          </w:p>
          <w:p w:rsidR="009A156D" w:rsidRPr="002E5F43" w:rsidRDefault="009A156D">
            <w:pPr>
              <w:rPr>
                <w:rFonts w:cs="Arial"/>
                <w:lang w:val="en-US"/>
              </w:rPr>
            </w:pPr>
            <w:r w:rsidRPr="002E5F43">
              <w:rPr>
                <w:rFonts w:cs="Arial"/>
                <w:lang w:val="en-US"/>
              </w:rPr>
              <w:t xml:space="preserve">Jedi Ritter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Klon Krieger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Luke Skywalker </w:t>
            </w:r>
          </w:p>
          <w:p w:rsidR="009A156D" w:rsidRPr="00BE6C81" w:rsidRDefault="009A156D" w:rsidP="00BE6C81">
            <w:pPr>
              <w:rPr>
                <w:rFonts w:cs="Arial"/>
              </w:rPr>
            </w:pPr>
            <w:r w:rsidRPr="00BE6C81">
              <w:rPr>
                <w:rFonts w:cs="Arial"/>
              </w:rPr>
              <w:t>Obi-Wan Kenobi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Prinzessin Leia </w:t>
            </w:r>
            <w:r>
              <w:rPr>
                <w:rFonts w:cs="Arial"/>
              </w:rPr>
              <w:t>Organa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R2-D2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Rebellen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Strumtruppen 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Wookie 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Yoda </w:t>
            </w:r>
          </w:p>
          <w:p w:rsidR="009A156D" w:rsidRPr="002E5F43" w:rsidRDefault="009A156D">
            <w:pPr>
              <w:rPr>
                <w:rFonts w:cs="Arial"/>
              </w:rPr>
            </w:pPr>
          </w:p>
          <w:p w:rsidR="009A156D" w:rsidRPr="00BE6C81" w:rsidRDefault="009A156D" w:rsidP="00BE6C81">
            <w:pPr>
              <w:rPr>
                <w:rFonts w:cs="Arial"/>
                <w:b/>
                <w:i/>
                <w:u w:val="single"/>
              </w:rPr>
            </w:pPr>
            <w:r w:rsidRPr="00BE6C81">
              <w:rPr>
                <w:rFonts w:cs="Arial"/>
                <w:b/>
                <w:i/>
                <w:u w:val="single"/>
              </w:rPr>
              <w:t>Per Anhalter durch die Galaxis</w:t>
            </w:r>
          </w:p>
          <w:p w:rsidR="009A156D" w:rsidRPr="002E5F43" w:rsidRDefault="009A156D" w:rsidP="00BE6C81">
            <w:pPr>
              <w:rPr>
                <w:rFonts w:cs="Arial"/>
                <w:lang w:val="en-US"/>
              </w:rPr>
            </w:pPr>
            <w:r w:rsidRPr="002E5F43">
              <w:rPr>
                <w:rFonts w:cs="Arial"/>
                <w:lang w:val="en-US"/>
              </w:rPr>
              <w:t>Agrajag</w:t>
            </w:r>
          </w:p>
          <w:p w:rsidR="009A156D" w:rsidRDefault="009A156D" w:rsidP="00BE6C81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Arthur Dent</w:t>
            </w:r>
          </w:p>
          <w:p w:rsidR="009A156D" w:rsidRDefault="009A156D" w:rsidP="00BE6C81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Deep Thought</w:t>
            </w:r>
          </w:p>
          <w:p w:rsidR="009A156D" w:rsidRDefault="009A156D" w:rsidP="00BE6C81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die Delphine</w:t>
            </w:r>
          </w:p>
          <w:p w:rsidR="009A156D" w:rsidRPr="002E5F43" w:rsidRDefault="009A156D" w:rsidP="00BE6C81">
            <w:pPr>
              <w:rPr>
                <w:rFonts w:cs="Arial"/>
              </w:rPr>
            </w:pPr>
            <w:r w:rsidRPr="002E5F43">
              <w:rPr>
                <w:rFonts w:cs="Arial"/>
              </w:rPr>
              <w:t>Disaster Area</w:t>
            </w:r>
          </w:p>
          <w:p w:rsidR="009A156D" w:rsidRPr="002E5F43" w:rsidRDefault="009A156D" w:rsidP="00BE6C81">
            <w:pPr>
              <w:rPr>
                <w:rFonts w:cs="Arial"/>
              </w:rPr>
            </w:pPr>
            <w:r w:rsidRPr="002E5F43">
              <w:rPr>
                <w:rFonts w:cs="Arial"/>
              </w:rPr>
              <w:t>Ford Prefect</w:t>
            </w:r>
          </w:p>
          <w:p w:rsidR="009A156D" w:rsidRPr="002E5F43" w:rsidRDefault="009A156D" w:rsidP="00BE6C81">
            <w:pPr>
              <w:rPr>
                <w:rFonts w:cs="Arial"/>
              </w:rPr>
            </w:pPr>
            <w:r w:rsidRPr="002E5F43">
              <w:rPr>
                <w:rFonts w:cs="Arial"/>
              </w:rPr>
              <w:t>Marvin</w:t>
            </w:r>
          </w:p>
          <w:p w:rsidR="009A156D" w:rsidRPr="003D2468" w:rsidRDefault="009A156D" w:rsidP="00BE6C81">
            <w:pPr>
              <w:rPr>
                <w:rFonts w:cs="Arial"/>
              </w:rPr>
            </w:pPr>
            <w:r w:rsidRPr="003D2468">
              <w:rPr>
                <w:rFonts w:cs="Arial"/>
              </w:rPr>
              <w:t>Die Mäuse (</w:t>
            </w:r>
            <w:r>
              <w:t>hyper-intelligente, pan-dimensionale Wesen</w:t>
            </w:r>
            <w:r w:rsidRPr="003D2468">
              <w:rPr>
                <w:rFonts w:cs="Arial"/>
              </w:rPr>
              <w:t>)</w:t>
            </w:r>
          </w:p>
          <w:p w:rsidR="009A156D" w:rsidRPr="002E5F43" w:rsidRDefault="009A156D" w:rsidP="00BE6C81">
            <w:pPr>
              <w:rPr>
                <w:rFonts w:cs="Arial"/>
              </w:rPr>
            </w:pPr>
            <w:r w:rsidRPr="002E5F43">
              <w:rPr>
                <w:rFonts w:cs="Arial"/>
              </w:rPr>
              <w:t>Slarti Bartfast</w:t>
            </w:r>
          </w:p>
          <w:p w:rsidR="009A156D" w:rsidRPr="002E5F43" w:rsidRDefault="009A156D" w:rsidP="00BE6C81">
            <w:pPr>
              <w:rPr>
                <w:rFonts w:cs="Arial"/>
              </w:rPr>
            </w:pPr>
            <w:r w:rsidRPr="002E5F43">
              <w:rPr>
                <w:rFonts w:cs="Arial"/>
              </w:rPr>
              <w:t>Trisha McMillan (Trillian)</w:t>
            </w:r>
          </w:p>
          <w:p w:rsidR="009A156D" w:rsidRPr="002E5F43" w:rsidRDefault="009A156D" w:rsidP="00BE6C81">
            <w:pPr>
              <w:rPr>
                <w:rFonts w:cs="Arial"/>
              </w:rPr>
            </w:pPr>
            <w:r w:rsidRPr="002E5F43">
              <w:rPr>
                <w:rFonts w:cs="Arial"/>
              </w:rPr>
              <w:t>Zaphod Beeblebrox</w:t>
            </w:r>
          </w:p>
          <w:p w:rsidR="009A156D" w:rsidRPr="002E5F43" w:rsidRDefault="009A156D">
            <w:pPr>
              <w:rPr>
                <w:rFonts w:cs="Arial"/>
              </w:rPr>
            </w:pPr>
          </w:p>
          <w:p w:rsidR="009A156D" w:rsidRPr="002E5F43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2E5F43">
              <w:rPr>
                <w:rFonts w:cs="Arial"/>
                <w:b/>
                <w:i/>
                <w:iCs/>
                <w:u w:val="single"/>
              </w:rPr>
              <w:t>Sonstiges: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Alien </w:t>
            </w:r>
          </w:p>
          <w:p w:rsidR="009A156D" w:rsidRDefault="009A156D" w:rsidP="004B5D6A">
            <w:pPr>
              <w:rPr>
                <w:rFonts w:cs="Arial"/>
              </w:rPr>
            </w:pPr>
            <w:r>
              <w:rPr>
                <w:rFonts w:cs="Arial"/>
              </w:rPr>
              <w:t>Cyborgs</w:t>
            </w:r>
          </w:p>
          <w:p w:rsidR="009A156D" w:rsidRDefault="009A156D" w:rsidP="004B5D6A">
            <w:pPr>
              <w:rPr>
                <w:rFonts w:cs="Arial"/>
              </w:rPr>
            </w:pPr>
            <w:r>
              <w:rPr>
                <w:rFonts w:cs="Arial"/>
              </w:rPr>
              <w:t>das Ding aus einer anderen Welt</w:t>
            </w:r>
          </w:p>
          <w:p w:rsidR="009A156D" w:rsidRPr="002E5F43" w:rsidRDefault="009A156D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Flash Gordon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grüne Männchen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Marsmännchen </w:t>
            </w:r>
          </w:p>
          <w:p w:rsidR="009A156D" w:rsidRDefault="009A156D" w:rsidP="004B5D6A">
            <w:pPr>
              <w:rPr>
                <w:rFonts w:cs="Arial"/>
              </w:rPr>
            </w:pPr>
            <w:r>
              <w:rPr>
                <w:rFonts w:cs="Arial"/>
              </w:rPr>
              <w:t>Predator</w:t>
            </w:r>
          </w:p>
          <w:p w:rsidR="009A156D" w:rsidRDefault="009A156D" w:rsidP="004B5D6A">
            <w:pPr>
              <w:rPr>
                <w:rFonts w:cs="Arial"/>
              </w:rPr>
            </w:pPr>
            <w:r>
              <w:rPr>
                <w:rFonts w:cs="Arial"/>
              </w:rPr>
              <w:t>Roboter</w:t>
            </w:r>
          </w:p>
          <w:p w:rsidR="009A156D" w:rsidRPr="00151A10" w:rsidRDefault="009A156D" w:rsidP="004B5D6A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Raumschiff Enterprise: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Brücke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Raumschiff Enterprise </w:t>
            </w:r>
          </w:p>
          <w:p w:rsidR="009A156D" w:rsidRDefault="009A156D" w:rsidP="00A21393">
            <w:pPr>
              <w:rPr>
                <w:rFonts w:cs="Arial"/>
              </w:rPr>
            </w:pPr>
            <w:r>
              <w:rPr>
                <w:rFonts w:cs="Arial"/>
              </w:rPr>
              <w:t>Raumschiff Voyager</w:t>
            </w:r>
          </w:p>
          <w:p w:rsidR="009A156D" w:rsidRDefault="009A156D" w:rsidP="00A21393">
            <w:pPr>
              <w:rPr>
                <w:rFonts w:cs="Arial"/>
              </w:rPr>
            </w:pPr>
            <w:r>
              <w:rPr>
                <w:rFonts w:cs="Arial"/>
              </w:rPr>
              <w:t>Raumstation DS9</w:t>
            </w:r>
          </w:p>
          <w:p w:rsidR="009A156D" w:rsidRDefault="009A156D" w:rsidP="00A21393">
            <w:pPr>
              <w:rPr>
                <w:rFonts w:cs="Arial"/>
              </w:rPr>
            </w:pPr>
            <w:r>
              <w:rPr>
                <w:rFonts w:cs="Arial"/>
              </w:rPr>
              <w:t>Shuttle</w:t>
            </w:r>
          </w:p>
          <w:p w:rsidR="009A156D" w:rsidRDefault="009A156D" w:rsidP="00A21393">
            <w:pPr>
              <w:rPr>
                <w:rFonts w:cs="Arial"/>
              </w:rPr>
            </w:pPr>
            <w:r>
              <w:rPr>
                <w:rFonts w:cs="Arial"/>
              </w:rPr>
              <w:t>Turbolift</w:t>
            </w:r>
          </w:p>
          <w:p w:rsidR="009A156D" w:rsidRDefault="009A156D" w:rsidP="00A21393">
            <w:pPr>
              <w:rPr>
                <w:rFonts w:cs="Arial"/>
              </w:rPr>
            </w:pPr>
            <w:r>
              <w:rPr>
                <w:rFonts w:cs="Arial"/>
              </w:rPr>
              <w:t>Transporterraum</w:t>
            </w:r>
          </w:p>
          <w:p w:rsidR="009A156D" w:rsidRPr="00F63F60" w:rsidRDefault="009A156D" w:rsidP="00A21393">
            <w:pPr>
              <w:rPr>
                <w:rFonts w:cs="Arial"/>
              </w:rPr>
            </w:pPr>
            <w:r>
              <w:rPr>
                <w:rFonts w:cs="Arial"/>
              </w:rPr>
              <w:t>Maschinenraum</w:t>
            </w:r>
          </w:p>
          <w:p w:rsidR="009A156D" w:rsidRPr="00F63F60" w:rsidRDefault="009A156D" w:rsidP="00A21393">
            <w:pPr>
              <w:rPr>
                <w:rFonts w:cs="Arial"/>
              </w:rPr>
            </w:pPr>
            <w:r>
              <w:rPr>
                <w:rFonts w:cs="Arial"/>
              </w:rPr>
              <w:t>Warpgondel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Zehn vorne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Wurmloch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Star Wars:</w:t>
            </w:r>
          </w:p>
          <w:p w:rsidR="009A156D" w:rsidRPr="00F20D5A" w:rsidRDefault="009A156D" w:rsidP="00A21393">
            <w:pPr>
              <w:rPr>
                <w:rFonts w:cs="Arial"/>
              </w:rPr>
            </w:pPr>
            <w:r w:rsidRPr="00F20D5A">
              <w:rPr>
                <w:rFonts w:cs="Arial"/>
              </w:rPr>
              <w:t>Alderaan</w:t>
            </w:r>
          </w:p>
          <w:p w:rsidR="009A156D" w:rsidRPr="00F846FE" w:rsidRDefault="009A156D" w:rsidP="00A21393">
            <w:pPr>
              <w:rPr>
                <w:rFonts w:cs="Arial"/>
              </w:rPr>
            </w:pPr>
            <w:r w:rsidRPr="00F846FE">
              <w:rPr>
                <w:rFonts w:cs="Arial"/>
              </w:rPr>
              <w:t>Bespin: Wolkenstadt (Tibanna-Gasmine)</w:t>
            </w:r>
          </w:p>
          <w:p w:rsidR="009A156D" w:rsidRPr="00D4441A" w:rsidRDefault="009A156D" w:rsidP="00A21393">
            <w:pPr>
              <w:rPr>
                <w:rFonts w:cs="Arial"/>
                <w:lang w:val="en-GB"/>
              </w:rPr>
            </w:pPr>
            <w:r w:rsidRPr="00D4441A">
              <w:rPr>
                <w:rFonts w:cs="Arial"/>
                <w:lang w:val="en-GB"/>
              </w:rPr>
              <w:t>Cato Neimodia</w:t>
            </w:r>
          </w:p>
          <w:p w:rsidR="009A156D" w:rsidRPr="00F20D5A" w:rsidRDefault="009A156D" w:rsidP="00A21393">
            <w:pPr>
              <w:rPr>
                <w:rFonts w:cs="Arial"/>
                <w:lang w:val="en-GB"/>
              </w:rPr>
            </w:pPr>
            <w:r w:rsidRPr="00F20D5A">
              <w:rPr>
                <w:rFonts w:cs="Arial"/>
                <w:lang w:val="en-GB"/>
              </w:rPr>
              <w:t>Correlianische Korvette</w:t>
            </w:r>
          </w:p>
          <w:p w:rsidR="009A156D" w:rsidRDefault="009A156D" w:rsidP="00A21393">
            <w:pPr>
              <w:rPr>
                <w:rFonts w:cs="Arial"/>
                <w:lang w:val="en-GB"/>
              </w:rPr>
            </w:pPr>
            <w:r w:rsidRPr="00D4441A">
              <w:rPr>
                <w:rFonts w:cs="Arial"/>
                <w:lang w:val="en-GB"/>
              </w:rPr>
              <w:t>Coruscant</w:t>
            </w:r>
            <w:r>
              <w:rPr>
                <w:rFonts w:cs="Arial"/>
                <w:lang w:val="en-GB"/>
              </w:rPr>
              <w:t>: Imperial City</w:t>
            </w:r>
          </w:p>
          <w:p w:rsidR="009A156D" w:rsidRPr="002E5F43" w:rsidRDefault="009A156D" w:rsidP="00A21393">
            <w:pPr>
              <w:rPr>
                <w:rFonts w:cs="Arial"/>
              </w:rPr>
            </w:pPr>
            <w:r w:rsidRPr="002E5F43">
              <w:rPr>
                <w:rFonts w:cs="Arial"/>
              </w:rPr>
              <w:t>Dagobah</w:t>
            </w:r>
          </w:p>
          <w:p w:rsidR="009A156D" w:rsidRPr="002E5F43" w:rsidRDefault="009A156D" w:rsidP="00A21393">
            <w:pPr>
              <w:rPr>
                <w:rFonts w:cs="Arial"/>
              </w:rPr>
            </w:pPr>
            <w:r w:rsidRPr="002E5F43">
              <w:rPr>
                <w:rFonts w:cs="Arial"/>
              </w:rPr>
              <w:t>Dantooine</w:t>
            </w:r>
          </w:p>
          <w:p w:rsidR="009A156D" w:rsidRPr="00A21393" w:rsidRDefault="009A156D" w:rsidP="00A21393">
            <w:pPr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Pr="00A21393">
              <w:rPr>
                <w:rFonts w:cs="Arial"/>
              </w:rPr>
              <w:t>er Rasende Falke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 Allianz </w:t>
            </w:r>
          </w:p>
          <w:p w:rsidR="009A156D" w:rsidRPr="00F20D5A" w:rsidRDefault="009A156D" w:rsidP="00A21393">
            <w:pPr>
              <w:rPr>
                <w:rFonts w:cs="Arial"/>
              </w:rPr>
            </w:pPr>
            <w:r>
              <w:rPr>
                <w:rFonts w:cs="Arial"/>
              </w:rPr>
              <w:t>die Republik</w:t>
            </w:r>
          </w:p>
          <w:p w:rsidR="009A156D" w:rsidRPr="00A21393" w:rsidRDefault="009A156D" w:rsidP="00A21393">
            <w:pPr>
              <w:rPr>
                <w:rFonts w:cs="Arial"/>
              </w:rPr>
            </w:pPr>
            <w:r w:rsidRPr="00A21393">
              <w:rPr>
                <w:rFonts w:cs="Arial"/>
              </w:rPr>
              <w:t>Felucia</w:t>
            </w:r>
          </w:p>
          <w:p w:rsidR="009A156D" w:rsidRPr="00A21393" w:rsidRDefault="009A156D" w:rsidP="00A21393">
            <w:pPr>
              <w:rPr>
                <w:rFonts w:cs="Arial"/>
              </w:rPr>
            </w:pPr>
            <w:r w:rsidRPr="00A21393">
              <w:rPr>
                <w:rFonts w:cs="Arial"/>
              </w:rPr>
              <w:t>Geonosis</w:t>
            </w:r>
          </w:p>
          <w:p w:rsidR="009A156D" w:rsidRPr="00A21393" w:rsidRDefault="009A156D" w:rsidP="00A21393">
            <w:pPr>
              <w:rPr>
                <w:rFonts w:cs="Arial"/>
              </w:rPr>
            </w:pPr>
            <w:r w:rsidRPr="00A21393">
              <w:rPr>
                <w:rFonts w:cs="Arial"/>
              </w:rPr>
              <w:t>Hoth</w:t>
            </w:r>
          </w:p>
          <w:p w:rsidR="009A156D" w:rsidRPr="00A21393" w:rsidRDefault="009A156D" w:rsidP="00A21393">
            <w:pPr>
              <w:rPr>
                <w:rFonts w:cs="Arial"/>
              </w:rPr>
            </w:pPr>
            <w:r w:rsidRPr="00A21393">
              <w:rPr>
                <w:rFonts w:cs="Arial"/>
              </w:rPr>
              <w:t>Kamino</w:t>
            </w:r>
          </w:p>
          <w:p w:rsidR="009A156D" w:rsidRPr="00D4441A" w:rsidRDefault="009A156D" w:rsidP="00A21393">
            <w:pPr>
              <w:rPr>
                <w:rFonts w:cs="Arial"/>
                <w:lang w:val="en-GB"/>
              </w:rPr>
            </w:pPr>
            <w:r w:rsidRPr="00D4441A">
              <w:rPr>
                <w:rFonts w:cs="Arial"/>
                <w:lang w:val="en-GB"/>
              </w:rPr>
              <w:t>Kashyyyk</w:t>
            </w:r>
          </w:p>
          <w:p w:rsidR="009A156D" w:rsidRPr="00D4441A" w:rsidRDefault="009A156D" w:rsidP="00A21393">
            <w:pPr>
              <w:rPr>
                <w:rFonts w:cs="Arial"/>
                <w:lang w:val="en-GB"/>
              </w:rPr>
            </w:pPr>
            <w:r w:rsidRPr="00D4441A">
              <w:rPr>
                <w:rFonts w:cs="Arial"/>
                <w:lang w:val="en-GB"/>
              </w:rPr>
              <w:t>Mon Calamari</w:t>
            </w:r>
          </w:p>
          <w:p w:rsidR="009A156D" w:rsidRPr="00D4441A" w:rsidRDefault="009A156D" w:rsidP="00A21393">
            <w:pPr>
              <w:rPr>
                <w:rFonts w:cs="Arial"/>
                <w:lang w:val="en-GB"/>
              </w:rPr>
            </w:pPr>
            <w:r w:rsidRPr="00D4441A">
              <w:rPr>
                <w:rFonts w:cs="Arial"/>
                <w:lang w:val="en-GB"/>
              </w:rPr>
              <w:t>Mustafar</w:t>
            </w:r>
          </w:p>
          <w:p w:rsidR="009A156D" w:rsidRPr="00D4441A" w:rsidRDefault="009A156D" w:rsidP="00A21393">
            <w:pPr>
              <w:rPr>
                <w:rFonts w:cs="Arial"/>
                <w:lang w:val="en-GB"/>
              </w:rPr>
            </w:pPr>
            <w:r w:rsidRPr="00D4441A">
              <w:rPr>
                <w:rFonts w:cs="Arial"/>
                <w:lang w:val="en-GB"/>
              </w:rPr>
              <w:t>Mygeeto</w:t>
            </w:r>
          </w:p>
          <w:p w:rsidR="009A156D" w:rsidRPr="00D4441A" w:rsidRDefault="009A156D" w:rsidP="00A21393">
            <w:pPr>
              <w:rPr>
                <w:rFonts w:cs="Arial"/>
                <w:lang w:val="en-GB"/>
              </w:rPr>
            </w:pPr>
            <w:r w:rsidRPr="00D4441A">
              <w:rPr>
                <w:rFonts w:cs="Arial"/>
                <w:lang w:val="en-GB"/>
              </w:rPr>
              <w:t>Naboo</w:t>
            </w:r>
          </w:p>
          <w:p w:rsidR="009A156D" w:rsidRPr="00A21393" w:rsidRDefault="009A156D" w:rsidP="00A21393">
            <w:pPr>
              <w:rPr>
                <w:rFonts w:cs="Arial"/>
              </w:rPr>
            </w:pPr>
            <w:r w:rsidRPr="00A21393">
              <w:rPr>
                <w:rFonts w:cs="Arial"/>
              </w:rPr>
              <w:t>Polis Massa</w:t>
            </w:r>
          </w:p>
          <w:p w:rsidR="009A156D" w:rsidRPr="00F20D5A" w:rsidRDefault="009A156D" w:rsidP="00A21393">
            <w:pPr>
              <w:rPr>
                <w:rFonts w:cs="Arial"/>
              </w:rPr>
            </w:pPr>
            <w:r w:rsidRPr="00F20D5A">
              <w:rPr>
                <w:rFonts w:cs="Arial"/>
              </w:rPr>
              <w:t>Saleucami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Sternenkreuzer </w:t>
            </w:r>
          </w:p>
          <w:p w:rsidR="009A156D" w:rsidRDefault="009A156D" w:rsidP="00A21393">
            <w:pPr>
              <w:rPr>
                <w:rFonts w:cs="Arial"/>
              </w:rPr>
            </w:pPr>
            <w:r w:rsidRPr="00F63F60">
              <w:rPr>
                <w:rFonts w:cs="Arial"/>
              </w:rPr>
              <w:t>Sternenzerstörer</w:t>
            </w:r>
          </w:p>
          <w:p w:rsidR="009A156D" w:rsidRPr="002E5F43" w:rsidRDefault="009A156D" w:rsidP="00A21393">
            <w:pPr>
              <w:rPr>
                <w:rFonts w:cs="Arial"/>
              </w:rPr>
            </w:pPr>
            <w:r w:rsidRPr="002E5F43">
              <w:rPr>
                <w:rFonts w:cs="Arial"/>
              </w:rPr>
              <w:t>Tatooine: Mos Eisley (</w:t>
            </w:r>
            <w:r w:rsidRPr="002E5F43">
              <w:rPr>
                <w:iCs/>
              </w:rPr>
              <w:t>Chalmuns Cantina</w:t>
            </w:r>
            <w:r w:rsidRPr="002E5F43">
              <w:rPr>
                <w:rFonts w:cs="Arial"/>
              </w:rPr>
              <w:t>), Jabbas Palast</w:t>
            </w:r>
          </w:p>
          <w:p w:rsidR="009A156D" w:rsidRPr="002E5F43" w:rsidRDefault="009A156D" w:rsidP="00A21393">
            <w:pPr>
              <w:rPr>
                <w:rFonts w:cs="Arial"/>
              </w:rPr>
            </w:pPr>
            <w:r w:rsidRPr="002E5F43">
              <w:rPr>
                <w:rFonts w:cs="Arial"/>
              </w:rPr>
              <w:t>TIE-Fighter</w:t>
            </w:r>
          </w:p>
          <w:p w:rsidR="009A156D" w:rsidRPr="00D4441A" w:rsidRDefault="009A156D" w:rsidP="00A21393">
            <w:pPr>
              <w:rPr>
                <w:rFonts w:cs="Arial"/>
              </w:rPr>
            </w:pPr>
            <w:r w:rsidRPr="00D4441A">
              <w:rPr>
                <w:rFonts w:cs="Arial"/>
              </w:rPr>
              <w:t>Todesstern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Todesstern </w:t>
            </w:r>
          </w:p>
          <w:p w:rsidR="009A156D" w:rsidRPr="00D4441A" w:rsidRDefault="009A156D" w:rsidP="00A21393">
            <w:pPr>
              <w:rPr>
                <w:rFonts w:cs="Arial"/>
              </w:rPr>
            </w:pPr>
            <w:r w:rsidRPr="00D4441A">
              <w:rPr>
                <w:rFonts w:cs="Arial"/>
              </w:rPr>
              <w:t>Utapau</w:t>
            </w:r>
          </w:p>
          <w:p w:rsidR="009A156D" w:rsidRPr="00D4441A" w:rsidRDefault="009A156D" w:rsidP="00A21393">
            <w:pPr>
              <w:rPr>
                <w:rFonts w:cs="Arial"/>
              </w:rPr>
            </w:pPr>
            <w:r w:rsidRPr="00D4441A">
              <w:rPr>
                <w:rFonts w:cs="Arial"/>
              </w:rPr>
              <w:t>Waldmond von Endor</w:t>
            </w:r>
          </w:p>
          <w:p w:rsidR="009A156D" w:rsidRPr="00A21393" w:rsidRDefault="009A156D">
            <w:pPr>
              <w:rPr>
                <w:rFonts w:cs="Arial"/>
                <w:lang w:val="en-US"/>
              </w:rPr>
            </w:pPr>
            <w:r w:rsidRPr="00A21393">
              <w:rPr>
                <w:rFonts w:cs="Arial"/>
                <w:lang w:val="en-US"/>
              </w:rPr>
              <w:t xml:space="preserve">X-Wing </w:t>
            </w:r>
          </w:p>
          <w:p w:rsidR="009A156D" w:rsidRDefault="009A156D" w:rsidP="00A21393">
            <w:pPr>
              <w:rPr>
                <w:rFonts w:cs="Arial"/>
                <w:lang w:val="en-US"/>
              </w:rPr>
            </w:pPr>
            <w:r w:rsidRPr="00A21393">
              <w:rPr>
                <w:rFonts w:cs="Arial"/>
                <w:lang w:val="en-US"/>
              </w:rPr>
              <w:t>Yavin IV (Bantuin)</w:t>
            </w:r>
          </w:p>
          <w:p w:rsidR="009A156D" w:rsidRPr="00A21393" w:rsidRDefault="009A156D" w:rsidP="00A21393">
            <w:pPr>
              <w:rPr>
                <w:rFonts w:cs="Arial"/>
                <w:lang w:val="en-US"/>
              </w:rPr>
            </w:pPr>
          </w:p>
          <w:p w:rsidR="009A156D" w:rsidRPr="00B50BF6" w:rsidRDefault="009A156D" w:rsidP="00C9037B">
            <w:pPr>
              <w:rPr>
                <w:rFonts w:cs="Arial"/>
                <w:b/>
                <w:i/>
                <w:u w:val="single"/>
              </w:rPr>
            </w:pPr>
            <w:r w:rsidRPr="00B50BF6">
              <w:rPr>
                <w:rFonts w:cs="Arial"/>
                <w:b/>
                <w:i/>
                <w:u w:val="single"/>
              </w:rPr>
              <w:t>Per Anhalter durch die Galaxis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Alpha Centauri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Antares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Barnards Stern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Barteldan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Beteigeuze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Beteigeuze Fünf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Beteigeuze Sieben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Bethselamin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Brequinda im Forth von Avalars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Damogran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Die längste und verheerendste aller jemals veranstalteten Partys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Eadrax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Erde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Erotikon VI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Froschstern B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Gagrakacka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Golgafrincham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Han Wavel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Herz aus Gold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Krikkit</w:t>
            </w:r>
          </w:p>
          <w:p w:rsidR="009A156D" w:rsidRPr="002E5F43" w:rsidRDefault="009A156D" w:rsidP="00C9037B">
            <w:pPr>
              <w:rPr>
                <w:rFonts w:cs="Arial"/>
              </w:rPr>
            </w:pPr>
            <w:r w:rsidRPr="002E5F43">
              <w:rPr>
                <w:rFonts w:cs="Arial"/>
              </w:rPr>
              <w:t>Lamuella</w:t>
            </w:r>
          </w:p>
          <w:p w:rsidR="009A156D" w:rsidRPr="002E5F43" w:rsidRDefault="009A156D" w:rsidP="00C9037B">
            <w:pPr>
              <w:rPr>
                <w:rFonts w:cs="Arial"/>
              </w:rPr>
            </w:pPr>
            <w:r w:rsidRPr="002E5F43">
              <w:rPr>
                <w:rFonts w:cs="Arial"/>
              </w:rPr>
              <w:t>Magrathea</w:t>
            </w:r>
          </w:p>
          <w:p w:rsidR="009A156D" w:rsidRPr="002E5F43" w:rsidRDefault="009A156D" w:rsidP="00C9037B">
            <w:pPr>
              <w:rPr>
                <w:rFonts w:cs="Arial"/>
              </w:rPr>
            </w:pPr>
            <w:r w:rsidRPr="002E5F43">
              <w:rPr>
                <w:rFonts w:cs="Arial"/>
              </w:rPr>
              <w:t>Maximegalon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Milliways (das Restaurant am Ende des Universums)</w:t>
            </w:r>
          </w:p>
          <w:p w:rsidR="009A156D" w:rsidRPr="002E5F43" w:rsidRDefault="009A156D" w:rsidP="00C9037B">
            <w:pPr>
              <w:rPr>
                <w:rFonts w:cs="Arial"/>
              </w:rPr>
            </w:pPr>
            <w:r w:rsidRPr="002E5F43">
              <w:rPr>
                <w:rFonts w:cs="Arial"/>
              </w:rPr>
              <w:t>Oglarun</w:t>
            </w:r>
          </w:p>
          <w:p w:rsidR="009A156D" w:rsidRPr="002E5F43" w:rsidRDefault="009A156D" w:rsidP="00C9037B">
            <w:pPr>
              <w:rPr>
                <w:rFonts w:cs="Arial"/>
              </w:rPr>
            </w:pPr>
            <w:r w:rsidRPr="002E5F43">
              <w:rPr>
                <w:rFonts w:cs="Arial"/>
              </w:rPr>
              <w:t>Preliumtarn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Reich-des-Königs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Rupert oder auch Persephone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Saqua Pilia Hensha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Squornshöllisch Zeta</w:t>
            </w:r>
          </w:p>
          <w:p w:rsidR="009A156D" w:rsidRPr="002E5F43" w:rsidRDefault="009A156D" w:rsidP="00C9037B">
            <w:pPr>
              <w:rPr>
                <w:rFonts w:cs="Arial"/>
              </w:rPr>
            </w:pPr>
            <w:r w:rsidRPr="002E5F43">
              <w:rPr>
                <w:rFonts w:cs="Arial"/>
              </w:rPr>
              <w:t>Stavromula Beta</w:t>
            </w:r>
          </w:p>
          <w:p w:rsidR="009A156D" w:rsidRPr="00B50BF6" w:rsidRDefault="009A156D" w:rsidP="00C9037B">
            <w:pPr>
              <w:rPr>
                <w:rFonts w:cs="Arial"/>
                <w:lang w:val="en-GB"/>
              </w:rPr>
            </w:pPr>
            <w:r w:rsidRPr="00B50BF6">
              <w:rPr>
                <w:rFonts w:cs="Arial"/>
                <w:lang w:val="en-GB"/>
              </w:rPr>
              <w:t>Ursa Minor Beta</w:t>
            </w:r>
          </w:p>
          <w:p w:rsidR="009A156D" w:rsidRPr="00B50BF6" w:rsidRDefault="009A156D" w:rsidP="00C9037B">
            <w:pPr>
              <w:rPr>
                <w:rFonts w:cs="Arial"/>
                <w:lang w:val="en-GB"/>
              </w:rPr>
            </w:pPr>
            <w:r w:rsidRPr="00B50BF6">
              <w:rPr>
                <w:rFonts w:cs="Arial"/>
                <w:lang w:val="en-GB"/>
              </w:rPr>
              <w:t>Viltvodl VI</w:t>
            </w:r>
          </w:p>
          <w:p w:rsidR="009A156D" w:rsidRPr="002E5F43" w:rsidRDefault="009A156D" w:rsidP="00C9037B">
            <w:pPr>
              <w:rPr>
                <w:rFonts w:cs="Arial"/>
                <w:lang w:val="en-US"/>
              </w:rPr>
            </w:pPr>
            <w:r w:rsidRPr="002E5F43">
              <w:rPr>
                <w:rFonts w:cs="Arial"/>
                <w:lang w:val="en-US"/>
              </w:rPr>
              <w:t>Vississitus III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Vogonische Bauflotte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Vogsphere</w:t>
            </w:r>
          </w:p>
          <w:p w:rsidR="009A156D" w:rsidRPr="00B50BF6" w:rsidRDefault="009A156D" w:rsidP="00C9037B">
            <w:pPr>
              <w:rPr>
                <w:rFonts w:cs="Arial"/>
              </w:rPr>
            </w:pPr>
            <w:r w:rsidRPr="00B50BF6">
              <w:rPr>
                <w:rFonts w:cs="Arial"/>
              </w:rPr>
              <w:t>WassIssn</w:t>
            </w:r>
          </w:p>
          <w:p w:rsidR="009A156D" w:rsidRPr="002E5F43" w:rsidRDefault="009A156D" w:rsidP="00C9037B">
            <w:pPr>
              <w:rPr>
                <w:rFonts w:cs="Arial"/>
              </w:rPr>
            </w:pPr>
            <w:r w:rsidRPr="002E5F43">
              <w:rPr>
                <w:rFonts w:cs="Arial"/>
              </w:rPr>
              <w:t>Ysolldins</w:t>
            </w:r>
          </w:p>
          <w:p w:rsidR="009A156D" w:rsidRPr="002E5F43" w:rsidRDefault="009A156D" w:rsidP="00C9037B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Sonstiges: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Dimensionsloch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Hyperraum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Raumgleiter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Raumschiff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Raumstation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Zeitreise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Laserkanone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Laserschwert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Lichtgeschwindigkeit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Photonen-Torpedo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Schutzschild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Schwerelosigkeit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Warp-Antrieb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Warp-Geschwindigkeit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beamen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spacig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2E5F43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Default="009A156D">
            <w:pPr>
              <w:ind w:left="294"/>
              <w:rPr>
                <w:rFonts w:cs="Arial"/>
              </w:rPr>
            </w:pPr>
          </w:p>
          <w:p w:rsidR="009A156D" w:rsidRPr="002E5F43" w:rsidRDefault="009A156D">
            <w:pPr>
              <w:ind w:left="294"/>
              <w:rPr>
                <w:rFonts w:cs="Arial"/>
                <w:b/>
                <w:i/>
                <w:iCs/>
              </w:rPr>
            </w:pPr>
            <w:r w:rsidRPr="002E5F43">
              <w:rPr>
                <w:rFonts w:cs="Arial"/>
                <w:b/>
                <w:i/>
                <w:iCs/>
              </w:rPr>
              <w:t>Raumschiff Enterprise:</w:t>
            </w:r>
          </w:p>
          <w:p w:rsidR="009A156D" w:rsidRPr="002E5F43" w:rsidRDefault="009A156D" w:rsidP="00EC7BD2">
            <w:pPr>
              <w:ind w:left="708"/>
              <w:rPr>
                <w:rFonts w:cs="Arial"/>
              </w:rPr>
            </w:pPr>
            <w:r w:rsidRPr="002E5F43">
              <w:rPr>
                <w:rFonts w:cs="Arial"/>
              </w:rPr>
              <w:t xml:space="preserve">Beam me up, Scotty! </w:t>
            </w:r>
          </w:p>
          <w:p w:rsidR="009A156D" w:rsidRPr="002E5F43" w:rsidRDefault="009A156D" w:rsidP="00EC7BD2">
            <w:pPr>
              <w:ind w:left="708"/>
              <w:rPr>
                <w:rFonts w:cs="Arial"/>
              </w:rPr>
            </w:pPr>
            <w:r w:rsidRPr="002E5F43">
              <w:rPr>
                <w:rFonts w:cs="Arial"/>
              </w:rPr>
              <w:t>Faszinierend!</w:t>
            </w:r>
          </w:p>
          <w:p w:rsidR="009A156D" w:rsidRPr="002E5F43" w:rsidRDefault="009A156D">
            <w:pPr>
              <w:rPr>
                <w:rFonts w:cs="Arial"/>
              </w:rPr>
            </w:pPr>
          </w:p>
          <w:p w:rsidR="009A156D" w:rsidRPr="00EC7BD2" w:rsidRDefault="009A156D" w:rsidP="00EC7BD2">
            <w:pPr>
              <w:ind w:left="425"/>
              <w:rPr>
                <w:rFonts w:cs="Arial"/>
                <w:b/>
                <w:i/>
              </w:rPr>
            </w:pPr>
            <w:r w:rsidRPr="00EC7BD2">
              <w:rPr>
                <w:rFonts w:cs="Arial"/>
                <w:b/>
                <w:i/>
              </w:rPr>
              <w:t>Star Wars</w:t>
            </w:r>
          </w:p>
          <w:p w:rsidR="009A156D" w:rsidRPr="00EC7BD2" w:rsidRDefault="009A156D" w:rsidP="00EC7BD2">
            <w:pPr>
              <w:ind w:left="708"/>
              <w:rPr>
                <w:rFonts w:cs="Arial"/>
              </w:rPr>
            </w:pPr>
            <w:r w:rsidRPr="00EC7BD2">
              <w:rPr>
                <w:rFonts w:cs="Arial"/>
              </w:rPr>
              <w:t>Das sind nicht die Droiden, die Ihr sucht.</w:t>
            </w:r>
          </w:p>
          <w:p w:rsidR="009A156D" w:rsidRPr="00EC7BD2" w:rsidRDefault="009A156D" w:rsidP="00EC7BD2">
            <w:pPr>
              <w:ind w:left="708"/>
              <w:rPr>
                <w:rFonts w:cs="Arial"/>
              </w:rPr>
            </w:pPr>
            <w:r w:rsidRPr="00EC7BD2">
              <w:rPr>
                <w:rFonts w:cs="Arial"/>
              </w:rPr>
              <w:t>Erforsche Deine Gefühle.</w:t>
            </w:r>
          </w:p>
          <w:p w:rsidR="009A156D" w:rsidRPr="00EC7BD2" w:rsidRDefault="009A156D" w:rsidP="00EC7BD2">
            <w:pPr>
              <w:ind w:left="708"/>
              <w:rPr>
                <w:rFonts w:cs="Arial"/>
              </w:rPr>
            </w:pPr>
            <w:r w:rsidRPr="00EC7BD2">
              <w:rPr>
                <w:rFonts w:cs="Arial"/>
              </w:rPr>
              <w:t>Ich bin Dein Vater</w:t>
            </w:r>
            <w:r>
              <w:rPr>
                <w:rFonts w:cs="Arial"/>
              </w:rPr>
              <w:t>, Luke</w:t>
            </w:r>
            <w:r w:rsidRPr="00EC7BD2">
              <w:rPr>
                <w:rFonts w:cs="Arial"/>
              </w:rPr>
              <w:t>.</w:t>
            </w:r>
          </w:p>
          <w:p w:rsidR="009A156D" w:rsidRPr="00EC7BD2" w:rsidRDefault="009A156D" w:rsidP="00EC7BD2">
            <w:pPr>
              <w:ind w:left="708"/>
              <w:rPr>
                <w:rFonts w:cs="Arial"/>
              </w:rPr>
            </w:pPr>
            <w:r w:rsidRPr="00EC7BD2">
              <w:rPr>
                <w:rFonts w:cs="Arial"/>
              </w:rPr>
              <w:t>Möge die Macht mit Dir sein!</w:t>
            </w:r>
          </w:p>
          <w:p w:rsidR="009A156D" w:rsidRPr="00EC7BD2" w:rsidRDefault="009A156D" w:rsidP="00EC7BD2">
            <w:pPr>
              <w:ind w:left="708"/>
              <w:rPr>
                <w:rFonts w:cs="Arial"/>
              </w:rPr>
            </w:pPr>
            <w:r w:rsidRPr="00EC7BD2">
              <w:rPr>
                <w:rFonts w:cs="Arial"/>
              </w:rPr>
              <w:t>So klein und schon bei den Sturmtruppen?</w:t>
            </w:r>
          </w:p>
          <w:p w:rsidR="009A156D" w:rsidRPr="002E5F43" w:rsidRDefault="009A156D" w:rsidP="00EC7BD2">
            <w:pPr>
              <w:ind w:left="708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4D197F">
      <w:pPr>
        <w:pStyle w:val="Heading3"/>
      </w:pPr>
      <w:bookmarkStart w:id="119" w:name="_Toc295383027"/>
      <w:r w:rsidRPr="00151A10">
        <w:t>Superhelden und Superschurken</w:t>
      </w:r>
      <w:bookmarkEnd w:id="119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2E5F43" w:rsidRDefault="009A156D">
            <w:pPr>
              <w:rPr>
                <w:rFonts w:cs="Arial"/>
                <w:b/>
                <w:bCs/>
                <w:iCs/>
                <w:lang w:val="en-US"/>
              </w:rPr>
            </w:pPr>
            <w:r w:rsidRPr="002E5F43">
              <w:rPr>
                <w:rFonts w:cs="Arial"/>
                <w:b/>
                <w:bCs/>
                <w:iCs/>
                <w:lang w:val="en-US"/>
              </w:rPr>
              <w:t>Personen:</w:t>
            </w:r>
          </w:p>
          <w:p w:rsidR="009A156D" w:rsidRPr="002E5F43" w:rsidRDefault="009A156D">
            <w:pPr>
              <w:rPr>
                <w:rFonts w:cs="Arial"/>
                <w:lang w:val="en-US"/>
              </w:rPr>
            </w:pPr>
          </w:p>
          <w:p w:rsidR="009A156D" w:rsidRPr="005512C4" w:rsidRDefault="009A156D" w:rsidP="005512C4">
            <w:pPr>
              <w:rPr>
                <w:rFonts w:cs="Arial"/>
                <w:i/>
                <w:u w:val="single"/>
                <w:lang w:val="en-US"/>
              </w:rPr>
            </w:pPr>
            <w:r w:rsidRPr="005512C4">
              <w:rPr>
                <w:rFonts w:cs="Arial"/>
                <w:b/>
                <w:i/>
                <w:u w:val="single"/>
                <w:lang w:val="en-US"/>
              </w:rPr>
              <w:t>Batman</w:t>
            </w:r>
            <w:r w:rsidRPr="005512C4">
              <w:rPr>
                <w:rFonts w:cs="Arial"/>
                <w:i/>
                <w:u w:val="single"/>
                <w:lang w:val="en-US"/>
              </w:rPr>
              <w:t xml:space="preserve">: </w:t>
            </w:r>
          </w:p>
          <w:p w:rsidR="009A156D" w:rsidRPr="00F20D5A" w:rsidRDefault="009A156D" w:rsidP="001815BF">
            <w:pPr>
              <w:rPr>
                <w:rFonts w:cs="Arial"/>
                <w:lang w:val="en-GB"/>
              </w:rPr>
            </w:pPr>
            <w:r w:rsidRPr="00F20D5A">
              <w:rPr>
                <w:rFonts w:cs="Arial"/>
                <w:lang w:val="en-GB"/>
              </w:rPr>
              <w:t>Alfred</w:t>
            </w:r>
          </w:p>
          <w:p w:rsidR="009A156D" w:rsidRPr="005512C4" w:rsidRDefault="009A156D" w:rsidP="005512C4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Bruce Wayne (</w:t>
            </w:r>
            <w:r w:rsidRPr="005512C4">
              <w:rPr>
                <w:rFonts w:cs="Arial"/>
                <w:lang w:val="en-US"/>
              </w:rPr>
              <w:t>Batman</w:t>
            </w:r>
            <w:r>
              <w:rPr>
                <w:rFonts w:cs="Arial"/>
                <w:lang w:val="en-US"/>
              </w:rPr>
              <w:t>)</w:t>
            </w:r>
            <w:r w:rsidRPr="005512C4">
              <w:rPr>
                <w:rFonts w:cs="Arial"/>
                <w:lang w:val="en-US"/>
              </w:rPr>
              <w:t xml:space="preserve"> </w:t>
            </w:r>
          </w:p>
          <w:p w:rsidR="009A156D" w:rsidRPr="002E5F43" w:rsidRDefault="009A156D" w:rsidP="005512C4">
            <w:pPr>
              <w:rPr>
                <w:rFonts w:cs="Arial"/>
              </w:rPr>
            </w:pPr>
            <w:r w:rsidRPr="002E5F43">
              <w:rPr>
                <w:rFonts w:cs="Arial"/>
              </w:rPr>
              <w:t xml:space="preserve">Catwoman </w:t>
            </w:r>
          </w:p>
          <w:p w:rsidR="009A156D" w:rsidRDefault="009A156D" w:rsidP="005512C4">
            <w:pPr>
              <w:rPr>
                <w:rFonts w:cs="Arial"/>
              </w:rPr>
            </w:pPr>
            <w:r w:rsidRPr="003B7E4E">
              <w:rPr>
                <w:rFonts w:cs="Arial"/>
              </w:rPr>
              <w:t>Commissioner</w:t>
            </w:r>
            <w:r>
              <w:rPr>
                <w:rFonts w:cs="Arial"/>
              </w:rPr>
              <w:t xml:space="preserve"> Gordon</w:t>
            </w:r>
          </w:p>
          <w:p w:rsidR="009A156D" w:rsidRDefault="009A156D" w:rsidP="005512C4">
            <w:pPr>
              <w:rPr>
                <w:rFonts w:cs="Arial"/>
              </w:rPr>
            </w:pPr>
            <w:r>
              <w:rPr>
                <w:rFonts w:cs="Arial"/>
              </w:rPr>
              <w:t>der Joker</w:t>
            </w:r>
          </w:p>
          <w:p w:rsidR="009A156D" w:rsidRDefault="009A156D" w:rsidP="005512C4">
            <w:pPr>
              <w:rPr>
                <w:rFonts w:cs="Arial"/>
              </w:rPr>
            </w:pPr>
            <w:r>
              <w:rPr>
                <w:rFonts w:cs="Arial"/>
              </w:rPr>
              <w:t>der Pinguin</w:t>
            </w:r>
          </w:p>
          <w:p w:rsidR="009A156D" w:rsidRDefault="009A156D" w:rsidP="005512C4">
            <w:pPr>
              <w:rPr>
                <w:rFonts w:cs="Arial"/>
              </w:rPr>
            </w:pPr>
            <w:r>
              <w:rPr>
                <w:rFonts w:cs="Arial"/>
              </w:rPr>
              <w:t>der Riddler</w:t>
            </w:r>
          </w:p>
          <w:p w:rsidR="009A156D" w:rsidRPr="00022B36" w:rsidRDefault="009A156D" w:rsidP="001815BF">
            <w:pPr>
              <w:rPr>
                <w:rFonts w:cs="Arial"/>
              </w:rPr>
            </w:pPr>
            <w:r w:rsidRPr="00022B36">
              <w:rPr>
                <w:rFonts w:cs="Arial"/>
              </w:rPr>
              <w:t>Robin</w:t>
            </w:r>
          </w:p>
          <w:p w:rsidR="009A156D" w:rsidRPr="00022B36" w:rsidRDefault="009A156D" w:rsidP="005512C4">
            <w:pPr>
              <w:rPr>
                <w:rFonts w:cs="Arial"/>
              </w:rPr>
            </w:pPr>
          </w:p>
          <w:p w:rsidR="009A156D" w:rsidRPr="002E5F43" w:rsidRDefault="009A156D" w:rsidP="005512C4">
            <w:pPr>
              <w:rPr>
                <w:rFonts w:cs="Arial"/>
                <w:b/>
                <w:i/>
                <w:u w:val="single"/>
              </w:rPr>
            </w:pPr>
            <w:r w:rsidRPr="002E5F43">
              <w:rPr>
                <w:rFonts w:cs="Arial"/>
                <w:b/>
                <w:i/>
                <w:u w:val="single"/>
              </w:rPr>
              <w:t xml:space="preserve">Spiderman: </w:t>
            </w:r>
          </w:p>
          <w:p w:rsidR="009A156D" w:rsidRDefault="009A156D" w:rsidP="005512C4">
            <w:pPr>
              <w:rPr>
                <w:rFonts w:cs="Arial"/>
              </w:rPr>
            </w:pPr>
            <w:r>
              <w:rPr>
                <w:rFonts w:cs="Arial"/>
              </w:rPr>
              <w:t>der grüne Kobold</w:t>
            </w:r>
          </w:p>
          <w:p w:rsidR="009A156D" w:rsidRPr="002E5F43" w:rsidRDefault="009A156D" w:rsidP="005512C4">
            <w:pPr>
              <w:rPr>
                <w:rFonts w:cs="Arial"/>
                <w:lang w:val="en-US"/>
              </w:rPr>
            </w:pPr>
            <w:r w:rsidRPr="002E5F43">
              <w:rPr>
                <w:rFonts w:cs="Arial"/>
                <w:lang w:val="en-US"/>
              </w:rPr>
              <w:t>Dr. Octavius</w:t>
            </w:r>
          </w:p>
          <w:p w:rsidR="009A156D" w:rsidRPr="002E5F43" w:rsidRDefault="009A156D" w:rsidP="005512C4">
            <w:pPr>
              <w:rPr>
                <w:rFonts w:cs="Arial"/>
                <w:lang w:val="en-US"/>
              </w:rPr>
            </w:pPr>
            <w:r w:rsidRPr="002E5F43">
              <w:rPr>
                <w:rFonts w:cs="Arial"/>
                <w:lang w:val="en-US"/>
              </w:rPr>
              <w:t>Jerome J.Jamison (Herausgeber Daily Bugle)</w:t>
            </w:r>
          </w:p>
          <w:p w:rsidR="009A156D" w:rsidRPr="00022B36" w:rsidRDefault="009A156D" w:rsidP="005512C4">
            <w:pPr>
              <w:rPr>
                <w:rFonts w:cs="Arial"/>
                <w:lang w:val="en-US"/>
              </w:rPr>
            </w:pPr>
            <w:r w:rsidRPr="00022B36">
              <w:rPr>
                <w:rFonts w:cs="Arial"/>
                <w:lang w:val="en-US"/>
              </w:rPr>
              <w:t>Mary Jane Watson</w:t>
            </w:r>
          </w:p>
          <w:p w:rsidR="009A156D" w:rsidRPr="00022B36" w:rsidRDefault="009A156D" w:rsidP="005512C4">
            <w:pPr>
              <w:rPr>
                <w:rFonts w:cs="Arial"/>
                <w:lang w:val="en-US"/>
              </w:rPr>
            </w:pPr>
            <w:r w:rsidRPr="00022B36">
              <w:rPr>
                <w:rFonts w:cs="Arial"/>
                <w:lang w:val="en-US"/>
              </w:rPr>
              <w:t xml:space="preserve">Peter Parker (Spiderman) </w:t>
            </w:r>
          </w:p>
          <w:p w:rsidR="009A156D" w:rsidRPr="00022B36" w:rsidRDefault="009A156D" w:rsidP="005512C4">
            <w:pPr>
              <w:rPr>
                <w:rFonts w:cs="Arial"/>
                <w:lang w:val="en-US"/>
              </w:rPr>
            </w:pPr>
          </w:p>
          <w:p w:rsidR="009A156D" w:rsidRPr="005512C4" w:rsidRDefault="009A156D" w:rsidP="005512C4">
            <w:pPr>
              <w:rPr>
                <w:rFonts w:cs="Arial"/>
                <w:b/>
                <w:i/>
                <w:u w:val="single"/>
                <w:lang w:val="en-US"/>
              </w:rPr>
            </w:pPr>
            <w:r w:rsidRPr="005512C4">
              <w:rPr>
                <w:rFonts w:cs="Arial"/>
                <w:b/>
                <w:i/>
                <w:u w:val="single"/>
                <w:lang w:val="en-US"/>
              </w:rPr>
              <w:t xml:space="preserve">Superman: </w:t>
            </w:r>
          </w:p>
          <w:p w:rsidR="009A156D" w:rsidRPr="00022B36" w:rsidRDefault="009A156D" w:rsidP="005512C4">
            <w:pPr>
              <w:rPr>
                <w:rFonts w:cs="Arial"/>
                <w:lang w:val="en-US"/>
              </w:rPr>
            </w:pPr>
            <w:r w:rsidRPr="00022B36">
              <w:rPr>
                <w:rFonts w:cs="Arial"/>
                <w:lang w:val="en-US"/>
              </w:rPr>
              <w:t xml:space="preserve">Clark Kent (Superman) </w:t>
            </w:r>
          </w:p>
          <w:p w:rsidR="009A156D" w:rsidRPr="00022B36" w:rsidRDefault="009A156D" w:rsidP="005512C4">
            <w:pPr>
              <w:rPr>
                <w:rFonts w:cs="Arial"/>
              </w:rPr>
            </w:pPr>
            <w:r w:rsidRPr="00022B36">
              <w:rPr>
                <w:rFonts w:cs="Arial"/>
              </w:rPr>
              <w:t>Daily Planet</w:t>
            </w:r>
          </w:p>
          <w:p w:rsidR="009A156D" w:rsidRDefault="009A156D" w:rsidP="005512C4">
            <w:pPr>
              <w:rPr>
                <w:rFonts w:cs="Arial"/>
              </w:rPr>
            </w:pPr>
            <w:r>
              <w:rPr>
                <w:rFonts w:cs="Arial"/>
              </w:rPr>
              <w:t>der Stählerne</w:t>
            </w:r>
          </w:p>
          <w:p w:rsidR="009A156D" w:rsidRDefault="009A156D" w:rsidP="005512C4">
            <w:pPr>
              <w:rPr>
                <w:rFonts w:cs="Arial"/>
              </w:rPr>
            </w:pPr>
            <w:r>
              <w:rPr>
                <w:rFonts w:cs="Arial"/>
              </w:rPr>
              <w:t>Festung der Einsamkeit</w:t>
            </w:r>
          </w:p>
          <w:p w:rsidR="009A156D" w:rsidRPr="002E5F43" w:rsidRDefault="009A156D" w:rsidP="005512C4">
            <w:pPr>
              <w:rPr>
                <w:rFonts w:cs="Arial"/>
              </w:rPr>
            </w:pPr>
            <w:r w:rsidRPr="002E5F43">
              <w:rPr>
                <w:rFonts w:cs="Arial"/>
              </w:rPr>
              <w:t>Jimmi Olsen</w:t>
            </w:r>
          </w:p>
          <w:p w:rsidR="009A156D" w:rsidRPr="002E5F43" w:rsidRDefault="009A156D" w:rsidP="005512C4">
            <w:pPr>
              <w:rPr>
                <w:rFonts w:cs="Arial"/>
              </w:rPr>
            </w:pPr>
            <w:r w:rsidRPr="002E5F43">
              <w:rPr>
                <w:rFonts w:cs="Arial"/>
              </w:rPr>
              <w:t>Lois Lane</w:t>
            </w:r>
          </w:p>
          <w:p w:rsidR="009A156D" w:rsidRDefault="009A156D" w:rsidP="005512C4">
            <w:pPr>
              <w:rPr>
                <w:rFonts w:cs="Arial"/>
              </w:rPr>
            </w:pPr>
            <w:r>
              <w:rPr>
                <w:rFonts w:cs="Arial"/>
              </w:rPr>
              <w:t>Metropolis</w:t>
            </w:r>
          </w:p>
          <w:p w:rsidR="009A156D" w:rsidRDefault="009A156D" w:rsidP="005512C4">
            <w:pPr>
              <w:rPr>
                <w:rFonts w:cs="Arial"/>
              </w:rPr>
            </w:pPr>
            <w:r>
              <w:rPr>
                <w:rFonts w:cs="Arial"/>
              </w:rPr>
              <w:t>Smallville</w:t>
            </w:r>
          </w:p>
          <w:p w:rsidR="009A156D" w:rsidRPr="005512C4" w:rsidRDefault="009A156D" w:rsidP="005512C4">
            <w:pPr>
              <w:rPr>
                <w:rFonts w:cs="Arial"/>
              </w:rPr>
            </w:pPr>
          </w:p>
          <w:p w:rsidR="009A156D" w:rsidRPr="005512C4" w:rsidRDefault="009A156D" w:rsidP="005512C4">
            <w:pPr>
              <w:rPr>
                <w:rFonts w:cs="Arial"/>
                <w:b/>
                <w:i/>
                <w:u w:val="single"/>
              </w:rPr>
            </w:pPr>
            <w:r w:rsidRPr="005512C4">
              <w:rPr>
                <w:rFonts w:cs="Arial"/>
                <w:b/>
                <w:i/>
                <w:u w:val="single"/>
              </w:rPr>
              <w:t xml:space="preserve">Die fantastischen Vier: </w:t>
            </w:r>
          </w:p>
          <w:p w:rsidR="009A156D" w:rsidRDefault="009A156D" w:rsidP="00022B36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Baxter Building</w:t>
            </w:r>
          </w:p>
          <w:p w:rsidR="009A156D" w:rsidRDefault="009A156D" w:rsidP="00022B36">
            <w:pPr>
              <w:rPr>
                <w:rFonts w:cs="Arial"/>
                <w:lang w:val="en-GB"/>
              </w:rPr>
            </w:pPr>
            <w:r w:rsidRPr="00D677FE">
              <w:rPr>
                <w:rFonts w:cs="Arial"/>
                <w:lang w:val="en-GB"/>
              </w:rPr>
              <w:t>Ben Grimm (Thing)</w:t>
            </w:r>
          </w:p>
          <w:p w:rsidR="009A156D" w:rsidRDefault="009A156D" w:rsidP="00022B36">
            <w:pPr>
              <w:rPr>
                <w:rFonts w:cs="Arial"/>
                <w:lang w:val="en-GB"/>
              </w:rPr>
            </w:pPr>
            <w:r w:rsidRPr="00D677FE">
              <w:rPr>
                <w:rFonts w:cs="Arial"/>
                <w:lang w:val="en-GB"/>
              </w:rPr>
              <w:t>Johnny Storm (Torch)</w:t>
            </w:r>
          </w:p>
          <w:p w:rsidR="009A156D" w:rsidRDefault="009A156D" w:rsidP="00022B36">
            <w:pPr>
              <w:rPr>
                <w:rFonts w:cs="Arial"/>
                <w:lang w:val="en-GB"/>
              </w:rPr>
            </w:pPr>
            <w:r w:rsidRPr="00D677FE">
              <w:rPr>
                <w:rFonts w:cs="Arial"/>
                <w:lang w:val="en-GB"/>
              </w:rPr>
              <w:t>Professor Reed Richards (Stretch)</w:t>
            </w:r>
          </w:p>
          <w:p w:rsidR="009A156D" w:rsidRDefault="009A156D" w:rsidP="00022B36">
            <w:pPr>
              <w:rPr>
                <w:rFonts w:cs="Arial"/>
                <w:lang w:val="en-GB"/>
              </w:rPr>
            </w:pPr>
            <w:r w:rsidRPr="00D677FE">
              <w:rPr>
                <w:rFonts w:cs="Arial"/>
                <w:lang w:val="en-GB"/>
              </w:rPr>
              <w:t>Silver Surfer</w:t>
            </w:r>
          </w:p>
          <w:p w:rsidR="009A156D" w:rsidRDefault="009A156D" w:rsidP="00022B36">
            <w:pPr>
              <w:rPr>
                <w:rFonts w:cs="Arial"/>
                <w:lang w:val="en-GB"/>
              </w:rPr>
            </w:pPr>
            <w:r w:rsidRPr="00D677FE">
              <w:rPr>
                <w:rFonts w:cs="Arial"/>
                <w:lang w:val="en-GB"/>
              </w:rPr>
              <w:t>Susan Storm (</w:t>
            </w:r>
            <w:r>
              <w:rPr>
                <w:rFonts w:cs="Arial"/>
                <w:lang w:val="en-GB"/>
              </w:rPr>
              <w:t>Invisible Girl</w:t>
            </w:r>
            <w:r w:rsidRPr="00D677FE">
              <w:rPr>
                <w:rFonts w:cs="Arial"/>
                <w:lang w:val="en-GB"/>
              </w:rPr>
              <w:t>)</w:t>
            </w:r>
          </w:p>
          <w:p w:rsidR="009A156D" w:rsidRPr="00022B36" w:rsidRDefault="009A156D">
            <w:pPr>
              <w:rPr>
                <w:rFonts w:cs="Arial"/>
                <w:lang w:val="en-US"/>
              </w:rPr>
            </w:pPr>
          </w:p>
          <w:p w:rsidR="009A156D" w:rsidRPr="002E5F43" w:rsidRDefault="009A156D">
            <w:pPr>
              <w:rPr>
                <w:rFonts w:cs="Arial"/>
                <w:b/>
                <w:i/>
                <w:u w:val="single"/>
              </w:rPr>
            </w:pPr>
            <w:r w:rsidRPr="002E5F43">
              <w:rPr>
                <w:rFonts w:cs="Arial"/>
                <w:b/>
                <w:i/>
                <w:u w:val="single"/>
              </w:rPr>
              <w:t>Sonstige: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Bösewicht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Captain Amerika </w:t>
            </w:r>
          </w:p>
          <w:p w:rsidR="009A156D" w:rsidRDefault="009A156D" w:rsidP="001815BF">
            <w:pPr>
              <w:rPr>
                <w:rFonts w:cs="Arial"/>
              </w:rPr>
            </w:pPr>
            <w:r>
              <w:rPr>
                <w:rFonts w:cs="Arial"/>
              </w:rPr>
              <w:t>der rote Blitz</w:t>
            </w:r>
          </w:p>
          <w:p w:rsidR="009A156D" w:rsidRDefault="009A156D" w:rsidP="001815BF">
            <w:pPr>
              <w:rPr>
                <w:rFonts w:cs="Arial"/>
              </w:rPr>
            </w:pPr>
            <w:r>
              <w:rPr>
                <w:rFonts w:cs="Arial"/>
              </w:rPr>
              <w:t>die grüne Laterne</w:t>
            </w:r>
          </w:p>
          <w:p w:rsidR="009A156D" w:rsidRPr="00F63F60" w:rsidRDefault="009A156D" w:rsidP="001815BF">
            <w:pPr>
              <w:rPr>
                <w:rFonts w:cs="Arial"/>
              </w:rPr>
            </w:pPr>
            <w:r>
              <w:rPr>
                <w:rFonts w:cs="Arial"/>
              </w:rPr>
              <w:t>Hancock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Held der Arbeit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Held des Tages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Hellboy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Herkules </w:t>
            </w:r>
          </w:p>
          <w:p w:rsidR="009A156D" w:rsidRPr="00151A10" w:rsidRDefault="009A156D">
            <w:pPr>
              <w:rPr>
                <w:rFonts w:cs="Arial"/>
                <w:lang w:val="en-GB"/>
              </w:rPr>
            </w:pPr>
            <w:r w:rsidRPr="00151A10">
              <w:rPr>
                <w:rFonts w:cs="Arial"/>
                <w:lang w:val="en-GB"/>
              </w:rPr>
              <w:t xml:space="preserve">Hulk </w:t>
            </w:r>
          </w:p>
          <w:p w:rsidR="009A156D" w:rsidRDefault="009A156D" w:rsidP="001815BF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The Incredibles</w:t>
            </w:r>
          </w:p>
          <w:p w:rsidR="009A156D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Weiberheld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Wonder Woman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Heldenmut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Heldentat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Heldentum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Herkulesaufgabe </w:t>
            </w:r>
          </w:p>
          <w:p w:rsidR="009A156D" w:rsidRPr="00151A10" w:rsidRDefault="009A156D" w:rsidP="00D4385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Röntgenblick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Superkräfte </w:t>
            </w:r>
          </w:p>
          <w:p w:rsidR="009A156D" w:rsidRPr="00151A10" w:rsidRDefault="009A156D" w:rsidP="00D43853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den Held spielen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einsetzen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hervortun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furchtlos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hartnäckig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heldenhaft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heldisch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heroisch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übermenschlich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unerschütterlich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wagemutig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Die Helden sind müde!</w:t>
            </w:r>
          </w:p>
          <w:p w:rsidR="009A156D" w:rsidRPr="00151A10" w:rsidRDefault="009A156D">
            <w:pPr>
              <w:ind w:left="294"/>
              <w:rPr>
                <w:rFonts w:cs="Arial"/>
                <w:bCs/>
                <w:iCs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 xml:space="preserve">jemand </w:t>
            </w:r>
            <w:r w:rsidRPr="00151A10">
              <w:rPr>
                <w:rFonts w:cs="Arial"/>
              </w:rPr>
              <w:t>...</w:t>
            </w:r>
          </w:p>
          <w:p w:rsidR="009A156D" w:rsidRPr="00151A10" w:rsidRDefault="009A156D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 xml:space="preserve">... </w:t>
            </w:r>
            <w:r w:rsidRPr="00151A10">
              <w:rPr>
                <w:rFonts w:cs="Arial"/>
                <w:bCs/>
                <w:iCs/>
              </w:rPr>
              <w:t>ist der Held in / von etwas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kein Held in etwas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den Helden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riskiert Kopf und Kragen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wächst über sich hinaus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Für einen Kammerdiener gibt es keine Helden.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4D197F">
      <w:pPr>
        <w:pStyle w:val="Heading3"/>
      </w:pPr>
      <w:bookmarkStart w:id="120" w:name="_Toc295383028"/>
      <w:r w:rsidRPr="00151A10">
        <w:t>Grusel und Horror</w:t>
      </w:r>
      <w:bookmarkEnd w:id="120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Schrecken vom Amazonas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Unsichtbare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weiße Hai </w:t>
            </w:r>
          </w:p>
          <w:p w:rsidR="009A156D" w:rsidRPr="00151A10" w:rsidRDefault="009A156D" w:rsidP="00495F3A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 Armee der Finsternis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Dracula </w:t>
            </w:r>
          </w:p>
          <w:p w:rsidR="009A156D" w:rsidRPr="00151A10" w:rsidRDefault="009A156D">
            <w:pPr>
              <w:rPr>
                <w:rFonts w:cs="Arial"/>
                <w:lang w:val="en-US"/>
              </w:rPr>
            </w:pPr>
            <w:r w:rsidRPr="00151A10">
              <w:rPr>
                <w:rFonts w:cs="Arial"/>
                <w:lang w:val="en-US"/>
              </w:rPr>
              <w:t xml:space="preserve">Dr. Jekyll und Mr. Hyde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Erscheinung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Frankenstein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Killerinsekten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Killerkrokodil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Kobold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lebende / wandelnde Tote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Monsterschlange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Mörderspinne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Mumie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Riesenspinne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Schleimmonster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Schreckgespenst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Scream Queen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Sensenmann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Untote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Vampir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Werwolf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Zombie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alter Wald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Friedhof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Friedhof der Kuscheltiere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Geisterbahn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Gruselkabinett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Höhle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Katakombe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Keller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Ruine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Schreckensbild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Spukschloss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verlassenes Haus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Angstschweiß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Bammel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Beklemmungen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Gänsehaut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Grabesstille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Heidenangst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Horrorszenario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Nebel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Schleim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Schockeffekt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Schreckensherrschaft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Schrecksekunde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Splatter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ängstigen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erblassen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erbleichen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erschauern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erschrecken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erstarren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erzittern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Furcht einflößen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gruseln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entgeistert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furchtbar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furchtsam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gruselig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horrend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leichenblass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monströs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verängstigt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verstört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Ach du (heiliger / mein) Schreck!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der reinste Horror!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 Schreck in der Abendstunde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eine horrende Summe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Schreck, lass nach!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bekommt / kriegt es mit der Angst zu tun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fürchtet sich vor seinem eigenen Schatten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Horror vor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Schiss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wie von Furien gehetzt / gejagt / gepeitscht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jagt / legt jemandem einen Schreck 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das Blut in den Adern gefrieren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jemanden einen Kopf kürzer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schwitzt Blut (und Wasser)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aus wie eine Leiche / ein Zombie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sieht Gespenster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Gespenster </w:t>
            </w:r>
          </w:p>
          <w:p w:rsidR="009A156D" w:rsidRPr="00151A10" w:rsidRDefault="009A156D" w:rsidP="0099421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einen Kopf kürzer gemacht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schlottern die Knie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sitzt die Angst im Nacken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angst und bange</w:t>
            </w:r>
          </w:p>
          <w:p w:rsidR="009A156D" w:rsidRPr="00151A10" w:rsidRDefault="009A156D" w:rsidP="0099421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 Schreck eingejagt /eingelegt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Besser ein Ende mit Schrecken, als ein Schrecken ohne Ende.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  <w:b w:val="0"/>
          <w:bCs/>
          <w:i/>
          <w:iCs/>
          <w:sz w:val="24"/>
        </w:rPr>
        <w:br w:type="page"/>
      </w:r>
    </w:p>
    <w:p w:rsidR="009A156D" w:rsidRPr="00151A10" w:rsidRDefault="009A156D" w:rsidP="004D197F">
      <w:pPr>
        <w:pStyle w:val="Heading3"/>
      </w:pPr>
      <w:bookmarkStart w:id="121" w:name="_Toc295383029"/>
      <w:r w:rsidRPr="00151A10">
        <w:t>Allgemeine Rollen und Charaktere</w:t>
      </w:r>
      <w:bookmarkEnd w:id="121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824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824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alter Schwede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Blaustrumpf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blinder Passagier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das Kind im Manne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dummer August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Einstein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Flasche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gehörnter Ehemann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graue Eminenz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Hanswurst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Heiratsschwindler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Heulsuse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Hinz und Kunz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Junggeselle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Lückenbüßer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mein zweites 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Methusalem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Mutter Erde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Mutter Natur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Mutter Theresa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Nachbars Lumpi </w:t>
            </w:r>
          </w:p>
          <w:p w:rsidR="009A156D" w:rsidRPr="00151A10" w:rsidRDefault="009A156D">
            <w:pPr>
              <w:rPr>
                <w:rFonts w:cs="Arial"/>
                <w:bCs/>
                <w:iCs/>
                <w:lang w:val="fr-FR"/>
              </w:rPr>
            </w:pPr>
            <w:r w:rsidRPr="00151A10">
              <w:rPr>
                <w:rFonts w:cs="Arial"/>
                <w:bCs/>
                <w:iCs/>
                <w:lang w:val="fr-FR"/>
              </w:rPr>
              <w:t xml:space="preserve">Original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Otto Normalverbraucher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Papst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Prügelknabe der Nation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Schildbürger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Schmalhans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Schmidts Katze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Sonderling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Spaßvogel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Strohwitwer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Trickbetrüger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Witzbold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824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Schilda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 Hempels Sofa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824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tabs>
                <w:tab w:val="left" w:pos="2794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das Ei des Kolumbus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Montezumas Rache </w:t>
            </w:r>
          </w:p>
          <w:p w:rsidR="009A156D" w:rsidRPr="00151A10" w:rsidRDefault="009A156D">
            <w:pPr>
              <w:tabs>
                <w:tab w:val="left" w:pos="2794"/>
              </w:tabs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824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824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824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die reinste Sisyphusarbeit!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Mann ein Wort!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Er ist einer vom Stamme Nimm!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Er spielte den Strohmann für jemanden!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sieht aus wie bei Hempels unter dem Sofa!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Hier ist Schmalhans Küchenmeister!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Ich bin / heiße doch nicht Einstein!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Ich bin doch nicht der Papst / Gott / Jesus / Mutter Theresa!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Ich bin doch nicht euer August!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man kennt seine Pappenheimer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Mein lieber Scholli!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Mein Name ist Hase, ich weiß von nichts!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erleidet Tantalusqualen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ab wie Schmidts Katze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haust wie die Vandalen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echter Kerl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Hans Dampf in allen Gassen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frech wie Oskar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nur ein halber Mensch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stolz wie Oskar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kommt mit Kind und Kegel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zu etwas wie die Jungfrau zum Kind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 Odyssee mit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sich zum Horst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als Prügelknabe herhalten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soll keinen Hermann machen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seinen Mann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824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Andere Länder, andere Sitten.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Andre Leut’ sind auch Leut’.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Schicksal bestimmt dein Leben.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Demut, diese schöne Tugend, ehrt das Alter und die Jugend.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Den Menschen geht’s wie de Leut’!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Einer spinnt immer.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jeder nach seiner Art.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Geschmierte halten sich gern für Gesalbte.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Hast du was, dann bist du was.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Irren ist menschlich.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Ist der Ruf erst ruiniert, lebt es sich recht ungeniert.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Kannst du was, dann bist du was.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Kleider machen Leute.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muss die Menschen so nehmen wie sie sind, und nicht, wie sie sein sollten.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Pack schlägt sich, Pack verträgt sich.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Pessimisten sind Optimisten mit mehr Erfahrung.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Sage mir, mit wem du umgehst, und ich sage dir, was / wer du bist.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Schlechten Leuten geht es immer gut.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Schlechter Umgang verdirbt gute Sitten.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Selbst ist die Frau / der Mann!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Trau, schau, wem.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dem einen recht ist, ist dem anderen billig.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Hänschen nicht lernt, lernt Hans nimmermehr.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bei den Frauen / Männern keine Gunst hat, kann sich mit Keuschheit rühmen.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Wie der Herr, so’s Gscherr.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Willst du was gelten, dann mach dich selten!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 w:rsidP="004D197F">
      <w:pPr>
        <w:pStyle w:val="Heading2"/>
      </w:pPr>
      <w:r w:rsidRPr="00151A10">
        <w:br w:type="page"/>
      </w:r>
      <w:bookmarkStart w:id="122" w:name="_Toc295383030"/>
      <w:r w:rsidRPr="00151A10">
        <w:t>Menschen und ihre Eigenschaften</w:t>
      </w:r>
      <w:bookmarkEnd w:id="122"/>
    </w:p>
    <w:p w:rsidR="009A156D" w:rsidRPr="00151A10" w:rsidRDefault="009A156D">
      <w:pPr>
        <w:ind w:left="360" w:right="278"/>
        <w:rPr>
          <w:rFonts w:cs="Arial"/>
        </w:rPr>
      </w:pPr>
    </w:p>
    <w:p w:rsidR="009A156D" w:rsidRPr="00151A10" w:rsidRDefault="009A156D" w:rsidP="00025E20">
      <w:pPr>
        <w:pStyle w:val="Heading3"/>
      </w:pPr>
      <w:bookmarkStart w:id="123" w:name="_Toc295383031"/>
      <w:r w:rsidRPr="00151A10">
        <w:t>Familie</w:t>
      </w:r>
      <w:bookmarkEnd w:id="123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087880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Familie:</w:t>
            </w:r>
          </w:p>
          <w:p w:rsidR="009A156D" w:rsidRPr="00151A10" w:rsidRDefault="009A156D" w:rsidP="00087880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 liebe Familie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Mütter und Väter: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 lieben Eltern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Familienoberhaupt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Glucke </w:t>
            </w:r>
          </w:p>
          <w:p w:rsidR="009A156D" w:rsidRPr="00151A10" w:rsidRDefault="009A156D" w:rsidP="00604AD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Kühlschrankeltern </w:t>
            </w:r>
          </w:p>
          <w:p w:rsidR="009A156D" w:rsidRPr="00151A10" w:rsidRDefault="009A156D" w:rsidP="00604AD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Kühlschrankmutter </w:t>
            </w:r>
          </w:p>
          <w:p w:rsidR="009A156D" w:rsidRPr="00151A10" w:rsidRDefault="009A156D" w:rsidP="00604AD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Kühlschrankvater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Mutter aller Filme / Fragen / Schlachten / </w:t>
            </w:r>
            <w:r>
              <w:rPr>
                <w:rFonts w:cs="Arial"/>
              </w:rPr>
              <w:t>...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Mutter Erde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Rabeneltern </w:t>
            </w:r>
          </w:p>
          <w:p w:rsidR="009A156D" w:rsidRPr="00151A10" w:rsidRDefault="009A156D" w:rsidP="00604AD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Rabenmutter </w:t>
            </w:r>
          </w:p>
          <w:p w:rsidR="009A156D" w:rsidRPr="00151A10" w:rsidRDefault="009A156D" w:rsidP="00604AD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Rabenvater </w:t>
            </w:r>
          </w:p>
          <w:p w:rsidR="009A156D" w:rsidRPr="00151A10" w:rsidRDefault="009A156D" w:rsidP="00604AD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Stiefmutter </w:t>
            </w:r>
          </w:p>
          <w:p w:rsidR="009A156D" w:rsidRPr="00151A10" w:rsidRDefault="009A156D" w:rsidP="00604AD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Stiefvater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Vater des Gedankens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Väterchen Frost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Väter der Klamotte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Junge: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Backfisch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das Kind im Manne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Kind in mir / uns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 lieben Kleinen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Dreikäsehoch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(neuer) Erdenbürger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Flegel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Grünschnabel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Halbstarker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Hosenscheißer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junges Gemüse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Jüngling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Jüngster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 des Satans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Kinder und Kindeskinder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Kindskopf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Knirps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Küken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Lausbub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Mamis / Muttis Liebling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Milchgesicht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Muttersöhnchen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Nachwuchs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Püppchen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Puppe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Satansbraten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Schlingel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Spatz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Spross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Sprössling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Stammhalter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Steppke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Wickelkind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Wonneproppen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Alte: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älteres Semester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alter Knacker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alter Sack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Ältester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Großmutter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Großvater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Oma / Opa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Land seiner Ahnen / Väter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heimische Herd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Kindergarten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Kinderspielplatz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Mutter Erde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Vaterland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Familienbande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Familienstammbaum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Flegeljahre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Kinderschokolade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Kindersicherung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Kinderstube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Rockzipfel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bemuttern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(sich) entfalten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(sich) entwickeln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stiefmütterlich behandeln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verschwägern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verwitwen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flügge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grün (hinter den Ohren)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jungenhaft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kinderleicht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kindgerecht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kindlich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männlich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mütterlich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mütterlicherseits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mutterseelenallein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onkelhaft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reif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stiefmütterlich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stiefväterlich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unreif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väterlich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väterlicherseits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von Kindesbeinen an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Mütter: 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behandelt jemanden stiefmütterlich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genießt Mutterfreuden / sieht Mutterfreuden entgegen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vertritt an / bei jemandem Mutterstelle</w:t>
            </w:r>
          </w:p>
          <w:p w:rsidR="009A156D" w:rsidRPr="00151A10" w:rsidRDefault="009A156D" w:rsidP="001F51E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stiefmütterlich behandelt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Väter: 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6B51FE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 (Ach) du dicker Vater!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ist der Wunsch der Vater des Gedankens!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Dein Vater ist doch nicht / war wohl Glaser?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nach alter Väter Sitte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geht zu seinen Vätern heim / wird zu seinen Vätern heimgerufen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sieht Vaterfreuden entgegen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Kinder: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Aus Kindern werden Leute!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bist du schief gewickelt! </w:t>
            </w:r>
          </w:p>
          <w:p w:rsidR="009A156D" w:rsidRPr="00151A10" w:rsidRDefault="009A156D" w:rsidP="00447259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stehen die Milchmädchen ja Schlange! </w:t>
            </w:r>
          </w:p>
          <w:p w:rsidR="009A156D" w:rsidRPr="00151A10" w:rsidRDefault="009A156D" w:rsidP="00447259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eine Milchmädchenrechnung!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nichts für kleine Kinder!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Kind muss (doch) einen Namen haben!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Es ist zum Kinderkriegen!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Jetzt ist das Kind in den Brunnen gefallen!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Menschenskind!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von Kindesbeinen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Wir werden das Kind schon schaukeln!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/ kein Kinderspiel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tot geborenes Kind / eine Totgeburt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steckt noch in den Kinderschuhen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hatte eine / keine gute Kinderstube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bei jemandem lieb Kind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Kind der Liebe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Kind des Todes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Kindskopf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im Galopp durch die Kinderstube geritten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kein Kind von Traurigkeit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unschuldig wie ein neugeborenes Kind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kann / macht etwas von Kindesbeinen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kommt zu etwas wie die Jungfrau zum Kind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sich bei jemandem lieb Kind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nennt das Kind beim rechten Namen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nimmt jemanden an Kindes statt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jemandem ein Kind in den Bauch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jemandem zu wie einem kranken Kind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saugt etwas mit der Muttermilch 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schüttet das Kind mit dem Bade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für jemanden das Kindermädchen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da wie das Kind im Dreck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trägt ein Kind unter dem Herzen</w:t>
            </w:r>
          </w:p>
          <w:p w:rsidR="009A156D" w:rsidRPr="00151A10" w:rsidRDefault="009A156D" w:rsidP="001F51E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Kindes statt angenommen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wurde als Kind zu heiß gebadet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1F51E4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1F51E4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 ... wird ein Kind in den Bauch geredet</w:t>
            </w:r>
          </w:p>
          <w:p w:rsidR="009A156D" w:rsidRPr="00151A10" w:rsidRDefault="009A156D" w:rsidP="001F51E4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 xml:space="preserve"> ... wird zugeredet wie einem kranken Kind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Familie: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bleibt in der Familie!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kommt in den besten Familien vor!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Kind und Kegel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wenn einen die eigene Brut auffrisst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nicht von schlechten Eltern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verbrüdert / verschwägert sich mit jemandem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Tanten, Onkel und so weiter: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Dann nicht, liebe Tante!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die alte Tante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die bucklige Verwandtschaft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zu Tante Meier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kennt keine Verwandten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Mütter, Väter und Verwandte: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Andere Mütter haben auch schöne Töchter oder Söhne.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Blut ist dicker als Wasser.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Erfolg hat viele Väter. Der Misserfolg ist eine Waise.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Drum prüfe, wer sich ewig bindet, ob sich nicht was Besseres findet.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Onkel, der was mitbringt, ist besser</w:t>
            </w:r>
            <w:r>
              <w:rPr>
                <w:rFonts w:cs="Arial"/>
              </w:rPr>
              <w:t>,</w:t>
            </w:r>
            <w:r w:rsidRPr="00151A10">
              <w:rPr>
                <w:rFonts w:cs="Arial"/>
              </w:rPr>
              <w:t xml:space="preserve"> als eine Tante, die Klavier spielt.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Erfahrung ist die Mutter der Weisheit.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Vater werden ist nicht schwer, Vater sein dagegen sehr.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Vorsicht ist die Mutter der Porzellankiste.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Wie der Vater, so der Sohn.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Wie die Alten sungen, so zwitschern auch die Jungen.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Kinder: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Betrunkene und Kinder sagen die Wahrheit.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Betrunkene und Kinder schützt der liebe Gott.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gebrannte Kind scheut das Feuer.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Leben ist kein Kindergarten.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Ist das Kind erst in den Brunnen gefallen und ertrunken, dann ist es zu spät, um diesen oben abzudecken.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Jugend kennt keine Tugend.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Kindermund tut Wahrheit kund.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Kinder und Narren sagen immer die Wahrheit.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Kleine Kinder, kleine Sorgen. Große Kinder, große Sorgen.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Kleine Kinder spielen gern, große noch viel lieber.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Lehrers Kinder, Pfarrers Vieh, gedeihen selten oder nie.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soll das Kind nicht mit dem Bade ausschütten.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Messer, Gabel, Schere, Licht sind für kleine Kinder nicht.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Vergesslichkeit und Faulheit sind Geschwisterkinder.</w:t>
            </w:r>
          </w:p>
          <w:p w:rsidR="009A156D" w:rsidRPr="00151A10" w:rsidRDefault="009A156D" w:rsidP="00E42AA2">
            <w:pPr>
              <w:rPr>
                <w:rFonts w:cs="Arial"/>
              </w:rPr>
            </w:pPr>
            <w:r w:rsidRPr="00151A10">
              <w:rPr>
                <w:rFonts w:cs="Arial"/>
              </w:rPr>
              <w:t>Wer die Kinder verzärtelt, setzt sie ins leichte Schiff.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Wie der Vater, so der Sohn.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Wie die Alten sungen, so zwitschern auch die Jungen.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 w:rsidP="00226D84"/>
    <w:p w:rsidR="009A156D" w:rsidRPr="00151A10" w:rsidRDefault="009A156D" w:rsidP="004D197F">
      <w:pPr>
        <w:pStyle w:val="Heading3"/>
      </w:pPr>
      <w:bookmarkStart w:id="124" w:name="_Toc295383032"/>
      <w:r w:rsidRPr="00151A10">
        <w:t>Freundschaft und Feindschaft</w:t>
      </w:r>
      <w:bookmarkEnd w:id="124"/>
    </w:p>
    <w:p w:rsidR="009A156D" w:rsidRPr="00151A10" w:rsidRDefault="009A156D">
      <w:pPr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D02574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125" w:name="_Toc295383033"/>
            <w:r w:rsidRPr="00151A10">
              <w:t>Freundschaft</w:t>
            </w:r>
            <w:bookmarkEnd w:id="125"/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Begleiter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beste Freundin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bester Freund </w:t>
            </w:r>
          </w:p>
          <w:p w:rsidR="009A156D" w:rsidRPr="00151A10" w:rsidRDefault="009A156D" w:rsidP="00D02574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Busenfreund </w:t>
            </w:r>
          </w:p>
          <w:p w:rsidR="009A156D" w:rsidRPr="00151A10" w:rsidRDefault="009A156D" w:rsidP="00D02574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Freund 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Freund Hein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Gönner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Hausfreund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Kumpel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Mitstreiter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Parteifreund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Schirmherr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Schützer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Streitschlichter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Vaterfigur 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</w:t>
            </w: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D02574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Haus der Freundschaft </w:t>
            </w:r>
          </w:p>
          <w:p w:rsidR="009A156D" w:rsidRPr="00151A10" w:rsidRDefault="009A156D" w:rsidP="00D02574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Naturfreundehaus </w:t>
            </w: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Brüderlichkeit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Brüderschaft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dickes Werk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Freundeskreis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Freundschaft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Kameradschaft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Verbundenheit 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anbandeln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>befreunden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>Freundschaft schließen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sich anfreunden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anhänglich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aufrichtig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befreundet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brüderlich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einig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einträchtig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familiär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fest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freundlich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freundschaftlich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harmonisch ?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herzlich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liebenswürdig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unzertrennlich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verbunden 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wohlwollend 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D02574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A359A3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Freund, ein guter Freund, das ist das Bes</w:t>
            </w:r>
            <w:r>
              <w:rPr>
                <w:rFonts w:cs="Arial"/>
              </w:rPr>
              <w:t>te, was es gibt auf der Welt!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Freund und Feind!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Mein Freund das / der ... !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Mein lieber Freund und Kupferstecher!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Seite an Seite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durch dick und dünn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wie Pech und Schwefel zusammen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Herz und eine Seele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schließt jemanden ins Herz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jemandem mit Rat und Tat zur Seite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steht mit jemandem auf freundschaftlichem Fuß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ins Herz geschlossen</w:t>
            </w:r>
          </w:p>
          <w:p w:rsidR="009A156D" w:rsidRPr="00151A10" w:rsidRDefault="009A156D" w:rsidP="00D02574">
            <w:pPr>
              <w:jc w:val="left"/>
              <w:rPr>
                <w:rFonts w:cs="Arial"/>
                <w:b/>
                <w:bCs/>
                <w:iCs/>
              </w:rPr>
            </w:pPr>
          </w:p>
          <w:p w:rsidR="009A156D" w:rsidRPr="00151A10" w:rsidRDefault="009A156D" w:rsidP="00D02574">
            <w:pPr>
              <w:jc w:val="left"/>
              <w:rPr>
                <w:rFonts w:cs="Arial"/>
                <w:bCs/>
                <w:i/>
                <w:iCs/>
              </w:rPr>
            </w:pPr>
            <w:r w:rsidRPr="00151A10">
              <w:rPr>
                <w:rFonts w:cs="Arial"/>
                <w:bCs/>
                <w:i/>
                <w:iCs/>
              </w:rPr>
              <w:t>jemandem ...</w:t>
            </w:r>
          </w:p>
          <w:p w:rsidR="009A156D" w:rsidRPr="00151A10" w:rsidRDefault="009A156D" w:rsidP="00D02574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Cs/>
                <w:iCs/>
              </w:rPr>
              <w:t>... wird mit Rat und Tat zur Seite gestanden</w:t>
            </w:r>
          </w:p>
          <w:p w:rsidR="009A156D" w:rsidRPr="00151A10" w:rsidRDefault="009A156D" w:rsidP="00D02574">
            <w:pPr>
              <w:ind w:left="283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Alte Liebe rostet nicht.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 Alte Liebe welket nicht, auch wenn es dir das Herzen bricht.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Eigenlob stinkt, Freundes Lob hinkt, fremdes Lob klingt.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Einer trage des anderen Last.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Eine Wunde, die ein Freund schlägt, heilt nicht.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Freund in der Not ist in der Tat ein Freund.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freundlich Angesicht ist das halbe Zugemüse.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>Freunde in der Not gehen hundert / tausend auf ein Lot.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Freundschaft zwischen zwei Menschen beruht auf der Geduld des einen.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Geflickte Freundschaft wird selten wieder ganz.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Gegensätze ziehen sich an.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Gelegenheit macht Liebe.</w:t>
            </w:r>
          </w:p>
          <w:p w:rsidR="009A156D" w:rsidRPr="00151A10" w:rsidRDefault="009A156D" w:rsidP="00D02574">
            <w:pPr>
              <w:jc w:val="left"/>
              <w:rPr>
                <w:rFonts w:cs="Arial"/>
                <w:b/>
              </w:rPr>
            </w:pPr>
            <w:r w:rsidRPr="00151A10">
              <w:rPr>
                <w:rFonts w:cs="Arial"/>
              </w:rPr>
              <w:t>Gleich und Gleich gesellt sich gern.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Gleichheit ist die Seele der Freundschaft.</w:t>
            </w:r>
          </w:p>
          <w:p w:rsidR="009A156D" w:rsidRPr="00151A10" w:rsidRDefault="009A156D" w:rsidP="00D02574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Kleine Geschenke erhalten die Freundschaft.</w:t>
            </w:r>
          </w:p>
          <w:p w:rsidR="009A156D" w:rsidRPr="00151A10" w:rsidRDefault="009A156D" w:rsidP="00E42AA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Mit Schweigen verdirbt man die Freundschaft.</w:t>
            </w:r>
          </w:p>
          <w:p w:rsidR="009A156D" w:rsidRPr="00151A10" w:rsidRDefault="009A156D" w:rsidP="00E42AA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Mit Schweigen verschweigt man die Freunde.</w:t>
            </w:r>
          </w:p>
          <w:p w:rsidR="009A156D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Tue Gutes</w:t>
            </w:r>
            <w:r>
              <w:rPr>
                <w:rFonts w:cs="Arial"/>
              </w:rPr>
              <w:t>, so wird auch dir Gutes getan.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Was du nicht willst, dass man dir tu’, das füg’ auch keinem anderen zu.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Was sich liebt, das neckt sich.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Zeige mir deine Freunde und ich sage dir, wer du bist.</w:t>
            </w:r>
          </w:p>
        </w:tc>
      </w:tr>
    </w:tbl>
    <w:p w:rsidR="009A156D" w:rsidRPr="00151A10" w:rsidRDefault="009A156D" w:rsidP="00144073">
      <w:pPr>
        <w:rPr>
          <w:rStyle w:val="Strong"/>
          <w:rFonts w:cs="Arial"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D02574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126" w:name="_Toc295383034"/>
            <w:r w:rsidRPr="00151A10">
              <w:t>Feindschaft</w:t>
            </w:r>
            <w:bookmarkEnd w:id="126"/>
          </w:p>
        </w:tc>
      </w:tr>
      <w:tr w:rsidR="009A156D" w:rsidRPr="00151A10" w:rsidTr="00144073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144073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D02574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Erbfeind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 xml:space="preserve">Erzfeind </w:t>
            </w:r>
          </w:p>
          <w:p w:rsidR="009A156D" w:rsidRPr="00151A10" w:rsidRDefault="009A156D" w:rsidP="00D02574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falscher Freund </w:t>
            </w:r>
          </w:p>
          <w:p w:rsidR="009A156D" w:rsidRPr="00151A10" w:rsidRDefault="009A156D" w:rsidP="00D02574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falscher Fuffziger </w:t>
            </w:r>
          </w:p>
          <w:p w:rsidR="009A156D" w:rsidRPr="00151A10" w:rsidRDefault="009A156D" w:rsidP="00D02574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Feind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Gegenpart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Gegner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Hasser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Konkurrent </w:t>
            </w:r>
          </w:p>
          <w:p w:rsidR="009A156D" w:rsidRPr="00151A10" w:rsidRDefault="009A156D" w:rsidP="00D02574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 xml:space="preserve">Mobber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Mobbingopfer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Streithahn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Streithammel </w:t>
            </w:r>
          </w:p>
          <w:p w:rsidR="009A156D" w:rsidRPr="00151A10" w:rsidRDefault="009A156D" w:rsidP="00D02574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Todfeind </w:t>
            </w:r>
          </w:p>
          <w:p w:rsidR="009A156D" w:rsidRPr="00151A10" w:rsidRDefault="009A156D" w:rsidP="00D02574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Widerpart </w:t>
            </w:r>
          </w:p>
          <w:p w:rsidR="009A156D" w:rsidRPr="00151A10" w:rsidRDefault="009A156D" w:rsidP="00D02574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Widerständler 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</w:t>
            </w:r>
          </w:p>
        </w:tc>
      </w:tr>
      <w:tr w:rsidR="009A156D" w:rsidRPr="00151A10" w:rsidTr="00144073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144073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144073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die Höhle des Löwen</w:t>
            </w:r>
          </w:p>
          <w:p w:rsidR="009A156D" w:rsidRPr="00151A10" w:rsidRDefault="009A156D" w:rsidP="00144073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Feindesland</w:t>
            </w:r>
          </w:p>
          <w:p w:rsidR="009A156D" w:rsidRPr="00151A10" w:rsidRDefault="009A156D" w:rsidP="00E42AA2">
            <w:pPr>
              <w:jc w:val="left"/>
              <w:rPr>
                <w:rFonts w:cs="Arial"/>
                <w:b/>
                <w:bCs/>
                <w:iCs/>
              </w:rPr>
            </w:pPr>
          </w:p>
        </w:tc>
      </w:tr>
      <w:tr w:rsidR="009A156D" w:rsidRPr="00151A10" w:rsidTr="00144073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144073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Abneigung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Angriffsfläche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Ärgernis 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Feindseligkeit 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Funkstille 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Groll? 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Querelen? 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Rivalität? </w:t>
            </w:r>
          </w:p>
          <w:p w:rsidR="009A156D" w:rsidRPr="00151A10" w:rsidRDefault="009A156D" w:rsidP="00D02574">
            <w:pPr>
              <w:pStyle w:val="p7"/>
              <w:widowControl/>
              <w:tabs>
                <w:tab w:val="clear" w:pos="204"/>
              </w:tabs>
              <w:autoSpaceDE/>
              <w:autoSpaceDN/>
              <w:adjustRightInd/>
              <w:rPr>
                <w:rFonts w:ascii="Arial" w:hAnsi="Arial" w:cs="Arial"/>
                <w:lang w:val="de-DE"/>
              </w:rPr>
            </w:pPr>
            <w:r w:rsidRPr="00151A10">
              <w:rPr>
                <w:rFonts w:ascii="Arial" w:hAnsi="Arial" w:cs="Arial"/>
                <w:lang w:val="de-DE"/>
              </w:rPr>
              <w:t xml:space="preserve">Rechtsstreit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Spannung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Stutenbissigkeit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Streitgespräch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Streitkräfte </w:t>
            </w:r>
          </w:p>
          <w:p w:rsidR="009A156D" w:rsidRPr="00151A10" w:rsidRDefault="009A156D" w:rsidP="00D02574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Unfreundlichkeit </w:t>
            </w:r>
          </w:p>
          <w:p w:rsidR="009A156D" w:rsidRPr="00151A10" w:rsidRDefault="009A156D" w:rsidP="00D02574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Unversöhnlichkeit </w:t>
            </w:r>
          </w:p>
          <w:p w:rsidR="009A156D" w:rsidRPr="00151A10" w:rsidRDefault="009A156D" w:rsidP="00D02574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Verärgerung</w:t>
            </w:r>
          </w:p>
          <w:p w:rsidR="009A156D" w:rsidRPr="00151A10" w:rsidRDefault="009A156D" w:rsidP="00144073">
            <w:pPr>
              <w:jc w:val="left"/>
              <w:rPr>
                <w:rFonts w:cs="Arial"/>
                <w:b/>
                <w:bCs/>
                <w:iCs/>
              </w:rPr>
            </w:pPr>
          </w:p>
        </w:tc>
      </w:tr>
      <w:tr w:rsidR="009A156D" w:rsidRPr="00151A10" w:rsidTr="00144073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144073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jemandem etwas streitig machen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jemanden anfeinden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jemanden rausekeln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abwenden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entfremden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entzweien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verfeinden 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</w:p>
        </w:tc>
      </w:tr>
      <w:tr w:rsidR="009A156D" w:rsidRPr="00151A10" w:rsidTr="00144073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144073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D02574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 xml:space="preserve">angriffslustig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aussperren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entzweit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feindlich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feindselig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giftig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hasserfüllt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kaltherzig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kratzbürstig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menschenfeindlich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menschenscheu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spinnefeind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streitlustig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streitsüchtig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unfreundlich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ungastlich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unnahbar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verärgert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verbittert 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verfeindet </w:t>
            </w:r>
          </w:p>
          <w:p w:rsidR="009A156D" w:rsidRPr="00151A10" w:rsidRDefault="009A156D" w:rsidP="00144073">
            <w:pPr>
              <w:jc w:val="left"/>
              <w:rPr>
                <w:rFonts w:cs="Arial"/>
                <w:b/>
                <w:bCs/>
                <w:iCs/>
              </w:rPr>
            </w:pPr>
          </w:p>
        </w:tc>
      </w:tr>
      <w:tr w:rsidR="009A156D" w:rsidRPr="00151A10" w:rsidTr="00144073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D02574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hat ihm den Gnadenstoß gegeben!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für nichts und wieder nichts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Ran an den Feind!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Wir sind geschiedene Leute!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>etwas ...</w:t>
            </w:r>
          </w:p>
          <w:p w:rsidR="009A156D" w:rsidRPr="00151A10" w:rsidRDefault="009A156D" w:rsidP="00D02574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in die Brüche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einer Sache / jemandem Feind 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einen Korb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bricht einen Streit vom Zaun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erklärt jemandem den Krieg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erteilt jemandem eine Abfuhr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jemanden am Gängelband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jemandem spinnefeind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ist sich uneins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kriegt sich in die Wolle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etwas nicht auf sich sitzen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lehrt jemanden Mores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sich in den Haaren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jemanden schräg von der Seite an </w:t>
            </w:r>
          </w:p>
          <w:p w:rsidR="009A156D" w:rsidRPr="00151A10" w:rsidRDefault="009A156D" w:rsidP="00D0257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in die Mangel </w:t>
            </w:r>
          </w:p>
          <w:p w:rsidR="009A156D" w:rsidRPr="00151A10" w:rsidRDefault="009A156D" w:rsidP="00D02574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schürt Zwietracht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verliert die Fassung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wäscht jemandem den Kopf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jemandem geht es an Kopf und Kragen 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am Gängelband geführt</w:t>
            </w:r>
          </w:p>
          <w:p w:rsidR="009A156D" w:rsidRPr="00151A10" w:rsidRDefault="009A156D" w:rsidP="00D02574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 w:rsidP="00D02574">
            <w:pPr>
              <w:jc w:val="left"/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D02574">
            <w:pPr>
              <w:ind w:left="28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der Krieg erklärt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</w:p>
          <w:p w:rsidR="009A156D" w:rsidRPr="00151A10" w:rsidRDefault="009A156D" w:rsidP="00144073">
            <w:pPr>
              <w:jc w:val="left"/>
              <w:rPr>
                <w:rFonts w:cs="Arial"/>
                <w:b/>
                <w:bCs/>
                <w:iCs/>
              </w:rPr>
            </w:pPr>
          </w:p>
          <w:p w:rsidR="009A156D" w:rsidRPr="00151A10" w:rsidRDefault="009A156D" w:rsidP="00144073">
            <w:pPr>
              <w:jc w:val="left"/>
              <w:rPr>
                <w:rFonts w:cs="Arial"/>
                <w:b/>
                <w:bCs/>
                <w:iCs/>
              </w:rPr>
            </w:pPr>
          </w:p>
        </w:tc>
      </w:tr>
      <w:tr w:rsidR="009A156D" w:rsidRPr="00151A10" w:rsidTr="00144073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Begib dich nicht in die Höhle des Löwen.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Besser ein Ende mit Schrecken</w:t>
            </w:r>
            <w:r>
              <w:rPr>
                <w:rFonts w:cs="Arial"/>
              </w:rPr>
              <w:t>,</w:t>
            </w:r>
            <w:r w:rsidRPr="00151A10">
              <w:rPr>
                <w:rFonts w:cs="Arial"/>
              </w:rPr>
              <w:t xml:space="preserve"> als ein Schrecken ohne Ende.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Gelegenheit macht Diebe.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Tue nichts Böses, so widerfährt dir nichts Böses.</w:t>
            </w:r>
          </w:p>
          <w:p w:rsidR="009A156D" w:rsidRPr="00151A10" w:rsidRDefault="009A156D" w:rsidP="00D02574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Viel Feind, viel Ehr.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zwei sich streiten, freut sich der Dritte.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anderen eine Grube gräbt, fällt selbst hinein.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den Schaden hat, braucht für der Spott nicht zu sorgen.</w:t>
            </w:r>
          </w:p>
          <w:p w:rsidR="009A156D" w:rsidRPr="00151A10" w:rsidRDefault="009A156D" w:rsidP="00D02574">
            <w:pPr>
              <w:rPr>
                <w:rFonts w:cs="Arial"/>
              </w:rPr>
            </w:pPr>
            <w:r w:rsidRPr="00151A10">
              <w:rPr>
                <w:rFonts w:cs="Arial"/>
              </w:rPr>
              <w:t>Wer mir schmeichelt, ist mein Feind. Wer mich tadelt, ist mein Lehrer.</w:t>
            </w:r>
          </w:p>
          <w:p w:rsidR="009A156D" w:rsidRPr="00151A10" w:rsidRDefault="009A156D" w:rsidP="00D02574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Wie du mir, so ich dir.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</w:p>
        </w:tc>
      </w:tr>
    </w:tbl>
    <w:p w:rsidR="009A156D" w:rsidRPr="00151A10" w:rsidRDefault="009A156D">
      <w:pPr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4D197F">
      <w:pPr>
        <w:pStyle w:val="Heading3"/>
      </w:pPr>
      <w:bookmarkStart w:id="127" w:name="_Toc295383035"/>
      <w:r w:rsidRPr="00151A10">
        <w:t>Dummheit, Faulheit, Feigheit, Frechheit und Geiz</w:t>
      </w:r>
      <w:bookmarkEnd w:id="127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03036C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128" w:name="_Toc295383036"/>
            <w:r w:rsidRPr="00151A10">
              <w:t>Dummheit</w:t>
            </w:r>
            <w:bookmarkEnd w:id="128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Depp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Dummbatz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dummer August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Dummkopf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Dussel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Einfaltspinsel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Gimpel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Hinterwäldler </w:t>
            </w:r>
          </w:p>
          <w:p w:rsidR="009A156D" w:rsidRPr="00151A10" w:rsidRDefault="009A156D" w:rsidP="00E42AA2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Hirni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Nichtskönner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Schildbürger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Schwachkopf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Tollpatsch </w:t>
            </w:r>
          </w:p>
          <w:p w:rsidR="009A156D" w:rsidRPr="00151A10" w:rsidRDefault="009A156D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Tölpel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Schilda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61264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Aberwitz </w:t>
            </w:r>
          </w:p>
          <w:p w:rsidR="009A156D" w:rsidRPr="00151A10" w:rsidRDefault="009A156D" w:rsidP="00E42AA2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Begrenztheit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Beschränktheit </w:t>
            </w:r>
          </w:p>
          <w:p w:rsidR="009A156D" w:rsidRPr="00151A10" w:rsidRDefault="009A156D" w:rsidP="00E42AA2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Blech </w:t>
            </w:r>
          </w:p>
          <w:p w:rsidR="009A156D" w:rsidRPr="00151A10" w:rsidRDefault="009A156D" w:rsidP="00E42AA2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Bockmist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Engstirnigkeit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Gedankenlosigkeit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Geistesverwirrung </w:t>
            </w:r>
          </w:p>
          <w:p w:rsidR="009A156D" w:rsidRPr="00151A10" w:rsidRDefault="009A156D" w:rsidP="00E42AA2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Geschwafel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Irrwitz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Kurzsichtigkeit </w:t>
            </w:r>
          </w:p>
          <w:p w:rsidR="009A156D" w:rsidRPr="00151A10" w:rsidRDefault="009A156D" w:rsidP="00E42AA2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Mumpitz </w:t>
            </w:r>
          </w:p>
          <w:p w:rsidR="009A156D" w:rsidRPr="00151A10" w:rsidRDefault="009A156D" w:rsidP="00E42AA2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Plattheit </w:t>
            </w:r>
          </w:p>
          <w:p w:rsidR="009A156D" w:rsidRPr="00151A10" w:rsidRDefault="009A156D" w:rsidP="00E42AA2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Quark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Stumpfsinn </w:t>
            </w:r>
          </w:p>
          <w:p w:rsidR="009A156D" w:rsidRPr="00151A10" w:rsidRDefault="009A156D" w:rsidP="00E42AA2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Stuss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Unbeholfenheit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Ungeist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Ungeschick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Untauglichkeit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Unvernunft </w:t>
            </w:r>
          </w:p>
          <w:p w:rsidR="009A156D" w:rsidRPr="00151A10" w:rsidRDefault="009A156D" w:rsidP="00612643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</w:rPr>
              <w:t>Wahnwitz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faseln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dumm stellen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blöd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dämlich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dumm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dusselig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gedankenlos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geistlos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schusselig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tölpelhaft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umständlich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unbrauchbar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ungeschickt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665B1B">
            <w:pPr>
              <w:ind w:left="283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Die Dummen sterben nicht aus!</w:t>
            </w:r>
          </w:p>
          <w:p w:rsidR="009A156D" w:rsidRPr="00151A10" w:rsidRDefault="009A156D" w:rsidP="00665B1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dummes Zeug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dumm gelaufen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begreift etwas nicht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benimmt sich wie ein Elefant im Porzellanladen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brummt / schreit vor Dummheit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findet einen Dummen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guckt dumm aus dem Anzug / aus der Wäsche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keine glückliche Hand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dämlich / dumm wie Schifferscheiße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ist der Dumme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doof / dumm wie Brot / wie eine Stulle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dumm geboren und nichts dazugelernt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dumm wie Bohnenstroh / wie die Nacht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dümmer als die Polizei erlaubt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so dumm, dass es brummt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zu dumm einen Pudding an die Wand zu nageln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zu dumm, einen Eimer Wasser umzustoßen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kauft die Katze im Sack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kommt jemandem dumm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nicht auf den Trichter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kriecht jemandem auf den Leim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quatscht jemanden dumm von der Seite an</w:t>
            </w:r>
          </w:p>
          <w:p w:rsidR="009A156D" w:rsidRPr="00151A10" w:rsidRDefault="009A156D" w:rsidP="00781566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schießt einen Bock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steht auf dem Schlauch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tritt ins Fettnäpfchen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verdient sich doof und dusslig / dumm und dämlich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verkauft jemanden für dumm</w:t>
            </w:r>
          </w:p>
          <w:p w:rsidR="009A156D" w:rsidRPr="00151A10" w:rsidRDefault="009A156D" w:rsidP="004A39A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dumm von der Seite angequatscht</w:t>
            </w:r>
          </w:p>
          <w:p w:rsidR="009A156D" w:rsidRPr="00151A10" w:rsidRDefault="009A156D" w:rsidP="004A39AF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für dumm verkauft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/ wird etwas zu dumm</w:t>
            </w:r>
          </w:p>
          <w:p w:rsidR="009A156D" w:rsidRPr="00151A10" w:rsidRDefault="009A156D" w:rsidP="00612643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dumm gekommen</w:t>
            </w:r>
          </w:p>
          <w:p w:rsidR="009A156D" w:rsidRPr="00151A10" w:rsidRDefault="009A156D" w:rsidP="00612643">
            <w:pPr>
              <w:ind w:left="294"/>
              <w:jc w:val="left"/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Alter schützt vor Torheit nicht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Aus dem Stein der Weisen macht ein Dummer Schotter.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Aus Schaden wird man klug.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Klügere gibt so lange nach, bis er der Dümmere ist.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Bereitschaft, auf alle Fragen zu antworten, ist ein untrügliches Zeichen der Dummheit.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dümmsten Bauern haben die dicksten Kartoffeln.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Schlauheit des Fuchses besteht zu 90% aus der Dummheit der Hühner.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Doof bleibt doof, da helfen keine Pillen!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Dumm, der gibt, dümmer, der nicht nimmt.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Dumme rennen, Kluge warten, Weise gehen in den Garten.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Dummheit frisst, Intelligenz säuft, das Genie macht beides.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Dummheit ist immer Natur, Klugheit ein Kunstprodukt.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Dummheit muss wehtun!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Dummheit schützt vor Strafe nicht.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Dummheit und Stolz wachsen auf demselben Holz.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Für jede Dummheit findet sich einer, der sie macht.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Gefährlich wird es, wenn die Dummen fleißig werden.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Gegen Dummheit ist kein Kraut gewachsen.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Gegen Dummheit kämpfen selbst</w:t>
            </w:r>
            <w:r>
              <w:rPr>
                <w:rFonts w:cs="Arial"/>
              </w:rPr>
              <w:t xml:space="preserve"> die</w:t>
            </w:r>
            <w:r w:rsidRPr="00151A10">
              <w:rPr>
                <w:rFonts w:cs="Arial"/>
              </w:rPr>
              <w:t xml:space="preserve"> Götter vergebens.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Hinterher ist man immer klüger.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Jeder ist ein Trottel, aber jeder auf einem anderen Gebiet.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Lesen gefährdet die Dummheit.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Torheit und Stolz wachsen auf einem Holz.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die Klügeren immer nachgeben, geschieht nur das, was die Dummen wollen.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Dummheit wehtäte, müsste er / sie den ganzen Tag schreien.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zuletzt lacht, hat es nicht eher begriffen!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Zwei Dumme, ein Gedanke.</w:t>
            </w:r>
          </w:p>
          <w:p w:rsidR="009A156D" w:rsidRPr="00151A10" w:rsidRDefault="009A156D" w:rsidP="00612643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pStyle w:val="Heading6"/>
        <w:shd w:val="clear" w:color="auto" w:fill="auto"/>
        <w:rPr>
          <w:rFonts w:cs="Arial"/>
          <w:b w:val="0"/>
          <w:bCs/>
          <w:i/>
          <w:iCs/>
          <w:sz w:val="24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03036C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129" w:name="_Toc295383037"/>
            <w:r w:rsidRPr="00151A10">
              <w:t>Faulheit</w:t>
            </w:r>
            <w:bookmarkEnd w:id="129"/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03036C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faule Sau </w:t>
            </w:r>
          </w:p>
          <w:p w:rsidR="009A156D" w:rsidRPr="00151A10" w:rsidRDefault="009A156D" w:rsidP="0003036C">
            <w:pPr>
              <w:rPr>
                <w:rFonts w:cs="Arial"/>
                <w:lang w:val="fr-FR"/>
              </w:rPr>
            </w:pPr>
            <w:r w:rsidRPr="00151A10">
              <w:rPr>
                <w:rFonts w:cs="Arial"/>
                <w:lang w:val="fr-FR"/>
              </w:rPr>
              <w:t xml:space="preserve">Faulpelz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Faultier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E42AA2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Schlaraffenland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7C2CD9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Gleichgültigkeit </w:t>
            </w:r>
          </w:p>
          <w:p w:rsidR="009A156D" w:rsidRPr="00151A10" w:rsidRDefault="009A156D" w:rsidP="007C2CD9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Lethargie </w:t>
            </w:r>
          </w:p>
          <w:p w:rsidR="009A156D" w:rsidRPr="00151A10" w:rsidRDefault="009A156D" w:rsidP="007C2CD9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Trägheit </w:t>
            </w:r>
          </w:p>
          <w:p w:rsidR="009A156D" w:rsidRPr="00151A10" w:rsidRDefault="009A156D" w:rsidP="0003036C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03036C">
            <w:pPr>
              <w:rPr>
                <w:rFonts w:cs="Arial"/>
              </w:rPr>
            </w:pP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</w:t>
            </w: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03036C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blau machen </w:t>
            </w:r>
          </w:p>
          <w:p w:rsidR="009A156D" w:rsidRPr="00151A10" w:rsidRDefault="009A156D" w:rsidP="0003036C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bummeln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faulenzen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herumlungern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verbummeln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vegetieren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verlottern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bequem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dickfellig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dienstunfähig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faul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plump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schlafmützig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schofelig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schwerfällig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>verpennt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verratzt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verschlafen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träge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</w:p>
          <w:p w:rsidR="009A156D" w:rsidRPr="00151A10" w:rsidRDefault="009A156D" w:rsidP="00612643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03036C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Das sind faule Fische!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ist etwas faul im Staate Dänemark!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ist nur fauler Zauber!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</w:p>
          <w:p w:rsidR="009A156D" w:rsidRPr="00151A10" w:rsidRDefault="009A156D" w:rsidP="0003036C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mit der Schneckenpost 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</w:p>
          <w:p w:rsidR="009A156D" w:rsidRPr="00151A10" w:rsidRDefault="009A156D" w:rsidP="0003036C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hat / macht sich / schiebt einen faulen Lenz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ein fauler Hund / Sack</w:t>
            </w:r>
          </w:p>
          <w:p w:rsidR="009A156D" w:rsidRPr="00151A10" w:rsidRDefault="009A156D" w:rsidP="00576514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faul wie die Sünde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so faul, dass es stinkt 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die Hände in den Schoß 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liegt auf der faulen Haut 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ruht sich auf seinen Lorbeeren aus 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Zeit tot 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stinkt vor Faulheit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verpasst den Anschluss 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verplempert Zeit 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</w:p>
          <w:p w:rsidR="009A156D" w:rsidRPr="00151A10" w:rsidRDefault="009A156D" w:rsidP="00612643">
            <w:pPr>
              <w:jc w:val="left"/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Abends wird der Faule fleißig.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Arbeit bringt Brot, Faulenzen Hungersnot.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Faulheit denkt scharf.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Faulheit ist die Triebfeder des Fortschritts.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Faulheit lohnt mit Armut.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Langes Fädchen, faules Mädchen. 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Morgen, morgen, nur nicht heute, sagen alle faulen Leute.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Müßiggang ist aller Laster Anfang.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Vergesslichkeit und Faulheit sind Geschwisterkinder.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Ordnung hält ist nur zu faul zum Suchen.</w:t>
            </w:r>
          </w:p>
          <w:p w:rsidR="009A156D" w:rsidRPr="00151A10" w:rsidRDefault="009A156D" w:rsidP="00576514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pStyle w:val="Heading6"/>
        <w:shd w:val="clear" w:color="auto" w:fill="auto"/>
        <w:rPr>
          <w:rFonts w:cs="Arial"/>
          <w:b w:val="0"/>
          <w:bCs/>
          <w:i/>
          <w:iCs/>
          <w:sz w:val="24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03036C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130" w:name="_Toc295383038"/>
            <w:r w:rsidRPr="00151A10">
              <w:t>Feigheit</w:t>
            </w:r>
            <w:bookmarkEnd w:id="130"/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Angsthase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Duckmäuser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Drückeberger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Feigling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Hasenfuß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>Hasenherz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Memme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Schlappschwanz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Waschlappen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Weichei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Weichling </w:t>
            </w:r>
          </w:p>
          <w:p w:rsidR="009A156D" w:rsidRPr="00151A10" w:rsidRDefault="009A156D" w:rsidP="0003036C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612643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  <w:r w:rsidRPr="00151A10">
              <w:rPr>
                <w:rFonts w:cs="Arial"/>
              </w:rPr>
              <w:t>Hasenbau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7C2CD9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Bammel </w:t>
            </w:r>
          </w:p>
          <w:p w:rsidR="009A156D" w:rsidRPr="00151A10" w:rsidRDefault="009A156D" w:rsidP="007C2CD9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Feigheit</w:t>
            </w:r>
          </w:p>
          <w:p w:rsidR="009A156D" w:rsidRPr="00151A10" w:rsidRDefault="009A156D" w:rsidP="007C2CD9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Kleinmut </w:t>
            </w:r>
          </w:p>
          <w:p w:rsidR="009A156D" w:rsidRPr="00151A10" w:rsidRDefault="009A156D" w:rsidP="007C2CD9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Mutlosigkeit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03036C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fliehen</w:t>
            </w:r>
          </w:p>
          <w:p w:rsidR="009A156D" w:rsidRPr="00151A10" w:rsidRDefault="009A156D" w:rsidP="007C2CD9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klein beigeben </w:t>
            </w:r>
          </w:p>
          <w:p w:rsidR="009A156D" w:rsidRPr="00151A10" w:rsidRDefault="009A156D" w:rsidP="007C2CD9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kneifen </w:t>
            </w:r>
          </w:p>
          <w:p w:rsidR="009A156D" w:rsidRPr="00151A10" w:rsidRDefault="009A156D" w:rsidP="007C2CD9">
            <w:pPr>
              <w:rPr>
                <w:rFonts w:cs="Arial"/>
              </w:rPr>
            </w:pPr>
            <w:r w:rsidRPr="00151A10">
              <w:rPr>
                <w:rFonts w:cs="Arial"/>
                <w:iCs/>
              </w:rPr>
              <w:t>Kopf einziehen</w:t>
            </w:r>
          </w:p>
          <w:p w:rsidR="009A156D" w:rsidRPr="00151A10" w:rsidRDefault="009A156D" w:rsidP="007C2CD9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sich drücken </w:t>
            </w:r>
          </w:p>
          <w:p w:rsidR="009A156D" w:rsidRPr="00151A10" w:rsidRDefault="009A156D" w:rsidP="007C2CD9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sich ducken </w:t>
            </w:r>
          </w:p>
          <w:p w:rsidR="009A156D" w:rsidRPr="00151A10" w:rsidRDefault="009A156D" w:rsidP="007C2CD9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feige </w:t>
            </w:r>
          </w:p>
          <w:p w:rsidR="009A156D" w:rsidRPr="00151A10" w:rsidRDefault="009A156D" w:rsidP="0003036C">
            <w:pPr>
              <w:pStyle w:val="Header"/>
              <w:tabs>
                <w:tab w:val="clear" w:pos="4536"/>
                <w:tab w:val="clear" w:pos="9072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hasenfüßig </w:t>
            </w:r>
          </w:p>
          <w:p w:rsidR="009A156D" w:rsidRPr="00151A10" w:rsidRDefault="009A156D" w:rsidP="0003036C">
            <w:pPr>
              <w:pStyle w:val="Header"/>
              <w:tabs>
                <w:tab w:val="clear" w:pos="4536"/>
                <w:tab w:val="clear" w:pos="9072"/>
              </w:tabs>
              <w:rPr>
                <w:rFonts w:cs="Arial"/>
              </w:rPr>
            </w:pPr>
            <w:r w:rsidRPr="00151A10">
              <w:rPr>
                <w:rFonts w:cs="Arial"/>
              </w:rPr>
              <w:t>hasenherzig</w:t>
            </w:r>
          </w:p>
          <w:p w:rsidR="009A156D" w:rsidRPr="00151A10" w:rsidRDefault="009A156D" w:rsidP="007C2CD9">
            <w:pPr>
              <w:pStyle w:val="Header"/>
              <w:tabs>
                <w:tab w:val="clear" w:pos="4536"/>
                <w:tab w:val="clear" w:pos="9072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kleinmütig </w:t>
            </w:r>
          </w:p>
          <w:p w:rsidR="009A156D" w:rsidRPr="00151A10" w:rsidRDefault="009A156D" w:rsidP="007C2CD9">
            <w:pPr>
              <w:pStyle w:val="Header"/>
              <w:tabs>
                <w:tab w:val="clear" w:pos="4536"/>
                <w:tab w:val="clear" w:pos="9072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mutlos </w:t>
            </w:r>
          </w:p>
          <w:p w:rsidR="009A156D" w:rsidRPr="00151A10" w:rsidRDefault="009A156D" w:rsidP="007C2CD9">
            <w:pPr>
              <w:pStyle w:val="Header"/>
              <w:tabs>
                <w:tab w:val="clear" w:pos="4536"/>
                <w:tab w:val="clear" w:pos="9072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schreckhaft </w:t>
            </w:r>
          </w:p>
          <w:p w:rsidR="009A156D" w:rsidRPr="00151A10" w:rsidRDefault="009A156D" w:rsidP="007C2CD9">
            <w:pPr>
              <w:pStyle w:val="Header"/>
              <w:tabs>
                <w:tab w:val="clear" w:pos="4536"/>
                <w:tab w:val="clear" w:pos="9072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unsicher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03036C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Schiss in der Hose / Buchs 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scheißt sich (vor Angst) in die Hose / Buchs</w:t>
            </w:r>
          </w:p>
          <w:p w:rsidR="009A156D" w:rsidRPr="00151A10" w:rsidRDefault="009A156D" w:rsidP="0003036C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03036C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612643">
            <w:pPr>
              <w:ind w:left="294"/>
              <w:jc w:val="left"/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Besser feige als tot.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Böse lebt von der Feigheit des Guten.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Feigheit ist manchmal ein Zeichen von Klugheit.</w:t>
            </w:r>
          </w:p>
          <w:p w:rsidR="009A156D" w:rsidRPr="00151A10" w:rsidRDefault="009A156D" w:rsidP="00612643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pStyle w:val="Heading6"/>
        <w:shd w:val="clear" w:color="auto" w:fill="auto"/>
        <w:rPr>
          <w:rFonts w:cs="Arial"/>
          <w:b w:val="0"/>
          <w:bCs/>
          <w:i/>
          <w:iCs/>
          <w:sz w:val="24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03036C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131" w:name="_Toc295383039"/>
            <w:r w:rsidRPr="00151A10">
              <w:t>Frechheit</w:t>
            </w:r>
            <w:bookmarkEnd w:id="131"/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E42AA2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Banause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Bengel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Flegel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Frechdachs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Grünschnabel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Klugscheißer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Klugschnacker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Lümmel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7C2CD9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Abgebrühtheit </w:t>
            </w:r>
          </w:p>
          <w:p w:rsidR="009A156D" w:rsidRPr="00151A10" w:rsidRDefault="009A156D" w:rsidP="007C2CD9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Dreistigkeit </w:t>
            </w:r>
          </w:p>
          <w:p w:rsidR="009A156D" w:rsidRPr="00151A10" w:rsidRDefault="009A156D" w:rsidP="007C2CD9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Egoismus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</w:t>
            </w: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03036C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</w:rPr>
              <w:t>frech werden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patzen </w:t>
            </w:r>
          </w:p>
          <w:p w:rsidR="009A156D" w:rsidRPr="00151A10" w:rsidRDefault="009A156D" w:rsidP="00612643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03036C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aberwitzig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bockig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frech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patzig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rebellisch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>rotzfrech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rüpelhaft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taktlos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tolldreist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undiplomatisch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ungehobelt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ungeschliffen </w:t>
            </w:r>
          </w:p>
          <w:p w:rsidR="009A156D" w:rsidRPr="00151A10" w:rsidRDefault="009A156D" w:rsidP="0003036C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</w:rPr>
              <w:t>wahnwitzig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03036C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03036C">
            <w:pPr>
              <w:rPr>
                <w:rFonts w:cs="Arial"/>
                <w:i/>
              </w:rPr>
            </w:pPr>
            <w:r w:rsidRPr="00151A10">
              <w:rPr>
                <w:rFonts w:cs="Arial"/>
                <w:bCs/>
                <w:i/>
              </w:rPr>
              <w:t xml:space="preserve">etwas </w:t>
            </w:r>
            <w:r w:rsidRPr="00151A10">
              <w:rPr>
                <w:rFonts w:cs="Arial"/>
                <w:i/>
              </w:rPr>
              <w:t>...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 xml:space="preserve">... </w:t>
            </w:r>
            <w:r w:rsidRPr="00151A10">
              <w:rPr>
                <w:rFonts w:cs="Arial"/>
                <w:bCs/>
                <w:iCs/>
              </w:rPr>
              <w:t xml:space="preserve">ist eine bodenlose Frechheit 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</w:p>
          <w:p w:rsidR="009A156D" w:rsidRPr="00151A10" w:rsidRDefault="009A156D" w:rsidP="0003036C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ist frech wie Dreck / Gassendreck / Rotz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frech wie Oskar 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unverfroren </w:t>
            </w:r>
          </w:p>
          <w:p w:rsidR="009A156D" w:rsidRPr="00151A10" w:rsidRDefault="009A156D" w:rsidP="0003036C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612643">
            <w:pPr>
              <w:jc w:val="left"/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Frechheit siegt.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Frech kommt weiter.</w:t>
            </w:r>
          </w:p>
          <w:p w:rsidR="009A156D" w:rsidRPr="00151A10" w:rsidRDefault="009A156D" w:rsidP="00612643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pStyle w:val="Heading6"/>
        <w:shd w:val="clear" w:color="auto" w:fill="auto"/>
        <w:rPr>
          <w:rFonts w:cs="Arial"/>
          <w:b w:val="0"/>
          <w:bCs/>
          <w:i/>
          <w:iCs/>
          <w:sz w:val="24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03036C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132" w:name="_Toc295383040"/>
            <w:r w:rsidRPr="00151A10">
              <w:t>Geiz</w:t>
            </w:r>
            <w:bookmarkEnd w:id="132"/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>Egoist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Geizhals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Geizkragen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Pfennigfuchser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Schilda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03036C">
            <w:pPr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Geiz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</w:t>
            </w: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geizen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hamstern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horten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knausern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geizig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kleinmütig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knauserig </w:t>
            </w:r>
          </w:p>
          <w:p w:rsidR="009A156D" w:rsidRPr="00151A10" w:rsidRDefault="009A156D" w:rsidP="0003036C">
            <w:pPr>
              <w:rPr>
                <w:rFonts w:cs="Arial"/>
              </w:rPr>
            </w:pPr>
          </w:p>
          <w:p w:rsidR="009A156D" w:rsidRPr="00151A10" w:rsidRDefault="009A156D" w:rsidP="0003036C">
            <w:pPr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576514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576514">
            <w:pPr>
              <w:ind w:left="283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Geiz ist geil!</w:t>
            </w:r>
          </w:p>
          <w:p w:rsidR="009A156D" w:rsidRPr="00151A10" w:rsidRDefault="009A156D" w:rsidP="0003036C">
            <w:pPr>
              <w:jc w:val="left"/>
              <w:rPr>
                <w:rFonts w:cs="Arial"/>
                <w:bCs/>
                <w:iCs/>
              </w:rPr>
            </w:pPr>
          </w:p>
          <w:p w:rsidR="009A156D" w:rsidRPr="00151A10" w:rsidRDefault="009A156D" w:rsidP="0003036C">
            <w:pPr>
              <w:rPr>
                <w:rFonts w:cs="Arial"/>
                <w:bCs/>
                <w:i/>
              </w:rPr>
            </w:pPr>
            <w:r w:rsidRPr="00151A10">
              <w:rPr>
                <w:rFonts w:cs="Arial"/>
                <w:bCs/>
                <w:i/>
              </w:rPr>
              <w:t>jemand ...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geizt (nicht) mit seinen Reizen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jemanden kurz </w:t>
            </w:r>
          </w:p>
          <w:p w:rsidR="009A156D" w:rsidRPr="00151A10" w:rsidRDefault="009A156D" w:rsidP="0003036C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sitzt auf dem Geld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</w:p>
          <w:p w:rsidR="009A156D" w:rsidRPr="00151A10" w:rsidRDefault="009A156D" w:rsidP="0003036C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03036C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schaut der Geiz aus den Augen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</w:p>
        </w:tc>
      </w:tr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Geiz ist die größte Armut.</w:t>
            </w:r>
          </w:p>
          <w:p w:rsidR="009A156D" w:rsidRPr="00151A10" w:rsidRDefault="009A156D" w:rsidP="00612643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 w:rsidP="00612643"/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03036C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Sonstige Sprichwörter:</w:t>
            </w:r>
          </w:p>
          <w:p w:rsidR="009A156D" w:rsidRPr="00151A10" w:rsidRDefault="009A156D" w:rsidP="0003036C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Bescheidenheit ist die höchste Form der Arroganz.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Bescheidenheit ist eine Zier, doch weiter kommt man ohne ihr.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Habgier ist die Wurzel allen Übels.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Selbsterkenntnis ist der erste Schritt auf dem Weg zur Besserung.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Tugend ist die Summe der Dinge, die wir aus Trägheit, Feigheit oder Dummheit nicht getan haben.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alles haben will, bekommt am Ende nichts.</w:t>
            </w:r>
          </w:p>
          <w:p w:rsidR="009A156D" w:rsidRPr="00151A10" w:rsidRDefault="009A156D" w:rsidP="0003036C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 w:rsidP="00612643"/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  <w:b w:val="0"/>
          <w:bCs/>
          <w:i/>
          <w:iCs/>
          <w:sz w:val="24"/>
        </w:rPr>
        <w:br w:type="page"/>
      </w:r>
    </w:p>
    <w:p w:rsidR="009A156D" w:rsidRPr="00151A10" w:rsidRDefault="009A156D" w:rsidP="004D197F">
      <w:pPr>
        <w:pStyle w:val="Heading3"/>
      </w:pPr>
      <w:bookmarkStart w:id="133" w:name="_Toc295383041"/>
      <w:r w:rsidRPr="00151A10">
        <w:t>Glück und Unglück</w:t>
      </w:r>
      <w:bookmarkEnd w:id="133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03036C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03036C">
            <w:pPr>
              <w:pStyle w:val="Heading4"/>
            </w:pPr>
            <w:bookmarkStart w:id="134" w:name="_Toc295383042"/>
            <w:r w:rsidRPr="00151A10">
              <w:t>Glück</w:t>
            </w:r>
            <w:bookmarkEnd w:id="134"/>
          </w:p>
          <w:p w:rsidR="009A156D" w:rsidRPr="00151A10" w:rsidRDefault="009A156D" w:rsidP="0003036C">
            <w:pPr>
              <w:rPr>
                <w:rStyle w:val="Strong"/>
                <w:b w:val="0"/>
                <w:bCs w:val="0"/>
              </w:rPr>
            </w:pPr>
            <w:r w:rsidRPr="00151A10">
              <w:t>(</w:t>
            </w:r>
            <w:r w:rsidRPr="00151A10">
              <w:rPr>
                <w:szCs w:val="28"/>
              </w:rPr>
              <w:sym w:font="CommonBullets" w:char="F03F"/>
            </w:r>
            <w:r w:rsidRPr="00151A10">
              <w:t xml:space="preserve"> Gewinnen)</w:t>
            </w: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A7333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Ass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Aufsteiger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ewige Gewinner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 gemachter Mann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Emporkömmling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Glücklicher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Glücksfee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Glücksgriff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Glückskäfer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Glückskind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Glücksmarie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Glückspilz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Hans im Glück 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Sonntagskind</w:t>
            </w:r>
          </w:p>
          <w:p w:rsidR="009A156D" w:rsidRPr="00151A10" w:rsidRDefault="009A156D" w:rsidP="001812DC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Triumphstor</w:t>
            </w: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Gewinnerstraße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Paradies auf Erden </w:t>
            </w: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Default="009A156D" w:rsidP="00500371">
            <w:pPr>
              <w:rPr>
                <w:rFonts w:cs="Arial"/>
              </w:rPr>
            </w:pPr>
            <w:r>
              <w:rPr>
                <w:rFonts w:cs="Arial"/>
              </w:rPr>
              <w:t>Bilderbuchkarriere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das Quäntchen Glück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Fügung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Glücksfall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Glücksgriff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Glücksklee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Glückssträhne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goldene Zeiten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Segen</w:t>
            </w:r>
          </w:p>
          <w:p w:rsidR="009A156D" w:rsidRPr="00151A10" w:rsidRDefault="009A156D" w:rsidP="00982284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Wunschdenken </w:t>
            </w:r>
          </w:p>
          <w:p w:rsidR="009A156D" w:rsidRPr="00151A10" w:rsidRDefault="009A156D" w:rsidP="00A73333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37433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florieren </w:t>
            </w:r>
          </w:p>
          <w:p w:rsidR="009A156D" w:rsidRPr="00151A10" w:rsidRDefault="009A156D" w:rsidP="0037433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fruchten </w:t>
            </w:r>
          </w:p>
          <w:p w:rsidR="009A156D" w:rsidRPr="00151A10" w:rsidRDefault="009A156D" w:rsidP="0037433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gelingen </w:t>
            </w:r>
          </w:p>
          <w:p w:rsidR="009A156D" w:rsidRPr="00151A10" w:rsidRDefault="009A156D" w:rsidP="0037433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gewinnen </w:t>
            </w:r>
          </w:p>
          <w:p w:rsidR="009A156D" w:rsidRPr="00151A10" w:rsidRDefault="009A156D" w:rsidP="0037433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glücken </w:t>
            </w:r>
          </w:p>
          <w:p w:rsidR="009A156D" w:rsidRPr="00151A10" w:rsidRDefault="009A156D" w:rsidP="00374339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klappen </w:t>
            </w:r>
          </w:p>
          <w:p w:rsidR="009A156D" w:rsidRPr="00151A10" w:rsidRDefault="009A156D" w:rsidP="00374339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meistern </w:t>
            </w:r>
          </w:p>
          <w:p w:rsidR="009A156D" w:rsidRPr="00151A10" w:rsidRDefault="009A156D" w:rsidP="00374339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triumphieren 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beglückt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begnadet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beneidenswert </w:t>
            </w:r>
          </w:p>
          <w:p w:rsidR="009A156D" w:rsidRPr="00151A10" w:rsidRDefault="009A156D" w:rsidP="00374339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erfolgreich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erfreulich </w:t>
            </w:r>
          </w:p>
          <w:p w:rsidR="009A156D" w:rsidRPr="00151A10" w:rsidRDefault="009A156D" w:rsidP="00374339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gelungen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g</w:t>
            </w:r>
            <w:r w:rsidRPr="00151A10">
              <w:rPr>
                <w:rFonts w:cs="Arial"/>
              </w:rPr>
              <w:t xml:space="preserve">lücklich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glückselig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himmelhoch jauchzend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himmlisch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paradiesisch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sorgenfrei 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500371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374339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Alles in Butter!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Auf gut Glück!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das Glück des Tüchtigen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Das hat mir zu meinem Glück gerade noch gefehlt!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Das ist Glückssache!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Glück muss der Mensch haben!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Zum Glück!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</w:p>
          <w:p w:rsidR="009A156D" w:rsidRPr="00151A10" w:rsidRDefault="009A156D" w:rsidP="00500371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freut sich wie ein Schneekönig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...</w:t>
            </w:r>
            <w:r w:rsidRPr="00151A10">
              <w:rPr>
                <w:rFonts w:cs="Arial"/>
                <w:bCs/>
                <w:iCs/>
              </w:rPr>
              <w:t xml:space="preserve"> das Glück für sich gepachtet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hat bei jemandem mit etwas Glück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hat eine glückliche Hand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...</w:t>
            </w:r>
            <w:r w:rsidRPr="00151A10">
              <w:rPr>
                <w:rFonts w:cs="Arial"/>
                <w:bCs/>
                <w:iCs/>
              </w:rPr>
              <w:t xml:space="preserve"> hat eine Glückssträhne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hat Glück im Unglück</w:t>
            </w:r>
          </w:p>
          <w:p w:rsidR="009A156D" w:rsidRPr="00151A10" w:rsidRDefault="009A156D" w:rsidP="0050037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mehr Glück als Verstand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mit einem goldenen Löffel im Hintern geboren worden </w:t>
            </w:r>
          </w:p>
          <w:p w:rsidR="009A156D" w:rsidRPr="00151A10" w:rsidRDefault="009A156D" w:rsidP="0050037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unter einem glücklichen Stern geboren</w:t>
            </w:r>
          </w:p>
          <w:p w:rsidR="009A156D" w:rsidRPr="00151A10" w:rsidRDefault="009A156D" w:rsidP="00500371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kann sich glücklich preisen</w:t>
            </w:r>
          </w:p>
          <w:p w:rsidR="009A156D" w:rsidRPr="00151A10" w:rsidRDefault="009A156D" w:rsidP="0050037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von Glück sagen, dass ...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mit einem blauen Auge davon </w:t>
            </w:r>
          </w:p>
          <w:p w:rsidR="009A156D" w:rsidRPr="00151A10" w:rsidRDefault="009A156D" w:rsidP="0050037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sein Glück</w:t>
            </w:r>
          </w:p>
          <w:p w:rsidR="009A156D" w:rsidRPr="00151A10" w:rsidRDefault="009A156D" w:rsidP="0050037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probiert / versucht sein Glück</w:t>
            </w:r>
          </w:p>
          <w:p w:rsidR="009A156D" w:rsidRPr="00151A10" w:rsidRDefault="009A156D" w:rsidP="0050037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schätzt sich glücklich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sitzt im Trockenen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warm </w:t>
            </w:r>
          </w:p>
          <w:p w:rsidR="009A156D" w:rsidRPr="00151A10" w:rsidRDefault="009A156D" w:rsidP="0050037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unter einem glücklichen Stern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tut einen glücklichen Griff / Glücksgriff</w:t>
            </w:r>
          </w:p>
          <w:p w:rsidR="009A156D" w:rsidRPr="00151A10" w:rsidRDefault="009A156D" w:rsidP="0050037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weiß noch nichts von seinem Glück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Auch der Tüchtige braucht Glück. </w:t>
            </w:r>
          </w:p>
          <w:p w:rsidR="009A156D" w:rsidRPr="00151A10" w:rsidRDefault="009A156D" w:rsidP="001D508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Glück ist mit den </w:t>
            </w:r>
            <w:r>
              <w:rPr>
                <w:rFonts w:cs="Arial"/>
              </w:rPr>
              <w:t>Dummen</w:t>
            </w:r>
            <w:r w:rsidRPr="00151A10">
              <w:rPr>
                <w:rFonts w:cs="Arial"/>
              </w:rPr>
              <w:t>.</w:t>
            </w:r>
          </w:p>
          <w:p w:rsidR="009A156D" w:rsidRPr="00151A10" w:rsidRDefault="009A156D" w:rsidP="001D508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Glück ist mit den Mutigen.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Dem Glücklichen schlägt keine Stunde.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jeder ist seines Glückes Schmied.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Unglück kommt selten allein.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Geld allein macht nicht glücklich.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Geld allein macht nicht unglücklich.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Glück hat auf die Dauer nur der Tüchtige.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Glück und Glas, wie leicht bricht das.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Glücklich ist, wer vergisst, was nicht mehr zu ändern ist.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Jeder ist seines Glückes Schmied.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Pech im Spiel, Glück in der Liebe. 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Trautes Heim, Glück allein.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Tritt ein, bring Glück herein.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Glück hat, dem fohlt sogar der Wallach.</w:t>
            </w:r>
          </w:p>
        </w:tc>
      </w:tr>
    </w:tbl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500371">
            <w:pPr>
              <w:pStyle w:val="Heading4"/>
            </w:pPr>
            <w:bookmarkStart w:id="135" w:name="_Toc295383043"/>
            <w:r w:rsidRPr="00151A10">
              <w:t>Unglück</w:t>
            </w:r>
            <w:bookmarkEnd w:id="135"/>
          </w:p>
          <w:p w:rsidR="009A156D" w:rsidRPr="00151A10" w:rsidRDefault="009A156D" w:rsidP="00500371">
            <w:pPr>
              <w:rPr>
                <w:rStyle w:val="Strong"/>
                <w:b w:val="0"/>
                <w:bCs w:val="0"/>
              </w:rPr>
            </w:pPr>
            <w:r w:rsidRPr="00151A10">
              <w:rPr>
                <w:rFonts w:cs="Arial"/>
              </w:rPr>
              <w:t>(</w:t>
            </w:r>
            <w:r w:rsidRPr="00151A10">
              <w:rPr>
                <w:rFonts w:cs="Arial"/>
                <w:szCs w:val="28"/>
              </w:rPr>
              <w:sym w:font="CommonBullets" w:char="F03F"/>
            </w:r>
            <w:r w:rsidRPr="00151A10">
              <w:rPr>
                <w:rFonts w:cs="Arial"/>
              </w:rPr>
              <w:t xml:space="preserve"> Verlieren)</w:t>
            </w: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Absteiger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ewige Verlierer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>ein Häufchen Elend / Unglück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Miesepeter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Pechmarie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Pechvogel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Trauerkloß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Unglücksrabe 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am Rande des Verderbens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Katastrophengebiet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Unglücksstelle </w:t>
            </w:r>
          </w:p>
          <w:p w:rsidR="009A156D" w:rsidRPr="00151A10" w:rsidRDefault="009A156D" w:rsidP="00500371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Verliererstraße</w:t>
            </w: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Ausweglosigkeit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Bürde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ein Schlag ins Gesicht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Elend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große Scheiße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Hundeleben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Jammer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Katastrophe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Kreuz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Leidensweg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Mühsal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Pechsträhne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Qual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Schicksalsschlag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schöne Bescherung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Schreckensnachricht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Schrecksekunde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schwarzer Tag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Tragik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Übel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Untergang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Verderben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Verhängnis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Versagen 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tief sinken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untergehen 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verkommen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aussichtslos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ausweglos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betroffen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dumm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elendiglich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erledigt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geliefert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getroffen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niedergeschlagen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ruiniert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trostlos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unglücklich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unselig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verkommen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verloren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vom Unglück verfolgt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zu Tode betrübt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500371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500371">
            <w:pPr>
              <w:ind w:left="284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Zu allem Unglück!</w:t>
            </w:r>
          </w:p>
          <w:p w:rsidR="009A156D" w:rsidRPr="00151A10" w:rsidRDefault="009A156D" w:rsidP="00500371">
            <w:pPr>
              <w:jc w:val="left"/>
              <w:rPr>
                <w:rFonts w:cs="Arial"/>
                <w:bCs/>
                <w:iCs/>
              </w:rPr>
            </w:pPr>
          </w:p>
          <w:p w:rsidR="009A156D" w:rsidRPr="00151A10" w:rsidRDefault="009A156D" w:rsidP="00500371">
            <w:pPr>
              <w:rPr>
                <w:rFonts w:cs="Arial"/>
                <w:i/>
              </w:rPr>
            </w:pPr>
            <w:r w:rsidRPr="00151A10">
              <w:rPr>
                <w:rFonts w:cs="Arial"/>
                <w:bCs/>
                <w:i/>
              </w:rPr>
              <w:t xml:space="preserve">jemand </w:t>
            </w:r>
            <w:r w:rsidRPr="00151A10">
              <w:rPr>
                <w:rFonts w:cs="Arial"/>
                <w:i/>
              </w:rPr>
              <w:t>...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 xml:space="preserve">... </w:t>
            </w:r>
            <w:r w:rsidRPr="00151A10">
              <w:rPr>
                <w:rFonts w:cs="Arial"/>
                <w:bCs/>
                <w:iCs/>
              </w:rPr>
              <w:t>bringt / stürzt jemanden ins Unglück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 xml:space="preserve">... </w:t>
            </w:r>
            <w:r w:rsidRPr="00151A10">
              <w:rPr>
                <w:rFonts w:cs="Arial"/>
                <w:bCs/>
                <w:iCs/>
              </w:rPr>
              <w:t>bringt / stürzt sich ins Unglück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geht vor die Hunde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geht zugrunde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...</w:t>
            </w:r>
            <w:r w:rsidRPr="00151A10">
              <w:rPr>
                <w:rFonts w:cs="Arial"/>
                <w:bCs/>
                <w:iCs/>
              </w:rPr>
              <w:t xml:space="preserve"> das Pech für sich gepachtet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...</w:t>
            </w:r>
            <w:r w:rsidRPr="00151A10">
              <w:rPr>
                <w:rFonts w:cs="Arial"/>
                <w:bCs/>
                <w:iCs/>
              </w:rPr>
              <w:t xml:space="preserve"> hat eine Pechsträhne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hat eine unglückliche Hand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hat Pech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  <w:vanish/>
              </w:rPr>
              <w:t xml:space="preserve">... hat schon </w:t>
            </w:r>
            <w:r w:rsidRPr="00151A10">
              <w:rPr>
                <w:rFonts w:cs="Arial"/>
                <w:bCs/>
                <w:iCs/>
              </w:rPr>
              <w:t xml:space="preserve">bessere Tage gesehen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kommt auf den Hund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kommt auf die schiefe Bahn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...</w:t>
            </w:r>
            <w:r w:rsidRPr="00151A10">
              <w:rPr>
                <w:rFonts w:cs="Arial"/>
                <w:bCs/>
                <w:iCs/>
              </w:rPr>
              <w:t xml:space="preserve"> kommt vom Regen in die Traufe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rennt (mit offenen Augen) in sein Unglück / Verderben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ruft den Notstand aus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schluckt eine bittere Pille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sitzt in der Patsche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sitzt in der Tinte </w:t>
            </w:r>
          </w:p>
          <w:p w:rsidR="009A156D" w:rsidRPr="00151A10" w:rsidRDefault="009A156D" w:rsidP="00500371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bCs/>
                <w:iCs/>
              </w:rPr>
              <w:t>... wird ins Unglück gestürzt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Unglück kommt selten allein.</w:t>
            </w:r>
          </w:p>
        </w:tc>
      </w:tr>
    </w:tbl>
    <w:p w:rsidR="009A156D" w:rsidRPr="00151A10" w:rsidRDefault="009A156D" w:rsidP="00500371">
      <w:pPr>
        <w:rPr>
          <w:rFonts w:cs="Arial"/>
        </w:rPr>
      </w:pPr>
    </w:p>
    <w:p w:rsidR="009A156D" w:rsidRPr="00151A10" w:rsidRDefault="009A156D">
      <w:pPr>
        <w:rPr>
          <w:rFonts w:cs="Arial"/>
          <w:b/>
          <w:bCs/>
          <w:iCs/>
        </w:rPr>
      </w:pPr>
    </w:p>
    <w:p w:rsidR="009A156D" w:rsidRPr="00151A10" w:rsidRDefault="009A156D" w:rsidP="004D197F">
      <w:pPr>
        <w:pStyle w:val="Heading2"/>
      </w:pPr>
      <w:r w:rsidRPr="00151A10">
        <w:br w:type="page"/>
      </w:r>
      <w:bookmarkStart w:id="136" w:name="_Toc223839698"/>
      <w:r w:rsidRPr="00151A10">
        <w:t xml:space="preserve"> </w:t>
      </w:r>
      <w:bookmarkStart w:id="137" w:name="_Toc295383044"/>
      <w:r w:rsidRPr="00151A10">
        <w:t>materielle und immaterielle Werte</w:t>
      </w:r>
      <w:bookmarkEnd w:id="137"/>
      <w:r w:rsidRPr="00151A10">
        <w:t xml:space="preserve"> </w:t>
      </w:r>
      <w:bookmarkEnd w:id="136"/>
    </w:p>
    <w:p w:rsidR="009A156D" w:rsidRPr="00151A10" w:rsidRDefault="009A156D">
      <w:pPr>
        <w:ind w:left="360" w:right="278"/>
        <w:rPr>
          <w:rFonts w:cs="Arial"/>
        </w:rPr>
      </w:pPr>
    </w:p>
    <w:p w:rsidR="009A156D" w:rsidRPr="00151A10" w:rsidRDefault="009A156D" w:rsidP="006F4501">
      <w:pPr>
        <w:pStyle w:val="Heading3"/>
      </w:pPr>
      <w:bookmarkStart w:id="138" w:name="_Toc295383045"/>
      <w:r w:rsidRPr="00151A10">
        <w:t>Kirche und Glauben</w:t>
      </w:r>
      <w:bookmarkEnd w:id="138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Bischof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Christ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Erzbischof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Glöckner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Götzendiener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Heide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Kirchenmaus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Ministrant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Mönch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Moralapostel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Nonne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Papst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Pfaffe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Prediger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Priester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Schweinepriester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Ungläubiger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Altar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Beichtstuhl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Canossa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Einsiedelei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Garten Eden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heilige Land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Heiligtum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Kanzel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Kapelle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Kirchenschiff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Kloster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Paradies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Sodom und Gomorrha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Andacht </w:t>
            </w:r>
          </w:p>
          <w:p w:rsidR="009A156D" w:rsidRPr="00151A10" w:rsidRDefault="009A156D">
            <w:pPr>
              <w:rPr>
                <w:rFonts w:cs="Arial"/>
                <w:lang w:val="it-IT"/>
              </w:rPr>
            </w:pPr>
            <w:r w:rsidRPr="00151A10">
              <w:rPr>
                <w:rFonts w:cs="Arial"/>
                <w:lang w:val="it-IT"/>
              </w:rPr>
              <w:t xml:space="preserve">Ave Maria </w:t>
            </w:r>
          </w:p>
          <w:p w:rsidR="009A156D" w:rsidRPr="00151A10" w:rsidRDefault="009A156D" w:rsidP="00062CA4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Bibelstunde </w:t>
            </w:r>
          </w:p>
          <w:p w:rsidR="009A156D" w:rsidRPr="00151A10" w:rsidRDefault="009A156D" w:rsidP="00062CA4">
            <w:pPr>
              <w:rPr>
                <w:rFonts w:cs="Arial"/>
              </w:rPr>
            </w:pPr>
            <w:r w:rsidRPr="00151A10">
              <w:rPr>
                <w:rFonts w:cs="Arial"/>
              </w:rPr>
              <w:t>des Teufels Gebetsbuch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Dreifaltigkeit </w:t>
            </w:r>
          </w:p>
          <w:p w:rsidR="009A156D" w:rsidRPr="00151A10" w:rsidRDefault="009A156D" w:rsidP="009243CF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Gang nach Canossa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Grabstein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Halleluja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Haussegen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Heidenangst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Heidenangst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Heiligenschein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Kommunion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Krankensalbung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Kreuz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Opferstock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Prozession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Schweigegelübde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Cs/>
              </w:rPr>
              <w:t>Selbstbeweihräucherung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Tabernakel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Tabu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Taufbecken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Taufe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Andacht halten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beichten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beweihräuchern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einweihen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entweihen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fasten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pilgern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predigen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weihen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andächtig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fromm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gesalbt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gläubig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heidnisch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heilig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salbungsvoll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scheinheilig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ungläubig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unheilig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unheilvoll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Segen, Gebete und christliche Handlungen: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ganze Segen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Haussegen hängt schief!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Zweck heiligt die Mittel!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Ich brauche keine Almosen! </w:t>
            </w:r>
          </w:p>
          <w:p w:rsidR="009A156D" w:rsidRPr="00151A10" w:rsidRDefault="009A156D" w:rsidP="00DF7FF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Jeder nach seiner Fasson!</w:t>
            </w:r>
          </w:p>
          <w:p w:rsidR="009A156D" w:rsidRPr="00151A10" w:rsidRDefault="009A156D" w:rsidP="00062CA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Jeder soll nach seiner Fasson selig werden!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seligen Andenkens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Wer`s glaubt wird selig!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Segen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so sicher wie das Amen in der Kirche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arbeitet für einen Gotteslohn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betet jemandem etwas nach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betet jemandem etwas vor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beweihräuchert sich selbst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die letzte Salbung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gibt sein Amen / seinen Segen zu etwas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das Zeitliche gesegnet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jemandes Segen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komischer / sonderbarer Heiliger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gesegneten Leibes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mit etwas gesegnet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kriecht zu Kreuze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liest jemandem die Leviten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drei Kreuze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jemandem die Beichte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ins Gebet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predigt Wasser und trinkt Wein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sagt Ja und Amen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singt ein /jemandes Loblied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stattet jemanden /sich mit einem Heiligenschein 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umgibt / versieht jemanden /sich mit einem Heiligenschein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auf der Kanzel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verspricht etwas hoch und heilig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verwandelt Wasser in Wein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weiht jemanden in etwas ein </w:t>
            </w:r>
          </w:p>
          <w:p w:rsidR="009A156D" w:rsidRPr="00151A10" w:rsidRDefault="009A156D" w:rsidP="005356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 etwas eingeweiht</w:t>
            </w:r>
          </w:p>
          <w:p w:rsidR="009A156D" w:rsidRPr="00151A10" w:rsidRDefault="009A156D" w:rsidP="005356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ins Gebet genommen</w:t>
            </w:r>
          </w:p>
          <w:p w:rsidR="009A156D" w:rsidRPr="00151A10" w:rsidRDefault="009A156D" w:rsidP="005356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mit einem Heiligenschein ausgestattet</w:t>
            </w:r>
          </w:p>
          <w:p w:rsidR="009A156D" w:rsidRPr="00151A10" w:rsidRDefault="009A156D" w:rsidP="005356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mit einem Heiligenschein versehen</w:t>
            </w:r>
          </w:p>
          <w:p w:rsidR="009A156D" w:rsidRPr="00151A10" w:rsidRDefault="009A156D" w:rsidP="005356F2">
            <w:pPr>
              <w:ind w:left="294"/>
              <w:rPr>
                <w:rFonts w:cs="Arial"/>
              </w:rPr>
            </w:pPr>
          </w:p>
          <w:p w:rsidR="009A156D" w:rsidRPr="00151A10" w:rsidRDefault="009A156D" w:rsidP="005356F2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5356F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die Leviten gelesen</w:t>
            </w:r>
          </w:p>
          <w:p w:rsidR="009A156D" w:rsidRPr="00151A10" w:rsidRDefault="009A156D" w:rsidP="005356F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Beichte abgenommen</w:t>
            </w:r>
          </w:p>
          <w:p w:rsidR="009A156D" w:rsidRPr="00151A10" w:rsidRDefault="009A156D" w:rsidP="005356F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die letzte Salbung gegeben </w:t>
            </w:r>
          </w:p>
          <w:p w:rsidR="009A156D" w:rsidRPr="00151A10" w:rsidRDefault="009A156D" w:rsidP="005356F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nachgebetet</w:t>
            </w:r>
          </w:p>
          <w:p w:rsidR="009A156D" w:rsidRPr="00151A10" w:rsidRDefault="009A156D" w:rsidP="005356F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vorgebetet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Kirche und andere Orte: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hört jemand die Kirchenglocken läuten!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(Wie in) Sodom und Gomorrha!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drückt die Kirchbank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mit der Kirche ums Dorf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georgelt, bevor die Kirche angegangen ist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kein (großes) Kirchenlicht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die Kirche im Dorf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Gang nach Canossa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ein Kirchenlicht auf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Personen: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verließen sie ihn!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(nicht) der wahre Jakob!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einen Judaslohn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alt wie Methusalem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arm wie eine Kirchenmaus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fromm, wie ein Lamm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/ fühlt sich sicher wie in Abrahams Schoß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päpstlicher als der Papst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den lieben Gott einen guten Mann sein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von Pontius zu Pilatus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wandelt sich vom Saulus zum Paulus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Sonstiges: 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Ach du lieber Gott!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alle Jubeljahre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doch nur ein Feigenblatt!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Buch mit sieben Siegeln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So ein Tohuwabohu!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weder Fisch noch Fleisch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wie es im Buche steht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zu seinen Vätern heim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zu seinen Vätern heimgerufen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Alle Sünden in eine münden.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Am Anfang hieß es lebe lang, das Ende klang wie Grabgesang.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Auf der Kanzel ist der Mönch keusch.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Betrunkene und Kinder schützt der liebe Gott.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Glauben versetzt Berge.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Mensch denkt und Gott lenkt.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Menschen Wille ist sein Himmelreich.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Zweck heiligt die Mittel.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Kirche ist erst aus, wenn man aufhört zu singen.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Letzten werden die Ersten sein.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schlechter Theologiestudent gibt allemal einen guten Juristen ab.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geschehen noch Zeichen und Wunder.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kommt alles, wie es kommen soll.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kommt wie es kommt.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Geben ist seliger denn nehmen.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Gott hält die Bäume auf, bevor sie in den Himmel wachsen.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Gottes Mühlen mahlen langsam, aber stetig.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Gottes Mühlen mahlen langsam, aber trefflich fein.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Gottes Wege sind unergründlich.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Hilf dir selbst, so hilft dir Gott.</w:t>
            </w:r>
          </w:p>
          <w:p w:rsidR="009A156D" w:rsidRDefault="009A156D" w:rsidP="006A77C2">
            <w:pPr>
              <w:rPr>
                <w:rFonts w:cs="Arial"/>
              </w:rPr>
            </w:pPr>
            <w:r>
              <w:rPr>
                <w:rFonts w:cs="Arial"/>
              </w:rPr>
              <w:t>Käme es auf den Bart an, könnte die Ziege predigen.</w:t>
            </w:r>
          </w:p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Kleine Sünden bestraft der liebe Gott sofort.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Sei es wie es sei.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Sich regen bringt Segen.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 der Kirche hieß es anders.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 Gericht und auf hoher See bist du in Gottes Hand!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der Berg nicht zum Propheten kommt, muss der Prophet eben zum Berg kommen.</w:t>
            </w:r>
          </w:p>
        </w:tc>
      </w:tr>
    </w:tbl>
    <w:p w:rsidR="009A156D" w:rsidRPr="00151A10" w:rsidRDefault="009A156D">
      <w:pPr>
        <w:rPr>
          <w:rFonts w:cs="Arial"/>
          <w:b/>
          <w:b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6F4501">
      <w:pPr>
        <w:pStyle w:val="Heading3"/>
      </w:pPr>
      <w:bookmarkStart w:id="139" w:name="_Toc295383046"/>
      <w:r w:rsidRPr="00151A10">
        <w:t>Teufel und Hölle / Engel und Himmel</w:t>
      </w:r>
      <w:bookmarkEnd w:id="139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C172CE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C172CE">
            <w:pPr>
              <w:pStyle w:val="Heading4"/>
            </w:pPr>
            <w:bookmarkStart w:id="140" w:name="_Toc295383047"/>
            <w:r w:rsidRPr="00151A10">
              <w:t>Teufel und Hölle</w:t>
            </w:r>
            <w:bookmarkEnd w:id="140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Beelzebub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des Teufels Großmutter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Satan / Teufel in Menschengestalt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Faust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Fehlerteufel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Herr der Finsternis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Herr der Fliegen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Herr der Hölle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Höllenbrut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Höllenhunde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Mephisto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Mephistopheles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Satan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Satansbraten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Teufel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Teufelchen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Teufelsgeiger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Teufelskerl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grüne Hölle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Hades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Hölle </w:t>
            </w:r>
          </w:p>
          <w:p w:rsidR="009A156D" w:rsidRPr="00151A10" w:rsidRDefault="009A156D" w:rsidP="005E122F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Land der unerlösten Seelen </w:t>
            </w:r>
          </w:p>
          <w:p w:rsidR="009A156D" w:rsidRPr="00151A10" w:rsidRDefault="009A156D" w:rsidP="005E122F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Ort der ewigen Verdammnis </w:t>
            </w:r>
          </w:p>
          <w:p w:rsidR="009A156D" w:rsidRPr="00151A10" w:rsidRDefault="009A156D" w:rsidP="005E122F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Schattenwelt </w:t>
            </w:r>
          </w:p>
          <w:p w:rsidR="009A156D" w:rsidRPr="00151A10" w:rsidRDefault="009A156D" w:rsidP="005E122F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Unterwelt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Weg zur Hölle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des Teufels Gebetsbuch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Höllenfeuer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Höllenlärm </w:t>
            </w:r>
          </w:p>
          <w:p w:rsidR="009A156D" w:rsidRPr="00151A10" w:rsidRDefault="009A156D" w:rsidP="0011289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Höllenqualen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Schwefel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Schwefelgestank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Teufelspakt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verteufeln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11289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dämonisch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diabolisch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fuchsteufelswild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höllisch </w:t>
            </w:r>
          </w:p>
          <w:p w:rsidR="009A156D" w:rsidRPr="00151A10" w:rsidRDefault="009A156D" w:rsidP="0011289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infernalisch </w:t>
            </w:r>
          </w:p>
          <w:p w:rsidR="009A156D" w:rsidRPr="00151A10" w:rsidRDefault="009A156D" w:rsidP="0011289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mephistophelisch </w:t>
            </w:r>
          </w:p>
          <w:p w:rsidR="009A156D" w:rsidRPr="00151A10" w:rsidRDefault="009A156D" w:rsidP="0011289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satanisch </w:t>
            </w:r>
          </w:p>
          <w:p w:rsidR="009A156D" w:rsidRPr="00151A10" w:rsidRDefault="009A156D" w:rsidP="00112899">
            <w:pPr>
              <w:rPr>
                <w:rFonts w:cs="Arial"/>
              </w:rPr>
            </w:pPr>
            <w:r w:rsidRPr="00151A10">
              <w:rPr>
                <w:rFonts w:cs="Arial"/>
              </w:rPr>
              <w:t>teuflisch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teuflisch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verteufelt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Teufel: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6B51FE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Auf den hat der Teufel durch ein Sieb geschissen!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auf Teufel komm raus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bei etwas hat der Teufel seine Hand im Spiel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Den kennt kein Teufel!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Teufel hat`s gesehen!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Teufel soll jemanden holen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Teufel soll mich holen, wenn...!</w:t>
            </w:r>
            <w:r w:rsidRPr="00151A10">
              <w:rPr>
                <w:rFonts w:cs="Arial"/>
                <w:szCs w:val="28"/>
              </w:rPr>
              <w:sym w:font="Symbol" w:char="F02D"/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Teufel steckt im Detail!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 der Teufel!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geht mit dem Teufel zu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hat einen Pferdefuß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Geh / scher dich / fahr zum Teufel!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Hier ist der Teufel los!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Hol mich / hol’s der Teufel!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In drei Teufels Namen!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in jemanden ist wohl der Teufel gefahren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Mal doch den Teufen nicht an die Wand!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Pfui Teufel!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Teufel auch!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Teufel noch einmal!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Tod und Teufel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Was ist bloß in dich gefahren?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Weiß der Teufel!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Wenn man vom Teufel spricht...!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wie der Teufel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Zum Teufel (noch einmal)!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fragt den Teufel nach etwas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fürchtet etwas wie der Teufel das Weihwasser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fürchtet weder Tod noch Teufel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gerät in Teufels Küche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den Teufel im Leib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auf etwas erpicht wie der Teufel auf die arme Seele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des Teufels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vom Teufel besessen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von allen guten Geistern verlassen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jagt / schickt / wünscht jemanden zum Teufel / zu allen Teufeln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lädt sich den Teufel auf den Hals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Pakt mit dem Teufel </w:t>
            </w:r>
          </w:p>
          <w:p w:rsidR="009A156D" w:rsidRPr="00151A10" w:rsidRDefault="009A156D" w:rsidP="006B51FE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macht / tut etwas auf Teufel komm raus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malt den Teufel and die Wand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schert sich den Teufel um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schwätzt dem Teufel ein Ohr ab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soll / muss doch nicht gleich den Teufel an die Wand malen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springt dem Teufel von der Schippe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treibt den Teufel mit dem Beelzebub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tut den Teufel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verkauft dem Teufel seine Seele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verteufelt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will des Teufels sein, wenn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vom Teufel geritten </w:t>
            </w:r>
          </w:p>
          <w:p w:rsidR="009A156D" w:rsidRPr="00151A10" w:rsidRDefault="009A156D" w:rsidP="0027238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zum Teufel gejagt / geschickt / gewünscht</w:t>
            </w:r>
          </w:p>
          <w:p w:rsidR="009A156D" w:rsidRPr="00151A10" w:rsidRDefault="009A156D" w:rsidP="006B51FE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Hölle: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Fahr zur Hölle!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Hier ist die Hölle los!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wie die Hölle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Zur Hölle mit etwas / jemandem!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/ schmeckt höllisch gut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 xml:space="preserve">... ist die reinste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Hölle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höllisch scharf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bereitet jemandem die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Hölle</w:t>
            </w:r>
            <w:r w:rsidRPr="00151A10">
              <w:rPr>
                <w:rFonts w:cs="Arial"/>
              </w:rPr>
              <w:t xml:space="preserve"> auf Erden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zur Hölle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 xml:space="preserve">... macht jemandem das Leben zur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Hölle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jemandem die Hölle heiß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schmort in der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Hölle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Himmel und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Hölle</w:t>
            </w:r>
            <w:r w:rsidRPr="00151A10">
              <w:rPr>
                <w:rFonts w:cs="Arial"/>
              </w:rPr>
              <w:t xml:space="preserve"> in Bewegung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stößt das Tor zur Hölle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veranstaltet einen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Hölle</w:t>
            </w:r>
            <w:r w:rsidRPr="00151A10">
              <w:rPr>
                <w:rFonts w:cs="Arial"/>
              </w:rPr>
              <w:t xml:space="preserve">nlärm / ein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Hölle</w:t>
            </w:r>
            <w:r w:rsidRPr="00151A10">
              <w:rPr>
                <w:rFonts w:cs="Arial"/>
              </w:rPr>
              <w:t xml:space="preserve">nspektakel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wünscht jemanden zur Hölle</w:t>
            </w:r>
          </w:p>
          <w:p w:rsidR="009A156D" w:rsidRPr="00151A10" w:rsidRDefault="009A156D" w:rsidP="0027238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von jemandem zur Hölle gewünscht</w:t>
            </w:r>
          </w:p>
          <w:p w:rsidR="009A156D" w:rsidRPr="00151A10" w:rsidRDefault="009A156D" w:rsidP="00272385">
            <w:pPr>
              <w:ind w:left="294"/>
              <w:rPr>
                <w:rFonts w:cs="Arial"/>
              </w:rPr>
            </w:pPr>
          </w:p>
          <w:p w:rsidR="009A156D" w:rsidRPr="00151A10" w:rsidRDefault="009A156D" w:rsidP="00272385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272385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Hölle auf Erden bereitet</w:t>
            </w:r>
          </w:p>
          <w:p w:rsidR="009A156D" w:rsidRPr="00151A10" w:rsidRDefault="009A156D" w:rsidP="00272385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das Leben zur Hölle gemacht</w:t>
            </w:r>
          </w:p>
          <w:p w:rsidR="009A156D" w:rsidRPr="00151A10" w:rsidRDefault="009A156D" w:rsidP="00272385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Hölle heiß gemacht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Aushorcher und Angeber sind des Teufels Netzeweber.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Argwohn isst mit dem Teufel aus der gleichen Schüssel.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Teufel ist ein Eichhörnchen.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Teufel ist nie so schwarz, wie man ihn malt.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Teufel macht nur dort hin, wo schon gedüngt ist.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Teufel scheißt immer auf den größten Haufen.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Weg zur Hölle ist mit guten Vorsätzen gepflastert.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Des Teufels liebstes Möbelstück ist die lange Bank.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Hölle, das sind die anderen.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Gibt man dem Teufel den kleinen Finger, so nimmt er die ganze Hand.</w:t>
            </w:r>
          </w:p>
          <w:p w:rsidR="009A156D" w:rsidRPr="00151A10" w:rsidRDefault="009A156D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In der Not frisst der Teufel Fliegen.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Lieber in der Hölle regieren, als im Himmel zu dienen.</w:t>
            </w:r>
          </w:p>
          <w:p w:rsidR="009A156D" w:rsidRPr="00151A10" w:rsidRDefault="009A156D" w:rsidP="00112899">
            <w:pPr>
              <w:rPr>
                <w:rFonts w:cs="Arial"/>
              </w:rPr>
            </w:pPr>
            <w:r w:rsidRPr="00151A10">
              <w:rPr>
                <w:rFonts w:cs="Arial"/>
              </w:rPr>
              <w:t>Man soll den Teufel nicht an die Wand malen.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Sobald man davon spricht, was im nächsten Jahr geschehen wird, lacht der Teufel.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der Gärtner schläft, sät der Teufel Unkraut.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man vom Teufel spricht, dann kommt er gelaufen.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den Teufel reinlegen will, muss früh aufstehen.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mit dem Teufel frühstücken will, muss einen langen Löffel haben.</w:t>
            </w:r>
          </w:p>
        </w:tc>
      </w:tr>
    </w:tbl>
    <w:p w:rsidR="009A156D" w:rsidRPr="00151A10" w:rsidRDefault="009A156D">
      <w:pPr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6F5D10">
            <w:pPr>
              <w:pStyle w:val="Heading4"/>
            </w:pPr>
            <w:bookmarkStart w:id="141" w:name="_Toc295383048"/>
            <w:r w:rsidRPr="00151A10">
              <w:t>Engel und Himmel</w:t>
            </w:r>
            <w:bookmarkEnd w:id="141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Armee Gottes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gefallene Engel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rettende Engel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gelben Engel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Engel in Menschengestalt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Erscheinung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Gabriel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himmlische Heerscharen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Posaunenengel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Putte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Rauschgoldengel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Seraphim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Olymp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Engel</w:t>
            </w:r>
            <w:r w:rsidRPr="00151A10">
              <w:rPr>
                <w:rFonts w:cs="Arial"/>
              </w:rPr>
              <w:t xml:space="preserve">sgeduld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Gottvertrauen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Himmelangst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Himmelbett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anhimmeln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engelsgleich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himmelangst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himmelhoch jauchzend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himmelsgleich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himmlisch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übernatürlich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Style w:val="Strong"/>
                <w:rFonts w:cs="Arial"/>
                <w:b w:val="0"/>
                <w:bCs w:val="0"/>
              </w:rPr>
            </w:pPr>
          </w:p>
          <w:p w:rsidR="009A156D" w:rsidRPr="00151A10" w:rsidRDefault="009A156D">
            <w:pPr>
              <w:rPr>
                <w:rStyle w:val="Strong"/>
                <w:rFonts w:cs="Arial"/>
                <w:bCs w:val="0"/>
                <w:i/>
                <w:iCs/>
                <w:u w:val="single"/>
              </w:rPr>
            </w:pPr>
            <w:r w:rsidRPr="00151A10">
              <w:rPr>
                <w:rStyle w:val="Strong"/>
                <w:rFonts w:cs="Arial"/>
                <w:bCs w:val="0"/>
                <w:i/>
                <w:iCs/>
                <w:u w:val="single"/>
              </w:rPr>
              <w:t xml:space="preserve">Engel: 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6B51FE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 (Ach) du ahnungsloser Engel!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Engel posaunen es vom Himmel!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 Engel fliegt / geht durchs Zimmer!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hört die Engel im Himmel pfeifen / singen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Engel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Engel mit einem B davor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auf jemanden 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mit Engelszungen </w:t>
            </w:r>
          </w:p>
          <w:p w:rsidR="009A156D" w:rsidRPr="00151A10" w:rsidRDefault="009A156D">
            <w:pPr>
              <w:rPr>
                <w:rStyle w:val="Strong"/>
                <w:rFonts w:cs="Arial"/>
                <w:b w:val="0"/>
                <w:bCs w:val="0"/>
              </w:rPr>
            </w:pPr>
          </w:p>
          <w:p w:rsidR="009A156D" w:rsidRPr="00151A10" w:rsidRDefault="009A156D">
            <w:pPr>
              <w:rPr>
                <w:rStyle w:val="Strong"/>
                <w:rFonts w:cs="Arial"/>
                <w:bCs w:val="0"/>
                <w:i/>
                <w:iCs/>
                <w:u w:val="single"/>
              </w:rPr>
            </w:pPr>
            <w:r w:rsidRPr="00151A10">
              <w:rPr>
                <w:rStyle w:val="Strong"/>
                <w:rFonts w:cs="Arial"/>
                <w:bCs w:val="0"/>
                <w:i/>
                <w:iCs/>
                <w:u w:val="single"/>
              </w:rPr>
              <w:t>Himmel: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6B51FE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 xml:space="preserve"> (Ach) du lieber Himmel!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aus heiterem Himmel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Dem Himmel sei Dank!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Himmel öffnet seine Pforten / Schleusen!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Himmel</w:t>
            </w:r>
            <w:r w:rsidRPr="00151A10">
              <w:rPr>
                <w:rFonts w:cs="Arial"/>
              </w:rPr>
              <w:t xml:space="preserve"> weiß was sonst noch!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 Geschenk des Himmels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eine himmel</w:t>
            </w:r>
            <w:r w:rsidRPr="00151A10">
              <w:rPr>
                <w:rFonts w:cs="Arial"/>
              </w:rPr>
              <w:t xml:space="preserve">schreiende Ungerechtigkeit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Gerechter / gütiger Himmel!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Gott / Herr im Himmel!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Himmel noch einmal!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Himmel, (Herrgott) Sakrament!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Himmel, Arsch und Zwirn / Wolkenbruch!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Himmel, Gesäß und Nähgarn!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Himmel, Kreuz, Donnerwetter!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Himmel, Sack, Zement!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Himmeldonnerwetter noch einmal!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Himmelherrgott noch einmal!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himmel</w:t>
            </w:r>
            <w:r w:rsidRPr="00151A10">
              <w:rPr>
                <w:rFonts w:cs="Arial"/>
              </w:rPr>
              <w:t xml:space="preserve">hoch jauchzend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Um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Himmel</w:t>
            </w:r>
            <w:r w:rsidRPr="00151A10">
              <w:rPr>
                <w:rFonts w:cs="Arial"/>
              </w:rPr>
              <w:t xml:space="preserve">s willen!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Weiß der Himmel!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wie ein Blitz aus heiterem Himmel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Bild für die Götter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himmlisch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schreit / stinkt zum Himmel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Style w:val="Strong"/>
                <w:rFonts w:cs="Arial"/>
                <w:b w:val="0"/>
                <w:bCs w:val="0"/>
                <w:i/>
                <w:iCs/>
              </w:rPr>
              <w:t xml:space="preserve">jemand </w:t>
            </w:r>
            <w:r w:rsidRPr="00151A10">
              <w:rPr>
                <w:rFonts w:cs="Arial"/>
                <w:i/>
                <w:iCs/>
              </w:rPr>
              <w:t>...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 xml:space="preserve">...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fällt / stürzt aus allen Himmeln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... hat / verspricht den Himmel</w:t>
            </w:r>
            <w:r w:rsidRPr="00151A10">
              <w:rPr>
                <w:rFonts w:cs="Arial"/>
              </w:rPr>
              <w:t xml:space="preserve"> auf Erden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hebt jemanden in den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Himmel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holt für jemanden die Sterne vom Himmel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... hört die Engel im Himmel pfeifen / singen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im siebten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Himmel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nicht von dieser Welt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in den Himmel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... redet / lügt / verspricht das Blaue vom Himmel herunter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Himmel und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Hölle</w:t>
            </w:r>
            <w:r w:rsidRPr="00151A10">
              <w:rPr>
                <w:rFonts w:cs="Arial"/>
              </w:rPr>
              <w:t xml:space="preserve"> in Bewegung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... sieht den Himmel offen</w:t>
            </w:r>
          </w:p>
          <w:p w:rsidR="009A156D" w:rsidRPr="00151A10" w:rsidRDefault="009A156D" w:rsidP="008E7DB8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... wird in den Himmel gehoben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jemanden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der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Himmel</w:t>
            </w:r>
            <w:r w:rsidRPr="00151A10">
              <w:rPr>
                <w:rFonts w:cs="Arial"/>
              </w:rPr>
              <w:t xml:space="preserve"> geschickt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schickt der Himmel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Des Menschen Wille ist sein Himmelreich.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Bäume wachsen nicht in den Himmel.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ist noch kein Meister vom Himmel gefallen.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Wer den Himmel auf Erden sucht, hat im Erdkundeunterricht geschlafen.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einen Engel sucht und nur auf die Flügel schaut, könnte eine Gans nach Hause bringen.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Wir haben alle denselben Himmel, jedoch nicht den gleichen Horizont.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6F5D10">
      <w:pPr>
        <w:pStyle w:val="Heading3"/>
      </w:pPr>
      <w:bookmarkStart w:id="142" w:name="_Toc295383049"/>
      <w:r w:rsidRPr="00151A10">
        <w:t>Wahrheit und Lüge</w:t>
      </w:r>
      <w:bookmarkEnd w:id="142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500371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143" w:name="_Toc295383050"/>
            <w:r w:rsidRPr="00151A10">
              <w:t>Wahrheit</w:t>
            </w:r>
            <w:bookmarkEnd w:id="143"/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Ehrliche Haut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Wahrsager 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</w:t>
            </w: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2E3369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Fakt </w:t>
            </w:r>
          </w:p>
          <w:p w:rsidR="009A156D" w:rsidRPr="00151A10" w:rsidRDefault="009A156D" w:rsidP="002E3369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Realität </w:t>
            </w:r>
          </w:p>
          <w:p w:rsidR="009A156D" w:rsidRPr="00151A10" w:rsidRDefault="009A156D" w:rsidP="002E3369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Realsatire </w:t>
            </w:r>
          </w:p>
          <w:p w:rsidR="009A156D" w:rsidRPr="00151A10" w:rsidRDefault="009A156D" w:rsidP="002E3369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Tatsache </w:t>
            </w:r>
          </w:p>
          <w:p w:rsidR="009A156D" w:rsidRPr="00151A10" w:rsidRDefault="009A156D" w:rsidP="00500371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Wahrheit </w:t>
            </w:r>
          </w:p>
          <w:p w:rsidR="009A156D" w:rsidRPr="00151A10" w:rsidRDefault="009A156D" w:rsidP="00500371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Wahrscheinlichkeit </w:t>
            </w:r>
          </w:p>
          <w:p w:rsidR="009A156D" w:rsidRPr="00151A10" w:rsidRDefault="009A156D" w:rsidP="00500371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Wahrzeichen 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beglaubigen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bestätigen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einleuchten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feststehen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feststellen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sich bewähren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sich bewahrheiten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verwirklichen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wahrnehmen 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absolut 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anerkannt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aufrichtig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begründet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buchstäblich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ehrlich 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faktisch 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fassbar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fehlerlos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fraglos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fürwahr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glaubwürdig 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greifbar 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gültig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konkret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nüchtern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sicherlich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todsicher 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unanfechtbar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unbezweifelbar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ungelogen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ungeschminkt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unromantisch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unstreitig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unumstößlich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unverfälscht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unwiderlegt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urkundlich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verbürgt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wahrhaftig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wahrheitsgemäß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wahrheitsliebend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wahrlich 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wirklich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zweifellos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zweifelsfrei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>zweifelsohne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500371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auf Ehre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auf Ehre und Gewissen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auf mein Wort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Da kannst du Gift drauf nehmen!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Stunde der Wahrheit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 Körnchen Wahrheit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in Tat und Wahrheit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in vollem Ernst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in Wahrheit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ohne Scherz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Spaß beiseite!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</w:p>
          <w:p w:rsidR="009A156D" w:rsidRPr="00151A10" w:rsidRDefault="009A156D" w:rsidP="00500371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entspricht den Tatsachen 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</w:p>
          <w:p w:rsidR="009A156D" w:rsidRPr="00151A10" w:rsidRDefault="009A156D" w:rsidP="00500371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gibt der Wahrheit die Ehre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ehrliche Haut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ein Lied davon singen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die Hand dafür ins Feuer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öffnet die Augen 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schlägt der Wahrheit ins Gesicht</w:t>
            </w:r>
          </w:p>
          <w:p w:rsidR="009A156D" w:rsidRPr="00151A10" w:rsidRDefault="009A156D" w:rsidP="0050037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wahrt das / sein Gesicht </w:t>
            </w: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AA2082">
            <w:pPr>
              <w:ind w:left="283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D031C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Betrunkene und Kinder sagen die Wahrheit.</w:t>
            </w:r>
          </w:p>
          <w:p w:rsidR="009A156D" w:rsidRPr="00151A10" w:rsidRDefault="009A156D" w:rsidP="00D031C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Gerücht ist immer größer als die Wahrheit.</w:t>
            </w:r>
          </w:p>
          <w:p w:rsidR="009A156D" w:rsidRPr="00151A10" w:rsidRDefault="009A156D" w:rsidP="002E33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Wahrheit hat nur eine Farbe, die Lüge mancherlei.</w:t>
            </w:r>
          </w:p>
          <w:p w:rsidR="009A156D" w:rsidRPr="00151A10" w:rsidRDefault="009A156D" w:rsidP="00D031C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Ehrlich währt am längsten.</w:t>
            </w:r>
          </w:p>
          <w:p w:rsidR="009A156D" w:rsidRPr="00151A10" w:rsidRDefault="009A156D" w:rsidP="00D031C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ist unmöglich, die Fackel der Wahrheit durchs Gedränge zu tragen, ohne jemandem den Bart zu versengen.</w:t>
            </w:r>
          </w:p>
          <w:p w:rsidR="009A156D" w:rsidRPr="00151A10" w:rsidRDefault="009A156D" w:rsidP="00D031C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Im Wein liegt Wahrheit.</w:t>
            </w:r>
          </w:p>
          <w:p w:rsidR="009A156D" w:rsidRPr="00151A10" w:rsidRDefault="009A156D" w:rsidP="00D031C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In jedem Gerücht liegt ein kleines bisschen Wahrheit.</w:t>
            </w:r>
          </w:p>
          <w:p w:rsidR="009A156D" w:rsidRPr="00151A10" w:rsidRDefault="009A156D" w:rsidP="00D031C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Kinder und Narren sagen immer die Wahrheit.</w:t>
            </w:r>
          </w:p>
          <w:p w:rsidR="009A156D" w:rsidRPr="00151A10" w:rsidRDefault="009A156D" w:rsidP="00D031C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Trink, was klar ist, iss, was gar ist, sag, was wahr ist.</w:t>
            </w:r>
          </w:p>
          <w:p w:rsidR="009A156D" w:rsidRPr="00151A10" w:rsidRDefault="009A156D" w:rsidP="00D031CE">
            <w:pPr>
              <w:rPr>
                <w:rFonts w:cs="Arial"/>
              </w:rPr>
            </w:pPr>
            <w:r w:rsidRPr="00151A10">
              <w:rPr>
                <w:rFonts w:cs="Arial"/>
              </w:rPr>
              <w:t>Wahrheit ist die Erfindung eines Lügners.</w:t>
            </w:r>
          </w:p>
          <w:p w:rsidR="009A156D" w:rsidRPr="00151A10" w:rsidRDefault="009A156D" w:rsidP="00D031CE">
            <w:pPr>
              <w:rPr>
                <w:rFonts w:cs="Arial"/>
              </w:rPr>
            </w:pPr>
            <w:r w:rsidRPr="00151A10">
              <w:rPr>
                <w:rFonts w:cs="Arial"/>
              </w:rPr>
              <w:t>Wer einmal lügt, dem glaubt man nicht, wenn er auch die Wahrheit spricht.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500371">
            <w:pPr>
              <w:pStyle w:val="Heading4"/>
              <w:rPr>
                <w:rStyle w:val="Strong"/>
                <w:rFonts w:cs="Arial"/>
                <w:b/>
                <w:bCs/>
              </w:rPr>
            </w:pPr>
            <w:bookmarkStart w:id="144" w:name="_Toc295383051"/>
            <w:r w:rsidRPr="00151A10">
              <w:t>Lüge</w:t>
            </w:r>
            <w:bookmarkEnd w:id="144"/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Aufschneider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Bauernfänger 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Betrüger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Blender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 ausgekochtes Schlitzohr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Heiratsschwindler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Heuchler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Kurpfuscher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Lügenbaron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Lügner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Münchhausen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Quacksalber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Schauspieler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Schwindler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Strohmann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Wolf im Schafspelz 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Wunderheiler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</w:t>
            </w: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Lügengebäude</w:t>
            </w:r>
          </w:p>
          <w:p w:rsidR="009A156D" w:rsidRPr="00151A10" w:rsidRDefault="009A156D" w:rsidP="00AA2082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Ammenmärchen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Anglerlatein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Augenzwinkern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Ausflüchte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Ausrede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Blendwerk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Bluff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Deckmantel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Dichtung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Doppelbödigkeit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Dunst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Ente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Fälschung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Fiktion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Fisimatenten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Flausen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Hintergedanken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Hinterlist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Humbug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Irreführung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Jägerlatein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Kostümierung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Larifari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Legende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Luftblase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Maskerade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Mumpitz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Mythos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Notlüge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Schaumschlägerei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Schein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Schnitzer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Schwindel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Spiegelfechterei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Stuss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Täuschung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Unterschlagung </w:t>
            </w:r>
          </w:p>
          <w:p w:rsidR="009A156D" w:rsidRPr="00151A10" w:rsidRDefault="009A156D" w:rsidP="00500371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Verdrehung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>Witz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anlügen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aufschneiden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belügen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beschönigen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betrügen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blenden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erfinden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vorspiegeln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fälschen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flunkern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hintergehen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lügen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schwindeln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verstellen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simulieren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verdrehen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vorgaukeln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vorgeben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verblenden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verkohlen 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vormachen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abgebrüht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arglistig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ausgekocht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erlogen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erstunken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falsch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gefälscht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geschminkt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heimtückisch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heuchlerisch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hinterlistig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listig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schauspielern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scheinbar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scheinheilig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trügerisch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unaufrichtig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unecht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vorgeblich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verlogen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verstellt </w:t>
            </w:r>
          </w:p>
          <w:p w:rsidR="009A156D" w:rsidRPr="00151A10" w:rsidRDefault="009A156D" w:rsidP="00500371">
            <w:pPr>
              <w:rPr>
                <w:rFonts w:cs="Arial"/>
              </w:rPr>
            </w:pPr>
            <w:r w:rsidRPr="00151A10">
              <w:rPr>
                <w:rFonts w:cs="Arial"/>
              </w:rPr>
              <w:t>verstohlen</w:t>
            </w:r>
          </w:p>
          <w:p w:rsidR="009A156D" w:rsidRPr="00151A10" w:rsidRDefault="009A156D" w:rsidP="00AA2082">
            <w:pPr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500371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entbehrt jeder Grundlage!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Lügengebäude bricht zusammen! 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</w:p>
          <w:p w:rsidR="009A156D" w:rsidRPr="00151A10" w:rsidRDefault="009A156D" w:rsidP="00500371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mehr Schein als Sein </w:t>
            </w:r>
          </w:p>
          <w:p w:rsidR="009A156D" w:rsidRPr="00151A10" w:rsidRDefault="009A156D" w:rsidP="00500371">
            <w:pPr>
              <w:ind w:left="14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von jemandem Lügen gestraft</w:t>
            </w:r>
          </w:p>
          <w:p w:rsidR="009A156D" w:rsidRPr="00151A10" w:rsidRDefault="009A156D" w:rsidP="00500371">
            <w:pPr>
              <w:jc w:val="left"/>
              <w:rPr>
                <w:rFonts w:cs="Arial"/>
              </w:rPr>
            </w:pPr>
          </w:p>
          <w:p w:rsidR="009A156D" w:rsidRPr="00151A10" w:rsidRDefault="009A156D" w:rsidP="00500371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bindet jemandem einen Bären auf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bindet etwas auf die Nase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jemanden hinters Licht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greift etwas aus der Luft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hinter dem Berg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mehr Schein als Sein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falsches Zeugnis ab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lügt das Blaue vom Himmel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lügt sich selber etwas in die Tasche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lügt wie gedruckt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lügt, dass sich die Balken biegen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die Rechnung ohne den Wirt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Theater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schmückt sich mit fremden Federn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spiegelt falsche Tatsachen vor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Komödie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stellt die Tatsachen auf den Kopf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straft etwas / jemanden Lügen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streut jemandem Sand in die Augen </w:t>
            </w:r>
          </w:p>
          <w:p w:rsidR="009A156D" w:rsidRPr="00151A10" w:rsidRDefault="009A156D" w:rsidP="00500371">
            <w:pPr>
              <w:ind w:left="221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tischt jemandem eine saftige Lüge auf </w:t>
            </w:r>
          </w:p>
          <w:p w:rsidR="009A156D" w:rsidRPr="00151A10" w:rsidRDefault="009A156D" w:rsidP="00500371">
            <w:pPr>
              <w:ind w:left="28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von jemandem Lügen gestraft</w:t>
            </w:r>
          </w:p>
          <w:p w:rsidR="009A156D" w:rsidRPr="00151A10" w:rsidRDefault="009A156D" w:rsidP="00500371">
            <w:pPr>
              <w:ind w:left="28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hinters Licht geführt</w:t>
            </w:r>
          </w:p>
          <w:p w:rsidR="009A156D" w:rsidRPr="00151A10" w:rsidRDefault="009A156D" w:rsidP="00500371">
            <w:pPr>
              <w:ind w:left="28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Lügen gestraft</w:t>
            </w:r>
          </w:p>
          <w:p w:rsidR="009A156D" w:rsidRPr="00151A10" w:rsidRDefault="009A156D" w:rsidP="00500371">
            <w:pPr>
              <w:ind w:left="284"/>
              <w:jc w:val="left"/>
              <w:rPr>
                <w:rFonts w:cs="Arial"/>
              </w:rPr>
            </w:pPr>
          </w:p>
          <w:p w:rsidR="009A156D" w:rsidRPr="00151A10" w:rsidRDefault="009A156D" w:rsidP="00500371">
            <w:pPr>
              <w:jc w:val="left"/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500371">
            <w:pPr>
              <w:ind w:left="28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ein Bär aufgebunden</w:t>
            </w:r>
          </w:p>
          <w:p w:rsidR="009A156D" w:rsidRPr="00151A10" w:rsidRDefault="009A156D" w:rsidP="00500371">
            <w:pPr>
              <w:ind w:left="28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Sand in die Augen gestreut</w:t>
            </w:r>
          </w:p>
          <w:p w:rsidR="009A156D" w:rsidRPr="00151A10" w:rsidRDefault="009A156D" w:rsidP="00500371">
            <w:pPr>
              <w:tabs>
                <w:tab w:val="center" w:pos="2126"/>
              </w:tabs>
              <w:ind w:left="28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eine saftige Lüge aufgetischt</w:t>
            </w:r>
          </w:p>
          <w:p w:rsidR="009A156D" w:rsidRPr="00151A10" w:rsidRDefault="009A156D" w:rsidP="00AA2082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500371">
            <w:pPr>
              <w:ind w:left="283"/>
              <w:jc w:val="left"/>
              <w:rPr>
                <w:rFonts w:cs="Arial"/>
              </w:rPr>
            </w:pPr>
          </w:p>
        </w:tc>
      </w:tr>
      <w:tr w:rsidR="009A156D" w:rsidRPr="00151A10" w:rsidTr="00AA2082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AA2082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2E33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Wahrheit hat nur eine Farbe, die Lüge mancherlei.</w:t>
            </w:r>
          </w:p>
          <w:p w:rsidR="009A156D" w:rsidRPr="00151A10" w:rsidRDefault="009A156D" w:rsidP="00D031C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Lügen haben kurze Beine. </w:t>
            </w:r>
          </w:p>
          <w:p w:rsidR="009A156D" w:rsidRPr="00151A10" w:rsidRDefault="009A156D" w:rsidP="00D031C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Wahrheit ist die Erfindung eines Lügners.</w:t>
            </w:r>
          </w:p>
          <w:p w:rsidR="009A156D" w:rsidRPr="00151A10" w:rsidRDefault="009A156D" w:rsidP="00D031C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flüstert, der lügt.</w:t>
            </w:r>
          </w:p>
          <w:p w:rsidR="009A156D" w:rsidRPr="00151A10" w:rsidRDefault="009A156D" w:rsidP="00D031C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lügt, der stiehlt.</w:t>
            </w:r>
          </w:p>
          <w:p w:rsidR="009A156D" w:rsidRPr="00151A10" w:rsidRDefault="009A156D" w:rsidP="00D031CE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Zehnmal versagen ist besser</w:t>
            </w:r>
            <w:r>
              <w:rPr>
                <w:rFonts w:cs="Arial"/>
              </w:rPr>
              <w:t>,</w:t>
            </w:r>
            <w:r w:rsidRPr="00151A10">
              <w:rPr>
                <w:rFonts w:cs="Arial"/>
              </w:rPr>
              <w:t xml:space="preserve"> als einmal lügen. </w:t>
            </w:r>
          </w:p>
          <w:p w:rsidR="009A156D" w:rsidRPr="00151A10" w:rsidRDefault="009A156D" w:rsidP="00AA2082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360" w:right="278"/>
        <w:rPr>
          <w:rFonts w:cs="Arial"/>
        </w:rPr>
      </w:pPr>
    </w:p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6F5D10">
      <w:pPr>
        <w:pStyle w:val="Heading3"/>
      </w:pPr>
      <w:bookmarkStart w:id="145" w:name="_Toc295383052"/>
      <w:r w:rsidRPr="00151A10">
        <w:t>Geld, Schmuck, Edelsteine und Wertehandel</w:t>
      </w:r>
      <w:bookmarkEnd w:id="145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Abnehmer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Aufkäufer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Besteller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Bezieher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Blutsauger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Diamant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Durchschnittsbürger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 falscher Fuffziger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Einkäufer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Finanzgenie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Goldjunge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Goldschatz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Goldstück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Großabnehmer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Großkunde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Halsabschneider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Käufer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Käufergruppe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Käuferschicht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Kaufinteressent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Konsument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Kunde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Kundenkreis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Neukunde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Normalverbraucher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Perle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Pfandleiher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Pleitegeier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Punktesammler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Rauschgoldengel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Rohdiamant 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Schatz 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Schätzchen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Schmuckstück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Schnäppchenjäger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Bank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Bankhaus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goldene Mittelweg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goldene Mitte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Gelddruckerei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Goldener Käfig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Goldgrube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Kaufhaus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Pfandleihhaus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Tresor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Geld: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Abwrackprämie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Auskommen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Chips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Einkommen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Fersengeld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Glückspfennig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Groschenroman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Holz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Kies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Knete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Kröten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Kohle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Notgroschen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Penunsen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Pinke Pinke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Puffer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Rabattmarke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Schleuderpreis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Schotter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Spottpreis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Treuepunkte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Zaster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Sonstiges: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Ehering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Geldschneiderei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Goldwaage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Preissturz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Preisverfall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Schmucklosigkeit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Schmuckstück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Schmuckwaren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schwarzes Gold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Sommerschlussverkauf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Winterschlussverkauf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abhandeln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abkaufen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abnehmen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aufkaufen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auftreiben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ausgeben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bestechen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bezahlen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beziehen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einholen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einsteigen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ergattern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erstehen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ersteigern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geizen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hamstern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schmarotzen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eindecken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etwas zulegen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sparen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verramschen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verscheuern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verschleudern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edel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edel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facettenreich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funkelnd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geldgierig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geschenkt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geschmückt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glänzend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goldig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preisbewusst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preiswert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schmuck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schmucklos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schröpfen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spottbillig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stinkreich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teuer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wertfrei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wertlos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wertvoll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Geld: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geht ins Geld!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kostet eine Stange Geld!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falscher Fünfziger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geht aufwärts!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Nicht für Geld und gute Worte!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keinen Heller wert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nicht mit Geld zu bezahlen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unter den Hammer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für den kleinen Geldbeutel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sein Geld unter die Leute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dreht jemandem den Geldhahn ab / zu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drückt den Preis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Fersengeld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ausgesorgt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Geld wie Dreck / Heu / Mist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seine Schäfchen im Trockenen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arm wie eine Kirchenmaus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jagt das Geld zum Schornstein hinaus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lebt in Saus und Braus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lebt wie die Made im Speck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liegt / sitzt jemandem auf dem Geldbeutel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Besorgungen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das große Geld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etwas zu Geld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etwas für bare Münze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nimmt Geld in die Hand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schwimmt im / in Geld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im Trockenen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warm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treibt den Preis hoch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wirft das Geld zum Fenster hinaus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wirft sein Geld mit beiden / vollen Händen auf die Straße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zieht jemandem das Geld aus der Tasche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rinnt das Geld durch die Finger</w:t>
            </w:r>
          </w:p>
          <w:p w:rsidR="009A156D" w:rsidRPr="00151A10" w:rsidRDefault="009A156D" w:rsidP="00DE39B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das Geld aus der Tasche gezogen</w:t>
            </w:r>
          </w:p>
          <w:p w:rsidR="009A156D" w:rsidRPr="00151A10" w:rsidRDefault="009A156D" w:rsidP="00DE39B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der Geldhahn abgedreht / zugedreht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Schmuck, Edelmetalle und Edelsteine: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dagegen ist etwas / jemand Gold (wert)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Gold wert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viele Facetten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facettenreich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noch rund geschliffen werden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baut jemandem goldene Brücken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funkelnde Augen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Gold in der Kehle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Rohdiamant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geschmückt wie ein Pfingstochse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Gold wert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mit einem goldenen Löffel im Hintern / Mund geboren worden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nicht mit Gold aufzuwiegen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treu wie Gold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nur Blech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schlachtet das Huhn, das goldene Eier legt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schmückt sich mit fremden Federn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im goldenen Käfig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verdient sich eine goldene Nase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verspricht jemandem goldene Berge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Perlen vor die Säue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9C685E">
            <w:pPr>
              <w:tabs>
                <w:tab w:val="left" w:pos="4420"/>
              </w:tabs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9C685E">
            <w:pPr>
              <w:tabs>
                <w:tab w:val="left" w:pos="4420"/>
              </w:tabs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goldene Berge versprochen</w:t>
            </w:r>
          </w:p>
          <w:p w:rsidR="009A156D" w:rsidRPr="00151A10" w:rsidRDefault="009A156D" w:rsidP="009C685E">
            <w:pPr>
              <w:tabs>
                <w:tab w:val="left" w:pos="4420"/>
              </w:tabs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goldene Brücken gebaut</w:t>
            </w:r>
          </w:p>
          <w:p w:rsidR="009A156D" w:rsidRPr="00151A10" w:rsidRDefault="009A156D" w:rsidP="009C685E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Handeln, feilschen, sparen und zahlen: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hat jemand mit Zitronen gehandelt!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Ich bin doch kein Krösus!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recht und billig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kommt unter den Hammer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kostet eine Menge Holz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bringt seine Schäfchen ins Trockene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entrichtet seinen Obolus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erhält für etwas die Quittung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große Stücke auf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handelt mit Zitronen</w:t>
            </w:r>
          </w:p>
          <w:p w:rsidR="009A156D" w:rsidRPr="00151A10" w:rsidRDefault="009A156D" w:rsidP="0059318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die Rechnung ohne den Wirt gemacht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etwas auf dem Kerbholz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Rheumatismus zwischen Daumen und Zeigefinger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flüssig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jemandem etwas schuldig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mit jemandem Quitt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kocht auf Sparflamme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zur Ader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alles auf die Goldwaage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etwas / jedes Wort auf die Goldwaage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etwas auf die hohe Kante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sich etwas zurück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sich einen Puffer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die Rechnung ohne den Wirt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Reibach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muss Lehrgeld zahlen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etwas in Kauf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schlachtet sein Sparschwein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in der Kreide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trägt sein Scherflein zu etwas bei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verkauft etwas für einen Apfel und ein Ei </w:t>
            </w:r>
          </w:p>
          <w:p w:rsidR="009A156D" w:rsidRPr="00151A10" w:rsidRDefault="009A156D" w:rsidP="009C685E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zur Ader gelassen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zahlt jemandem etwas zurück / heim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jemandem das Geld aus der Tasche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9C685E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9C685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das Geld aus der Tasche gezogen</w:t>
            </w:r>
          </w:p>
          <w:p w:rsidR="009A156D" w:rsidRPr="00151A10" w:rsidRDefault="009A156D" w:rsidP="009C685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etwas zurückgezahlt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Wertvolle Gedanken: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Mühe kann ich mir sparen!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lohnender Gedanke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lohnt sich (nicht) sich darüber Gedanken zu machen!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Fragen kostet nichts!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klaut jemandem Gedanken / Ideen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Gedanken zu Geld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vergeudet Gedanken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verschwendet an etwas keinen Gedanken </w:t>
            </w:r>
          </w:p>
          <w:p w:rsidR="009A156D" w:rsidRPr="00151A10" w:rsidRDefault="009A156D" w:rsidP="009C685E">
            <w:pPr>
              <w:ind w:left="294"/>
              <w:rPr>
                <w:rFonts w:cs="Arial"/>
              </w:rPr>
            </w:pPr>
          </w:p>
          <w:p w:rsidR="009A156D" w:rsidRPr="00151A10" w:rsidRDefault="009A156D" w:rsidP="009C685E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9C685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Gedanken / Ideen geklaut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Geld: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Alles hat seinen Preis.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Geld liegt auf der Straße.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Dürftigkeit mit frohem Mut, das ist Reichtum ohne Gut.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Geld allein ist nicht alles, aber ohne Geld ist alles nichts.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Geld allein macht nicht glücklich (aber es beruhigt). </w:t>
            </w:r>
          </w:p>
          <w:p w:rsidR="009A156D" w:rsidRPr="00151A10" w:rsidRDefault="009A156D" w:rsidP="002E33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Geld, das stumm ist, macht recht, was krumm ist.</w:t>
            </w:r>
          </w:p>
          <w:p w:rsidR="009A156D" w:rsidRPr="00151A10" w:rsidRDefault="009A156D" w:rsidP="002E33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Geld ist der Mann, der`s kann.</w:t>
            </w:r>
          </w:p>
          <w:p w:rsidR="009A156D" w:rsidRPr="00151A10" w:rsidRDefault="009A156D" w:rsidP="002E33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Geld ist der Meister.</w:t>
            </w:r>
          </w:p>
          <w:p w:rsidR="009A156D" w:rsidRPr="00151A10" w:rsidRDefault="009A156D" w:rsidP="002E33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Geld ist die beste Ware, sie gilt Sommer und Winter.</w:t>
            </w:r>
          </w:p>
          <w:p w:rsidR="009A156D" w:rsidRPr="00151A10" w:rsidRDefault="009A156D" w:rsidP="002E33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Geld ist die Welt und die Welt ist Geld.</w:t>
            </w:r>
          </w:p>
          <w:p w:rsidR="009A156D" w:rsidRPr="00151A10" w:rsidRDefault="009A156D" w:rsidP="002E33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Geld ist Königin, </w:t>
            </w:r>
            <w:r>
              <w:rPr>
                <w:rFonts w:cs="Arial"/>
              </w:rPr>
              <w:t>Tugend und Kunst ihre Schüsselwä</w:t>
            </w:r>
            <w:r w:rsidRPr="00151A10">
              <w:rPr>
                <w:rFonts w:cs="Arial"/>
              </w:rPr>
              <w:t>scherinnen.</w:t>
            </w:r>
          </w:p>
          <w:p w:rsidR="009A156D" w:rsidRPr="00151A10" w:rsidRDefault="009A156D" w:rsidP="002E33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Geld kann den Teufel in ein Glas bannen.</w:t>
            </w:r>
          </w:p>
          <w:p w:rsidR="009A156D" w:rsidRPr="00151A10" w:rsidRDefault="009A156D" w:rsidP="002E33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Geld kann nicht Unrecht tun.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Geld (kommt) zu Geld.</w:t>
            </w:r>
          </w:p>
          <w:p w:rsidR="009A156D" w:rsidRPr="00151A10" w:rsidRDefault="009A156D" w:rsidP="002E33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Geld macht den Markt.</w:t>
            </w:r>
          </w:p>
          <w:p w:rsidR="009A156D" w:rsidRPr="00151A10" w:rsidRDefault="009A156D" w:rsidP="002E336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Geld macht nicht reich, es sei denn reich das Herz zugleich.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>Geld macht Schälke.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Geld regiert die Welt. 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>Geld schließt auch die Hölle auf.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>Geld schweigt nicht, wo es ist.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Geld stinkt nicht.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>Geld um Dienst ist nicht dankenswert.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Geld verdirbt den Charakter.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>Geld verloren, nichts verloren, Mut verloren, viel verloren, Ehre verloren, alles verloren.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>Geld vor, Recht nach.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>Geld will einen guten Vormund haben.</w:t>
            </w:r>
          </w:p>
          <w:p w:rsidR="009A156D" w:rsidRPr="00151A10" w:rsidRDefault="009A156D" w:rsidP="002E3369">
            <w:pPr>
              <w:rPr>
                <w:rFonts w:cs="Arial"/>
              </w:rPr>
            </w:pPr>
            <w:r w:rsidRPr="00151A10">
              <w:rPr>
                <w:rFonts w:cs="Arial"/>
              </w:rPr>
              <w:t>Geld wird nicht gehenkt.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Hast du was, dann bist du was.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Heim und Herd sind Goldes wert!</w:t>
            </w:r>
          </w:p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Jede Münze hat zwei Seiten.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Kassenschlüssel schließen alle Schlösser.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 gibt Geld aus, das man nicht hat, für Dinge, die man nicht braucht, um damit Menschen zu imponieren, die man nicht mag.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Ohne Moos nix los.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Reich ist man, wenn man weniger Wünsche hat als Geld.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Spare in der Zeit, so hast du in der Not.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Arbeit reich macht, müssten die Mühlen den Eseln gehören.</w:t>
            </w:r>
          </w:p>
          <w:p w:rsidR="009A156D" w:rsidRPr="00151A10" w:rsidRDefault="009A156D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>Wenn das Wörtchen WENN nicht wär’, wär’ ich längst schon Millionär.</w:t>
            </w:r>
          </w:p>
          <w:p w:rsidR="009A156D" w:rsidRPr="00151A10" w:rsidRDefault="009A156D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Wer den Pfennig nicht ehrt, ist des Talers nicht wert.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Zeit ist Geld.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Schmuck, Edelmetalle und Edelsteine: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Eigener Herd ist Goldes wert.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Es ist nicht alles Gold, was glänzt.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Handwerk hat goldenen Boden.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Morgenstund hat Gold im Mund.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Reden ist Silber, Schweigen ist Gold.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Handeln, feilschen, sparen und zahlen: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Armut ist aller Künste Stiefmutter.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Armut schändet nicht.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Borgen bringt Sorgen, verleihen bringt Kopfschmerzen.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Borgen bringt Sorgen.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Einem nackten Mann kann man nicht in die Taschen greifen.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Einer zahlt immer drauf.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Guter Rat ist teuer.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Jedes Ding ist wert, was der Käufer bereit ist dafür zu zahlen.</w:t>
            </w:r>
          </w:p>
          <w:p w:rsidR="009A156D" w:rsidRPr="00151A10" w:rsidRDefault="009A156D">
            <w:pPr>
              <w:jc w:val="left"/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>Ohne Fleiß kein Preis.</w:t>
            </w:r>
            <w:r w:rsidRPr="00151A10">
              <w:rPr>
                <w:rFonts w:cs="Arial"/>
                <w:bCs/>
                <w:iCs/>
              </w:rPr>
              <w:t xml:space="preserve">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Reichtum protzt, Armut duckt sich.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Undank ist der Welten Lohn.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borgt ohne Bürgen und Pfand, dem sitzt ein Wurm im Verstand.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nicht annehmen will, braucht auch nichts zu geben.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6F5D10">
      <w:pPr>
        <w:pStyle w:val="Heading3"/>
      </w:pPr>
      <w:bookmarkStart w:id="146" w:name="_Toc295383053"/>
      <w:r w:rsidRPr="00151A10">
        <w:t>Zeit</w:t>
      </w:r>
      <w:bookmarkEnd w:id="146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Dauergast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Lebensabschnittsgefährte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Lebensgefährte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Zeitfahrer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Zeitgeist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Zeitgenosse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Zeitnehmer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Zeitsoldat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Zeitungsleser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Zeitungsschreiber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Zeitwächter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Zeitzeuge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Abendland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Morgenland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Zeitschriftenverlag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Zeitungsverlag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das beste Alter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 besten Jahre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Armbanduhr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Ewigkeit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Feierabend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Flitterwochen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Funkuhr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Gegenwart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Lehrjahre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Cs/>
              </w:rPr>
              <w:t>Sankt Nimmerleinstag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Standuhr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Tageszeitung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Vergangenheit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Zeitabschnitt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Zeitabstand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Zeitalter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Zeitarbeit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Zeitdruck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Zeitersparnis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Zeitgeschichte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Zeitgeschmack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Zeitgewinn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Zeitintervall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Zeitlosigkeit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Zeitlupe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Zeitlupentempo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Zeitmaschine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Zeitnot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Zeitpunkt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Zeitraffer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Zeitrahmen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Zeitraum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Zeitrechnung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Zeitreise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Zeitschrift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Zeitspanne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Zeitstrafe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Zeitströmung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Zeittraining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Zeitungsanzeige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Zeitungsartikel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Zeitungspapier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Zeitverlust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Zeitverschwendung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Zeitvertreib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Zeitwende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Zeitwert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Zeitzeichen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Zeitzünder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Zukunft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Zukunftsangst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abwerten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aussitzen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messen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ticken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verschwenden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kurzweilig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langweilig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langatmig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rechtzeitig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schnelllebig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zeitaufwendig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zeitgemäß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zeitgenössisch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zeitgleich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zeitlang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zeitlebens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zeitnah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zeitsparend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zeitweilig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zeitweise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Zeit ist wertvoll: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Ach du liebe Zeit!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Ich habe meine Zeit nicht gestohlen!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Zeit wird knapp!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der Ballast Müll vergangener Zeiten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kostet Zeit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gewinnt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haushaltet mit seiner Zeit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investiert in eine Person oder Sache Zeit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sich eine Auszeit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sich Zeit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spart Zeit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stiehlt jemandem die Zeit </w:t>
            </w:r>
          </w:p>
          <w:p w:rsidR="009A156D" w:rsidRPr="00151A10" w:rsidRDefault="009A156D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teilt sich die Zeit ein </w:t>
            </w:r>
          </w:p>
          <w:p w:rsidR="009A156D" w:rsidRPr="00151A10" w:rsidRDefault="009A156D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vergeudet Zeit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verliert Zeit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verschwendet Zeit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verwendet Zeit </w:t>
            </w:r>
          </w:p>
          <w:p w:rsidR="009A156D" w:rsidRPr="00151A10" w:rsidRDefault="009A156D" w:rsidP="00940243">
            <w:pPr>
              <w:ind w:left="294"/>
              <w:rPr>
                <w:rFonts w:cs="Arial"/>
              </w:rPr>
            </w:pPr>
          </w:p>
          <w:p w:rsidR="009A156D" w:rsidRPr="00151A10" w:rsidRDefault="009A156D" w:rsidP="00940243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940243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Zeit gestohlen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jemandes ...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Tage sind gezählt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Zeitpunkte und Zeitabschnitte: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alle heilige Zeiten einmal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alle Jubeljahre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alles zu seiner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auf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ist die Zeit stehen geblieben!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Sonne bringt es an den Tag!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Zeit steht still!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eine Zeit lang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einen guten Rutsch ins neue Jahr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Es ist an der Zeit!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Es ist höchste Zeit!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für alle Zeiten / für Zeit und Ewigkeit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  <w:bCs/>
              </w:rPr>
              <w:t>in aller Hergottsfrühe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Na dann gute Nacht!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nach Jahr und Tag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am </w:t>
            </w:r>
            <w:r w:rsidRPr="00151A10">
              <w:rPr>
                <w:rFonts w:cs="Arial"/>
                <w:bCs/>
              </w:rPr>
              <w:t>Sankt Nimmerleinstag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seit Adams Zeiten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seit ewigen Zeiten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So jung kommen wir nie wieder zusammen!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von Zeit zu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Zeit seines Lebens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zu nachtschlafender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zwischen den Jahren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die längste Zeit so gewesen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etwas an den Tag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hält es an der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das Zeitliche gesegnet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auf der Höhe der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auf Zeit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verschiebt etwas auf den Sankt Nimmerleinstag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Zeit ist gekommen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Zeit vergeht: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ticken die Uhren noch anders!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waren noch Zeiten!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Zahn der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Uhr / Zeit ist abgelaufen! </w:t>
            </w:r>
          </w:p>
          <w:p w:rsidR="009A156D" w:rsidRPr="00151A10" w:rsidRDefault="009A156D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die Zeit arbeitet für jemanden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Zeit vergeht wie im Fluge!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Du bist nur einmal jung!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im Laufe der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mit der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So jung kommen wir nie wieder zusammen!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vor Zeiten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Wo ist die Zeit geblieben?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  <w:i/>
                <w:iCs/>
              </w:rPr>
              <w:t>... hat schon</w:t>
            </w:r>
            <w:r w:rsidRPr="00151A10">
              <w:rPr>
                <w:rFonts w:cs="Arial"/>
              </w:rPr>
              <w:t xml:space="preserve"> bessere Zeiten gesehen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dauert eine Ewigkeit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nur eine Frage der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wie im Zeitraffer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wie in Zeitlupe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  <w:bCs/>
                <w:i/>
              </w:rPr>
              <w:t xml:space="preserve">jemand </w:t>
            </w:r>
            <w:r w:rsidRPr="00151A10">
              <w:rPr>
                <w:rFonts w:cs="Arial"/>
                <w:i/>
              </w:rPr>
              <w:t>...</w:t>
            </w:r>
          </w:p>
          <w:p w:rsidR="009A156D" w:rsidRPr="00151A10" w:rsidRDefault="009A156D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</w:rPr>
              <w:t xml:space="preserve">... </w:t>
            </w:r>
            <w:r w:rsidRPr="00151A10">
              <w:rPr>
                <w:rFonts w:cs="Arial"/>
                <w:bCs/>
                <w:iCs/>
              </w:rPr>
              <w:t>erkennt die Zeichen der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jemandem auf den Wecker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mit der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noch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schon bessere Zeiten gesehen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jemandem Zeit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sich mit etwas Zeit</w:t>
            </w:r>
          </w:p>
          <w:p w:rsidR="009A156D" w:rsidRPr="00151A10" w:rsidRDefault="009A156D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schlägt die Zeit tot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vertreibt sich die Zeit</w:t>
            </w:r>
          </w:p>
          <w:p w:rsidR="009A156D" w:rsidRPr="00151A10" w:rsidRDefault="009A156D" w:rsidP="00F46B1E">
            <w:pPr>
              <w:ind w:left="294"/>
              <w:rPr>
                <w:rFonts w:cs="Arial"/>
              </w:rPr>
            </w:pPr>
          </w:p>
          <w:p w:rsidR="009A156D" w:rsidRPr="00151A10" w:rsidRDefault="009A156D" w:rsidP="00F46B1E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F46B1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auf den Wecker gegangen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Abends wird der Faule fleißig.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Abwarten und Tee trinken.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Alles neu macht der Mai.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Alles zu seiner Zeit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Alter geht vor Schönheit.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Am Schluss wird abgerechnet.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Andere Zeiten, andere Sitten!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Auch Rom wurde nicht an einem Tag gebaut.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Auch wenn die Zeiten hart sind, das Volk ist immer härter.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Besser spät als nie.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Beste kommt zuletzt.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Ende kommt immer am Schluss.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Dem Glücklichen schlägt keine Stunde.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April macht was er will.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beste Prediger ist die Zeit.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Faule wird erst abends fleißig.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Leute, die niemals Zeit haben, tun am wenigsten.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Wahrheit von heute ist die Lüge von morgen.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Zeit heilt alle Wunden.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Zeit ist der beste Arzt.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Du bist nur einmal jung.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Du sollst den Tag nicht vor dem Abend loben.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Ehrlich währt am längsten.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Eile mit Weile.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Es ist noch nicht aller Tage Abend.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Fliegen und Freunde kommen im Sommer.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Gott schuf die Zeit, von Eile hat er nichts gesagt.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Gut Ding will Weile haben.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Heute ist die beste Zeit.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Heute ist morgen schon gestern.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Hundert Jahre und kein bisschen weise.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In der Kürze liegt die Würze.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 später der Abend, desto netter die Gäste.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Kommt Zeit, kommt Rat.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Kurz gefreut, lang gereut.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Lerne Ordnung, liebe sie, sie erspart dir Zeit und Müh.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muss die Feste feiern, wie sie fallen.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wird alt wie ein Haus und lernt nie aus.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wird alt wie eine Kuh und lernt immer noch dazu.</w:t>
            </w:r>
          </w:p>
          <w:p w:rsidR="009A156D" w:rsidRPr="00151A10" w:rsidRDefault="009A156D">
            <w:pPr>
              <w:tabs>
                <w:tab w:val="left" w:pos="1401"/>
              </w:tabs>
              <w:rPr>
                <w:rFonts w:cs="Arial"/>
              </w:rPr>
            </w:pPr>
            <w:r w:rsidRPr="00151A10">
              <w:rPr>
                <w:rFonts w:cs="Arial"/>
              </w:rPr>
              <w:t>Man wird zu schnell alt und zu spät gescheit.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soll den Tag nicht vor dem Abend loben.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Morgenstund´ hat Gold im Mund.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Nachts sind alle Katzen grau.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Spare in der Zeit, so hast du in der Not.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Warte nie bis du Zeit hast.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du heute kannst besorgen, das verschiebe nicht auf morgen.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lange währt, wird endlich gut.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es die letzte Minute nicht gäbe, würde gar nichts erledigt.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nicht kommt zur rechten Zeit, muss nehmen, was noch übrig bleibt.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zu spät kommt, den bestraft das Leben.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Zeit heilt alle Wunden.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Zeit ist Geld.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  <w:iCs/>
          <w:sz w:val="24"/>
        </w:rPr>
        <w:br w:type="page"/>
      </w:r>
    </w:p>
    <w:p w:rsidR="009A156D" w:rsidRPr="00151A10" w:rsidRDefault="009A156D" w:rsidP="006F5D10">
      <w:pPr>
        <w:pStyle w:val="Heading3"/>
      </w:pPr>
      <w:bookmarkStart w:id="147" w:name="_Toc295383054"/>
      <w:r w:rsidRPr="00151A10">
        <w:t>Möbel und Einrichtung</w:t>
      </w:r>
      <w:bookmarkEnd w:id="147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Armleuchter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Kühlschrankmutter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Möbelpacker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Schrank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Stubenhocker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Fundgrube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Möbelhaus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Kiste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Kleiderschrank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Lehrstuhl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runder Tisch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Schreibtische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Schubladendenken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Stuhl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aufmöbeln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möblieren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betten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vermöbeln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aufgemöbelt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möbliert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Tische: 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am grünen Tisch / vom grünen Tisch 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bar auf den Tisch des Hauses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Solange du deine Füße unter meinen Tisch stellst ...!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kommt auf den Tisch (des Hauses)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muss von Tisch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/ fegt / wischt etwas vom Tisch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/ legt etwas auf den Tisch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jemanden an einen Tisch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zum Tisch des Herrn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haut / schlägt (mit der Faust...) auf den Tisch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von Tisch und Bett getrennt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kehrt etwas unter den Tisch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etwas unter den Tisch fallen lassen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legt die Karten offen auf den Tisch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reinen Tisch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möchte etwas nicht an der Tischkante entscheiden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setzt sich mit jemandem an einen Tisch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am Katzentisch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stellt / streckt die Füße / Beine unter jemandes Tisch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trinkt jemanden unter den Tisch</w:t>
            </w:r>
          </w:p>
          <w:p w:rsidR="009A156D" w:rsidRPr="00151A10" w:rsidRDefault="009A156D" w:rsidP="0010584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einen Tisch gebracht</w:t>
            </w:r>
          </w:p>
          <w:p w:rsidR="009A156D" w:rsidRPr="00151A10" w:rsidRDefault="009A156D" w:rsidP="0010584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über den Tisch gezogen</w:t>
            </w:r>
          </w:p>
          <w:p w:rsidR="009A156D" w:rsidRPr="00151A10" w:rsidRDefault="009A156D" w:rsidP="0010584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unter den Tisch getrunken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zerschneidet das Tischtuch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jemanden über den Tisch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Schubladen: 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lag schon fertig in der Schublade!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für die Schublade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aus der untersten Schublade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schon fertig in der Schublade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passt in keine Schublade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holt etwas aus der untersten Schublade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packt etwas in eine Schublade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passt in keine Schublade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Stühle: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fällt fast vom Stuhl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fällt zwischen Stuhl und Bank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haut jemanden vom Stuhl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kommt mit etwas nicht zu Stuhle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/ räumt den Stuhl frei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sich zwischen zwei Stühle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stellt jemandem den Stuhl vor die Tür</w:t>
            </w:r>
          </w:p>
          <w:p w:rsidR="009A156D" w:rsidRPr="00151A10" w:rsidRDefault="009A156D" w:rsidP="0010584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vom Stuhl gehauen</w:t>
            </w:r>
          </w:p>
          <w:p w:rsidR="009A156D" w:rsidRPr="00151A10" w:rsidRDefault="009A156D" w:rsidP="00105848">
            <w:pPr>
              <w:ind w:left="294"/>
              <w:rPr>
                <w:rFonts w:cs="Arial"/>
              </w:rPr>
            </w:pPr>
          </w:p>
          <w:p w:rsidR="009A156D" w:rsidRPr="00151A10" w:rsidRDefault="009A156D" w:rsidP="00105848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105848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Stuhl vor die Tür gestellt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Geschirr: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benimmt sich wie ein Elefant im Porzellanladen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nicht alle Kugeln am Christbaum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nicht alle Tassen im Schrank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viel Porzellan zerschlagen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vor einem Scherbenhaufen 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Sofas und Polster: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sieht hier aus wie bei Hempels unter dem Sofa!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 xml:space="preserve">jemand ...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gut gepolstert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möbelt etwas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spart sich ein Polster an 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umräumen und einrichten: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gut aufgestellt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...räumt mit etwas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richtet sein Leben / sich neu 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rückt jemandem die Möbel gerade</w:t>
            </w:r>
          </w:p>
          <w:p w:rsidR="009A156D" w:rsidRPr="00151A10" w:rsidRDefault="009A156D" w:rsidP="00105848">
            <w:pPr>
              <w:ind w:left="294"/>
              <w:rPr>
                <w:rFonts w:cs="Arial"/>
              </w:rPr>
            </w:pPr>
          </w:p>
          <w:p w:rsidR="009A156D" w:rsidRPr="00151A10" w:rsidRDefault="009A156D" w:rsidP="00105848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105848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die Möbel gerade gerückt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sonstiges: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Jetzt geht es ab in die Kiste!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Jetzt ist der Ofen ist aus!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(k)eine gute Kinderstube gehabt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breit wie ein Schrank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kriegt die Tür nicht zu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läuft (voll) gegen den Schrank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etwas auf die hohe Kante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bei mir auf der Matte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teilt mit jemandem das Bett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vermöbelt jemanden </w:t>
            </w:r>
          </w:p>
          <w:p w:rsidR="009A156D" w:rsidRPr="00151A10" w:rsidRDefault="009A156D" w:rsidP="00CD234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vermöbelt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Eigener Herd ist Goldes wert.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ruhiges Gewissen ist ein gutes Ruhekissen.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Es ist nicht gut, wenn die Bänke auf den Tisch hüpfen wollen.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Ist die Katze aus dem Haus, tanzen die Mäuse auf dem Tisch.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Narrenhände beschmieren Tisch und Wände.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Ordnung ist das halbe Leben, die andere Hälfte verbringt man mit Suchen.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Vorsicht ist die Mutter der Porzellankiste.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Wie man sich bettet, so liegt / schläft man.</w:t>
            </w:r>
          </w:p>
        </w:tc>
      </w:tr>
    </w:tbl>
    <w:p w:rsidR="009A156D" w:rsidRPr="00151A10" w:rsidRDefault="009A156D"/>
    <w:p w:rsidR="009A156D" w:rsidRPr="00151A10" w:rsidRDefault="009A156D" w:rsidP="006F5D10">
      <w:pPr>
        <w:pStyle w:val="Heading2"/>
      </w:pPr>
      <w:r w:rsidRPr="00151A10">
        <w:br w:type="page"/>
      </w:r>
      <w:bookmarkStart w:id="148" w:name="_Toc295383055"/>
      <w:r w:rsidRPr="00151A10">
        <w:t>Natur und Elemente</w:t>
      </w:r>
      <w:bookmarkEnd w:id="148"/>
    </w:p>
    <w:p w:rsidR="009A156D" w:rsidRPr="00151A10" w:rsidRDefault="009A156D">
      <w:pPr>
        <w:ind w:left="360" w:right="278"/>
        <w:rPr>
          <w:rFonts w:cs="Arial"/>
        </w:rPr>
      </w:pPr>
    </w:p>
    <w:p w:rsidR="009A156D" w:rsidRPr="00151A10" w:rsidRDefault="009A156D" w:rsidP="006F5D10">
      <w:pPr>
        <w:pStyle w:val="Heading3"/>
      </w:pPr>
      <w:bookmarkStart w:id="149" w:name="_Toc295383056"/>
      <w:r w:rsidRPr="00151A10">
        <w:t>Sonne, Licht und Schatten</w:t>
      </w:r>
      <w:bookmarkEnd w:id="149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Kurschatten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Leuchte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Lichtgestalt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lichtscheues Gesindel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Mondgesicht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Mondkalb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Sonnenschein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Sonnenstrahl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Strahlefrau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Strahlemann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ein Platz an der Sonne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im Dunkeln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Schattenseite (des Lebens)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Schattenwelt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Sonnenseite (des Lebens)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Mondschatten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Schatten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Schattendasein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Schattenkabinett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Schattenwirtschaft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Sonne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Sonnenschein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Windschatten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erscheinen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schattieren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schwitzen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strahlen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verdunkeln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schattenhaft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schattig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sonnig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warm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Sonne und Licht: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auf jemanden fällt ein schlechtes / ungünstiges Licht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bei Tageslicht betrachtet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Sonne</w:t>
            </w:r>
            <w:r w:rsidRPr="00151A10">
              <w:rPr>
                <w:rFonts w:cs="Arial"/>
              </w:rPr>
              <w:t xml:space="preserve"> bringt es an den Tag!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Frag nicht nach Sonnenschein!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Heute ist nicht aller Tage Abend!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in einem guten Licht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sonne</w:t>
            </w:r>
            <w:r w:rsidRPr="00151A10">
              <w:rPr>
                <w:rFonts w:cs="Arial"/>
              </w:rPr>
              <w:t xml:space="preserve">nklar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kommt ans Licht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von jemandem ins rechte Licht gerückt / gesetzt / gestellt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/ zerrt / zieht etwas ans Licht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Licht in etwas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erblickt das Licht der Welt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/ schiebt einen sonnigen Lenz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die Sonne im Herzen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sonniges Gemüt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einen Sonnenstich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kleines Licht / kein großes Licht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leuchtet jemandem heim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rückt / setzt / stellt etwas / jemanden ins rechte Licht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scheut das Licht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schmilzt (dahin) wie Butter / Schnee an der Sonne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sieht etwas in einem milderen Licht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sieht etwas in einem schiefen Licht</w:t>
            </w:r>
          </w:p>
          <w:p w:rsidR="009A156D" w:rsidRPr="00151A10" w:rsidRDefault="009A156D">
            <w:pPr>
              <w:tabs>
                <w:tab w:val="center" w:pos="4323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sieht keine Sonne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sieht Licht am Ende des Tunnels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auf der Sonnenseite des Lebens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in einem guten Licht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jemandem / sich selbst im Licht</w:t>
            </w:r>
          </w:p>
          <w:p w:rsidR="009A156D" w:rsidRPr="00151A10" w:rsidRDefault="009A156D" w:rsidP="0026475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strahlt über das ganze Gesicht </w:t>
            </w:r>
          </w:p>
          <w:p w:rsidR="009A156D" w:rsidRPr="00151A10" w:rsidRDefault="009A156D" w:rsidP="0026475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von jemandem ins rechte Licht gerückt / gesetzt / gestellt </w:t>
            </w:r>
          </w:p>
          <w:p w:rsidR="009A156D" w:rsidRPr="00151A10" w:rsidRDefault="009A156D" w:rsidP="0026475C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ein Licht auf</w:t>
            </w:r>
          </w:p>
          <w:p w:rsidR="009A156D" w:rsidRPr="00151A10" w:rsidRDefault="009A156D" w:rsidP="0026475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jemand im Licht</w:t>
            </w:r>
          </w:p>
          <w:p w:rsidR="009A156D" w:rsidRPr="00151A10" w:rsidRDefault="009A156D" w:rsidP="0026475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heimgeleuchtet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Schatten: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tabs>
                <w:tab w:val="left" w:pos="3525"/>
              </w:tabs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auf etwas / jemanden fällt ein Schatten / der Schatten eines Verdachtes </w:t>
            </w:r>
          </w:p>
          <w:p w:rsidR="009A156D" w:rsidRPr="00151A10" w:rsidRDefault="009A156D">
            <w:pPr>
              <w:tabs>
                <w:tab w:val="left" w:pos="352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stellt alles Bisherige in den Schatten!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die Schatten der Vergangenheit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26475C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etwas ...</w:t>
            </w:r>
          </w:p>
          <w:p w:rsidR="009A156D" w:rsidRPr="00151A10" w:rsidRDefault="009A156D" w:rsidP="0026475C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von jemandem in den Schatten gestellt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folgt jemandem wie ein Schatten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ein Schattendasein </w:t>
            </w:r>
          </w:p>
          <w:p w:rsidR="009A156D" w:rsidRPr="00151A10" w:rsidRDefault="009A156D">
            <w:pPr>
              <w:tabs>
                <w:tab w:val="left" w:pos="352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fürchtet sich vor seinem eigenen Schatten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einen Schatten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nur noch ein Schatten seiner selbst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/ schießt schneller als sein Schatten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soll über seinen eigenen Schatten springen </w:t>
            </w:r>
          </w:p>
          <w:p w:rsidR="009A156D" w:rsidRPr="00151A10" w:rsidRDefault="009A156D">
            <w:pPr>
              <w:tabs>
                <w:tab w:val="left" w:pos="352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springt über den eigenen Schatten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auf der Schattenseite des Lebens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in jemandes Schatten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stellt etwas / jemanden in den Schatten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stellt sein Licht unter den Scheffel </w:t>
            </w:r>
          </w:p>
          <w:p w:rsidR="009A156D" w:rsidRPr="00151A10" w:rsidRDefault="009A156D">
            <w:pPr>
              <w:tabs>
                <w:tab w:val="left" w:pos="352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tappt im Dunkeln </w:t>
            </w:r>
          </w:p>
          <w:p w:rsidR="009A156D" w:rsidRPr="00151A10" w:rsidRDefault="009A156D" w:rsidP="006A45C7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von jemandem in den Schatten gestellt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wirft einen Schatten auf etwas</w:t>
            </w:r>
          </w:p>
          <w:p w:rsidR="009A156D" w:rsidRPr="00151A10" w:rsidRDefault="009A156D">
            <w:pPr>
              <w:tabs>
                <w:tab w:val="left" w:pos="3525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wirft seinen Schatten voraus</w:t>
            </w:r>
          </w:p>
          <w:p w:rsidR="009A156D" w:rsidRPr="00151A10" w:rsidRDefault="009A156D" w:rsidP="006A45C7">
            <w:pPr>
              <w:tabs>
                <w:tab w:val="left" w:pos="3525"/>
              </w:tabs>
              <w:ind w:left="294"/>
              <w:rPr>
                <w:rFonts w:cs="Arial"/>
              </w:rPr>
            </w:pPr>
          </w:p>
          <w:p w:rsidR="009A156D" w:rsidRPr="00151A10" w:rsidRDefault="009A156D" w:rsidP="006A45C7">
            <w:pPr>
              <w:tabs>
                <w:tab w:val="left" w:pos="3525"/>
              </w:tabs>
              <w:rPr>
                <w:rFonts w:cs="Arial"/>
              </w:rPr>
            </w:pPr>
            <w:r w:rsidRPr="00151A10">
              <w:rPr>
                <w:rFonts w:cs="Arial"/>
              </w:rPr>
              <w:t>jemandem ...</w:t>
            </w:r>
          </w:p>
          <w:p w:rsidR="009A156D" w:rsidRPr="00151A10" w:rsidRDefault="009A156D" w:rsidP="006A45C7">
            <w:pPr>
              <w:tabs>
                <w:tab w:val="left" w:pos="3525"/>
              </w:tabs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folgt jemand wie ein Schatten</w:t>
            </w:r>
          </w:p>
          <w:p w:rsidR="009A156D" w:rsidRPr="00151A10" w:rsidRDefault="009A156D">
            <w:pPr>
              <w:tabs>
                <w:tab w:val="left" w:pos="3525"/>
              </w:tabs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Sonne bringt es an den Tag.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Große Ereignisse werfen ihre Schatten voraus.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Humor ist ein Sonnenschein des Geistes.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kann nicht über seinen eigenen Schatten springen.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Schaue der Sonne entgegen und die Schatten fallen hinter dich.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die Sonne scheint, scheint sie für alle.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Wo viel Licht ist, ist auch viel Schatten.</w:t>
            </w:r>
          </w:p>
        </w:tc>
      </w:tr>
    </w:tbl>
    <w:p w:rsidR="009A156D" w:rsidRPr="00151A10" w:rsidRDefault="009A156D">
      <w:pPr>
        <w:rPr>
          <w:rFonts w:cs="Arial"/>
          <w:b/>
          <w:bCs/>
          <w:iCs/>
        </w:rPr>
      </w:pPr>
    </w:p>
    <w:p w:rsidR="009A156D" w:rsidRPr="00151A10" w:rsidRDefault="009A156D" w:rsidP="006F5D10">
      <w:pPr>
        <w:pStyle w:val="Heading3"/>
      </w:pPr>
      <w:bookmarkStart w:id="150" w:name="_Toc295383057"/>
      <w:r w:rsidRPr="00151A10">
        <w:t>Himmel und Wolken</w:t>
      </w:r>
      <w:bookmarkEnd w:id="150"/>
    </w:p>
    <w:p w:rsidR="009A156D" w:rsidRPr="00151A10" w:rsidRDefault="009A156D">
      <w:pPr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Himmelsstürmer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Senkrechtstarter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Abendhimmel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Himmelszelt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Morgenhimmel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Wolkenbruch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Wolkenkratzer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Wolkenkuckucksheim?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jemanden anhimmeln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himmelhoch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himmelhochjauchzend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himmelsschreiend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himmlisch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6B51FE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 xml:space="preserve"> (Ach) du lieber Himmel!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aus heiterem Himmel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bis zum Himmel und zurück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Dem Himmel sei Dank!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Himmel hängt voller Geigen.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Himmel öffnet seine Schleusen / Pforten!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Himmel</w:t>
            </w:r>
            <w:r w:rsidRPr="00151A10">
              <w:rPr>
                <w:rFonts w:cs="Arial"/>
              </w:rPr>
              <w:t xml:space="preserve"> weiß was sonst noch!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 Geschenk des Himmels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eine himmel</w:t>
            </w:r>
            <w:r w:rsidRPr="00151A10">
              <w:rPr>
                <w:rFonts w:cs="Arial"/>
              </w:rPr>
              <w:t xml:space="preserve">schreiende Ungerechtigkeit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Für uns wachsen die Bäume nicht in den Himmel!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Gerechter / gütiger Himmel!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Himmel noch einmal!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Himmel, Arsch und Wolkenbruch!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Himmel, Arsch und Zwirn!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Himmel, Gesäß und Nähgarn!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Himmel, Sack, Zement!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Himmeldonnerwetter noch einmal!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himmel</w:t>
            </w:r>
            <w:r w:rsidRPr="00151A10">
              <w:rPr>
                <w:rFonts w:cs="Arial"/>
              </w:rPr>
              <w:t xml:space="preserve">hoch jauchzend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Um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Himmel</w:t>
            </w:r>
            <w:r w:rsidRPr="00151A10">
              <w:rPr>
                <w:rFonts w:cs="Arial"/>
              </w:rPr>
              <w:t xml:space="preserve">s willen!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Weiß der Himmel!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wie ein Blitz aus heiterem Himmel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fällt nicht einfach vom Himmel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himmlisch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wie im siebten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Himmel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macht einen himmelweiten Unterschied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schreit / stinkt zum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Himmel </w:t>
            </w:r>
          </w:p>
          <w:p w:rsidR="009A156D" w:rsidRPr="00151A10" w:rsidRDefault="009A156D" w:rsidP="00677508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... wird von jemandem in den Himmel gehoben</w:t>
            </w:r>
          </w:p>
          <w:p w:rsidR="009A156D" w:rsidRPr="00151A10" w:rsidRDefault="009A156D">
            <w:pPr>
              <w:rPr>
                <w:rStyle w:val="Strong"/>
                <w:rFonts w:cs="Arial"/>
                <w:b w:val="0"/>
                <w:bCs w:val="0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Style w:val="Strong"/>
                <w:rFonts w:cs="Arial"/>
                <w:b w:val="0"/>
                <w:bCs w:val="0"/>
                <w:i/>
                <w:iCs/>
              </w:rPr>
              <w:t xml:space="preserve">jemand </w:t>
            </w:r>
            <w:r w:rsidRPr="00151A10">
              <w:rPr>
                <w:rFonts w:cs="Arial"/>
                <w:i/>
                <w:iCs/>
              </w:rPr>
              <w:t>...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 xml:space="preserve">...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fällt / stürzt aus allen Himmeln / Wolken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... hat / verspricht den Himmel</w:t>
            </w:r>
            <w:r w:rsidRPr="00151A10">
              <w:rPr>
                <w:rFonts w:cs="Arial"/>
              </w:rPr>
              <w:t xml:space="preserve"> auf Erden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hebt etwas / jemanden in den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Himmel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holt für jemanden die Sterne vom Himmel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holt jemanden auf den Boden der Tatsachen zurück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im siebten Himmel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in den Himmel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lebt in einem Wolkenkuckucksheim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... lügt / redet / verspricht das Blaue vom Himmel herunter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schwebt auf Wolke sieben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schwebt im siebten Himmel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schwebt in höheren Sphären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Himmel und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Hölle</w:t>
            </w:r>
            <w:r w:rsidRPr="00151A10">
              <w:rPr>
                <w:rFonts w:cs="Arial"/>
              </w:rPr>
              <w:t xml:space="preserve"> in Bewegung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jemanden an die (frische) Luft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... sieht den Himmel offen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verspricht jemandem das Blaue vom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Himmel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 w:rsidP="0067750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an die frische Luft gesetzt </w:t>
            </w:r>
          </w:p>
          <w:p w:rsidR="009A156D" w:rsidRPr="00151A10" w:rsidRDefault="009A156D" w:rsidP="00575AC7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wird angehimmelt </w:t>
            </w:r>
          </w:p>
          <w:p w:rsidR="009A156D" w:rsidRPr="00151A10" w:rsidRDefault="009A156D" w:rsidP="0067750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 den Boden der Tatsachen zurückgeholt</w:t>
            </w:r>
          </w:p>
          <w:p w:rsidR="009A156D" w:rsidRPr="00151A10" w:rsidRDefault="009A156D" w:rsidP="0067750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 den Boden der Tatsachen zurückgeholt</w:t>
            </w:r>
          </w:p>
          <w:p w:rsidR="009A156D" w:rsidRPr="00151A10" w:rsidRDefault="009A156D" w:rsidP="0067750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von jemandem in den Himmel gehoben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67750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hängt der Himmel voller Geigen</w:t>
            </w:r>
          </w:p>
          <w:p w:rsidR="009A156D" w:rsidRPr="00151A10" w:rsidRDefault="009A156D" w:rsidP="0067750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das Blaue vom Himmel versprochen</w:t>
            </w:r>
          </w:p>
          <w:p w:rsidR="009A156D" w:rsidRPr="00151A10" w:rsidRDefault="009A156D" w:rsidP="00677508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jemanden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der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Himmel</w:t>
            </w:r>
            <w:r w:rsidRPr="00151A10">
              <w:rPr>
                <w:rFonts w:cs="Arial"/>
              </w:rPr>
              <w:t xml:space="preserve"> geschickt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schickt der Himmel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Es ist noch kein Meister vom Himmel gefallen.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nach dem Himmel speit, dem fällt der Speichel in den eigenen Bart.</w:t>
            </w:r>
          </w:p>
        </w:tc>
      </w:tr>
    </w:tbl>
    <w:p w:rsidR="009A156D" w:rsidRPr="00151A10" w:rsidRDefault="009A156D">
      <w:pPr>
        <w:rPr>
          <w:rFonts w:cs="Arial"/>
          <w:b/>
          <w:bCs/>
          <w:iCs/>
        </w:rPr>
      </w:pPr>
    </w:p>
    <w:p w:rsidR="009A156D" w:rsidRPr="00151A10" w:rsidRDefault="009A156D" w:rsidP="006F5D10">
      <w:pPr>
        <w:pStyle w:val="Heading3"/>
      </w:pPr>
      <w:bookmarkStart w:id="151" w:name="_Toc295383058"/>
      <w:r w:rsidRPr="00151A10">
        <w:t>Erde, Mond, Planeten und Weltall</w:t>
      </w:r>
      <w:bookmarkEnd w:id="151"/>
    </w:p>
    <w:p w:rsidR="009A156D" w:rsidRPr="00151A10" w:rsidRDefault="009A156D">
      <w:pPr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Außerirdischer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Erdenbürger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Marsmensch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Mondgucker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Mondkalb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Mr. / Mrs. Universum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Sterngucker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Sterntaler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Weltenbummler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Weltranglistenerster / -zweiter / -dritter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Weltreisender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D6780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Asteroid </w:t>
            </w:r>
          </w:p>
          <w:p w:rsidR="009A156D" w:rsidRPr="00151A10" w:rsidRDefault="009A156D" w:rsidP="00D6780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Asteroidenschwarm </w:t>
            </w:r>
          </w:p>
          <w:p w:rsidR="009A156D" w:rsidRPr="00151A10" w:rsidRDefault="009A156D" w:rsidP="00D6780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blaue Planet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Erdball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Erdkugel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Erdtrabant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Mars </w:t>
            </w:r>
          </w:p>
          <w:p w:rsidR="009A156D" w:rsidRPr="00151A10" w:rsidRDefault="009A156D" w:rsidP="00E259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Milchstraße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Mondlandschaft </w:t>
            </w:r>
          </w:p>
          <w:p w:rsidR="009A156D" w:rsidRPr="00151A10" w:rsidRDefault="009A156D" w:rsidP="00E2596B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Nachbarplanet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Neptun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Planetarium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Pluto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Saturn </w:t>
            </w:r>
          </w:p>
          <w:p w:rsidR="009A156D" w:rsidRPr="00151A10" w:rsidRDefault="009A156D" w:rsidP="00D6780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Sonne </w:t>
            </w:r>
          </w:p>
          <w:p w:rsidR="009A156D" w:rsidRPr="00151A10" w:rsidRDefault="009A156D" w:rsidP="00D6780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Sternbild </w:t>
            </w:r>
          </w:p>
          <w:p w:rsidR="009A156D" w:rsidRPr="00151A10" w:rsidRDefault="009A156D" w:rsidP="00D6780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Sternschnuppe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Venus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Erdanziehungskraft </w:t>
            </w:r>
          </w:p>
          <w:p w:rsidR="009A156D" w:rsidRPr="00151A10" w:rsidRDefault="009A156D" w:rsidP="004155C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Erdreich </w:t>
            </w:r>
          </w:p>
          <w:p w:rsidR="009A156D" w:rsidRPr="00151A10" w:rsidRDefault="009A156D" w:rsidP="004155C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Mondfinsternis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Mondgesicht </w:t>
            </w:r>
          </w:p>
          <w:p w:rsidR="009A156D" w:rsidRPr="00151A10" w:rsidRDefault="009A156D" w:rsidP="004155C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Mondlandung </w:t>
            </w:r>
          </w:p>
          <w:p w:rsidR="009A156D" w:rsidRPr="00151A10" w:rsidRDefault="009A156D" w:rsidP="004155C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Mondlicht </w:t>
            </w:r>
          </w:p>
          <w:p w:rsidR="009A156D" w:rsidRPr="00151A10" w:rsidRDefault="009A156D" w:rsidP="004155C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Mondpreis </w:t>
            </w:r>
          </w:p>
          <w:p w:rsidR="009A156D" w:rsidRPr="00151A10" w:rsidRDefault="009A156D" w:rsidP="004155C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Mondscheintarif </w:t>
            </w:r>
          </w:p>
          <w:p w:rsidR="009A156D" w:rsidRPr="00151A10" w:rsidRDefault="009A156D" w:rsidP="004155C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Mondsichel </w:t>
            </w:r>
          </w:p>
          <w:p w:rsidR="009A156D" w:rsidRPr="00151A10" w:rsidRDefault="009A156D" w:rsidP="004155C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Mondsucht </w:t>
            </w:r>
          </w:p>
          <w:p w:rsidR="009A156D" w:rsidRPr="00151A10" w:rsidRDefault="009A156D" w:rsidP="004155C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Monduntergang </w:t>
            </w:r>
          </w:p>
          <w:p w:rsidR="009A156D" w:rsidRPr="00151A10" w:rsidRDefault="009A156D" w:rsidP="004155C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Sonnenschein </w:t>
            </w:r>
          </w:p>
          <w:p w:rsidR="009A156D" w:rsidRPr="00151A10" w:rsidRDefault="009A156D" w:rsidP="004155C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Schwerelosigkeit </w:t>
            </w:r>
          </w:p>
          <w:p w:rsidR="009A156D" w:rsidRPr="00151A10" w:rsidRDefault="009A156D" w:rsidP="00D67805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Umlaufbahn </w:t>
            </w:r>
          </w:p>
          <w:p w:rsidR="009A156D" w:rsidRPr="00151A10" w:rsidRDefault="009A156D" w:rsidP="004155C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Unendlichkeit </w:t>
            </w:r>
          </w:p>
          <w:p w:rsidR="009A156D" w:rsidRPr="00151A10" w:rsidRDefault="009A156D" w:rsidP="00D67805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abheben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abschweifen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aufgehen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untergehen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abgehoben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bodenständig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erdverbunden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himmlisch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mondlos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mondsüchtig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weltberühmt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weltfremd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weltgewandt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weltklasse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Erde und Welt: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am Ende der Welt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auf Erden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bis ans Ende der Welt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doch kein Weltuntergang!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Davon geht die Welt nicht unter!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Dazwischen liegen Welten!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Die Welt ist ein Dorf!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Erde an ... bitte kommen!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für jemanden bricht eine Welt zusammen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Gott und die Welt!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jemanden unter die Erde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die Hölle auf Erden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schießt wie Pilze aus der Erde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bleibt auf der Erde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jemanden unter die Erde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entsagt der Welt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das Paradies / den Himmel auf Erden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hebt die Welt aus den Angeln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nicht von dieser Welt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kriegt kein Bein auf die Erde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unter der Erde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mag die ganze Welt umarmen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setzt Himmel und Erde in Bewegung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stampft etwas aus der Erde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mit beiden Beinen / Füßen auf der Erde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stellt die Welt auf den Kopf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versinkt vor Scham im Boden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verspricht jemandem den Himmel auf Erden</w:t>
            </w:r>
          </w:p>
          <w:p w:rsidR="009A156D" w:rsidRPr="00151A10" w:rsidRDefault="009A156D" w:rsidP="00D92E3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unter die Erde gebracht</w:t>
            </w:r>
          </w:p>
          <w:p w:rsidR="009A156D" w:rsidRPr="00151A10" w:rsidRDefault="009A156D" w:rsidP="00D92E3F">
            <w:pPr>
              <w:ind w:left="294"/>
              <w:rPr>
                <w:rFonts w:cs="Arial"/>
              </w:rPr>
            </w:pPr>
          </w:p>
          <w:p w:rsidR="009A156D" w:rsidRPr="00151A10" w:rsidRDefault="009A156D" w:rsidP="00D92E3F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D92E3F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Himmel auf Erden versprochen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Mond: 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Du kannst mir mal im Mondschein begegnen!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bellt den Mond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/ greift nach dem Mond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guckt in den Mond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hinter dem Mond zu Hause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vom Mond gefallen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vom Mond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lebt auf / hinter dem Mond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schießt jemanden auf den Mond / Mars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schreibt etwas in den Mond</w:t>
            </w:r>
          </w:p>
          <w:p w:rsidR="009A156D" w:rsidRPr="00151A10" w:rsidRDefault="009A156D" w:rsidP="00B657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 den Mond / Mars geschossen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u w:val="single"/>
              </w:rPr>
            </w:pPr>
            <w:r w:rsidRPr="00151A10">
              <w:rPr>
                <w:rFonts w:cs="Arial"/>
                <w:b/>
                <w:i/>
                <w:u w:val="single"/>
              </w:rPr>
              <w:t>Sonne: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0D1A0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geht ja die Sonne auf!</w:t>
            </w:r>
          </w:p>
          <w:p w:rsidR="009A156D" w:rsidRPr="00151A10" w:rsidRDefault="009A156D" w:rsidP="000D1A0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kannst du dir hinstecken, wo die Sonne die scheint!</w:t>
            </w:r>
          </w:p>
          <w:p w:rsidR="009A156D" w:rsidRPr="00151A10" w:rsidRDefault="009A156D" w:rsidP="000D1A05">
            <w:pPr>
              <w:rPr>
                <w:rFonts w:cs="Arial"/>
              </w:rPr>
            </w:pPr>
          </w:p>
          <w:p w:rsidR="009A156D" w:rsidRPr="00151A10" w:rsidRDefault="009A156D" w:rsidP="000D1A05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0D1A0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die Sonne aufgehen </w:t>
            </w:r>
          </w:p>
          <w:p w:rsidR="009A156D" w:rsidRPr="00151A10" w:rsidRDefault="009A156D" w:rsidP="000D1A05">
            <w:pPr>
              <w:rPr>
                <w:rFonts w:cs="Arial"/>
              </w:rPr>
            </w:pPr>
          </w:p>
          <w:p w:rsidR="009A156D" w:rsidRPr="00151A10" w:rsidRDefault="009A156D" w:rsidP="000D1A05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0D1A0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sonniges Gemüt </w:t>
            </w:r>
          </w:p>
          <w:p w:rsidR="009A156D" w:rsidRPr="00151A10" w:rsidRDefault="009A156D" w:rsidP="000D1A05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jemandes Sonnenschein </w:t>
            </w:r>
          </w:p>
          <w:p w:rsidR="009A156D" w:rsidRPr="00151A10" w:rsidRDefault="009A156D" w:rsidP="00FC7CDA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die Sonne aufgehen </w:t>
            </w:r>
          </w:p>
          <w:p w:rsidR="009A156D" w:rsidRPr="00151A10" w:rsidRDefault="009A156D" w:rsidP="000D1A0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jemandem in der Sonne</w:t>
            </w:r>
          </w:p>
          <w:p w:rsidR="009A156D" w:rsidRPr="00151A10" w:rsidRDefault="009A156D" w:rsidP="000D1A05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strahlt wie die Sonne </w:t>
            </w:r>
          </w:p>
          <w:p w:rsidR="009A156D" w:rsidRPr="00151A10" w:rsidRDefault="009A156D" w:rsidP="000D1A05">
            <w:pPr>
              <w:ind w:left="294"/>
              <w:rPr>
                <w:rFonts w:cs="Arial"/>
              </w:rPr>
            </w:pPr>
          </w:p>
          <w:p w:rsidR="009A156D" w:rsidRPr="00151A10" w:rsidRDefault="009A156D" w:rsidP="000D1A05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0D1A05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steht jemand in der Sonne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Sterne:</w:t>
            </w:r>
          </w:p>
          <w:p w:rsidR="009A156D" w:rsidRPr="00151A10" w:rsidRDefault="009A156D" w:rsidP="006B51FE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mir Schnuppe!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wissen nur die Sterne!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E73C27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unter einem guten Stern </w:t>
            </w:r>
          </w:p>
          <w:p w:rsidR="009A156D" w:rsidRPr="00151A10" w:rsidRDefault="009A156D" w:rsidP="00E73C27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unter einem schlechten Stern </w:t>
            </w:r>
          </w:p>
          <w:p w:rsidR="009A156D" w:rsidRPr="00151A10" w:rsidRDefault="009A156D" w:rsidP="00E73C27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unter keinem guten Stern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greift nach den Sternen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sternhagel voll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holt jemandem die Sterne vom Himmel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in die Luft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B657F2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B657F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die Sterne vom Himmel geholt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Undank ist der Welten Lohn.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Vornehm geht die Welt zugrunde.</w:t>
            </w:r>
          </w:p>
        </w:tc>
      </w:tr>
    </w:tbl>
    <w:p w:rsidR="009A156D" w:rsidRPr="00151A10" w:rsidRDefault="009A156D">
      <w:pPr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6F5D10">
      <w:pPr>
        <w:pStyle w:val="Heading3"/>
      </w:pPr>
      <w:bookmarkStart w:id="152" w:name="_Toc295383059"/>
      <w:r w:rsidRPr="00151A10">
        <w:t>Wetter</w:t>
      </w:r>
      <w:bookmarkEnd w:id="152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6F5D10">
            <w:pPr>
              <w:pStyle w:val="Heading4"/>
            </w:pPr>
            <w:bookmarkStart w:id="153" w:name="_Toc295383060"/>
            <w:r w:rsidRPr="00151A10">
              <w:t>Regen, Schnee, Eis, Hagel und Kälte</w:t>
            </w:r>
            <w:bookmarkEnd w:id="153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Eisbär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Eisklotz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Eisprinzessin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Eisvogel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Eiszapfen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Frostbeule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Regenmacher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Schneekönig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Schneemann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Yeti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Väterchen Frost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Eisberg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Piste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Schäfchenwolke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Tauwetter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Wolken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Barometer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Blitzeis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Bombenwetter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Eisberg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Eiszapfen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Frostbeule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Frühwarnsystem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Hagelkorn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Lawine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Luftfeuchtigkeit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Niesel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Pulverschnee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Räumdienst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Regenbogenpresse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Schneeball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Schneeballsystem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Schneeregen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Spitze des Eisbergs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Thermometer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Wetterleuchten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Wetterwarte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abkühlen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bibbern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einfrieren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erfrieren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frieren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kühlen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regnen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schneien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eingeschneit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eisglatt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eiskalt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frostfrei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frostig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saukalt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schneeweiß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vereist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verhagelt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verschneit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Regen: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der Tropfen, der das Fass zum überlaufen bringt!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Himmel öffnet seine Schleusen!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 warmer (Geld-)Regen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vom Regen in die Traufe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im Regen stehen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 Gesicht wie sieben Tage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Regen</w:t>
            </w:r>
            <w:r w:rsidRPr="00151A10">
              <w:rPr>
                <w:rFonts w:cs="Arial"/>
              </w:rPr>
              <w:t xml:space="preserve">wetter </w:t>
            </w:r>
          </w:p>
          <w:p w:rsidR="009A156D" w:rsidRPr="00151A10" w:rsidRDefault="009A156D" w:rsidP="00B657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im Regen stehen gelassen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Schnee, Eis und Kälte: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hagelt Vorwürfe!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kommen frostige Zeiten!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mit eisiger Mine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Und wenn der ganze Schnee verbrennt!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funktioniert nach dem Schneeballsystem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die Spitze des Eisbergs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Schnee von gestern / vom letzten Jahr / vorgestern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kalt </w:t>
            </w:r>
          </w:p>
          <w:p w:rsidR="009A156D" w:rsidRPr="00151A10" w:rsidRDefault="009A156D" w:rsidP="00B657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von jemandem auf Eis gelegt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begibt sich auf dünnes Eis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kalte Füße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bereitet jemandem einen eisigen Empfang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bewahrt einen kühlen Kopf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bewegt sich auf dünnem Eis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bricht das Eis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die Kuh vom Eis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mit jemandem Schlitten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freut sich wie ein Schneekönig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jemanden aufs Glatteis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aufs Eis tanzen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kühlt ein Mütchen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kühlt jemanden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etwas / jemanden auf Eis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löst / tritt eine Lawine aus / los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jemanden kalt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schmilzt dahin wie Schnee an der Sonne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schneit herein / vorbei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eiskalt erwischt </w:t>
            </w:r>
          </w:p>
          <w:p w:rsidR="009A156D" w:rsidRPr="00151A10" w:rsidRDefault="009A156D" w:rsidP="00B657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abgekühlt</w:t>
            </w:r>
          </w:p>
          <w:p w:rsidR="009A156D" w:rsidRPr="00151A10" w:rsidRDefault="009A156D" w:rsidP="00B657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aufs Glatteis geführt</w:t>
            </w:r>
          </w:p>
          <w:p w:rsidR="009A156D" w:rsidRPr="00151A10" w:rsidRDefault="009A156D" w:rsidP="00B657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kalt gemacht</w:t>
            </w:r>
          </w:p>
          <w:p w:rsidR="009A156D" w:rsidRPr="00151A10" w:rsidRDefault="009A156D" w:rsidP="00B657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von jemandem auf Eis gelegt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zeigt jemandem die kalte Schulter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sich warm an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B657F2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B657F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kalte Schulter gezeigt</w:t>
            </w:r>
          </w:p>
          <w:p w:rsidR="009A156D" w:rsidRPr="00151A10" w:rsidRDefault="009A156D" w:rsidP="00B657F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 eisiger Empfang bereitet</w:t>
            </w:r>
          </w:p>
          <w:p w:rsidR="009A156D" w:rsidRPr="00151A10" w:rsidRDefault="009A156D" w:rsidP="00B657F2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Auf jeden Regen folgt auch Sonnenschein.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Himmel fließt in steinernen Kanälen.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Es gibt kein schlechtes Wetter, es gibt nur falsche Kleidung.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Uns ist beschieden dies und das, der eine sitzt trocken, der andere nass.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es regnet, bleibt kein Dach trocken.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6F5D10">
            <w:pPr>
              <w:pStyle w:val="Heading4"/>
            </w:pPr>
            <w:bookmarkStart w:id="154" w:name="_Toc295383061"/>
            <w:r w:rsidRPr="00151A10">
              <w:t>Wind, Luft, Nebel, Sturm und Gewitter</w:t>
            </w:r>
            <w:bookmarkEnd w:id="154"/>
            <w:r w:rsidRPr="00151A10">
              <w:t xml:space="preserve">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Luftikus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Windsbraut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Gewitterfront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Hochdruckgebiet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Tiefdruckgebiet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Luftschloss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sturmfreie Bude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Blitzableiter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Blitzkrieg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Donnerwetter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Dunst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Gedankenblitz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Gewitter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Herbststurm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Nebel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Nebel des Grauens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Sandsturm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Sauwetter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Schmuddelwetter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Unwetter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Vernebelungstaktik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Windhose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Wirbelsturm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Wolkenbruch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abblitzen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benebeln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donnern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vernebeln </w:t>
            </w:r>
          </w:p>
          <w:p w:rsidR="009A156D" w:rsidRPr="00151A10" w:rsidRDefault="009A156D">
            <w:pPr>
              <w:tabs>
                <w:tab w:val="left" w:pos="4775"/>
              </w:tabs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blitzschnell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luftig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stürmisch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vernebelt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windig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wolkenverhangen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Wind: 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bei Wind und Wetter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Daher weht der Wind!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Wind hat sich gedreht!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Wind pfeift aus einem anderen Loch!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Dort / hier weht ein anderer / scharfer / schärferer Wind!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eine Mütze voll Wind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herrscht Windstille!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weht ein rauer Wind!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in alle Winde (verstreut)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Schieß in`n Wind!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schnell wie der 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vom Winde verweht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im Aufwind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Wind in jemandes Segeln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stinkt zehn Meilen gegen den Wind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von etwas 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frischen Wind in etwas hinein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hängt den Mantel / sein Fähnlein nach dem 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hängt sein Fähnchen / Mäntelchen nach dem 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durch den 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im Aufwind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kämpft gegen Windmühlen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kriegt den Fön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sich frischen Wind um die Nasen / Ohren pfeifen / wehen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viel Wind um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Wind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merkt / weiß, woher der Wind weht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jemandem den Wind aus den Segeln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/ spricht in den 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/ schreibt etwas in den 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eine Warnung in den Wind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schwankt wie ein Rohr im Wind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segelt mit dem Wind / gegen den Wind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bläst der Wind scharf ins Gesicht</w:t>
            </w:r>
          </w:p>
          <w:p w:rsidR="009A156D" w:rsidRPr="00151A10" w:rsidRDefault="009A156D" w:rsidP="00B657F2">
            <w:pPr>
              <w:tabs>
                <w:tab w:val="left" w:pos="5520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der Wind aus den Segeln genommen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Luft: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alles nur heiße Luft!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Die Luft ist raus!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Die Luft ist rein / sauber!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eine Luft zum Schneiden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herrscht dicke Luft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Halt die Luft an!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fliegt / geht in die Luft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löst sich in Luft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etwas liegt in der Luft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atmet gesiebte Luft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atmet mit jemandem die gleiche Luft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baut Luftschlösser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befördert / setzt jemanden an die frische Luft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behandelt jemanden wie Luft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frische Luft in etwas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fliegt / geht in die Luft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in die Luft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gönnt jemandem nicht die Luft zum Atmen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greift etwas aus der Luft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guckt / starrt Löcher in die Luft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guckt in die Luft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hängt in der Luft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holt (tief) Luft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aus der Puste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für jemanden Luft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jagt / sprengt etwas in die Luft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frische Luft rein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Luft ab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lebt von Luft und Liebe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löst sich in Luft auf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seinem Ärger / Herzen Luft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nimmt jemandem die Luft zum Atmen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schießt ein Loch in die Luft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schnappt frische Luft</w:t>
            </w:r>
          </w:p>
          <w:p w:rsidR="009A156D" w:rsidRPr="00151A10" w:rsidRDefault="009A156D" w:rsidP="00B657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die frische Luft befördert / gesetzt</w:t>
            </w:r>
          </w:p>
          <w:p w:rsidR="009A156D" w:rsidRPr="00151A10" w:rsidRDefault="009A156D" w:rsidP="00B657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 der Luft zerrissen</w:t>
            </w:r>
          </w:p>
          <w:p w:rsidR="009A156D" w:rsidRPr="00151A10" w:rsidRDefault="009A156D" w:rsidP="00B657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wie Luft behandelt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zerreißt jemanden in der Luft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bleibt die Luft weg / geht die Luft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die Luft aus </w:t>
            </w:r>
          </w:p>
          <w:p w:rsidR="009A156D" w:rsidRPr="00151A10" w:rsidRDefault="009A156D" w:rsidP="00B657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die Luft zum Atmen genommen</w:t>
            </w:r>
          </w:p>
          <w:p w:rsidR="009A156D" w:rsidRPr="00151A10" w:rsidRDefault="009A156D" w:rsidP="00B657F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nicht die Luft zum Atmen gegönnt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Nebel: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Man kann die Hand nicht vor den Augen sehen!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nebulös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liegt im Nebel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total benebelt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nebulöse Bemerkungen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stochert im Nebel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vernebelt die Sinne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wendet eine Vernebelungstaktik an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Sturm: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Barometer steht auf Sturm!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Ruhe vor dem Sturm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Zeichen stehen auf Sturm!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Sturm im Wasserglas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Sturm ist im Anzug!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Sturm zieht herauf!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herrscht eine frostige Stimmung!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im Auge des Hurricans / Orkans / Sturms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in vielen Stürmen erprobt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verhagelt einem die Ernte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erobert jemanden im Sturm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erobert jemandes Herz im Sturm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schon manchen Sturm überstanden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in vielen Stürmen erprobt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klingelt / läutet / schellt Sturm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gegen etwas Sturm </w:t>
            </w:r>
          </w:p>
          <w:p w:rsidR="009A156D" w:rsidRPr="00151A10" w:rsidRDefault="009A156D" w:rsidP="000B6B97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im Sturm erobert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Gewitter: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soll doch ein Donnerwetter dreinfahren / dreinschlagen!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gibt ein Donnerwetter!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Donner und Blitz!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Himmel, Kreuz, Donnerwetter!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Potz Blitz! / Potz Donner!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 xml:space="preserve">wie ein Blitz aus heiterem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Himmel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wie ein geölter Blitz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wie von Blitz getroffen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Zum Donnerwetter!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Style w:val="Strong"/>
                <w:rFonts w:cs="Arial"/>
                <w:b w:val="0"/>
                <w:bCs w:val="0"/>
                <w:i/>
                <w:iCs/>
              </w:rPr>
            </w:pPr>
            <w:r w:rsidRPr="00151A10">
              <w:rPr>
                <w:rStyle w:val="Strong"/>
                <w:rFonts w:cs="Arial"/>
                <w:b w:val="0"/>
                <w:bCs w:val="0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>
              <w:rPr>
                <w:rStyle w:val="Strong"/>
                <w:rFonts w:cs="Arial"/>
                <w:b w:val="0"/>
                <w:bCs w:val="0"/>
              </w:rPr>
              <w:t>...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 ist (wie) eine reinigendes Gewitter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... schlägt wie ein Blitz ein</w:t>
            </w:r>
          </w:p>
          <w:p w:rsidR="009A156D" w:rsidRPr="00151A10" w:rsidRDefault="009A156D">
            <w:pPr>
              <w:rPr>
                <w:rStyle w:val="Strong"/>
                <w:rFonts w:cs="Arial"/>
                <w:b w:val="0"/>
                <w:bCs w:val="0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erledigt etwas wie der Blitz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blitzgescheit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schnell wie der Blitz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 vom Donner gerührt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lässt ein Donnerwetter los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abblitzen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aus einem Furz einen Donnerschlag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da wie die Kuh, wenn’s donnert</w:t>
            </w:r>
          </w:p>
          <w:p w:rsidR="009A156D" w:rsidRPr="00151A10" w:rsidRDefault="009A156D" w:rsidP="00CF27B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abblitzen gelassen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Buchen sollst du suchen, Eichen sollst du weichen.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Fehlt es am Wind, so greife zum Ruder.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Höflichkeit ist wie ein Luftkissen: nichts darin, doch es mildert die Stöße des Lebens.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Im Sturm tut es jeder Hafen.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Im Weg durchs Leben kann man den Wind nicht immer im Rücken haben.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gegen den Wind pisst, bekommt nasse Hosen.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Wind sät wird Sturm ernten.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rPr>
          <w:rFonts w:cs="Arial"/>
          <w:b/>
          <w:bCs/>
          <w:iCs/>
        </w:rPr>
      </w:pPr>
    </w:p>
    <w:p w:rsidR="009A156D" w:rsidRPr="00151A10" w:rsidRDefault="009A156D">
      <w:pPr>
        <w:rPr>
          <w:rFonts w:cs="Arial"/>
          <w:b/>
          <w:bCs/>
          <w:iCs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6F5D10">
      <w:pPr>
        <w:pStyle w:val="Heading3"/>
      </w:pPr>
      <w:bookmarkStart w:id="155" w:name="_Toc295383062"/>
      <w:r w:rsidRPr="00151A10">
        <w:t>Wasser, Flüsse und Quellen</w:t>
      </w:r>
      <w:bookmarkEnd w:id="155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Bademeister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stilles Wasser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Kaltduscher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Meerjungfrau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Nixe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Nixe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Schaumbader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Seemann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Surfer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Warmduscher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Wasserkopf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Wassermann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Wasserratte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Wasserträger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Wellenreiter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Fels in der Brandung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Geldquelle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Informationsquelle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Quellbad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Quelle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Schiff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Tränenmeer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U-Boot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Einkommensquelle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Gischt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Internetquelle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Meeresleuchten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Meeresrauschen 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Pumpe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Quellenverzeichnis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Redefluss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Strom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Wasserfall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Wasserschutzpolizei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Wasserwacht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Welle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Wellenkamm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abtauchen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baden gehen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dümpeln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eintauchen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ertrinken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fließen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plätschern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plätschern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schöpfen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schwimmen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schwimmen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sprudeln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tosen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treiben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übersprudeln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untertauchen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aufgepeitscht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ausufernd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bedrohlich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flüssig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handwarm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perlend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plätschernd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reißend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ruhig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seicht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tief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trocken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überflüssig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uferlos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Wasser: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fließt noch viel Wasser den Rhein runter!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ein Tropfen auf den heißen Stein!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(nur) ein Sturm im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glas!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auf seine Mühle!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Wasser in den Bach getragen!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Hier wird auch nur mit Wasser gekocht!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von reinstem Wasser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Wasser marsch!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585BB5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585BB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verflüssigt</w:t>
            </w:r>
          </w:p>
          <w:p w:rsidR="009A156D" w:rsidRPr="00151A10" w:rsidRDefault="009A156D" w:rsidP="00585BB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zu Wasser</w:t>
            </w:r>
          </w:p>
          <w:p w:rsidR="009A156D" w:rsidRPr="00151A10" w:rsidRDefault="009A156D" w:rsidP="00585BB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zu Wasser gelassen</w:t>
            </w:r>
          </w:p>
          <w:p w:rsidR="009A156D" w:rsidRPr="00151A10" w:rsidRDefault="009A156D" w:rsidP="00585BB5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dreht jemandem den (Geld-)Hahn zu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gießt jemandem Wasser in den Wein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gräbt jemandem das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nah am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gebaut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heult Rotz und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sind wie Feuer und Wasser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zu blöd, einen Eimer Wasser umzustoßen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 xml:space="preserve">... kann jemandem das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nicht reichen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kein Wässerchen trüben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lebt von Brot und Wasser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predigt Wasser und trinkt Wein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schöpft Wasser mit einem Sieb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schwitzt Blut und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setzt etwas unter Wasser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stellt eine Stange Wasser in die Ecke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trägt auf beiden Schultern Wasser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trägt das Wasser in den Bach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verwandelt Wasser in Wein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wirft einen Stein ins Wasser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 w:rsidP="007E79A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das Wasser nicht gereicht werden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das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im Mund zusammen </w:t>
            </w:r>
          </w:p>
          <w:p w:rsidR="009A156D" w:rsidRPr="00151A10" w:rsidRDefault="009A156D" w:rsidP="007E79A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das Wasser abgegraben</w:t>
            </w:r>
          </w:p>
          <w:p w:rsidR="009A156D" w:rsidRPr="00151A10" w:rsidRDefault="009A156D" w:rsidP="007E79A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der Geldhahn zugedreht</w:t>
            </w:r>
          </w:p>
          <w:p w:rsidR="009A156D" w:rsidRPr="00151A10" w:rsidRDefault="009A156D" w:rsidP="007E79A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Wasser in den Wein gegossen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im Wasser: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Wasser steht jemandem Oberkante Unterlippe.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Sprung ins kalte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/>
          <w:p w:rsidR="009A156D" w:rsidRPr="00151A10" w:rsidRDefault="009A156D">
            <w:pPr>
              <w:rPr>
                <w:i/>
                <w:iCs/>
              </w:rPr>
            </w:pPr>
            <w:r w:rsidRPr="00151A10">
              <w:rPr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Style w:val="Strong"/>
                <w:b w:val="0"/>
                <w:bCs w:val="0"/>
              </w:rPr>
            </w:pPr>
            <w:r w:rsidRPr="00151A10">
              <w:t>... fällt ins Wasser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wie mit kaltem Wasser übergossen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 xml:space="preserve">... war ein Schlag / Schuss ins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Wasser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badet gerne lau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baden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übers Wasser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sich über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das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bis zum Hals stehen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mit allen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n gewaschen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 xml:space="preserve">... ist munter wie ein Fisch im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Wasser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etwas ins Wasser fallen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etwas ausbaden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... muss Wasser</w:t>
            </w:r>
            <w:r w:rsidRPr="00151A10">
              <w:rPr>
                <w:rFonts w:cs="Arial"/>
              </w:rPr>
              <w:t xml:space="preserve"> treten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schüttet das Kind mit dem Bade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sieht seine Felle davon schwimmen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taucht unter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verpasst jemandem eine kalte Dusche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wäscht die Hände in Unschuld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 xml:space="preserve">... wird ins kalte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geworfen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wurde als Kind zu heiß gebadet </w:t>
            </w:r>
          </w:p>
          <w:p w:rsidR="009A156D" w:rsidRPr="00151A10" w:rsidRDefault="009A156D" w:rsidP="007E79AC">
            <w:pPr>
              <w:ind w:left="294"/>
              <w:rPr>
                <w:rFonts w:cs="Arial"/>
              </w:rPr>
            </w:pPr>
          </w:p>
          <w:p w:rsidR="009A156D" w:rsidRPr="00151A10" w:rsidRDefault="009A156D" w:rsidP="007E79AC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CD0BCE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schwimmen die Felle davon </w:t>
            </w:r>
          </w:p>
          <w:p w:rsidR="009A156D" w:rsidRPr="00151A10" w:rsidRDefault="009A156D" w:rsidP="00CD0BC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steht das Wasser Oberkante Unterlippe</w:t>
            </w:r>
          </w:p>
          <w:p w:rsidR="009A156D" w:rsidRPr="00151A10" w:rsidRDefault="009A156D" w:rsidP="00CD0BCE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eine kalte Dusche verpasst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wässrige Eigenschaften: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Beschluss ist wasserdicht.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eine aufgepeitschte Debatte / Stimmung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aufgeweicht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/ ein Verdacht / ein Verein / ein Vorstand löst sich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seichte Unterhaltung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überflüssig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löst sich in Wohlgefallen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schmeckt nach Spül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wasser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verflüssigt sich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aufgewühlt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stilles Wasser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flüssig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hängt / sitzt / liegt da, wie ein Schluck Wasser in der Kurve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Flüsse und Meer: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Bis dahin muss noch viel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den Bach herunter fließen!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(nur) ein Sturm im Wasserglas!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rettende Ufer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Ozean der Gefühle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Seitdem ist viel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</w:t>
            </w:r>
            <w:r w:rsidRPr="00151A10">
              <w:rPr>
                <w:rFonts w:cs="Arial"/>
              </w:rPr>
              <w:t xml:space="preserve"> den Bach heruntergeflossen!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badet im Rampenlicht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gießt Öl auf die Wogen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vom anderen Ufer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mit etwas (nicht) zu Rande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plappert / quasselt wie ein Wasserfall </w:t>
            </w:r>
          </w:p>
          <w:p w:rsidR="009A156D" w:rsidRPr="00151A10" w:rsidRDefault="009A156D">
            <w:pPr>
              <w:tabs>
                <w:tab w:val="left" w:pos="2300"/>
              </w:tabs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reitet auf einer Erfolgswelle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schwimmt gegen den Strom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schwimmt mit dem Strom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schwimmen die Felle weg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Quellen und Brunnen: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Eine Geldquelle versiegt.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Geld sprudelt.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Ideen sprudeln.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Jetzt ist das Kind in den Brunnen gefallen!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>... hat eine Einkommens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quelle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etwas aus erster Quelle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 xml:space="preserve">... hat etwas aus gut unterrichteter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Quelle </w:t>
            </w:r>
          </w:p>
          <w:p w:rsidR="009A156D" w:rsidRPr="00151A10" w:rsidRDefault="009A156D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 xml:space="preserve">... ist eine unerschöpfliche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Quelle an Ideen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erschöpft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pumpt sich etwas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schöpft aus dem Vollen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schöpft Hoffnung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an der Quelle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weiß etwas aus sicherer Quelle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wird von jemandem angepumpt</w:t>
            </w:r>
          </w:p>
          <w:p w:rsidR="009A156D" w:rsidRDefault="009A156D" w:rsidP="002E07D0">
            <w:pPr>
              <w:rPr>
                <w:rFonts w:cs="Arial"/>
              </w:rPr>
            </w:pPr>
          </w:p>
          <w:p w:rsidR="009A156D" w:rsidRPr="00151A10" w:rsidRDefault="009A156D" w:rsidP="002E07D0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</w:t>
            </w:r>
            <w:r>
              <w:rPr>
                <w:rFonts w:cs="Arial"/>
                <w:i/>
                <w:iCs/>
              </w:rPr>
              <w:t>em</w:t>
            </w:r>
            <w:r w:rsidRPr="00151A10">
              <w:rPr>
                <w:rFonts w:cs="Arial"/>
                <w:i/>
                <w:iCs/>
              </w:rPr>
              <w:t xml:space="preserve"> ...</w:t>
            </w:r>
          </w:p>
          <w:p w:rsidR="009A156D" w:rsidRPr="00151A10" w:rsidRDefault="009A156D" w:rsidP="002E07D0">
            <w:pPr>
              <w:ind w:left="294"/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 xml:space="preserve">... </w:t>
            </w:r>
            <w:r>
              <w:rPr>
                <w:rFonts w:cs="Arial"/>
              </w:rPr>
              <w:t>geht die Pumpe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 xml:space="preserve"> </w:t>
            </w:r>
          </w:p>
          <w:p w:rsidR="009A156D" w:rsidRPr="00151A10" w:rsidRDefault="009A156D" w:rsidP="002E07D0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Wasser: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Auf die Ebbe folgt die Flut.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Auch woanders wird nur mit Wasser gekocht.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Auch Wasser wird zum edlen Tropfen, mischt man es mit Malz und Hopfen.</w:t>
            </w:r>
          </w:p>
          <w:p w:rsidR="009A156D" w:rsidRPr="00151A10" w:rsidRDefault="009A156D">
            <w:pPr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Fonts w:cs="Arial"/>
              </w:rPr>
              <w:t xml:space="preserve">Blut ist dicker als </w:t>
            </w:r>
            <w:r w:rsidRPr="00151A10">
              <w:rPr>
                <w:rStyle w:val="Strong"/>
                <w:rFonts w:cs="Arial"/>
                <w:b w:val="0"/>
                <w:bCs w:val="0"/>
              </w:rPr>
              <w:t>Wasser.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Krug geht so lange zu Brunnen bis er bricht.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Feuer und Wasser sind zwei gute Diener, aber schlimme Herren.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soll das Kind nicht mit dem Bade ausschütten!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Steter Tropfen höhlt den Stein.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Stille Wasser gründen tief.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Uns ist beschieden dies und das, der eine sitzt trocken, der andere nass.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Wasch mir den Pelz aber mach mich nicht nass.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Wasser hat keine Balken.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Wenn der Bauer nicht schwimmen kann, liegt’s an der Badehose.</w:t>
            </w:r>
          </w:p>
          <w:p w:rsidR="009A156D" w:rsidRPr="00151A10" w:rsidRDefault="009A156D">
            <w:pPr>
              <w:rPr>
                <w:rStyle w:val="Strong"/>
                <w:rFonts w:cs="Arial"/>
                <w:b w:val="0"/>
                <w:bCs w:val="0"/>
              </w:rPr>
            </w:pPr>
            <w:r w:rsidRPr="00151A10">
              <w:rPr>
                <w:rStyle w:val="Strong"/>
                <w:rFonts w:cs="Arial"/>
                <w:b w:val="0"/>
                <w:bCs w:val="0"/>
              </w:rPr>
              <w:t>Wie gewonnen, so zerronnen.</w:t>
            </w:r>
          </w:p>
          <w:p w:rsidR="009A156D" w:rsidRPr="00151A10" w:rsidRDefault="009A156D">
            <w:pPr>
              <w:rPr>
                <w:rStyle w:val="Strong"/>
                <w:rFonts w:cs="Arial"/>
                <w:b w:val="0"/>
                <w:bCs w:val="0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Flüsse und Quellen: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Alle Wasser laufen ins Meer.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Weg zur Quelle führt gegen den Strom.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Nur tote Fische schwimmen mit dem Strom.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Nur, wer gegen den Strom schwimmt, kommt zur Quelle.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Wasser fließt halt immer bergab.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am Fluss baut, muss mit nassen Füßen rechnen.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den Flüssen wehren will, der muss die Quellen verstopfen.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6F5D10">
      <w:pPr>
        <w:pStyle w:val="Heading3"/>
      </w:pPr>
      <w:bookmarkStart w:id="156" w:name="_Toc295383063"/>
      <w:r w:rsidRPr="00151A10">
        <w:t>Feuer</w:t>
      </w:r>
      <w:bookmarkEnd w:id="156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Anheizer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Brandstifter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erhitzte Gemüter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Feuerteufel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Feuerwehrfrau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Feuerwehrmann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575AC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Backofen </w:t>
            </w:r>
          </w:p>
          <w:p w:rsidR="009A156D" w:rsidRPr="00151A10" w:rsidRDefault="009A156D" w:rsidP="00575AC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Brandstätte </w:t>
            </w:r>
          </w:p>
          <w:p w:rsidR="009A156D" w:rsidRPr="00151A10" w:rsidRDefault="009A156D" w:rsidP="00575AC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Feuerstelle </w:t>
            </w:r>
          </w:p>
          <w:p w:rsidR="009A156D" w:rsidRPr="00151A10" w:rsidRDefault="009A156D" w:rsidP="00575AC7">
            <w:pPr>
              <w:rPr>
                <w:rFonts w:cs="Arial"/>
              </w:rPr>
            </w:pPr>
            <w:r w:rsidRPr="00151A10">
              <w:rPr>
                <w:rFonts w:cs="Arial"/>
              </w:rPr>
              <w:t>Glut</w:t>
            </w:r>
          </w:p>
          <w:p w:rsidR="009A156D" w:rsidRPr="00151A10" w:rsidRDefault="009A156D" w:rsidP="00575AC7">
            <w:pPr>
              <w:rPr>
                <w:rFonts w:cs="Arial"/>
              </w:rPr>
            </w:pPr>
            <w:r w:rsidRPr="00151A10">
              <w:rPr>
                <w:rFonts w:cs="Arial"/>
              </w:rPr>
              <w:t>Glutnest</w:t>
            </w:r>
          </w:p>
          <w:p w:rsidR="009A156D" w:rsidRPr="00151A10" w:rsidRDefault="009A156D" w:rsidP="00575AC7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Grillplatz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Hölle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Brandbeschleuniger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Brandherd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Burnout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Feuereifer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Feuersbrunst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Feuerzeug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Funkenflug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Schwefelhölzer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Stadtbrand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Strohfeuer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Waldbrand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abfackeln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anbrennen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anzünden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ausbrennen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fackeln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löschen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verfeuern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abgebrannt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ausgebrannt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brenzlig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erhitzt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feuergefährlich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feuerrot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feurig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glühend heiß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heiß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verbrannt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verkohlt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zornentbrannt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Feuer machen und brennen: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die Hölle! 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wird nicht lange gefackelt! 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>ein Gegensatz wie Feuer und Wasser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brennt ein Feuerwerk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entflammt für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fängt Feuer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feuert jemandem eine / ein paar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feuert jemanden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für jemanden durchs Feuer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gießt Öl ins Feuer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 zündende Idee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heizt die Stimmung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heizt jemandem 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durch die Hölle gegangen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für etwas / jemanden Feuer und Flamme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zornentbrannt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kriegt eine / ein paar gefeuert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Kohlen nach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Feuer hinter etwas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jemandem Feuer unter dem Hintern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jemanden heiß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reißt etwas aus dem Feuer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sammelt / streut feurige Kohlen auf jemandes Haupt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jemandem den roten Hahn aufs Dach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im Feuer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treibt jemanden zur Weißglut </w:t>
            </w:r>
          </w:p>
          <w:p w:rsidR="009A156D" w:rsidRPr="00151A10" w:rsidRDefault="009A156D" w:rsidP="007E79A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angefeuert</w:t>
            </w:r>
          </w:p>
          <w:p w:rsidR="009A156D" w:rsidRPr="00151A10" w:rsidRDefault="009A156D" w:rsidP="007E79A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gefeuert</w:t>
            </w:r>
          </w:p>
          <w:p w:rsidR="009A156D" w:rsidRPr="00151A10" w:rsidRDefault="009A156D" w:rsidP="007E79A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heiß gemacht</w:t>
            </w:r>
          </w:p>
          <w:p w:rsidR="009A156D" w:rsidRPr="00151A10" w:rsidRDefault="009A156D" w:rsidP="007E79A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zur Weißglut getrieben</w:t>
            </w:r>
          </w:p>
          <w:p w:rsidR="009A156D" w:rsidRPr="00151A10" w:rsidRDefault="009A156D" w:rsidP="007E79AC">
            <w:pPr>
              <w:ind w:left="294"/>
              <w:rPr>
                <w:rFonts w:cs="Arial"/>
              </w:rPr>
            </w:pPr>
          </w:p>
          <w:p w:rsidR="009A156D" w:rsidRPr="00151A10" w:rsidRDefault="009A156D" w:rsidP="007E79AC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7E79AC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rote Hahn aufs Dach gesetzt</w:t>
            </w:r>
          </w:p>
          <w:p w:rsidR="009A156D" w:rsidRPr="00151A10" w:rsidRDefault="009A156D" w:rsidP="007E79AC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eine gefeuert</w:t>
            </w:r>
          </w:p>
          <w:p w:rsidR="009A156D" w:rsidRPr="00151A10" w:rsidRDefault="009A156D" w:rsidP="007E79AC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eingeheizt</w:t>
            </w:r>
          </w:p>
          <w:p w:rsidR="009A156D" w:rsidRPr="00151A10" w:rsidRDefault="009A156D" w:rsidP="007E79AC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Feuer unter dem Hintern gemacht</w:t>
            </w:r>
          </w:p>
          <w:p w:rsidR="009A156D" w:rsidRPr="00151A10" w:rsidRDefault="009A156D" w:rsidP="007E79AC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Auswirkungen von Feuer: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brennt die Hütte!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dann ist bei jemandem gleich Feuer unterm Dach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Funke springt über!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Kopf raucht!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ein Bild brennt sich ins Gehirn ein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Dauerbrenner 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nur Schall und Rauch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hitzige Diskussionen 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>... gerät zwischen zwei Feuer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abgebrannt 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ausgebrannt 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raucht wie ein Schlot 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riecht die Lunte 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auf heißen Kohlen </w:t>
            </w:r>
          </w:p>
          <w:p w:rsidR="009A156D" w:rsidRPr="00151A10" w:rsidRDefault="009A156D">
            <w:pPr>
              <w:ind w:left="11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verbrennt sich an etwas die Finger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brennt etwas unter den Nägeln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Mit dem Feuer arbeiten und spielen: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ein Spiel mit dem Feuer!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Tanz auf dem Vulkan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besteht die Feuerprobe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fackelt nicht lange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für jemanden durchs Feuer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mehrere / noch ein / zwei Eisen im Feuer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holt für jemanden die heißen Kohlen aus dem Feuer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holt für jemanden die Kastanien aus dem Feuer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wie Feuer und Wasser.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kocht sein Süppchen am Feuer anderer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für jemanden die Hand ins Feuer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mit dem Feuer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spielt mit dem Feuer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Feuer löschen und Löschversuche: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der Tropfen auf den heißen Stein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fährt wie die Feuerwehr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löscht den Durst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pinkelt ein Feuer aus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 w:rsidTr="007E1B9D">
        <w:tblPrEx>
          <w:tblCellMar>
            <w:top w:w="0" w:type="dxa"/>
            <w:bottom w:w="0" w:type="dxa"/>
          </w:tblCellMar>
        </w:tblPrEx>
        <w:trPr>
          <w:trHeight w:val="3830"/>
        </w:trPr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Alt Holz gibt gut Feuer.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Arbeit gewinnt Feuer aus Steinen.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Aus einem kleinen Fünklein kann ein großes Feuer werden.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Brannte Falschheit wie Feuer, so wär` Holz nicht halb so teuer.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Das Feuer, das mich nicht brennt, lösch ich nicht.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Das Feuer fängt vom Funken an, vom Funken brennt das Haus.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Das gebrannte Kind scheut das Feuer.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Der Liebe und dem Feuer muss man beizeiten wehren.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Dürr Holz unten im Feuer frisst das grüne oben auf.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Eigen Feuer kocht wohl.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Ein Brand alleine brennt nicht lange.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Ein Fünkchen ist auch Feuer.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Eisen kalt und hart im Feuer schmeidig ward.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Es ist unmöglich, die Fackel der Wahrheit durchs Gedränge zu tragen, ohne jemandem den Bart zu versengen.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Feuer fängt mit Funken an.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Feuer und Wasser sind zwei gute Diener, aber schlimme Herren.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Gespalten Holz fängt leicht Feuer.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Großes Feuer löscht das kleine.</w:t>
            </w:r>
          </w:p>
          <w:p w:rsidR="009A156D" w:rsidRPr="00151A10" w:rsidRDefault="009A156D" w:rsidP="007E1B9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Heiliger St. Florian, verschon’ mein Haus, zünd’ andere an.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Kein Rauch ohne Feuer.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Krummes Holz gibt auch gerades Feuer.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Mit dem Feuer spielt man nicht.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Nahe beim Feuer schmilzt das Wachs.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das Feuer in der Küche ausgeht, so löscht es auch in den Herzen aus.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Wer andere Feuer schürt, dem verlöscht das eigene.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Wer das Feuer haben will, muss den Rauch leiden.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Wer ins Feuer bläst, dem stieben die Funken in die Augen.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Wer sich im Alter wärmen will, muss sich in der Jugend einen Ofen bauen.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Wo Rauch ist, da ist auch Feuer.</w:t>
            </w:r>
          </w:p>
          <w:p w:rsidR="009A156D" w:rsidRPr="00151A10" w:rsidRDefault="009A156D" w:rsidP="007E1B9D">
            <w:pPr>
              <w:rPr>
                <w:rFonts w:cs="Arial"/>
              </w:rPr>
            </w:pPr>
            <w:r w:rsidRPr="00151A10">
              <w:rPr>
                <w:rFonts w:cs="Arial"/>
              </w:rPr>
              <w:t>Zwei kalte Steine, die sich reiben, fangen auch Feuer.</w:t>
            </w:r>
          </w:p>
        </w:tc>
      </w:tr>
    </w:tbl>
    <w:p w:rsidR="009A156D" w:rsidRPr="00151A10" w:rsidRDefault="009A156D">
      <w:pPr>
        <w:ind w:left="567"/>
        <w:rPr>
          <w:rFonts w:cs="Arial"/>
        </w:rPr>
      </w:pPr>
    </w:p>
    <w:p w:rsidR="009A156D" w:rsidRPr="00151A10" w:rsidRDefault="009A156D">
      <w:pPr>
        <w:ind w:left="567"/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6F5D10">
      <w:pPr>
        <w:pStyle w:val="Heading3"/>
      </w:pPr>
      <w:bookmarkStart w:id="157" w:name="_Toc295383064"/>
      <w:r w:rsidRPr="00151A10">
        <w:t>Stein und Eisen</w:t>
      </w:r>
      <w:bookmarkEnd w:id="157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Stein: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Bildhauer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Steinmetz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Urgestein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Eisen: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Eisenfresser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Eisengießer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Eisenhütte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Eisenschmiede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Eisenwerk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Erzbergwerk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Steinbruch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Stein:</w:t>
            </w:r>
          </w:p>
          <w:p w:rsidR="009A156D" w:rsidRPr="00151A10" w:rsidRDefault="009A156D" w:rsidP="009C56B9">
            <w:pPr>
              <w:rPr>
                <w:rFonts w:cs="Arial"/>
                <w:szCs w:val="28"/>
              </w:rPr>
            </w:pPr>
            <w:r w:rsidRPr="00151A10">
              <w:rPr>
                <w:rFonts w:cs="Arial"/>
                <w:szCs w:val="28"/>
              </w:rPr>
              <w:t>Edelstein</w:t>
            </w:r>
          </w:p>
          <w:p w:rsidR="009A156D" w:rsidRPr="00151A10" w:rsidRDefault="009A156D" w:rsidP="009C56B9">
            <w:pPr>
              <w:rPr>
                <w:rFonts w:cs="Arial"/>
                <w:szCs w:val="28"/>
              </w:rPr>
            </w:pPr>
            <w:r w:rsidRPr="00151A10">
              <w:rPr>
                <w:rFonts w:cs="Arial"/>
                <w:szCs w:val="28"/>
              </w:rPr>
              <w:t xml:space="preserve">Granit </w:t>
            </w:r>
          </w:p>
          <w:p w:rsidR="009A156D" w:rsidRPr="00151A10" w:rsidRDefault="009A156D" w:rsidP="009C56B9">
            <w:pPr>
              <w:rPr>
                <w:rFonts w:cs="Arial"/>
                <w:szCs w:val="28"/>
              </w:rPr>
            </w:pPr>
            <w:r w:rsidRPr="00151A10">
              <w:rPr>
                <w:rFonts w:cs="Arial"/>
                <w:szCs w:val="28"/>
              </w:rPr>
              <w:t xml:space="preserve">Marmor </w:t>
            </w:r>
          </w:p>
          <w:p w:rsidR="009A156D" w:rsidRPr="00151A10" w:rsidRDefault="009A156D" w:rsidP="009C56B9">
            <w:pPr>
              <w:rPr>
                <w:rFonts w:cs="Arial"/>
                <w:szCs w:val="28"/>
              </w:rPr>
            </w:pPr>
            <w:r w:rsidRPr="00151A10">
              <w:rPr>
                <w:rFonts w:cs="Arial"/>
                <w:szCs w:val="28"/>
              </w:rPr>
              <w:t xml:space="preserve">Steingut </w:t>
            </w:r>
          </w:p>
          <w:p w:rsidR="009A156D" w:rsidRPr="00151A10" w:rsidRDefault="009A156D" w:rsidP="009C56B9">
            <w:pPr>
              <w:rPr>
                <w:rFonts w:cs="Arial"/>
                <w:szCs w:val="28"/>
              </w:rPr>
            </w:pPr>
            <w:r w:rsidRPr="00151A10">
              <w:rPr>
                <w:rFonts w:cs="Arial"/>
                <w:szCs w:val="28"/>
              </w:rPr>
              <w:t xml:space="preserve">Steinzeit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Eisen: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das Eiserne Kreuz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Eiserne Vorhang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die Eiserne Krone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Eisenindustrie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Eisenwaren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Eisenzeit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eiserne Hochzeit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eiserne Ration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Erz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Stein und Eisen: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Stollen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Tagebau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Tiefbau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Stein: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Steine klopfen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steinigen 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versteinern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Eisen: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jemanden formen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schmelzen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schmieden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Stein: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steinalt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steinern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steinhart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steinreich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versteinert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Eisen: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eisenbeschlagen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eisenhaltig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eisenhart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eisenverarbeitend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Stein: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beißt du auf Granit!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bleibt kein Stein auf dem anderen!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dass es einen Stein erweichen könnte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Stein der Weisen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Stein des Anstoßes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Stein kommt ins Rollen!</w:t>
            </w:r>
          </w:p>
          <w:p w:rsidR="009A156D" w:rsidRPr="00151A10" w:rsidRDefault="009A156D" w:rsidP="00926A6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Die Steine auf der Gasse reden davon.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Es friert Stein und Bein!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Es geht über Stock und Stein!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Stein auf Stein </w:t>
            </w:r>
          </w:p>
          <w:p w:rsidR="009A156D" w:rsidRPr="00151A10" w:rsidRDefault="009A156D">
            <w:pPr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über Stock und Stein</w:t>
            </w:r>
          </w:p>
          <w:p w:rsidR="009A156D" w:rsidRPr="00151A10" w:rsidRDefault="009A156D">
            <w:pPr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zum Steinerweichen</w:t>
            </w:r>
          </w:p>
          <w:p w:rsidR="009A156D" w:rsidRPr="00151A10" w:rsidRDefault="009A156D">
            <w:pPr>
              <w:rPr>
                <w:rFonts w:cs="Arial"/>
                <w:iCs/>
              </w:rPr>
            </w:pP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ist (wie) ein Tropfen auf den heißen Stein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nur einen Steinwurf weit entfernt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 aus Marmor gehauen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 aus Stein gemeißelt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wie in Stein gemeißelt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zum Steinerweichen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beißt bei jemandem auf Granit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einen Stein ins Rollen </w:t>
            </w:r>
          </w:p>
          <w:p w:rsidR="009A156D" w:rsidRPr="00151A10" w:rsidRDefault="009A156D">
            <w:pPr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gibt jemandem Steine statt Brot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bei jemandem einen Stein im Brett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 Herz aus Stein</w:t>
            </w:r>
          </w:p>
          <w:p w:rsidR="009A156D" w:rsidRPr="00151A10" w:rsidRDefault="009A156D">
            <w:pPr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... ist steinreich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wie versteinert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keinen Stein auf dem anderen</w:t>
            </w:r>
          </w:p>
          <w:p w:rsidR="009A156D" w:rsidRPr="00151A10" w:rsidRDefault="009A156D">
            <w:pPr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legt jemandem Steine in den Weg</w:t>
            </w:r>
          </w:p>
          <w:p w:rsidR="009A156D" w:rsidRPr="00151A10" w:rsidRDefault="009A156D">
            <w:pPr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räumt jemandem Steine aus dem Weg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schläft schlafen wie ein Stein</w:t>
            </w:r>
          </w:p>
          <w:p w:rsidR="009A156D" w:rsidRPr="00151A10" w:rsidRDefault="009A156D">
            <w:pPr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... schwört Stein und Bein </w:t>
            </w:r>
          </w:p>
          <w:p w:rsidR="009A156D" w:rsidRPr="00151A10" w:rsidRDefault="009A156D">
            <w:pPr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weint zum Stein erweichen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wirft den ersten Stein auf jemanden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wirft einen Stein ins Wasser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wirft jemandem einen Stein in den Garten</w:t>
            </w:r>
          </w:p>
          <w:p w:rsidR="009A156D" w:rsidRPr="00151A10" w:rsidRDefault="009A156D">
            <w:pPr>
              <w:rPr>
                <w:rFonts w:cs="Arial"/>
                <w:iCs/>
              </w:rPr>
            </w:pP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C73974">
            <w:pPr>
              <w:ind w:left="283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 xml:space="preserve">bei </w:t>
            </w:r>
            <w:r>
              <w:rPr>
                <w:rFonts w:cs="Arial"/>
                <w:iCs/>
              </w:rPr>
              <w:t>...</w:t>
            </w:r>
            <w:r w:rsidRPr="00151A10">
              <w:rPr>
                <w:rFonts w:cs="Arial"/>
                <w:iCs/>
              </w:rPr>
              <w:t xml:space="preserve"> beißt jemand auf Granit</w:t>
            </w:r>
          </w:p>
          <w:p w:rsidR="009A156D" w:rsidRPr="00151A10" w:rsidRDefault="009A156D" w:rsidP="00C73974">
            <w:pPr>
              <w:ind w:left="283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fällt ein Stein / ein Steinbruch vom Herzen</w:t>
            </w:r>
          </w:p>
          <w:p w:rsidR="009A156D" w:rsidRPr="00151A10" w:rsidRDefault="009A156D" w:rsidP="00C73974">
            <w:pPr>
              <w:ind w:left="283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fällt kein Stein aus der Krone</w:t>
            </w:r>
          </w:p>
          <w:p w:rsidR="009A156D" w:rsidRPr="00151A10" w:rsidRDefault="009A156D" w:rsidP="00C73974">
            <w:pPr>
              <w:ind w:left="283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werden Steine aus dem Weg geräumt</w:t>
            </w:r>
          </w:p>
          <w:p w:rsidR="009A156D" w:rsidRPr="00151A10" w:rsidRDefault="009A156D" w:rsidP="00C73974">
            <w:pPr>
              <w:ind w:left="283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werden Steine in den Weg gelegt</w:t>
            </w:r>
          </w:p>
          <w:p w:rsidR="009A156D" w:rsidRPr="00151A10" w:rsidRDefault="009A156D" w:rsidP="00C73974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Steine statt Brot gegeben</w:t>
            </w:r>
          </w:p>
          <w:p w:rsidR="009A156D" w:rsidRPr="00151A10" w:rsidRDefault="009A156D" w:rsidP="00C73974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 Stein in den Garten geworfen</w:t>
            </w:r>
          </w:p>
          <w:p w:rsidR="009A156D" w:rsidRPr="00151A10" w:rsidRDefault="009A156D">
            <w:pPr>
              <w:rPr>
                <w:rFonts w:cs="Arial"/>
                <w:iCs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Eisen:</w:t>
            </w:r>
          </w:p>
          <w:p w:rsidR="009A156D" w:rsidRPr="00151A10" w:rsidRDefault="009A156D" w:rsidP="00C73974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etwas ...</w:t>
            </w:r>
          </w:p>
          <w:p w:rsidR="009A156D" w:rsidRPr="00151A10" w:rsidRDefault="009A156D" w:rsidP="00C73974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von jemandem zum alten Eisen geworfen</w:t>
            </w:r>
          </w:p>
          <w:p w:rsidR="009A156D" w:rsidRPr="00151A10" w:rsidRDefault="009A156D" w:rsidP="00C73974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beißt bei jemandem auf Eisen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gehört / zählt zum alten Eisen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eisern zusammen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eisernen Willen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mehrere / noch ein / zwei Eisen im Feuer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kehrt mit eisernem Besen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lässt sich nicht verbiegen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pumpt Eisen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schmiedet Pläne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Grünspan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Rost an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tritt / steigt in die Eisen</w:t>
            </w:r>
          </w:p>
          <w:p w:rsidR="009A156D" w:rsidRPr="00151A10" w:rsidRDefault="009A156D" w:rsidP="00C7397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von jemandem zum alten Eisen geworfen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wirft etwas / jemanden zum alten Eisen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Stein: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Alte Marksteine soll man nicht verrücken.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Arbeit gewinnt Feuer aus Steinen.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Aus dem Stein der Weisen macht ein Dummer Schotter.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Den Stein nach dem Senkel und nicht den Senkel nach dem Steine.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Der eine rafft die Steine, der andere wirft sie.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Ein rollender Stein setzt kein Moos an.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Einen rollenden Stein soll man nicht aufhalten.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Er lässt nichts liegen als Mühlsteine und heiß Eisen.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Nicht alle Steine sind ohne Wert.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Sprüche lassen sich leichter klopfen als Steine.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Steter Tropfen höhlt den Stein.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Wäre Lügen so schwer wie Steine tragen, würde mancher lieber die Wahrheit sagen.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Wer im Glashaus sitzt soll nicht mit Steinen werfen.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Zwei harte Steine mahlen selten kleine.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Zwei kalte Steine, die sich reiben, fangen auch Feuer.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Eisen: 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Alte Liebe rostet nicht.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Die Zeit frisst Stahl und Eisen.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Ein Eisen macht das andere scharf.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Eisen kalt und hart im Feuer schmeidig ward.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Eisen wetzt Eisen.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Kalt Eisen brennt nicht.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Keine Kette ist stärker als ihr schwächstes Glied.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Mancher lässt seine Narrenschuhe mit Eisen beschlagen.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Man muss dem Hobel nicht zu viel Eisen geben.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Müßiggang verzehrt den Leib wie Rost das Eisen.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Neid ist dem Menschen, was Rost dem Eisen.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Not bricht Eisen.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Pflück die Rose, wenn sie blüht, schmiede, wenn das Eisen glüht.</w:t>
            </w:r>
          </w:p>
          <w:p w:rsidR="009A156D" w:rsidRDefault="009A156D" w:rsidP="003C0F77">
            <w:pPr>
              <w:rPr>
                <w:rFonts w:cs="Arial"/>
              </w:rPr>
            </w:pPr>
            <w:r w:rsidRPr="00151A10">
              <w:rPr>
                <w:rFonts w:cs="Arial"/>
              </w:rPr>
              <w:t>Wer rastet, der rostet.</w:t>
            </w:r>
            <w:r>
              <w:rPr>
                <w:rFonts w:cs="Arial"/>
              </w:rPr>
              <w:t xml:space="preserve"> </w:t>
            </w:r>
          </w:p>
          <w:p w:rsidR="009A156D" w:rsidRPr="00151A10" w:rsidRDefault="009A156D" w:rsidP="003C0F77">
            <w:pPr>
              <w:rPr>
                <w:rFonts w:cs="Arial"/>
              </w:rPr>
            </w:pPr>
            <w:r>
              <w:rPr>
                <w:rFonts w:cs="Arial"/>
              </w:rPr>
              <w:t xml:space="preserve">Schmiede </w:t>
            </w:r>
            <w:r w:rsidRPr="00151A10">
              <w:rPr>
                <w:rFonts w:cs="Arial"/>
              </w:rPr>
              <w:t>das Eisen, solange es heiß ist.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567"/>
        <w:rPr>
          <w:rFonts w:cs="Arial"/>
        </w:rPr>
      </w:pPr>
    </w:p>
    <w:p w:rsidR="009A156D" w:rsidRPr="00151A10" w:rsidRDefault="009A156D">
      <w:pPr>
        <w:pStyle w:val="Heading6"/>
        <w:shd w:val="clear" w:color="auto" w:fill="auto"/>
        <w:rPr>
          <w:rFonts w:cs="Arial"/>
          <w:sz w:val="2"/>
        </w:rPr>
      </w:pPr>
      <w:r w:rsidRPr="00151A10">
        <w:rPr>
          <w:rFonts w:cs="Arial"/>
        </w:rPr>
        <w:br w:type="page"/>
      </w:r>
    </w:p>
    <w:p w:rsidR="009A156D" w:rsidRPr="00151A10" w:rsidRDefault="009A156D" w:rsidP="006F5D10">
      <w:pPr>
        <w:pStyle w:val="Heading3"/>
      </w:pPr>
      <w:bookmarkStart w:id="158" w:name="_Toc295383065"/>
      <w:r w:rsidRPr="00151A10">
        <w:t>Tiere</w:t>
      </w:r>
      <w:bookmarkEnd w:id="158"/>
    </w:p>
    <w:p w:rsidR="009A156D" w:rsidRPr="00151A10" w:rsidRDefault="009A156D">
      <w:pPr>
        <w:ind w:left="360" w:right="278"/>
        <w:rPr>
          <w:rFonts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6F5D10">
            <w:pPr>
              <w:pStyle w:val="Heading4"/>
            </w:pPr>
            <w:bookmarkStart w:id="159" w:name="_Toc295383066"/>
            <w:r w:rsidRPr="00151A10">
              <w:t>Tiere allgemein</w:t>
            </w:r>
            <w:bookmarkEnd w:id="159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großes / hohes Tier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Federvieh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Fleischfresser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Herdentier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Pflanzenfresser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Wüstenschiff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Höhle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Koppel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Stall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Steppe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Tiergarten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Tunnel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Urwald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Wüste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Zoo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Sommerfell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tierischer Ernst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Winterfell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sich einigeln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hamstern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mausern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schnauzen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animalisch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tierisch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Da werde ich zum Tier! </w:t>
            </w:r>
          </w:p>
          <w:p w:rsidR="009A156D" w:rsidRPr="00151A10" w:rsidRDefault="009A156D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Ich bin ja Tierfreund!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nicht Fisch und nicht Fleisch 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</w:p>
          <w:p w:rsidR="009A156D" w:rsidRPr="00151A10" w:rsidRDefault="009A156D">
            <w:pPr>
              <w:rPr>
                <w:rFonts w:cs="Arial"/>
                <w:bCs/>
                <w:i/>
              </w:rPr>
            </w:pPr>
            <w:r w:rsidRPr="00151A10">
              <w:rPr>
                <w:rFonts w:cs="Arial"/>
                <w:bCs/>
                <w:i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hat das arme Tier</w:t>
            </w:r>
          </w:p>
          <w:p w:rsidR="009A156D" w:rsidRPr="00151A10" w:rsidRDefault="009A156D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hat die Schnauze voll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großes / hohes Tier </w:t>
            </w:r>
          </w:p>
          <w:p w:rsidR="009A156D" w:rsidRPr="00151A10" w:rsidRDefault="009A156D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>... nimmt etwas tierisch ernst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treibt mit etwas Schindluder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verbeißt sich in eine Sache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zum Tier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Bei Wölfen und Eulen lernt man das Heulen.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Draußen ein Luchs daheim ein Maulwurf.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Gleich Vieh leckt sich gern.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Jedem Tierchen sein Pläsierchen.</w:t>
            </w:r>
          </w:p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Kleinvieh macht auch Mist.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Manchmal frisst einen die eigene Brut auf.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Quäle nie ein Tier zum Scherz, denn es fühlt wie du den Schmerz.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mit einem wilden Tier kämpfen muss, kann es nicht im Schachspielen besiegen.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6F5D10">
            <w:pPr>
              <w:pStyle w:val="Heading4"/>
            </w:pPr>
            <w:bookmarkStart w:id="160" w:name="_Toc295383067"/>
            <w:r w:rsidRPr="00151A10">
              <w:t>Katzen</w:t>
            </w:r>
            <w:bookmarkEnd w:id="160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Naschkatze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Schmusekatze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Katzenklo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Katerstimmung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Katzenaugen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Katzengold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Katzenjammer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Katzenklo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Katzenmusik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Katzensprung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Katzentisch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Katzenwäsche </w:t>
            </w:r>
          </w:p>
          <w:p w:rsidR="009A156D" w:rsidRPr="00151A10" w:rsidRDefault="009A156D" w:rsidP="007B09E9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Katz und Maus Spiel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Kratzbaum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buckeln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fauchen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katzbuckeln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kratzen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schnurren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katzengleich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kratzbürstig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rollig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Alles für die Katz!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beißt sich die Katze in den Schwanz!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hat die Katze gefressen!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nur ein Katzensprung!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Katz und Maus Spiel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wenn es Katzen hagelt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wie Hund und Katze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wie Katz und Maus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ab wie Schmidts Katze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für die Katz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kein Katzendreck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fährt die Krallen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fällt immer wieder auf die Füße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ab wie Schmidts Katze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hängt der Katze die Schelle 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Kater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kauft die Katze im Sack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krallt sich an jemandem fest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die Katze aus dem Sack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läuft auf Samtpfoten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Katzenbuckel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Katzenwäsche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scharwenzelt um jemanden herum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schleicht wie eine Katze um den heißen Brei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streicht jemandem um die Beine </w:t>
            </w:r>
          </w:p>
          <w:p w:rsidR="009A156D" w:rsidRPr="00151A10" w:rsidRDefault="009A156D" w:rsidP="00FA146B">
            <w:pPr>
              <w:ind w:left="294"/>
              <w:rPr>
                <w:rFonts w:cs="Arial"/>
              </w:rPr>
            </w:pPr>
          </w:p>
          <w:p w:rsidR="009A156D" w:rsidRPr="00151A10" w:rsidRDefault="009A156D" w:rsidP="00FA146B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FA146B">
            <w:pPr>
              <w:rPr>
                <w:rFonts w:cs="Arial"/>
              </w:rPr>
            </w:pPr>
            <w:r>
              <w:rPr>
                <w:rFonts w:cs="Arial"/>
                <w:i/>
              </w:rPr>
              <w:t xml:space="preserve"> </w:t>
            </w:r>
            <w:r w:rsidRPr="00151A10">
              <w:rPr>
                <w:rFonts w:cs="Arial"/>
                <w:i/>
              </w:rPr>
              <w:t xml:space="preserve"> </w:t>
            </w:r>
            <w:r w:rsidRPr="00151A10">
              <w:rPr>
                <w:rFonts w:cs="Arial"/>
              </w:rPr>
              <w:t>... streicht jemand um die Beine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Katze lässt das Mausen nicht.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Erst schmeicheln, dann kratzen, das schickt sich nur für Katzen.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Ist die Katze aus dem Haus, tanzen die Mäuse auf dem Tisch.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Katzen haben sieben Leben.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Nachts sind alle Katzen grau.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Neun Leben hat die Katze.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Vom Danke kann man keine Katzen füttern.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morgens pfeift, den holt abends die Katze.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p w:rsidR="009A156D" w:rsidRPr="00151A10" w:rsidRDefault="009A156D">
      <w:pPr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6F5D10">
            <w:pPr>
              <w:pStyle w:val="Heading4"/>
            </w:pPr>
            <w:bookmarkStart w:id="161" w:name="_Toc295383068"/>
            <w:r w:rsidRPr="00151A10">
              <w:t>Hunde</w:t>
            </w:r>
            <w:bookmarkEnd w:id="161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Dackel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gemeiner Hund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Kläffer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Mops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Mopsgesicht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Schnauzer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Terrier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Hundehütte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Zwinger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Dackelblick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Hundeblick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Hundehalsband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Hundeleine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Hundstage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bellen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dackeln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(etwas) mopsen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heulen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hinterherdackeln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anhänglich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hundeelend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hündisch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hundsgemein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mopsfidel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mopsig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pudelnass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pudelwohl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treu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treudoof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Bei diesem Wetter jagt man keinen Hund vor die Tür!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liegt der Hund begraben!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liegt der Knüppel beim Hund!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wird der Hund in der Pfanne verrückt!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Damit lockt man keinen Hund vom Ofen / hinter dem Ofen hervor!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also des Pudels Kern!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ein dicker Hund!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zum Junge-Hunde-Kriegen!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dass es einen Hund erbarmen / jammern kann / muss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Die Hunde bellen, aber die Karawane zieht weiter!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Es regnet junge Hunde!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Kein Hund kann so leben!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Man muss ihm Leine lassen!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Sie sind wie Hund und Katze!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von ihm / ihr nimmt kein Hund ein Stück Brot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wie ein geprügelter Hund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wo die Hunde mit dem Schwanz bellen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behandelt jemanden wie einen Hund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jemanden auf den Hund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fletscht die Zähne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friert wie ein junger Hund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jemanden an der langen Leine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vor die Hunde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jemanden an der kurzen Leine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heult wie ein Schlosshund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auf den Hund gekommen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bekannt wie ein bunter Hund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krummer Hund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kommt auf den Hund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jemanden an die Kette / Leine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passt auf wie ein Schießhund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schaut wie ein begossener Pudel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schießt jemanden nieder wie einen tollwütigen Hund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soll nicht leben wie ein Hund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trägt jemanden wie den Hund zum Jagen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überwindet den inneren Schweinehund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verbeißt sich in eine Aufgabe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verbeißt sich in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weiß, wo der Hund begraben liegt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will gerne mit den großen Hunden pinkeln </w:t>
            </w:r>
          </w:p>
          <w:p w:rsidR="009A156D" w:rsidRPr="00151A10" w:rsidRDefault="009A156D" w:rsidP="00C10A0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der kurzen Leine gehalten</w:t>
            </w:r>
          </w:p>
          <w:p w:rsidR="009A156D" w:rsidRPr="00151A10" w:rsidRDefault="009A156D" w:rsidP="00C10A0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der langen Leine geführt</w:t>
            </w:r>
          </w:p>
          <w:p w:rsidR="009A156D" w:rsidRPr="00151A10" w:rsidRDefault="009A156D" w:rsidP="00C10A0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die Kette / Leine gelegt</w:t>
            </w:r>
          </w:p>
          <w:p w:rsidR="009A156D" w:rsidRPr="00151A10" w:rsidRDefault="009A156D" w:rsidP="00C10A0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auf den Hund gebracht</w:t>
            </w:r>
          </w:p>
          <w:p w:rsidR="009A156D" w:rsidRPr="00151A10" w:rsidRDefault="009A156D" w:rsidP="00C10A0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mit allen Hunden gehetzt </w:t>
            </w:r>
          </w:p>
          <w:p w:rsidR="009A156D" w:rsidRPr="00151A10" w:rsidRDefault="009A156D" w:rsidP="00C10A0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wie ein Hund behandelt</w:t>
            </w:r>
          </w:p>
          <w:p w:rsidR="009A156D" w:rsidRPr="00151A10" w:rsidRDefault="009A156D" w:rsidP="00C10A0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wie ein Hund zum Jagen getragen</w:t>
            </w:r>
          </w:p>
          <w:p w:rsidR="009A156D" w:rsidRPr="00151A10" w:rsidRDefault="009A156D" w:rsidP="00C10A0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wie ein tollwütiger Hund niedergeschossen</w:t>
            </w:r>
          </w:p>
          <w:p w:rsidR="009A156D" w:rsidRPr="00151A10" w:rsidRDefault="009A156D" w:rsidP="00C10A0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wirft etwas vor die Hunde</w:t>
            </w:r>
          </w:p>
          <w:p w:rsidR="009A156D" w:rsidRPr="00151A10" w:rsidRDefault="009A156D" w:rsidP="00C10A0F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An der Leine fängt der Hund keinen Hasen.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Den Letzten beißen die Hunde.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Knochen kommt nicht zum Hund, sondern der Hund zum Knochen.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treuer Hund, ein braves Pferd sind mehr als tausend Frauen / Männer wert.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Getroffene Hunde bellen.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Hätt’ der Hund nicht geschissen, hätt’ er den Hasen gefangen.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Hunde, die bellen, beißen nicht.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Im Dunkeln ist gut munkeln, aber nicht gut Flöhe fangen.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Komm ich über’n Hund, komm ich auch über’n Schwanz.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Schlafende Hunde soll man nicht wecken.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Viele Hunde sind des Hasen Tod.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mit den Hunden zu Bett geht, steht mit Flöhen auf.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6F5D10">
            <w:pPr>
              <w:pStyle w:val="Heading4"/>
            </w:pPr>
            <w:bookmarkStart w:id="162" w:name="_Toc295383069"/>
            <w:r w:rsidRPr="00151A10">
              <w:t>Mäuse, Ratten, Hasen, Kaninchen, Eichhörnchen, Igel und Wiesel</w:t>
            </w:r>
            <w:bookmarkEnd w:id="162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Angsthase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graue Maus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Häschen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Landratte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Leseratte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Mäuschen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Mausi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Osterhase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Wasserratte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weiße Maus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Kaninchenstall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Mauseloch </w:t>
            </w:r>
          </w:p>
          <w:p w:rsidR="009A156D" w:rsidRPr="00151A10" w:rsidRDefault="009A156D" w:rsidP="00C56CA3">
            <w:pPr>
              <w:rPr>
                <w:rFonts w:cs="Arial"/>
              </w:rPr>
            </w:pPr>
            <w:r w:rsidRPr="00151A10">
              <w:rPr>
                <w:rFonts w:cs="Arial"/>
              </w:rPr>
              <w:t>wo sich Fuchs und Hase gute Nacht sagen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Hasenbrot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Hasenohren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Hasenscharte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Hasenzähne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Cs/>
                <w:iCs/>
              </w:rPr>
              <w:t xml:space="preserve">Rattenschwanz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knabbern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mäuseln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mausen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sich mausern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mausetot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mausgrau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mausig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mucksmäuschenstill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rattenscharf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wieselflink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Mäuse und Ratten: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Aus die Maus!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beißt die Maus keinen Faden ab!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Dass dich das Mäuslein beiß!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Ratten verlassen das sinkende Schiff!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wie eine gebadete Maus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wie Katz und Maus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zum Mäuse melken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geht mit Mann und Maus unter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hat sich gemausert</w:t>
            </w:r>
          </w:p>
          <w:p w:rsidR="009A156D" w:rsidRPr="00151A10" w:rsidRDefault="009A156D">
            <w:pPr>
              <w:ind w:left="294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</w:rPr>
              <w:t xml:space="preserve">... ist arm wie eine Kirchenmaus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sich mausig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mag bei etwas Mäuschen sein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sieht weiße Mäuse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spielt mit jemandem Katz und Maus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sich in sein Mauseloch zurück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Hase und Wieseln: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liegt der Hase im Pfeffer!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Mein Name ist Hase, ich weiß von nichts!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wie der Hase vor der Schlange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wo sich Fuchs und Hase gute Nacht sagen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nicht ganz hasenrein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ergreift das Hasenpanier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alter Hase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flink wie ein Hase / Wiesel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weiß, wie der Hase läuft / wo der Hase lang läuft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zeigt jemandem, wie der Hase läuft / wo der Hase lang läuft </w:t>
            </w:r>
          </w:p>
          <w:p w:rsidR="009A156D" w:rsidRPr="00151A10" w:rsidRDefault="009A156D" w:rsidP="00C10A0F">
            <w:pPr>
              <w:ind w:left="294"/>
              <w:rPr>
                <w:rFonts w:cs="Arial"/>
              </w:rPr>
            </w:pPr>
          </w:p>
          <w:p w:rsidR="009A156D" w:rsidRPr="00151A10" w:rsidRDefault="009A156D" w:rsidP="00C10A0F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C10A0F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gezeigt, wie der Hase läuft / wo der Hase lang läuft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Aus einer Igelhaut macht man kein Brusttuch.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Ist die Katze aus dem Haus, tanzen die Mäuse auf dem Tisch.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Mit Speck fängt man Mäuse.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Mühsam </w:t>
            </w:r>
            <w:r>
              <w:rPr>
                <w:rFonts w:cs="Arial"/>
              </w:rPr>
              <w:t>er</w:t>
            </w:r>
            <w:r w:rsidRPr="00151A10">
              <w:rPr>
                <w:rFonts w:cs="Arial"/>
              </w:rPr>
              <w:t xml:space="preserve">nährt sich das Eichhörnchen.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Viele Hunde sind des Hasen Tod.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der Hund nicht geschissen hätte, hätte er den Hasen gekriegt.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6F5D10">
            <w:pPr>
              <w:pStyle w:val="Heading4"/>
            </w:pPr>
            <w:bookmarkStart w:id="163" w:name="_Toc295383070"/>
            <w:r w:rsidRPr="00151A10">
              <w:t>Pferde und Esel</w:t>
            </w:r>
            <w:bookmarkEnd w:id="163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Ackergaul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alte Schabracke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Pferdeflüsterer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Pferdezüchter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Rappen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Reitpferd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Stute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Pferdemarkt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Pferdestall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Appetitzügler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Eselsbrücke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Eselsohr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Pferdedecke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Pferdeschwanz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Pferdestärke (PS)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Sattel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Steckenpferd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Stutenbissigkeit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aufsatteln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absatteln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striegeln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gestriegelt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hochtrabend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weitschweifig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</w:p>
          <w:p w:rsidR="009A156D" w:rsidRPr="00151A10" w:rsidRDefault="009A156D">
            <w:pPr>
              <w:rPr>
                <w:rFonts w:cs="Arial"/>
                <w:b/>
                <w:bCs/>
                <w:i/>
                <w:u w:val="single"/>
              </w:rPr>
            </w:pPr>
            <w:r w:rsidRPr="00151A10">
              <w:rPr>
                <w:rFonts w:cs="Arial"/>
                <w:b/>
                <w:bCs/>
                <w:i/>
                <w:u w:val="single"/>
              </w:rPr>
              <w:t xml:space="preserve">Zügel </w:t>
            </w:r>
            <w:r w:rsidRPr="00151A10">
              <w:rPr>
                <w:rFonts w:cs="Arial"/>
                <w:b/>
                <w:i/>
                <w:u w:val="single"/>
              </w:rPr>
              <w:t>und Steigbügel: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fällt (einem Pferd) in die Zügel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jemanden an der langen Leine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hält die Zügel fest in der Hand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hält die Zügel lose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hält jemandem den Steigbügel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jemanden an der kurzen Leine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zügellos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kann sich nicht zügeln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die Zügel schleifen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jemandem / einer Sache die Zügel schießen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legt jemandem / einer Sache Zügel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lockert die Zügel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an die Kandare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an die Trense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schlägt über die Stränge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sollte seine Zunge im Zaum halten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sollte sich zügeln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spannt jemanden vor den eigenen Karren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spricht aus dem Stegreif </w:t>
            </w:r>
          </w:p>
          <w:p w:rsidR="009A156D" w:rsidRPr="00151A10" w:rsidRDefault="009A156D" w:rsidP="00BA177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der kurzen Leine gehalten</w:t>
            </w:r>
          </w:p>
          <w:p w:rsidR="009A156D" w:rsidRPr="00151A10" w:rsidRDefault="009A156D" w:rsidP="00BA177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der langen Leine geführt</w:t>
            </w:r>
          </w:p>
          <w:p w:rsidR="009A156D" w:rsidRPr="00151A10" w:rsidRDefault="009A156D" w:rsidP="00BA177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die Kandare genommen</w:t>
            </w:r>
          </w:p>
          <w:p w:rsidR="009A156D" w:rsidRPr="00151A10" w:rsidRDefault="009A156D" w:rsidP="00BA177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an die Trense genommen</w:t>
            </w:r>
          </w:p>
          <w:p w:rsidR="009A156D" w:rsidRPr="00151A10" w:rsidRDefault="009A156D" w:rsidP="00BA177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vor den eigenen Karren gespannt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die Zügel straff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zügelt sich </w:t>
            </w:r>
          </w:p>
          <w:p w:rsidR="009A156D" w:rsidRPr="00151A10" w:rsidRDefault="009A156D" w:rsidP="00BA1774">
            <w:pPr>
              <w:ind w:left="294"/>
              <w:rPr>
                <w:rFonts w:cs="Arial"/>
              </w:rPr>
            </w:pPr>
          </w:p>
          <w:p w:rsidR="009A156D" w:rsidRPr="00151A10" w:rsidRDefault="009A156D" w:rsidP="00BA1774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BA1774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Zügel angelegt</w:t>
            </w:r>
          </w:p>
          <w:p w:rsidR="009A156D" w:rsidRPr="00151A10" w:rsidRDefault="009A156D" w:rsidP="00BA1774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der Steigbügel gehalten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Pferde: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bringen mich keine zehn Pferde zu!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zeigt sich der Pferdefuß!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hält ja kein Pferd aus!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Der sitzt auf dem Pferd und sucht danach!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Die Sache hat einen Pferdefuß!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Ich glaub’ mich tritt ein Pferd!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Immer langsam / sachte mit den jungen Pferden!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ackert / arbeitet wie ein Pferd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bringt jemanden auf Trab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erzählt einen vom Pferd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jemandem die Sporen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grinst wie ein Honigkuchenpferd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/ lässt</w:t>
            </w:r>
            <w:r>
              <w:rPr>
                <w:rFonts w:cs="Arial"/>
              </w:rPr>
              <w:t xml:space="preserve"> </w:t>
            </w:r>
            <w:r w:rsidRPr="00151A10">
              <w:rPr>
                <w:rFonts w:cs="Arial"/>
              </w:rPr>
              <w:t>ein Pferdchen laufen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auf Schusters Rappen unterwegs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das beste Pferd im Stall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in etwas gut beschlagen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die Pferde scheu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jemandem zu wie einem kranken Pferd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aufs falsche Pferd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aufs richtige Pferd </w:t>
            </w:r>
          </w:p>
          <w:p w:rsidR="009A156D" w:rsidRDefault="009A156D">
            <w:pPr>
              <w:ind w:left="294"/>
              <w:rPr>
                <w:rFonts w:cs="Arial"/>
              </w:rPr>
            </w:pPr>
            <w:r>
              <w:rPr>
                <w:rFonts w:cs="Arial"/>
              </w:rPr>
              <w:t>... sitzt auf dem Pferd und sucht danach.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sitzt auf einem hohen Ross </w:t>
            </w:r>
          </w:p>
          <w:p w:rsidR="009A156D" w:rsidRPr="00151A10" w:rsidRDefault="009A156D" w:rsidP="00B7172F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auf Trab gebracht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vom Amtsschimmel geritten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zäumt das Pferd von hinten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B7172F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9E2F4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  <w:i/>
                <w:iCs/>
              </w:rPr>
              <w:t xml:space="preserve">mit </w:t>
            </w:r>
            <w:r w:rsidRPr="00151A10">
              <w:rPr>
                <w:rFonts w:cs="Arial"/>
              </w:rPr>
              <w:t xml:space="preserve">... gehen die Pferde durch </w:t>
            </w:r>
          </w:p>
          <w:p w:rsidR="009A156D" w:rsidRPr="00151A10" w:rsidRDefault="009A156D" w:rsidP="009E2F44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  <w:i/>
                <w:iCs/>
              </w:rPr>
              <w:t>mit</w:t>
            </w:r>
            <w:r w:rsidRPr="00151A10">
              <w:rPr>
                <w:rFonts w:cs="Arial"/>
              </w:rPr>
              <w:t xml:space="preserve">... kann man Pferde stehlen </w:t>
            </w:r>
          </w:p>
          <w:p w:rsidR="009A156D" w:rsidRPr="00151A10" w:rsidRDefault="009A156D" w:rsidP="00B7172F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die Sporen gegeben</w:t>
            </w:r>
          </w:p>
          <w:p w:rsidR="009A156D" w:rsidRPr="00151A10" w:rsidRDefault="009A156D" w:rsidP="00B7172F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wie einem kranken Pferd zugeredet</w:t>
            </w:r>
          </w:p>
          <w:p w:rsidR="009A156D" w:rsidRPr="00151A10" w:rsidRDefault="009A156D" w:rsidP="00B7172F">
            <w:pPr>
              <w:ind w:left="283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jemanden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sticht der Hafer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Esel: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Esel geht immer voran!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Esel nennt sich selbst zuerst!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begeht eine Eselei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bekommt die Eselsmütze aufgesetzt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dumm / störrisch / stur wie ein Esel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redet jemandem zu wie einem lahmen Esel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schlägt den Sack und meint den Esel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setzt jemandem die Eselsmütze auf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da wie der Esel vorm Berg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trägt die Eselsmütze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A930AF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A930AF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die Eselsmütze aufgesetzt</w:t>
            </w:r>
          </w:p>
          <w:p w:rsidR="009A156D" w:rsidRPr="00151A10" w:rsidRDefault="009A156D" w:rsidP="00A930AF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wie einem lahmen Esel zugeredet</w:t>
            </w:r>
          </w:p>
          <w:p w:rsidR="009A156D" w:rsidRPr="00151A10" w:rsidRDefault="009A156D" w:rsidP="00A930AF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jemanden ...</w:t>
            </w:r>
          </w:p>
          <w:p w:rsidR="009A156D" w:rsidRPr="00151A10" w:rsidRDefault="009A156D" w:rsidP="00EE3C9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hat der Esel im Galopp verloren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Pferde: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Auf alten Pferden lernt man reiten.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Denken soll man den Pferden überlassen, die haben die größeren Köpfe.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Leben ist kein Ponyhof.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gutes Turnierpferd springt nicht höher als es muss.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Pferd ohne Reiter bleibt ein Pferd; ein Reiter ohne Pferd ist nur noch ein Mensch.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treuer Hund, ein braves Pferd sind mehr als tausend Frauen / Männer wert.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Einem geschenkten Gaul schaut man nicht ins Maul.</w:t>
            </w:r>
          </w:p>
          <w:p w:rsidR="009A156D" w:rsidRDefault="009A156D" w:rsidP="0040434C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Fürchte den Bock von vorn, das Pferd von hinten und den Menschen von allen Seiten.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hat schon Pferde vor der Apotheke kotzen sehen.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muss das Pferd und nicht den Reiter zäumen.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Pferde lassen sich zum Wasser bringen, aber nicht zum Trinken zwingen.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es dem Esel zu wohl ist, geht er auf’s Eis tanzen.</w:t>
            </w:r>
          </w:p>
          <w:p w:rsidR="009A156D" w:rsidRPr="00151A10" w:rsidRDefault="009A156D" w:rsidP="001D08A9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Wenn man merkt, dass man </w:t>
            </w:r>
            <w:r>
              <w:rPr>
                <w:rFonts w:cs="Arial"/>
              </w:rPr>
              <w:t>auf einem toten</w:t>
            </w:r>
            <w:r w:rsidRPr="00151A10">
              <w:rPr>
                <w:rFonts w:cs="Arial"/>
              </w:rPr>
              <w:t xml:space="preserve"> Pferd reitet, sollte man absteigen.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dem Pferd seinen Willen lässt, den wirft es aus dem Sattel.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Glück hat, dem fohlt sogar der Wallach.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mit jungen Pferden pflügt, macht krumme Furchen.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weiter will als sein Pferd, der sitze ab und gehe zu Fuß.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das Pferd eine Katze wäre, könnte man mit ihm die Bäume hinaufreiten.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Esel: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Esel nennt sich immer zuerst.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Arbeiten reich macht, müssten die Mühlen den Eseln gehören.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einmal Gras über eine Sache gewachsen ist, kommt garantiert ein Esel, der es wegfrisst!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man den Esel nennt kommt er gerennt.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man vom Esel tratscht, kommt er gelatscht.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Wenns dem Esel zu wohl wird, geht er aufs Eis tanzen.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Pferde und Esel: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Aus dem Esel macht man kein Reitpferd, man mag ihn zäumen, wie man will.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Hast du kein Pferd, so nimm den Esel.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6F5D10">
            <w:pPr>
              <w:pStyle w:val="Heading4"/>
            </w:pPr>
            <w:bookmarkStart w:id="164" w:name="_Toc295383071"/>
            <w:r w:rsidRPr="00151A10">
              <w:t>Ochsen, Rinder, Kühe, Schafe, Ziegen und Schweine</w:t>
            </w:r>
            <w:bookmarkEnd w:id="164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Bock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dumme / blöde Kuh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Hirte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Hornochse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Kuhhirte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Lamm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Rindviech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Schafshirte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schwarzes Schaf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Schweinehirte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Sündenbock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Wildsau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Ziege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Ziegenhirte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Kuhstall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Saustall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Schafstall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Schlachthof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Weide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Ziegenstall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Herde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Rinderwahn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Rinderzucht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Schweinegrippen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Schweinerei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Stiernacken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anblöken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blöken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grasen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grunzen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suhlen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wiederkäuen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lammfromm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sauwohl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schweinisch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Ochsen, Rinder und Kühe: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fliegt die Kuh!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geht auf keine Kuhhaut!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Ruhe im Kuhstall, der Ochse hat Durchfall!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rotes Tuch für jemanden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eine heilige Kuh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 Brett vorm Kopf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einen Ochsen auf der Zunge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holt die Kuh vom Eis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für jemanden ein rotes Tuch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lässt die Kuh fliegen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auf die Hörner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packt den Stier bei den Hörnern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dem Ehemann Hörner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jemandem Hörner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wie der Ochs vorm Berg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spannt den Ochsen hinter den Pflug / den Pflug vor den Ochsen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da wie die Kuh vorm neuen Tor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da wie die Kuh, wenn’s donnert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stellt sich an, wie der Ochs beim Seiltanzen</w:t>
            </w:r>
          </w:p>
          <w:p w:rsidR="009A156D" w:rsidRPr="00151A10" w:rsidRDefault="009A156D" w:rsidP="004D734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versteht von etwas so viel wie die Kuh vom Radfahren / Schachspielen / Sonntag</w:t>
            </w:r>
          </w:p>
          <w:p w:rsidR="009A156D" w:rsidRPr="00151A10" w:rsidRDefault="009A156D" w:rsidP="004D7341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auf die Hörner genommen</w:t>
            </w:r>
          </w:p>
          <w:p w:rsidR="009A156D" w:rsidRPr="00151A10" w:rsidRDefault="009A156D" w:rsidP="004D7341">
            <w:pPr>
              <w:ind w:left="294"/>
              <w:jc w:val="left"/>
              <w:rPr>
                <w:rFonts w:cs="Arial"/>
              </w:rPr>
            </w:pPr>
          </w:p>
          <w:p w:rsidR="009A156D" w:rsidRPr="00151A10" w:rsidRDefault="009A156D" w:rsidP="004D7341">
            <w:pPr>
              <w:jc w:val="left"/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665B1B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bei </w:t>
            </w: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fliegt die Kuh</w:t>
            </w:r>
          </w:p>
          <w:p w:rsidR="009A156D" w:rsidRPr="00151A10" w:rsidRDefault="009A156D" w:rsidP="004D7341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werden Hörner aufgesetzt</w:t>
            </w:r>
          </w:p>
          <w:p w:rsidR="009A156D" w:rsidRPr="00151A10" w:rsidRDefault="009A156D" w:rsidP="004D7341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Schafe und Ziegen: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bringt seine Schäfchen / Schafe ins Trockene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null Bock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seine Schäfchen / Schafe im Trockenen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bockig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dumm wie ein Schaf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fromm wie ein Lamm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stur / stinkt wie ein Ziegenbock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jagt jemanden ins Bockshorn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den Bock zum Gärtner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trennt die Schafe von den Böcken</w:t>
            </w:r>
          </w:p>
          <w:p w:rsidR="009A156D" w:rsidRPr="00151A10" w:rsidRDefault="009A156D" w:rsidP="004D734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ins Bockshorn gejagt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werden die Hammelbeine lang gezogen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Schweine: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interessiert kein Schwein!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kann kein Schwein lesen!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innere Schweinehund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ist unter aller Sau!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Ich glaube mein Schwein pfeift!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im Schweinsgalopp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wenn Schweine Flügel hätten ...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wie eine gesengte Sau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Wo haben wir denn zusammen Schweine gehütet?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blutet / schreit wie ein abgestochenes / gestochenes Schwein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das falsche Schwein geschlachtet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Schwein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Schwein gehabt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armes Schwein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die Sau raus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jemanden zur Sau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schwitzt wie ein Schwein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treibt eine andere Sau durchs Dorf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überwindet den inneren Schweinehund </w:t>
            </w:r>
          </w:p>
          <w:p w:rsidR="009A156D" w:rsidRPr="00151A10" w:rsidRDefault="009A156D" w:rsidP="00344591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zur Sau gemacht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Perlen vor die Säue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Ochsen, Rinder und Kühe: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Auch für einen starken Stier findet man Menschen, die ihm den Hals umdrehen.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Du sollst dem Ochsen, der da drischt, nicht das Maul verbinden.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Eine große Kuh bringt selten mehr denn ein Kalb, eine kleine Meise brütet auf einmal wohl zehn Junge aus.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Eine Kuh macht muh, viele Kühe machen Mühe.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Man wird alt wie eine Kuh und lernt immer noch dazu.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Schafe und Ziegen:</w:t>
            </w:r>
          </w:p>
          <w:p w:rsidR="009A156D" w:rsidRDefault="009A156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Fürchte den Bock von vorn, das Pferd von hinten und den Menschen von allen Seiten.</w:t>
            </w:r>
          </w:p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</w:rPr>
              <w:t>Jedes Schaf hofft, ungeschoren davon zu kommen.</w:t>
            </w:r>
          </w:p>
          <w:p w:rsidR="009A156D" w:rsidRDefault="009A156D">
            <w:pPr>
              <w:rPr>
                <w:rFonts w:cs="Arial"/>
              </w:rPr>
            </w:pPr>
            <w:r>
              <w:rPr>
                <w:rFonts w:cs="Arial"/>
              </w:rPr>
              <w:t>Käme es auf den Bart an, könnte die Ziege predigen.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Um ein tadelloses Mitglied einer Schafherde sein zu können, muss man vor allem ein Schaf sein.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Schweine: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Schweine von heute sind die Schinken von morgen.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Vom Wiegen wird die Sau nicht fett.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Was juckt es die stolze Eiche, wenn sich der Eber an ihr reibt?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sich in den Schweinestall begibt, braucht sich nicht zu wundern, wenn er mit Dreck bespritzt wird.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6F5D10">
            <w:pPr>
              <w:pStyle w:val="Heading4"/>
            </w:pPr>
            <w:bookmarkStart w:id="165" w:name="_Toc295383072"/>
            <w:r w:rsidRPr="00151A10">
              <w:t>Federvieh und andere Vögel</w:t>
            </w:r>
            <w:bookmarkEnd w:id="165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Federvieh: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(dumme) Gans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(dumme) Pute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Glucke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Vögel: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(alte) Nachteule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Amsel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Drossel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Eisvogel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Elster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Eule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Falke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Fink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Galgenvogel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Grünschnabel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komischer Kauz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Krähe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Kuckuckskind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Nachtigall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Paradiesvogel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Pechvogel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Pleitegeier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Rabeneltern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Schnapsdrossel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Schnepfe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schräger Vogel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seltener Vogel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Storch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Vogel Strauss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Menschen: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Falkner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Gänsemagd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Hühnerdieb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Taubenschlag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Vogelhäuschen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Vogelkäfig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Voliere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Adleraugen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Gänsehaut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Gelege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Hühnerauge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Nestbautrieb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schneller Brüter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Vogel Strauss Politik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Zeitungsente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ausbrüten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brüten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fliegen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flügge werden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gackern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rausfliegen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scharren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vögeln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flügge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gefiedert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vogelfrei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vogelig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Allgemein: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Ach du dickes Ei!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sind ungelegte Eier!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ein dickes Ei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gleicht sich wie ein Ei dem anderen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etwas ist nicht das Gelbe vom Ei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etwas ist wie aus dem Ei gepellt / geschält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etwas kommt aufs leere Nest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beschmutzt sein eigenes Nest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brütet etwas / ein Windei aus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brütet über etwas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hält das eigene Nest rein / sauber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noch die Eierschalen hinter den Ohren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jemandem ein Ei ins Nest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legt nicht alle Eier in einen Korb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muss Federn lassen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nimmt jemanden unter seine Fittiche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sich ins gemachte / warme Nest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verlässt das heimische Nest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flügge </w:t>
            </w:r>
          </w:p>
          <w:p w:rsidR="009A156D" w:rsidRPr="00151A10" w:rsidRDefault="009A156D" w:rsidP="008753A2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unter seine Fittiche genommen </w:t>
            </w:r>
          </w:p>
          <w:p w:rsidR="009A156D" w:rsidRPr="00151A10" w:rsidRDefault="009A156D" w:rsidP="008753A2">
            <w:pPr>
              <w:ind w:left="294"/>
              <w:rPr>
                <w:rFonts w:cs="Arial"/>
              </w:rPr>
            </w:pPr>
          </w:p>
          <w:p w:rsidR="009A156D" w:rsidRPr="00151A10" w:rsidRDefault="009A156D" w:rsidP="008753A2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8753A2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  <w:i/>
              </w:rPr>
              <w:t>...</w:t>
            </w:r>
            <w:r w:rsidRPr="00151A10">
              <w:rPr>
                <w:rFonts w:cs="Arial"/>
              </w:rPr>
              <w:t>wird ein Ei ins Nest gelegt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Federvieh: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 kräht (später) kein Hahn nach!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lachen ja die Hühner!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Ei / Küken will klüger sein als die Henne!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im Gänsemarsch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Mein lieber Schwan!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Sattelt die Hühner, wir wollen los!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wie die Hühner auf der Stange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Wir werden jetzt die Hühner satteln!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gackert wie die Hühner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geht mit den Hühnern schlafen / zu Bett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der Hahn im Korb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eitler Gockel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dumme Gans / Pute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vom Hahn beflattert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muss das Ei unterm Huhn verkaufen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Federn lassen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rupft mit jemandem ein Hühnchen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schlachtet das Huhn, das goldene Eier legt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schmückt sich mit fremden Federn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sitzt auf etwas wie die Glucke auf den Eiern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steht mit den Hühnern auf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stopft jemanden wie eine Gans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treibt jemandem die Hennen ein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versteht von etwas so viel wie der Hahn vom Eierlegen</w:t>
            </w:r>
          </w:p>
          <w:p w:rsidR="009A156D" w:rsidRPr="00151A10" w:rsidRDefault="009A156D" w:rsidP="00896985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wie eine Gans gestopft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schwant etwas (Böses) </w:t>
            </w:r>
          </w:p>
          <w:p w:rsidR="009A156D" w:rsidRPr="00151A10" w:rsidRDefault="009A156D" w:rsidP="00896985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werden die Hennen eingetrieben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Vögel: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Dann sind ja alle Spatzen gefangen!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hat mir ein Vögelchen gesungen!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Kuckuck soll dich holen!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Vogel ist ausgeflogen!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Friss, Vogel, oder stirb!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Morgen pfeifen es die Spatzen / Vögel von den Dächern!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Nachtigall, ick hör dir trapsen!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Nicht schlecht, Herr Specht!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sie wurde vom Storch ins Bein gebissen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wie der Storch im Salat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Zum Kuckuck damit!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erhebt sich wie ein Phönix aus der Asche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freut sich wie ein Schneekönig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einen toten Vogel in der Tasche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Vogel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Spatzen unter dem Hut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isst wie ein Spatz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komischer Kauz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schräger Vogel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diebische Elster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legt jemandem ein fremdes Ei ins Nest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schießt den Vogel ab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schießt mit Kanonen auf Spatzen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schimpft wie ein Rohrspatz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trägt Eulen nach Athen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will die Nachtigall singen lehren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zeigt jemandem einen Vogel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</w:p>
          <w:p w:rsidR="009A156D" w:rsidRPr="00151A10" w:rsidRDefault="009A156D" w:rsidP="00896985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896985">
            <w:pPr>
              <w:rPr>
                <w:rFonts w:cs="Arial"/>
              </w:rPr>
            </w:pPr>
            <w:r w:rsidRPr="00151A10">
              <w:rPr>
                <w:rFonts w:cs="Arial"/>
              </w:rPr>
              <w:t>... wird ein fremdes Ei ins Nest gelegt</w:t>
            </w:r>
          </w:p>
          <w:p w:rsidR="009A156D" w:rsidRPr="00151A10" w:rsidRDefault="009A156D" w:rsidP="00896985">
            <w:pPr>
              <w:rPr>
                <w:rFonts w:cs="Arial"/>
              </w:rPr>
            </w:pPr>
            <w:r w:rsidRPr="00151A10">
              <w:rPr>
                <w:rFonts w:cs="Arial"/>
              </w:rPr>
              <w:t>... wird ein Vogel gezeigt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Federvieh: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Auch ein blindes Huhn findet einmal ein Korn.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Auf seinem Misthaufen ist der Hahn König.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Aus ungelegten Eiern schlüpfen keine Hühner.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Ei will klüger sein als die Henne.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Das Leben ist wie eine Hühnerleiter</w:t>
            </w:r>
            <w:r>
              <w:rPr>
                <w:rFonts w:cs="Arial"/>
              </w:rPr>
              <w:t>:</w:t>
            </w:r>
            <w:r w:rsidRPr="00151A10">
              <w:rPr>
                <w:rFonts w:cs="Arial"/>
              </w:rPr>
              <w:t xml:space="preserve"> kurz und beschissen.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Dem Hahn, der zu früh kräht, dreht man den Hals um.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Gans lehrt den Schwan singen.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Schlauheit des Fuchses besteht zu 90% aus der Dummheit der Hühner.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Es lässt sich gut gackern, wenn anderer Leute Hühner die Eier legen.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Kräht der Hahn auf dem Mist, ändert sich das Wetter oder es bleibt, wie es ist.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gackert muss auch ein Ei legen.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Zwei Hähne auf einem Mist vertragen sich nicht.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Vögel: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Adler fängt keine Mücken.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frühe Vogel fängt den Wurm.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</w:t>
            </w:r>
            <w:r>
              <w:rPr>
                <w:rFonts w:cs="Arial"/>
              </w:rPr>
              <w:t>e</w:t>
            </w:r>
            <w:r w:rsidRPr="00151A10">
              <w:rPr>
                <w:rFonts w:cs="Arial"/>
              </w:rPr>
              <w:t xml:space="preserve"> Schwalbe macht noch keinen Sommer.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Eine Krähe hackt der anderen kein Auge aus.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Lieber den Spatz in der Hand, als die Taube auf dem Dach.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Mancher entfleucht dem Falken und wird vom Sperber gehalten.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Raubvögel singen nicht.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Vögel, die morgens singen, holt am Abend die Katze.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Was dem einen seine Eule, ist dem anderen seine Nachtigall.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Wo ein Adler nicht fort kann, findet eine Fliege noch zehn Wege.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6F5D10">
            <w:pPr>
              <w:pStyle w:val="Heading4"/>
            </w:pPr>
            <w:bookmarkStart w:id="166" w:name="_Toc295383073"/>
            <w:r w:rsidRPr="00151A10">
              <w:t>Fische</w:t>
            </w:r>
            <w:bookmarkEnd w:id="166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Backfisch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kalter Fisch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 toller Hecht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Fischkopf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Kredithai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Fischbude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Fischteich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blubbern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fischen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aalglatt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fischig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Butter bei die Fische!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weder Fisch noch Fleisch!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sind doch faule Fische!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Das sind doch kleine Fische!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sind doch ungefangene Fische!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Fisch ist geputzt!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Fisch muss / will schwimmen!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wie ein Fisch auf dem Trockenen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fischt in fremden Gewässern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fühlt sich wie ein Fisch auf dem Trockenen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fühlt sich wohl wie ein Fisch im Wasser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füttert die Fische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dicken Fisch an der Angel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aalglatt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der Hecht im Karpfenteich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 dicker / großer Fisch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toller Hecht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gesund wie ein Fisch im Wasser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glatt / glitschig wie ein Aal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kalt / stumm wie ein Fisch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munter wie ein Fisch im Wasser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stumm wie ein Fisch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windet sich wie ein Aal </w:t>
            </w:r>
          </w:p>
          <w:p w:rsidR="009A156D" w:rsidRPr="00151A10" w:rsidRDefault="009A156D" w:rsidP="005902D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den Fischen / Haien zum Fraß vorgeworfen</w:t>
            </w:r>
          </w:p>
          <w:p w:rsidR="009A156D" w:rsidRPr="00151A10" w:rsidRDefault="009A156D" w:rsidP="005902D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ins Haifischbecken geworfen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jemanden den Fischen / Haien zum Fraß vor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jemanden ins Haifischbecken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Fisch fängt vom Kopf an zu stinken.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Der Fisch stinkt vom Kopf her.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besten Fische schwimmen am Grund.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Die großen Fische fressen die kleinen.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Von kleinen Fischen werden die Hechte groß.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6F5D10">
            <w:pPr>
              <w:pStyle w:val="Heading4"/>
            </w:pPr>
            <w:bookmarkStart w:id="167" w:name="_Toc295383074"/>
            <w:r w:rsidRPr="00151A10">
              <w:t>Bären, Wölfe, Luchse und Füchse</w:t>
            </w:r>
            <w:bookmarkEnd w:id="167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Fuchs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Leitwolf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Luchs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Meister Petz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Pfennigfuchser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Bärenhöhle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Fuchsbau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wo sich Fuchs und Hase gute Nacht sagen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Bärendienst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Bärenhunger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Bärenmarkt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Bärennatur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Winterschlaf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brummen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heulen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ausgefuchst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bärenmäßig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bärenruhig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bärenstark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bärig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fuchsig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fuchsteufelswild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Bären: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geht der Bär ab / ist der Bär los!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Hier steppt / tanzt der Bär!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wie ein Bär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bindet jemandem einen Bären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erweist jemandem einen Bärendienst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Bärenhunger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liegt auf der Bärenhaut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/ spielt den Bärenführer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schläft wie ein Bär</w:t>
            </w:r>
          </w:p>
          <w:p w:rsidR="009A156D" w:rsidRPr="00151A10" w:rsidRDefault="009A156D" w:rsidP="005902DC">
            <w:pPr>
              <w:ind w:left="294"/>
              <w:rPr>
                <w:rFonts w:cs="Arial"/>
              </w:rPr>
            </w:pPr>
          </w:p>
          <w:p w:rsidR="009A156D" w:rsidRPr="00151A10" w:rsidRDefault="009A156D" w:rsidP="005902DC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jemandem ...</w:t>
            </w:r>
          </w:p>
          <w:p w:rsidR="009A156D" w:rsidRPr="00151A10" w:rsidRDefault="009A156D" w:rsidP="005902DC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 Bär aufgebunden</w:t>
            </w:r>
          </w:p>
          <w:p w:rsidR="009A156D" w:rsidRPr="00151A10" w:rsidRDefault="009A156D" w:rsidP="005902DC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wird ein Bärendienst erwiesen</w:t>
            </w:r>
          </w:p>
          <w:p w:rsidR="009A156D" w:rsidRPr="00151A10" w:rsidRDefault="009A156D" w:rsidP="005902DC">
            <w:pPr>
              <w:ind w:left="283"/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Wölfe: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der Wolf im Schafspelz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gerät unter die Wölfe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heult mit den Wölfen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hungrig wie ein Wolf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Luchse: </w:t>
            </w:r>
          </w:p>
          <w:p w:rsidR="009A156D" w:rsidRPr="00151A10" w:rsidRDefault="009A156D">
            <w:pPr>
              <w:rPr>
                <w:rFonts w:cs="Arial"/>
                <w:i/>
              </w:rPr>
            </w:pPr>
            <w:r w:rsidRPr="00151A10">
              <w:rPr>
                <w:rFonts w:cs="Arial"/>
                <w:i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hat Augen wie ein Luchs</w:t>
            </w:r>
          </w:p>
          <w:p w:rsidR="009A156D" w:rsidRPr="00151A10" w:rsidRDefault="009A156D">
            <w:pPr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hat Ohren wie ein Luchs</w:t>
            </w:r>
          </w:p>
          <w:p w:rsidR="009A156D" w:rsidRPr="00151A10" w:rsidRDefault="009A156D">
            <w:pPr>
              <w:ind w:left="294"/>
              <w:rPr>
                <w:rFonts w:cs="Arial"/>
                <w:iCs/>
              </w:rPr>
            </w:pPr>
            <w:r w:rsidRPr="00151A10">
              <w:rPr>
                <w:rFonts w:cs="Arial"/>
                <w:iCs/>
              </w:rPr>
              <w:t>... passt auf wie ein Luchs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Füchse: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Dem Fuchs hängen die Trauben zu hoch!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Dem Fuchs sind die Trauben zu sauer!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wo sich Fuchs und Hase gute Nacht sagen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ausgefuchst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schlau wie ein Fuchs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stinkt wie ein nasser Fuchs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Alte Füchse gehen schwer in die Falle.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Schlauheit des Fuchses besteht zu 90% aus der Dummheit der Hühner.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Ein schlafender Fuchs fängt kein Huhn.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Füchse kennt man bald am Schwanz.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soll das Fell des Bären nicht verteilen, bevor e</w:t>
            </w:r>
            <w:r>
              <w:rPr>
                <w:rFonts w:cs="Arial"/>
              </w:rPr>
              <w:t>r</w:t>
            </w:r>
            <w:r w:rsidRPr="00151A10">
              <w:rPr>
                <w:rFonts w:cs="Arial"/>
              </w:rPr>
              <w:t xml:space="preserve"> erlegt ist.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Wenn man unter Wölfen ist, muss man mit ihnen heulen.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Wer als Fuchs ein Amt erschleicht, der wird es als ein Wolf verwalten.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Wer mit den Wölfen essen will, muss mit den Wölfen heulen.</w:t>
            </w:r>
          </w:p>
        </w:tc>
      </w:tr>
    </w:tbl>
    <w:p w:rsidR="009A156D" w:rsidRPr="00151A10" w:rsidRDefault="009A156D">
      <w:pPr>
        <w:ind w:left="426"/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6F5D10">
            <w:pPr>
              <w:pStyle w:val="Heading4"/>
            </w:pPr>
            <w:bookmarkStart w:id="168" w:name="_Toc295383075"/>
            <w:r w:rsidRPr="00151A10">
              <w:t>Löwen, Elefanten, Affen, Schlangen und Krokodile</w:t>
            </w:r>
            <w:bookmarkEnd w:id="168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(falsche) Schlange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Baulöwe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Brillenschlange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drei Affen (nichts sehen hören und sagen)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Elefantenrunde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Gorilla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Klammeraffe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Orang Utan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Schimpanse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Schlangenmensch </w:t>
            </w:r>
          </w:p>
          <w:p w:rsidR="009A156D" w:rsidRPr="00151A10" w:rsidRDefault="009A156D">
            <w:pPr>
              <w:ind w:right="424"/>
              <w:rPr>
                <w:rFonts w:cs="Arial"/>
              </w:rPr>
            </w:pPr>
            <w:r w:rsidRPr="00151A10">
              <w:rPr>
                <w:rFonts w:cs="Arial"/>
              </w:rPr>
              <w:t xml:space="preserve">Trampel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Würgeschlange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Affenhaus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Affentheater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Affenzirkus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Elefantenhaus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Großstadtdschungel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Löwengrube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Schlangengrube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Affenliebe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Affenschande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Elefantenrunde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Krokodilstränen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Löwenanteil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Löwenmähne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Löwenmut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Löwenzahn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Schlangenfraß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Schlangenhaut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Schlangenlinie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Warteschlange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schlängeln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zischen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fauchen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schlängeln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häuten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würgen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affig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dickhäutig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elefantös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schlangengleich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Löwen: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Gut gebrüllt Löwe!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begibt / wagt sich in die Höhle des Löwen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bekommt den Löwenanteil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brüllt wie ein Löwe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kämpft wie ein Löwe </w:t>
            </w:r>
          </w:p>
          <w:p w:rsidR="009A156D" w:rsidRPr="00151A10" w:rsidRDefault="009A156D" w:rsidP="005902D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den Löwen zum Fraß vorgeworfen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wirft jemanden den Löwen zum Fraß vor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Elefanten: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benimmt sich wie ein Elefant im Porzellanladen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 Gedächtnis wie ein Elefant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nachtragend wie ein Elefant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aus einer Mücke einen Elefanten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Affen: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5902DC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Das ist eine Affenschande!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Ich denk’ / glaub’, mich laust der Affe!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mit affenartiger Geschwindigkeit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nicht für einen Wald von Affen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führt ein Affentheater auf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gibt dem Affen Zucker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hält jemanden zum Affen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hält Maulaffen feil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hat einen Affen an jemandem gefressen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Affen sitzen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holt sich einen Affen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eine Affenschande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wie vom wilden Affen gebissen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kauft sich einen Affen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klammert wie ein Affe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den Affen los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den Affen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einen Affenaufstand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für jemanden den Affen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sich zum Affen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schwitzt wie ein Affe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sitzt wie ein Affe auf dem Schleifstein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trinkt sich einen Affen an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veranstaltet einen Affenzirkus </w:t>
            </w:r>
          </w:p>
          <w:p w:rsidR="009A156D" w:rsidRPr="00151A10" w:rsidRDefault="009A156D" w:rsidP="00AF1CE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zum Affen gehalten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jemanden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laust der Affe </w:t>
            </w:r>
          </w:p>
          <w:p w:rsidR="009A156D" w:rsidRPr="00151A10" w:rsidRDefault="009A156D">
            <w:pPr>
              <w:tabs>
                <w:tab w:val="left" w:pos="1510"/>
              </w:tabs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Schlangen: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beißt sich die Schlange in den Schwanz!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falsche Schlange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nährt eine Schlange / Natter am Busen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redet mit gespaltener Zunge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steht Schlange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Krokodile:</w:t>
            </w: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weint Krokodilstränen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Begib dich nicht in die Höhle des Löwen.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Das ist Geschmackssache, sagte der Affe, und biss in die Seife.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Immer bleibt der Affe ein Affe werd’ er selbst König oder Pfaffe.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Je höher der Affe steigt, desto mehr Hintern er zeigt.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Klappe zu, Affe tot.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Verkaufe nicht den Schwanz des Affen, ehe du ihn gefangen hast.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Wo sich Elefanten bekämpfen, hat das Gras den Schaden.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</w:tbl>
    <w:p w:rsidR="009A156D" w:rsidRPr="00151A10" w:rsidRDefault="009A156D">
      <w:pPr>
        <w:rPr>
          <w:rFonts w:cs="Arial"/>
          <w:b/>
          <w:bCs/>
          <w:iCs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6F5D10">
            <w:pPr>
              <w:pStyle w:val="Heading4"/>
            </w:pPr>
            <w:bookmarkStart w:id="169" w:name="_Toc295383076"/>
            <w:r w:rsidRPr="00151A10">
              <w:t>Insekten, Schnecken, Würmer, Frösche und Kröten</w:t>
            </w:r>
            <w:bookmarkEnd w:id="169"/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(flotte) Biene 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(flotter) Hüpfer </w:t>
            </w:r>
          </w:p>
          <w:p w:rsidR="009A156D" w:rsidRPr="00151A10" w:rsidRDefault="009A156D">
            <w:pPr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(flotter) Käfer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Bücherwurm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Einsiedler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Eintagsfliege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Floh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Froschkönig 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Heimchen 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Kakerlake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lahme / fette Schnecke 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Motte 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Mücke 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Stubenfliege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Unke 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Wespe 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Wurm </w:t>
            </w:r>
          </w:p>
          <w:p w:rsidR="009A156D" w:rsidRPr="00151A10" w:rsidRDefault="009A156D">
            <w:pPr>
              <w:ind w:right="424"/>
              <w:rPr>
                <w:rFonts w:cs="Arial"/>
                <w:bCs/>
              </w:rPr>
            </w:pPr>
            <w:r w:rsidRPr="00151A10">
              <w:rPr>
                <w:rFonts w:cs="Arial"/>
                <w:bCs/>
              </w:rPr>
              <w:t xml:space="preserve">Würmchen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Zecke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Bienenstock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Flohkiste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Flohzirkus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Wespennest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Wurmloch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Bienenstich </w:t>
            </w:r>
          </w:p>
          <w:p w:rsidR="009A156D" w:rsidRPr="00151A10" w:rsidRDefault="009A156D">
            <w:pPr>
              <w:tabs>
                <w:tab w:val="left" w:pos="1333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Eintagsfliege </w:t>
            </w:r>
          </w:p>
          <w:p w:rsidR="009A156D" w:rsidRPr="00151A10" w:rsidRDefault="009A156D">
            <w:pPr>
              <w:tabs>
                <w:tab w:val="left" w:pos="1333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Fliege </w:t>
            </w:r>
          </w:p>
          <w:p w:rsidR="009A156D" w:rsidRPr="00151A10" w:rsidRDefault="009A156D">
            <w:pPr>
              <w:tabs>
                <w:tab w:val="left" w:pos="1333"/>
              </w:tabs>
              <w:rPr>
                <w:rFonts w:cs="Arial"/>
              </w:rPr>
            </w:pPr>
            <w:r w:rsidRPr="00151A10">
              <w:rPr>
                <w:rFonts w:cs="Arial"/>
              </w:rPr>
              <w:t xml:space="preserve">Kröten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lausige Zeiten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Schneckenhaus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Schneckentempo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Stachel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Unkenrufe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krabbeln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kriechen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kringeln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löchern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quaken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schleimen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sich einschleimen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wurmen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quakig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schleimig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warzig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wurmstichig </w:t>
            </w: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Motten: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Da kriegst du die Motten!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in etwas sind die Motten drin / hineingekommen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gehört in die Mottenkiste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stammt aus der Mottenkiste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kriegt es mit den Motten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umschwirrt etwas wie die Motten das Licht</w:t>
            </w:r>
          </w:p>
          <w:p w:rsidR="009A156D" w:rsidRPr="00151A10" w:rsidRDefault="009A156D">
            <w:pPr>
              <w:ind w:left="294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</w:rPr>
              <w:t>... wird von etwas / jemandem angezogen wie die Motten vom Licht</w:t>
            </w: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 xml:space="preserve">Fliegen und Mücken: 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Die Leute / Menschen sterben / fallen um wie die Fliegen!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und wenn du dich auf den Kopf stellst und mit den Beinen Fliegen fängst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gibt an wie eine Tüte Mücken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flotte Biene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ist matt wie eine Fliege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keiner Fliege ein Bein ausreißen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kann keiner Fliege etwas zu leide tun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aus einer Mücke einen Elefanten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eine Fliege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macht eine Fliege / Mücke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schlägt zwei Fliegen mit einer Klappe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jemanden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ärgert / stört die Fliege / Mücke an der Wand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Flöhe und Läuse: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665B1B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Angenehmes Flohbeißen!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... hört die Flöhe husten / niesen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... kann lieber einen Sack voll Flöhe hüten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... setzt jemandem einen Floh ins Ohr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eine Laus über die Leber gelaufen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ein Floh ins Ohr gesetzt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Bienen, Wespen, Käfer, Grillen, Hummeln und Spinnen:</w:t>
            </w:r>
          </w:p>
          <w:p w:rsidR="009A156D" w:rsidRPr="00151A10" w:rsidRDefault="009A156D" w:rsidP="00665B1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665B1B">
            <w:pPr>
              <w:ind w:left="283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Der / die / das fehlt / du fehlst mir gerade noch in meiner Käfersammlung! 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greift / sticht in ein Wespennest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Grillen im Kopf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Hummeln im Hintern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flotter Käfer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emsig wie eine Biene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lässt jemanden im Stich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löchert jemanden 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macht eine Biene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spinnt ein Netz aus Lügen </w:t>
            </w:r>
          </w:p>
          <w:p w:rsidR="009A156D" w:rsidRPr="00151A10" w:rsidRDefault="009A156D" w:rsidP="00AF1CE8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... wird gelöchert</w:t>
            </w:r>
          </w:p>
          <w:p w:rsidR="009A156D" w:rsidRPr="00151A10" w:rsidRDefault="009A156D">
            <w:pPr>
              <w:ind w:left="294"/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wird im Stich gelassen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Schnecken und Würmer: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Der getretene Wurm krümmt sich!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 w:rsidP="00327440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327440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in </w:t>
            </w: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ist der Wurm drin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 xml:space="preserve">jemand ...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badet den Wurm / die Würmer</w:t>
            </w:r>
          </w:p>
          <w:p w:rsidR="009A156D" w:rsidRPr="00151A10" w:rsidRDefault="009A156D">
            <w:pPr>
              <w:ind w:left="294"/>
              <w:rPr>
                <w:rFonts w:cs="Arial"/>
                <w:bCs/>
                <w:iCs/>
              </w:rPr>
            </w:pPr>
            <w:r w:rsidRPr="00151A10">
              <w:rPr>
                <w:rFonts w:cs="Arial"/>
                <w:bCs/>
                <w:iCs/>
              </w:rPr>
              <w:t xml:space="preserve">... hat einen Ohrwurm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macht jemanden zur Schnecke </w:t>
            </w:r>
          </w:p>
          <w:p w:rsidR="009A156D" w:rsidRPr="00151A10" w:rsidRDefault="009A156D" w:rsidP="00AF1CE8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>... wird zur Schnecke gemacht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zieht sich in sein Schneckenhaus zurück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jemandem ...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man die Würmer einzeln aus der Nase ziehen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 xml:space="preserve">jemanden ... </w:t>
            </w:r>
          </w:p>
          <w:p w:rsidR="009A156D" w:rsidRPr="00151A10" w:rsidRDefault="009A156D">
            <w:pPr>
              <w:ind w:left="294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wurmt etwas 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Frösche und Kröten: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 xml:space="preserve">allen Unkenrufen zum Trotze 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Sei kein Frosch!</w:t>
            </w:r>
          </w:p>
          <w:p w:rsidR="009A156D" w:rsidRPr="00151A10" w:rsidRDefault="009A156D">
            <w:pPr>
              <w:rPr>
                <w:rFonts w:cs="Arial"/>
              </w:rPr>
            </w:pPr>
          </w:p>
          <w:p w:rsidR="009A156D" w:rsidRPr="00151A10" w:rsidRDefault="009A156D">
            <w:pPr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E17FD9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hat einen Frosch im Hals </w:t>
            </w:r>
          </w:p>
          <w:p w:rsidR="009A156D" w:rsidRPr="00151A10" w:rsidRDefault="009A156D" w:rsidP="00E17FD9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ist ein flotter Hüpfer </w:t>
            </w:r>
          </w:p>
          <w:p w:rsidR="009A156D" w:rsidRPr="00151A10" w:rsidRDefault="009A156D" w:rsidP="00E17FD9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muss eine Kröte schlucken </w:t>
            </w:r>
          </w:p>
          <w:p w:rsidR="009A156D" w:rsidRPr="00151A10" w:rsidRDefault="009A156D" w:rsidP="00E17FD9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 xml:space="preserve">... soll kein Frosch sein </w:t>
            </w:r>
          </w:p>
          <w:p w:rsidR="009A156D" w:rsidRPr="00151A10" w:rsidRDefault="009A156D" w:rsidP="00E17FD9">
            <w:pPr>
              <w:ind w:left="283"/>
              <w:rPr>
                <w:rFonts w:cs="Arial"/>
              </w:rPr>
            </w:pPr>
            <w:r w:rsidRPr="00151A10">
              <w:rPr>
                <w:rFonts w:cs="Arial"/>
              </w:rPr>
              <w:t>... stellt klar / weiß / zeigt, wo der Frosch die Locken hat</w:t>
            </w:r>
          </w:p>
          <w:p w:rsidR="009A156D" w:rsidRPr="00151A10" w:rsidRDefault="009A156D" w:rsidP="00E17FD9">
            <w:pPr>
              <w:ind w:left="283"/>
              <w:rPr>
                <w:rFonts w:cs="Arial"/>
              </w:rPr>
            </w:pPr>
            <w:r>
              <w:rPr>
                <w:rFonts w:cs="Arial"/>
              </w:rPr>
              <w:t>...</w:t>
            </w:r>
            <w:r w:rsidRPr="00151A10">
              <w:rPr>
                <w:rFonts w:cs="Arial"/>
              </w:rPr>
              <w:t xml:space="preserve"> tut / verhält sich wie ein geprellter Frosch</w:t>
            </w:r>
          </w:p>
          <w:p w:rsidR="009A156D" w:rsidRPr="00151A10" w:rsidRDefault="009A156D">
            <w:pPr>
              <w:rPr>
                <w:rFonts w:cs="Arial"/>
              </w:rPr>
            </w:pPr>
          </w:p>
        </w:tc>
      </w:tr>
      <w:tr w:rsidR="009A156D" w:rsidRPr="00151A10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Fliegen und Mücken: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frühe Vogel fängt den Wurm.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Fliegen und Freunde kommen im Sommer.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In der Not frisst der Teufel Fliegen.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Mit Geduld und Spucke fängt man eine Mucke.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man das Fenster öffnet, kommen auch Fliegen herein.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Wo ein Adler nicht fort kann, findet eine Fliege noch zehn Wege.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  <w:p w:rsidR="009A156D" w:rsidRPr="00151A10" w:rsidRDefault="009A156D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sonstige: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Auch der Wurm krümmt sich, wenn er getreten wird.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Der Frosch springt immer in den Pfuhl und säß’ er auch auf goldenem Stuhl.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Die Ameise hält das Johanniswürmchen für ein großes Licht.</w:t>
            </w:r>
          </w:p>
          <w:p w:rsidR="009A156D" w:rsidRPr="00151A10" w:rsidRDefault="009A156D">
            <w:pPr>
              <w:rPr>
                <w:rFonts w:cs="Arial"/>
              </w:rPr>
            </w:pPr>
            <w:r w:rsidRPr="00151A10">
              <w:rPr>
                <w:rFonts w:cs="Arial"/>
              </w:rPr>
              <w:t>Man kann einer Laus nicht mehr nehmen als das Leben.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die Laus einmal im Pelze sitzt, so ist sie schwer wieder herauszubringen.</w:t>
            </w:r>
          </w:p>
          <w:p w:rsidR="009A156D" w:rsidRPr="00151A10" w:rsidRDefault="009A156D">
            <w:pPr>
              <w:rPr>
                <w:rFonts w:cs="Arial"/>
                <w:b/>
                <w:bCs/>
                <w:i/>
                <w:iCs/>
              </w:rPr>
            </w:pPr>
            <w:r w:rsidRPr="00151A10">
              <w:rPr>
                <w:rFonts w:cs="Arial"/>
              </w:rPr>
              <w:t>Wer Grillen jagt, wird Grillen fangen.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Wenn die Laus einmal im Pelze sitzt, so ist sie schwer wieder herauszubringen.</w:t>
            </w:r>
          </w:p>
          <w:p w:rsidR="009A156D" w:rsidRPr="00151A10" w:rsidRDefault="009A156D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426"/>
        <w:rPr>
          <w:rFonts w:cs="Arial"/>
        </w:rPr>
      </w:pPr>
    </w:p>
    <w:p w:rsidR="009A156D" w:rsidRPr="00151A10" w:rsidRDefault="009A156D" w:rsidP="006F5D10">
      <w:pPr>
        <w:pStyle w:val="Heading2"/>
      </w:pPr>
      <w:bookmarkStart w:id="170" w:name="_Toc223839700"/>
      <w:r w:rsidRPr="00151A10">
        <w:br w:type="page"/>
      </w:r>
      <w:bookmarkStart w:id="171" w:name="_Toc295383077"/>
      <w:r w:rsidRPr="00151A10">
        <w:t>Weitere Redewendungen und Sprichwörter</w:t>
      </w:r>
      <w:bookmarkEnd w:id="170"/>
      <w:bookmarkEnd w:id="171"/>
    </w:p>
    <w:p w:rsidR="009A156D" w:rsidRPr="00151A10" w:rsidRDefault="009A156D">
      <w:pPr>
        <w:ind w:left="426"/>
        <w:rPr>
          <w:rFonts w:cs="Arial"/>
        </w:rPr>
      </w:pPr>
    </w:p>
    <w:p w:rsidR="009A156D" w:rsidRPr="00151A10" w:rsidRDefault="009A156D" w:rsidP="006F5D10">
      <w:pPr>
        <w:pStyle w:val="Heading3"/>
        <w:rPr>
          <w:bCs/>
        </w:rPr>
      </w:pPr>
      <w:bookmarkStart w:id="172" w:name="_Toc295383078"/>
      <w:r w:rsidRPr="00151A10">
        <w:t>Weitere Sprichwörter:</w:t>
      </w:r>
      <w:bookmarkEnd w:id="172"/>
    </w:p>
    <w:p w:rsidR="009A156D" w:rsidRPr="00151A10" w:rsidRDefault="009A156D">
      <w:pPr>
        <w:ind w:left="540"/>
        <w:rPr>
          <w:rFonts w:cs="Arial"/>
        </w:rPr>
      </w:pP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Ausnahmen bestätigen die Regel.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Begabung verpflichtet.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Bescheidenheit ist eine Zier, doch weiter kommt man ohne ihr.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Aller Anfang ist schwer.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 xml:space="preserve">Wie man in den Wald hineinruft, so schallt es heraus. 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Die Lage ist ernst, aber nicht hoffnungslos.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Gelegenheit macht Diebe / Liebe.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Geschmierte halten sich gern für Gesalbte.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Ist der Ruf erst ruiniert, lebt es sich recht ungeniert.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Wer die Wahl hat, hat die Qual.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Erstens kommt es anders, zweitens als man denkt.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Man muss die Feste feiern, wie sie fallen.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Ordnung ist das halbe Leben!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Nichts ist besser</w:t>
      </w:r>
      <w:r>
        <w:rPr>
          <w:rFonts w:cs="Arial"/>
        </w:rPr>
        <w:t>,</w:t>
      </w:r>
      <w:r w:rsidRPr="00151A10">
        <w:rPr>
          <w:rFonts w:cs="Arial"/>
        </w:rPr>
        <w:t xml:space="preserve"> als gar nichts.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Planung ist die Ablösung des Zufalls durch den Irrtum.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Freiheit bedeutet, sich seine Bürde aussuchen zu können.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Lieber ein eckiges Etwas, als ein rundes Nichts.</w:t>
      </w:r>
    </w:p>
    <w:p w:rsidR="009A156D" w:rsidRPr="00151A10" w:rsidRDefault="009A156D">
      <w:pPr>
        <w:ind w:left="540"/>
        <w:rPr>
          <w:rFonts w:cs="Arial"/>
        </w:rPr>
      </w:pP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eindeutig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etwas spitzt sich zu,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jemand ist auf der sicheren Seite,.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kreuz und quer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der letzte Dreck,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ein notwendiges Übel,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etwas gut vor haben,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 xml:space="preserve">wenn es dick kommt, 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nicht viel Aufhebens machen um etwas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in der Versenkung verschwinden,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es ist im Eimer (Abfall)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er kam vom Hölzchen aufs Stöckchen,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der muss mit dem Klammerbeutel gepudert sein,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jemand ist nicht ohne,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die Qual der Wahl haben,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Ruck Zuck,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etwas türken,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das kommt mir nicht in die Tüte,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>er hat das Zeug dazu,</w:t>
      </w:r>
    </w:p>
    <w:p w:rsidR="009A156D" w:rsidRPr="00151A10" w:rsidRDefault="009A156D">
      <w:pPr>
        <w:ind w:left="540"/>
        <w:rPr>
          <w:rFonts w:cs="Arial"/>
        </w:rPr>
      </w:pPr>
      <w:r w:rsidRPr="00151A10">
        <w:rPr>
          <w:rFonts w:cs="Arial"/>
        </w:rPr>
        <w:t xml:space="preserve">jemandem blauen Dunst vormachen, 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6"/>
      </w:tblGrid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  <w:shd w:val="clear" w:color="auto" w:fill="D9D9D9"/>
          </w:tcPr>
          <w:p w:rsidR="009A156D" w:rsidRPr="00151A10" w:rsidRDefault="009A156D" w:rsidP="009B342B">
            <w:pPr>
              <w:pStyle w:val="Heading4"/>
              <w:rPr>
                <w:rStyle w:val="Strong"/>
                <w:rFonts w:cs="Arial"/>
                <w:b/>
                <w:bCs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Personen: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  <w:r w:rsidRPr="00151A10">
              <w:rPr>
                <w:rFonts w:cs="Arial"/>
              </w:rPr>
              <w:t>r</w:t>
            </w: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Orte:</w:t>
            </w:r>
          </w:p>
          <w:p w:rsidR="009A156D" w:rsidRPr="00151A10" w:rsidRDefault="009A156D" w:rsidP="009B342B">
            <w:pPr>
              <w:ind w:right="179"/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ind w:right="179"/>
              <w:jc w:val="left"/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Gegenständliche und abstrakte Begriffe: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</w:p>
          <w:p w:rsidR="009A156D" w:rsidRPr="00151A10" w:rsidRDefault="009A156D" w:rsidP="009B342B">
            <w:pPr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Handlungen: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Eigenschaften:</w:t>
            </w:r>
          </w:p>
          <w:p w:rsidR="009A156D" w:rsidRPr="00151A10" w:rsidRDefault="009A156D" w:rsidP="009B342B">
            <w:pPr>
              <w:rPr>
                <w:rFonts w:cs="Arial"/>
              </w:rPr>
            </w:pPr>
          </w:p>
          <w:p w:rsidR="009A156D" w:rsidRPr="00151A10" w:rsidRDefault="009A156D" w:rsidP="009B342B">
            <w:pPr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Redewendungen:</w:t>
            </w:r>
          </w:p>
          <w:p w:rsidR="009A156D" w:rsidRPr="00151A10" w:rsidRDefault="009A156D" w:rsidP="009B342B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XXXXXXX:</w:t>
            </w: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YYYYYYY:</w:t>
            </w:r>
          </w:p>
          <w:p w:rsidR="009A156D" w:rsidRPr="00151A10" w:rsidRDefault="009A156D" w:rsidP="009B342B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b/>
                <w:i/>
                <w:iCs/>
                <w:u w:val="single"/>
              </w:rPr>
            </w:pPr>
            <w:r w:rsidRPr="00151A10">
              <w:rPr>
                <w:rFonts w:cs="Arial"/>
                <w:b/>
                <w:i/>
                <w:iCs/>
                <w:u w:val="single"/>
              </w:rPr>
              <w:t>ZZZZZZZ:</w:t>
            </w: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Aussprüche: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etwas ...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9B342B">
            <w:pPr>
              <w:jc w:val="left"/>
              <w:rPr>
                <w:rFonts w:cs="Arial"/>
                <w:i/>
                <w:iCs/>
              </w:rPr>
            </w:pPr>
            <w:r w:rsidRPr="00151A10">
              <w:rPr>
                <w:rFonts w:cs="Arial"/>
                <w:i/>
                <w:iCs/>
              </w:rPr>
              <w:t>jemand ...</w:t>
            </w:r>
          </w:p>
          <w:p w:rsidR="009A156D" w:rsidRPr="00151A10" w:rsidRDefault="009A156D" w:rsidP="009B342B">
            <w:pPr>
              <w:ind w:left="283"/>
              <w:jc w:val="left"/>
              <w:rPr>
                <w:rFonts w:cs="Arial"/>
              </w:rPr>
            </w:pPr>
          </w:p>
          <w:p w:rsidR="009A156D" w:rsidRPr="00151A10" w:rsidRDefault="009A156D" w:rsidP="00C27DFE">
            <w:pPr>
              <w:ind w:left="283"/>
              <w:jc w:val="left"/>
              <w:rPr>
                <w:rFonts w:cs="Arial"/>
              </w:rPr>
            </w:pPr>
          </w:p>
        </w:tc>
      </w:tr>
      <w:tr w:rsidR="009A156D" w:rsidRPr="00151A10" w:rsidTr="009B342B">
        <w:tblPrEx>
          <w:tblCellMar>
            <w:top w:w="0" w:type="dxa"/>
            <w:bottom w:w="0" w:type="dxa"/>
          </w:tblCellMar>
        </w:tblPrEx>
        <w:tc>
          <w:tcPr>
            <w:tcW w:w="8786" w:type="dxa"/>
          </w:tcPr>
          <w:p w:rsidR="009A156D" w:rsidRPr="00151A10" w:rsidRDefault="009A156D" w:rsidP="009B342B">
            <w:pPr>
              <w:jc w:val="left"/>
              <w:rPr>
                <w:rFonts w:cs="Arial"/>
                <w:b/>
                <w:bCs/>
                <w:iCs/>
              </w:rPr>
            </w:pPr>
            <w:r w:rsidRPr="00151A10">
              <w:rPr>
                <w:rFonts w:cs="Arial"/>
                <w:b/>
                <w:bCs/>
                <w:iCs/>
              </w:rPr>
              <w:t>Sprichwörter:</w:t>
            </w:r>
          </w:p>
          <w:p w:rsidR="009A156D" w:rsidRPr="00151A10" w:rsidRDefault="009A156D" w:rsidP="009B342B">
            <w:pPr>
              <w:jc w:val="left"/>
              <w:rPr>
                <w:rFonts w:cs="Arial"/>
              </w:rPr>
            </w:pPr>
          </w:p>
        </w:tc>
      </w:tr>
    </w:tbl>
    <w:p w:rsidR="009A156D" w:rsidRPr="00151A10" w:rsidRDefault="009A156D">
      <w:pPr>
        <w:ind w:left="540"/>
        <w:rPr>
          <w:rFonts w:cs="Arial"/>
        </w:rPr>
      </w:pPr>
    </w:p>
    <w:sectPr w:rsidR="009A156D" w:rsidRPr="00151A10" w:rsidSect="009A156D"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56D" w:rsidRDefault="009A156D">
      <w:r>
        <w:separator/>
      </w:r>
    </w:p>
  </w:endnote>
  <w:endnote w:type="continuationSeparator" w:id="0">
    <w:p w:rsidR="009A156D" w:rsidRDefault="009A1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monBullets">
    <w:altName w:val="DejaVu Sans"/>
    <w:panose1 w:val="00000000000000000000"/>
    <w:charset w:val="02"/>
    <w:family w:val="swiss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56D" w:rsidRDefault="009A156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A156D" w:rsidRDefault="009A156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56D" w:rsidRDefault="009A156D">
      <w:r>
        <w:separator/>
      </w:r>
    </w:p>
  </w:footnote>
  <w:footnote w:type="continuationSeparator" w:id="0">
    <w:p w:rsidR="009A156D" w:rsidRDefault="009A1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3A59"/>
    <w:multiLevelType w:val="hybridMultilevel"/>
    <w:tmpl w:val="F38E4980"/>
    <w:lvl w:ilvl="0" w:tplc="0A165AB6">
      <w:start w:val="1"/>
      <w:numFmt w:val="bullet"/>
      <w:pStyle w:val="Heading5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134FB7"/>
    <w:multiLevelType w:val="multilevel"/>
    <w:tmpl w:val="4086DD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78B5457"/>
    <w:multiLevelType w:val="multilevel"/>
    <w:tmpl w:val="BCA0C98C"/>
    <w:lvl w:ilvl="0">
      <w:start w:val="1"/>
      <w:numFmt w:val="decimal"/>
      <w:suff w:val="nothing"/>
      <w:lvlText w:val="%1."/>
      <w:lvlJc w:val="left"/>
      <w:rPr>
        <w:rFonts w:cs="Times New Roman" w:hint="default"/>
      </w:rPr>
    </w:lvl>
    <w:lvl w:ilvl="1">
      <w:start w:val="1"/>
      <w:numFmt w:val="decimal"/>
      <w:suff w:val="nothing"/>
      <w:lvlText w:val="%1.%2."/>
      <w:lvlJc w:val="left"/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>
    <w:nsid w:val="61584ABE"/>
    <w:multiLevelType w:val="multilevel"/>
    <w:tmpl w:val="A99E881A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4218"/>
    <w:rsid w:val="00003859"/>
    <w:rsid w:val="00007AFC"/>
    <w:rsid w:val="000110D1"/>
    <w:rsid w:val="00013A52"/>
    <w:rsid w:val="00014914"/>
    <w:rsid w:val="0001666B"/>
    <w:rsid w:val="00021BA2"/>
    <w:rsid w:val="00022B36"/>
    <w:rsid w:val="0002452A"/>
    <w:rsid w:val="000257B3"/>
    <w:rsid w:val="00025E20"/>
    <w:rsid w:val="0003036C"/>
    <w:rsid w:val="00031880"/>
    <w:rsid w:val="0003294F"/>
    <w:rsid w:val="0003392E"/>
    <w:rsid w:val="00033EEA"/>
    <w:rsid w:val="0003406F"/>
    <w:rsid w:val="00035F14"/>
    <w:rsid w:val="00036901"/>
    <w:rsid w:val="000413ED"/>
    <w:rsid w:val="00041A1F"/>
    <w:rsid w:val="00054A58"/>
    <w:rsid w:val="00055C63"/>
    <w:rsid w:val="0005651E"/>
    <w:rsid w:val="000620E1"/>
    <w:rsid w:val="00062CA4"/>
    <w:rsid w:val="000634CE"/>
    <w:rsid w:val="00064B32"/>
    <w:rsid w:val="000716BB"/>
    <w:rsid w:val="00071C49"/>
    <w:rsid w:val="0007258A"/>
    <w:rsid w:val="000734B1"/>
    <w:rsid w:val="0007731A"/>
    <w:rsid w:val="000816A5"/>
    <w:rsid w:val="00087880"/>
    <w:rsid w:val="00090DEE"/>
    <w:rsid w:val="00091B82"/>
    <w:rsid w:val="00093286"/>
    <w:rsid w:val="000956AE"/>
    <w:rsid w:val="000A21D1"/>
    <w:rsid w:val="000A482F"/>
    <w:rsid w:val="000A68C5"/>
    <w:rsid w:val="000A6B2F"/>
    <w:rsid w:val="000B1911"/>
    <w:rsid w:val="000B41BE"/>
    <w:rsid w:val="000B69ED"/>
    <w:rsid w:val="000B6B97"/>
    <w:rsid w:val="000B70FE"/>
    <w:rsid w:val="000C214E"/>
    <w:rsid w:val="000C50D0"/>
    <w:rsid w:val="000C557C"/>
    <w:rsid w:val="000C78C5"/>
    <w:rsid w:val="000C7AF9"/>
    <w:rsid w:val="000D093B"/>
    <w:rsid w:val="000D1A05"/>
    <w:rsid w:val="000D28F0"/>
    <w:rsid w:val="000D7991"/>
    <w:rsid w:val="000E028F"/>
    <w:rsid w:val="000E2570"/>
    <w:rsid w:val="000E5474"/>
    <w:rsid w:val="000E6959"/>
    <w:rsid w:val="000F42DA"/>
    <w:rsid w:val="001002EE"/>
    <w:rsid w:val="00105848"/>
    <w:rsid w:val="00107361"/>
    <w:rsid w:val="00112899"/>
    <w:rsid w:val="0011308A"/>
    <w:rsid w:val="001143AF"/>
    <w:rsid w:val="00114792"/>
    <w:rsid w:val="001152B5"/>
    <w:rsid w:val="00116C5C"/>
    <w:rsid w:val="00117A81"/>
    <w:rsid w:val="001227DD"/>
    <w:rsid w:val="00122B89"/>
    <w:rsid w:val="00124654"/>
    <w:rsid w:val="0012552D"/>
    <w:rsid w:val="0012579B"/>
    <w:rsid w:val="0012605B"/>
    <w:rsid w:val="001263F0"/>
    <w:rsid w:val="001314CE"/>
    <w:rsid w:val="0013194C"/>
    <w:rsid w:val="00131E1F"/>
    <w:rsid w:val="001338AB"/>
    <w:rsid w:val="00134477"/>
    <w:rsid w:val="001371CE"/>
    <w:rsid w:val="00142CD3"/>
    <w:rsid w:val="00142F38"/>
    <w:rsid w:val="00144073"/>
    <w:rsid w:val="00150911"/>
    <w:rsid w:val="0015165D"/>
    <w:rsid w:val="00151A10"/>
    <w:rsid w:val="00152609"/>
    <w:rsid w:val="00152AC5"/>
    <w:rsid w:val="00153379"/>
    <w:rsid w:val="001533CF"/>
    <w:rsid w:val="001542DC"/>
    <w:rsid w:val="001544D0"/>
    <w:rsid w:val="00155930"/>
    <w:rsid w:val="00157296"/>
    <w:rsid w:val="00161A9B"/>
    <w:rsid w:val="001642CB"/>
    <w:rsid w:val="001675E9"/>
    <w:rsid w:val="00170110"/>
    <w:rsid w:val="00172D85"/>
    <w:rsid w:val="00173B7E"/>
    <w:rsid w:val="00173E62"/>
    <w:rsid w:val="00174501"/>
    <w:rsid w:val="001751A5"/>
    <w:rsid w:val="00177068"/>
    <w:rsid w:val="001800E1"/>
    <w:rsid w:val="00180B47"/>
    <w:rsid w:val="001812DC"/>
    <w:rsid w:val="001815BF"/>
    <w:rsid w:val="00191033"/>
    <w:rsid w:val="00194128"/>
    <w:rsid w:val="001942BA"/>
    <w:rsid w:val="0019625A"/>
    <w:rsid w:val="001A01FC"/>
    <w:rsid w:val="001B019B"/>
    <w:rsid w:val="001B0C9A"/>
    <w:rsid w:val="001B0CA4"/>
    <w:rsid w:val="001B1574"/>
    <w:rsid w:val="001B348A"/>
    <w:rsid w:val="001B44F7"/>
    <w:rsid w:val="001B454B"/>
    <w:rsid w:val="001B6FA6"/>
    <w:rsid w:val="001C0BCF"/>
    <w:rsid w:val="001C3516"/>
    <w:rsid w:val="001C3E13"/>
    <w:rsid w:val="001C72A8"/>
    <w:rsid w:val="001D028F"/>
    <w:rsid w:val="001D08A9"/>
    <w:rsid w:val="001D5081"/>
    <w:rsid w:val="001D50C4"/>
    <w:rsid w:val="001E7B85"/>
    <w:rsid w:val="001E7DEC"/>
    <w:rsid w:val="001F11A6"/>
    <w:rsid w:val="001F1886"/>
    <w:rsid w:val="001F3312"/>
    <w:rsid w:val="001F51E4"/>
    <w:rsid w:val="001F531D"/>
    <w:rsid w:val="00206FBB"/>
    <w:rsid w:val="00210BEC"/>
    <w:rsid w:val="00217EE3"/>
    <w:rsid w:val="002203C4"/>
    <w:rsid w:val="002210ED"/>
    <w:rsid w:val="002235E0"/>
    <w:rsid w:val="00225EE1"/>
    <w:rsid w:val="00226D84"/>
    <w:rsid w:val="00226E9B"/>
    <w:rsid w:val="00231D96"/>
    <w:rsid w:val="00233556"/>
    <w:rsid w:val="00234DFC"/>
    <w:rsid w:val="002353D3"/>
    <w:rsid w:val="0024145B"/>
    <w:rsid w:val="002416D3"/>
    <w:rsid w:val="00247215"/>
    <w:rsid w:val="002501F4"/>
    <w:rsid w:val="0025042B"/>
    <w:rsid w:val="00250A8F"/>
    <w:rsid w:val="00254091"/>
    <w:rsid w:val="00254394"/>
    <w:rsid w:val="00256A64"/>
    <w:rsid w:val="00257203"/>
    <w:rsid w:val="00262580"/>
    <w:rsid w:val="0026475C"/>
    <w:rsid w:val="00270CA3"/>
    <w:rsid w:val="00270E43"/>
    <w:rsid w:val="00271A98"/>
    <w:rsid w:val="00271F7D"/>
    <w:rsid w:val="00272385"/>
    <w:rsid w:val="00273BA1"/>
    <w:rsid w:val="00274E18"/>
    <w:rsid w:val="00284F83"/>
    <w:rsid w:val="00285899"/>
    <w:rsid w:val="00287AE1"/>
    <w:rsid w:val="00296584"/>
    <w:rsid w:val="00297B2C"/>
    <w:rsid w:val="002A0E5A"/>
    <w:rsid w:val="002A19CB"/>
    <w:rsid w:val="002A1A26"/>
    <w:rsid w:val="002A2408"/>
    <w:rsid w:val="002A2EAD"/>
    <w:rsid w:val="002A3174"/>
    <w:rsid w:val="002A6603"/>
    <w:rsid w:val="002B4C5B"/>
    <w:rsid w:val="002C11C3"/>
    <w:rsid w:val="002C3710"/>
    <w:rsid w:val="002D5A06"/>
    <w:rsid w:val="002D73FF"/>
    <w:rsid w:val="002E07D0"/>
    <w:rsid w:val="002E1F4F"/>
    <w:rsid w:val="002E2B1F"/>
    <w:rsid w:val="002E3369"/>
    <w:rsid w:val="002E3D5C"/>
    <w:rsid w:val="002E5CA6"/>
    <w:rsid w:val="002E5D9A"/>
    <w:rsid w:val="002E5F43"/>
    <w:rsid w:val="002E7541"/>
    <w:rsid w:val="002F05A4"/>
    <w:rsid w:val="002F14A7"/>
    <w:rsid w:val="002F1C1D"/>
    <w:rsid w:val="002F2714"/>
    <w:rsid w:val="002F57AA"/>
    <w:rsid w:val="002F5955"/>
    <w:rsid w:val="002F7598"/>
    <w:rsid w:val="0030022F"/>
    <w:rsid w:val="0030073F"/>
    <w:rsid w:val="00300C77"/>
    <w:rsid w:val="00301A8F"/>
    <w:rsid w:val="00302925"/>
    <w:rsid w:val="0031347A"/>
    <w:rsid w:val="003202ED"/>
    <w:rsid w:val="003209BC"/>
    <w:rsid w:val="003239EF"/>
    <w:rsid w:val="0032401C"/>
    <w:rsid w:val="00324CF2"/>
    <w:rsid w:val="003256BD"/>
    <w:rsid w:val="003257A6"/>
    <w:rsid w:val="00327440"/>
    <w:rsid w:val="00327F03"/>
    <w:rsid w:val="00330535"/>
    <w:rsid w:val="0033586B"/>
    <w:rsid w:val="00335C83"/>
    <w:rsid w:val="00336756"/>
    <w:rsid w:val="003426BC"/>
    <w:rsid w:val="003429E1"/>
    <w:rsid w:val="00344591"/>
    <w:rsid w:val="00345014"/>
    <w:rsid w:val="00345F5D"/>
    <w:rsid w:val="003513F4"/>
    <w:rsid w:val="003532E0"/>
    <w:rsid w:val="00353383"/>
    <w:rsid w:val="00353DF3"/>
    <w:rsid w:val="003551D9"/>
    <w:rsid w:val="003574E2"/>
    <w:rsid w:val="0036128A"/>
    <w:rsid w:val="00361E57"/>
    <w:rsid w:val="00365BF9"/>
    <w:rsid w:val="00366871"/>
    <w:rsid w:val="00373372"/>
    <w:rsid w:val="00373560"/>
    <w:rsid w:val="00374339"/>
    <w:rsid w:val="00377449"/>
    <w:rsid w:val="00386006"/>
    <w:rsid w:val="0039036D"/>
    <w:rsid w:val="003A6B0D"/>
    <w:rsid w:val="003A7BCE"/>
    <w:rsid w:val="003B0FE9"/>
    <w:rsid w:val="003B4C42"/>
    <w:rsid w:val="003B51D1"/>
    <w:rsid w:val="003B7E4E"/>
    <w:rsid w:val="003C0F77"/>
    <w:rsid w:val="003C146A"/>
    <w:rsid w:val="003C64D4"/>
    <w:rsid w:val="003D1CB4"/>
    <w:rsid w:val="003D2468"/>
    <w:rsid w:val="003D2D33"/>
    <w:rsid w:val="003D3943"/>
    <w:rsid w:val="003D4BEB"/>
    <w:rsid w:val="003D5BCA"/>
    <w:rsid w:val="003D5F56"/>
    <w:rsid w:val="003D6E52"/>
    <w:rsid w:val="003D7E4F"/>
    <w:rsid w:val="003E2985"/>
    <w:rsid w:val="003E3E40"/>
    <w:rsid w:val="003E67BB"/>
    <w:rsid w:val="003F62C6"/>
    <w:rsid w:val="00401636"/>
    <w:rsid w:val="00401CBE"/>
    <w:rsid w:val="0040434C"/>
    <w:rsid w:val="00410E85"/>
    <w:rsid w:val="00412F47"/>
    <w:rsid w:val="00413C08"/>
    <w:rsid w:val="00413D42"/>
    <w:rsid w:val="004148BF"/>
    <w:rsid w:val="004155C9"/>
    <w:rsid w:val="00422A9B"/>
    <w:rsid w:val="00427505"/>
    <w:rsid w:val="00431A4F"/>
    <w:rsid w:val="00432FB2"/>
    <w:rsid w:val="004338FF"/>
    <w:rsid w:val="00434843"/>
    <w:rsid w:val="00440A75"/>
    <w:rsid w:val="00440F9E"/>
    <w:rsid w:val="0044140E"/>
    <w:rsid w:val="00442C28"/>
    <w:rsid w:val="00444CE3"/>
    <w:rsid w:val="00447259"/>
    <w:rsid w:val="00450FAC"/>
    <w:rsid w:val="00454D9D"/>
    <w:rsid w:val="004573BD"/>
    <w:rsid w:val="00457608"/>
    <w:rsid w:val="004626F6"/>
    <w:rsid w:val="00462AAF"/>
    <w:rsid w:val="00464A48"/>
    <w:rsid w:val="00466C7A"/>
    <w:rsid w:val="00472F02"/>
    <w:rsid w:val="004739A9"/>
    <w:rsid w:val="00474C28"/>
    <w:rsid w:val="004839FD"/>
    <w:rsid w:val="00485AFE"/>
    <w:rsid w:val="004953AC"/>
    <w:rsid w:val="0049565A"/>
    <w:rsid w:val="00495F3A"/>
    <w:rsid w:val="00496BB5"/>
    <w:rsid w:val="004973E4"/>
    <w:rsid w:val="004A1076"/>
    <w:rsid w:val="004A322E"/>
    <w:rsid w:val="004A3996"/>
    <w:rsid w:val="004A39AF"/>
    <w:rsid w:val="004A44FF"/>
    <w:rsid w:val="004A4E0F"/>
    <w:rsid w:val="004A5053"/>
    <w:rsid w:val="004A5537"/>
    <w:rsid w:val="004A6B7C"/>
    <w:rsid w:val="004A744F"/>
    <w:rsid w:val="004A78FE"/>
    <w:rsid w:val="004B39F1"/>
    <w:rsid w:val="004B5B4F"/>
    <w:rsid w:val="004B5D6A"/>
    <w:rsid w:val="004B6C62"/>
    <w:rsid w:val="004C07E3"/>
    <w:rsid w:val="004C5DEF"/>
    <w:rsid w:val="004C74E3"/>
    <w:rsid w:val="004D04AA"/>
    <w:rsid w:val="004D1412"/>
    <w:rsid w:val="004D197F"/>
    <w:rsid w:val="004D4DFA"/>
    <w:rsid w:val="004D6A66"/>
    <w:rsid w:val="004D70AE"/>
    <w:rsid w:val="004D7341"/>
    <w:rsid w:val="004F0C1D"/>
    <w:rsid w:val="004F184F"/>
    <w:rsid w:val="004F3B2A"/>
    <w:rsid w:val="004F6721"/>
    <w:rsid w:val="00500371"/>
    <w:rsid w:val="0050132A"/>
    <w:rsid w:val="00506450"/>
    <w:rsid w:val="00506633"/>
    <w:rsid w:val="005075D9"/>
    <w:rsid w:val="0051683F"/>
    <w:rsid w:val="00517FEE"/>
    <w:rsid w:val="00520275"/>
    <w:rsid w:val="005219A7"/>
    <w:rsid w:val="00521CA5"/>
    <w:rsid w:val="00530357"/>
    <w:rsid w:val="005356F2"/>
    <w:rsid w:val="00544F52"/>
    <w:rsid w:val="005512C4"/>
    <w:rsid w:val="00551B95"/>
    <w:rsid w:val="00553B68"/>
    <w:rsid w:val="00556E02"/>
    <w:rsid w:val="00560B6E"/>
    <w:rsid w:val="00566348"/>
    <w:rsid w:val="0056697D"/>
    <w:rsid w:val="00567466"/>
    <w:rsid w:val="005678D0"/>
    <w:rsid w:val="00571AD2"/>
    <w:rsid w:val="005720E2"/>
    <w:rsid w:val="00573B7A"/>
    <w:rsid w:val="00575AC7"/>
    <w:rsid w:val="00576514"/>
    <w:rsid w:val="00576C19"/>
    <w:rsid w:val="00576FEB"/>
    <w:rsid w:val="00580CC8"/>
    <w:rsid w:val="005835FF"/>
    <w:rsid w:val="00584C3C"/>
    <w:rsid w:val="00585BB5"/>
    <w:rsid w:val="00590292"/>
    <w:rsid w:val="005902DC"/>
    <w:rsid w:val="0059318A"/>
    <w:rsid w:val="0059584F"/>
    <w:rsid w:val="005964E7"/>
    <w:rsid w:val="00597EF4"/>
    <w:rsid w:val="005A08D9"/>
    <w:rsid w:val="005A7703"/>
    <w:rsid w:val="005A7BAA"/>
    <w:rsid w:val="005B1DC8"/>
    <w:rsid w:val="005B5965"/>
    <w:rsid w:val="005C0708"/>
    <w:rsid w:val="005C0D00"/>
    <w:rsid w:val="005C1D4D"/>
    <w:rsid w:val="005C2EC8"/>
    <w:rsid w:val="005C7BAE"/>
    <w:rsid w:val="005D1A5E"/>
    <w:rsid w:val="005D3708"/>
    <w:rsid w:val="005D4C01"/>
    <w:rsid w:val="005D505C"/>
    <w:rsid w:val="005D50AF"/>
    <w:rsid w:val="005D513D"/>
    <w:rsid w:val="005D7518"/>
    <w:rsid w:val="005E013D"/>
    <w:rsid w:val="005E0232"/>
    <w:rsid w:val="005E122F"/>
    <w:rsid w:val="005E226C"/>
    <w:rsid w:val="005E3227"/>
    <w:rsid w:val="005F3398"/>
    <w:rsid w:val="005F44F2"/>
    <w:rsid w:val="005F5F36"/>
    <w:rsid w:val="006027A8"/>
    <w:rsid w:val="00602B38"/>
    <w:rsid w:val="00604AD3"/>
    <w:rsid w:val="00604C4E"/>
    <w:rsid w:val="00605C70"/>
    <w:rsid w:val="00607D7F"/>
    <w:rsid w:val="00612643"/>
    <w:rsid w:val="006131F2"/>
    <w:rsid w:val="0061524E"/>
    <w:rsid w:val="00615C55"/>
    <w:rsid w:val="006170F3"/>
    <w:rsid w:val="00617EEE"/>
    <w:rsid w:val="00620428"/>
    <w:rsid w:val="00624C56"/>
    <w:rsid w:val="00625835"/>
    <w:rsid w:val="0063021D"/>
    <w:rsid w:val="00630C2C"/>
    <w:rsid w:val="0063327B"/>
    <w:rsid w:val="006348B2"/>
    <w:rsid w:val="00636640"/>
    <w:rsid w:val="00640F31"/>
    <w:rsid w:val="006434FA"/>
    <w:rsid w:val="00644518"/>
    <w:rsid w:val="006456F3"/>
    <w:rsid w:val="00650057"/>
    <w:rsid w:val="00651369"/>
    <w:rsid w:val="00657056"/>
    <w:rsid w:val="006571BA"/>
    <w:rsid w:val="00660B99"/>
    <w:rsid w:val="00665B1B"/>
    <w:rsid w:val="00666A17"/>
    <w:rsid w:val="006718F1"/>
    <w:rsid w:val="00673149"/>
    <w:rsid w:val="00673945"/>
    <w:rsid w:val="00675668"/>
    <w:rsid w:val="006768E8"/>
    <w:rsid w:val="00677508"/>
    <w:rsid w:val="006777E4"/>
    <w:rsid w:val="00680650"/>
    <w:rsid w:val="00683E46"/>
    <w:rsid w:val="00684188"/>
    <w:rsid w:val="00684465"/>
    <w:rsid w:val="0069073E"/>
    <w:rsid w:val="006912EC"/>
    <w:rsid w:val="0069220A"/>
    <w:rsid w:val="00693FC8"/>
    <w:rsid w:val="00695CF5"/>
    <w:rsid w:val="006A266B"/>
    <w:rsid w:val="006A29AD"/>
    <w:rsid w:val="006A3267"/>
    <w:rsid w:val="006A45C7"/>
    <w:rsid w:val="006A64DA"/>
    <w:rsid w:val="006A77C2"/>
    <w:rsid w:val="006B06B6"/>
    <w:rsid w:val="006B233C"/>
    <w:rsid w:val="006B35D2"/>
    <w:rsid w:val="006B51FE"/>
    <w:rsid w:val="006B54C9"/>
    <w:rsid w:val="006B6B7B"/>
    <w:rsid w:val="006B7999"/>
    <w:rsid w:val="006C571B"/>
    <w:rsid w:val="006D0690"/>
    <w:rsid w:val="006D31A9"/>
    <w:rsid w:val="006E5CA4"/>
    <w:rsid w:val="006E6AF5"/>
    <w:rsid w:val="006E772D"/>
    <w:rsid w:val="006E7E6D"/>
    <w:rsid w:val="006F0A0A"/>
    <w:rsid w:val="006F16D2"/>
    <w:rsid w:val="006F23AD"/>
    <w:rsid w:val="006F4501"/>
    <w:rsid w:val="006F5D10"/>
    <w:rsid w:val="00701DC2"/>
    <w:rsid w:val="00704291"/>
    <w:rsid w:val="00707A5E"/>
    <w:rsid w:val="007128A8"/>
    <w:rsid w:val="00712CF7"/>
    <w:rsid w:val="007135AF"/>
    <w:rsid w:val="00715E84"/>
    <w:rsid w:val="00716502"/>
    <w:rsid w:val="0071713A"/>
    <w:rsid w:val="0072620B"/>
    <w:rsid w:val="00727A5D"/>
    <w:rsid w:val="00731C10"/>
    <w:rsid w:val="00737A82"/>
    <w:rsid w:val="00740180"/>
    <w:rsid w:val="00740FE5"/>
    <w:rsid w:val="00741E83"/>
    <w:rsid w:val="007420BE"/>
    <w:rsid w:val="00743EAE"/>
    <w:rsid w:val="00743F91"/>
    <w:rsid w:val="00745BE9"/>
    <w:rsid w:val="0075034E"/>
    <w:rsid w:val="00752157"/>
    <w:rsid w:val="00757D9F"/>
    <w:rsid w:val="0076162C"/>
    <w:rsid w:val="00761D25"/>
    <w:rsid w:val="00765518"/>
    <w:rsid w:val="00767AA3"/>
    <w:rsid w:val="0077100B"/>
    <w:rsid w:val="00773884"/>
    <w:rsid w:val="00773E65"/>
    <w:rsid w:val="00774014"/>
    <w:rsid w:val="00774DF0"/>
    <w:rsid w:val="00777596"/>
    <w:rsid w:val="00780823"/>
    <w:rsid w:val="0078118A"/>
    <w:rsid w:val="00781566"/>
    <w:rsid w:val="00781713"/>
    <w:rsid w:val="007848F4"/>
    <w:rsid w:val="00793AA5"/>
    <w:rsid w:val="00795999"/>
    <w:rsid w:val="007A3320"/>
    <w:rsid w:val="007A511F"/>
    <w:rsid w:val="007B09E9"/>
    <w:rsid w:val="007B75D4"/>
    <w:rsid w:val="007B7DAC"/>
    <w:rsid w:val="007C05FE"/>
    <w:rsid w:val="007C2CD9"/>
    <w:rsid w:val="007C4337"/>
    <w:rsid w:val="007C4B92"/>
    <w:rsid w:val="007C61D7"/>
    <w:rsid w:val="007D1317"/>
    <w:rsid w:val="007D2BCF"/>
    <w:rsid w:val="007D52EB"/>
    <w:rsid w:val="007E1B9D"/>
    <w:rsid w:val="007E1FD4"/>
    <w:rsid w:val="007E5031"/>
    <w:rsid w:val="007E512A"/>
    <w:rsid w:val="007E79AC"/>
    <w:rsid w:val="007E7C36"/>
    <w:rsid w:val="007F2B6B"/>
    <w:rsid w:val="007F3B75"/>
    <w:rsid w:val="007F4AC6"/>
    <w:rsid w:val="007F586E"/>
    <w:rsid w:val="007F5D06"/>
    <w:rsid w:val="00802BCE"/>
    <w:rsid w:val="00802BD2"/>
    <w:rsid w:val="00805805"/>
    <w:rsid w:val="00814F90"/>
    <w:rsid w:val="00815DE8"/>
    <w:rsid w:val="00815FF0"/>
    <w:rsid w:val="0081661B"/>
    <w:rsid w:val="00816940"/>
    <w:rsid w:val="008171FD"/>
    <w:rsid w:val="00817C6F"/>
    <w:rsid w:val="00821483"/>
    <w:rsid w:val="00822C09"/>
    <w:rsid w:val="008300F3"/>
    <w:rsid w:val="0083017F"/>
    <w:rsid w:val="00830188"/>
    <w:rsid w:val="00833D6A"/>
    <w:rsid w:val="0083431F"/>
    <w:rsid w:val="00835F07"/>
    <w:rsid w:val="008374A6"/>
    <w:rsid w:val="00837FE7"/>
    <w:rsid w:val="008434FE"/>
    <w:rsid w:val="00847628"/>
    <w:rsid w:val="00855E85"/>
    <w:rsid w:val="00855FF1"/>
    <w:rsid w:val="00857BF9"/>
    <w:rsid w:val="00860AA4"/>
    <w:rsid w:val="00861949"/>
    <w:rsid w:val="008629D2"/>
    <w:rsid w:val="00862F6B"/>
    <w:rsid w:val="0086659E"/>
    <w:rsid w:val="008675B3"/>
    <w:rsid w:val="008753A2"/>
    <w:rsid w:val="00876EE7"/>
    <w:rsid w:val="008827A3"/>
    <w:rsid w:val="00883165"/>
    <w:rsid w:val="008835D3"/>
    <w:rsid w:val="00887C34"/>
    <w:rsid w:val="00890D82"/>
    <w:rsid w:val="0089239E"/>
    <w:rsid w:val="008926BC"/>
    <w:rsid w:val="00893781"/>
    <w:rsid w:val="00896244"/>
    <w:rsid w:val="00896985"/>
    <w:rsid w:val="00896D1F"/>
    <w:rsid w:val="00897F5B"/>
    <w:rsid w:val="008A2BBA"/>
    <w:rsid w:val="008A3884"/>
    <w:rsid w:val="008A4C77"/>
    <w:rsid w:val="008A629D"/>
    <w:rsid w:val="008B0AF9"/>
    <w:rsid w:val="008B1FAF"/>
    <w:rsid w:val="008B430D"/>
    <w:rsid w:val="008B47AC"/>
    <w:rsid w:val="008B49C9"/>
    <w:rsid w:val="008B52F6"/>
    <w:rsid w:val="008B6690"/>
    <w:rsid w:val="008B78A4"/>
    <w:rsid w:val="008B7DC5"/>
    <w:rsid w:val="008C1117"/>
    <w:rsid w:val="008C11BF"/>
    <w:rsid w:val="008C564C"/>
    <w:rsid w:val="008C5DBE"/>
    <w:rsid w:val="008D0CD7"/>
    <w:rsid w:val="008D260C"/>
    <w:rsid w:val="008D4DCF"/>
    <w:rsid w:val="008E047E"/>
    <w:rsid w:val="008E3A2F"/>
    <w:rsid w:val="008E52C0"/>
    <w:rsid w:val="008E54E0"/>
    <w:rsid w:val="008E5511"/>
    <w:rsid w:val="008E6764"/>
    <w:rsid w:val="008E7DB8"/>
    <w:rsid w:val="008F26CB"/>
    <w:rsid w:val="008F440E"/>
    <w:rsid w:val="008F6290"/>
    <w:rsid w:val="008F6675"/>
    <w:rsid w:val="008F7A2E"/>
    <w:rsid w:val="009019D3"/>
    <w:rsid w:val="009057D0"/>
    <w:rsid w:val="0091127A"/>
    <w:rsid w:val="00912583"/>
    <w:rsid w:val="009152F9"/>
    <w:rsid w:val="009165F4"/>
    <w:rsid w:val="00917A80"/>
    <w:rsid w:val="009213D1"/>
    <w:rsid w:val="0092242B"/>
    <w:rsid w:val="009243CF"/>
    <w:rsid w:val="00924F61"/>
    <w:rsid w:val="009256BB"/>
    <w:rsid w:val="00925CAC"/>
    <w:rsid w:val="00926A62"/>
    <w:rsid w:val="00931F6D"/>
    <w:rsid w:val="009327BB"/>
    <w:rsid w:val="009370A9"/>
    <w:rsid w:val="00937F26"/>
    <w:rsid w:val="00940243"/>
    <w:rsid w:val="00944579"/>
    <w:rsid w:val="00950038"/>
    <w:rsid w:val="00950532"/>
    <w:rsid w:val="00952EAF"/>
    <w:rsid w:val="00957B28"/>
    <w:rsid w:val="00962880"/>
    <w:rsid w:val="00966FB7"/>
    <w:rsid w:val="0096759E"/>
    <w:rsid w:val="0097047B"/>
    <w:rsid w:val="00970924"/>
    <w:rsid w:val="00970D6A"/>
    <w:rsid w:val="00973282"/>
    <w:rsid w:val="00976FD5"/>
    <w:rsid w:val="00982284"/>
    <w:rsid w:val="00983B89"/>
    <w:rsid w:val="0098525F"/>
    <w:rsid w:val="00985B04"/>
    <w:rsid w:val="009863A8"/>
    <w:rsid w:val="00987B79"/>
    <w:rsid w:val="00994212"/>
    <w:rsid w:val="009954EA"/>
    <w:rsid w:val="009965BF"/>
    <w:rsid w:val="009A156D"/>
    <w:rsid w:val="009A1D10"/>
    <w:rsid w:val="009A2CEC"/>
    <w:rsid w:val="009A4688"/>
    <w:rsid w:val="009A4EB5"/>
    <w:rsid w:val="009A51B9"/>
    <w:rsid w:val="009A57FD"/>
    <w:rsid w:val="009A5D12"/>
    <w:rsid w:val="009A7CAE"/>
    <w:rsid w:val="009B0374"/>
    <w:rsid w:val="009B2209"/>
    <w:rsid w:val="009B342B"/>
    <w:rsid w:val="009B3D23"/>
    <w:rsid w:val="009C0F4B"/>
    <w:rsid w:val="009C1907"/>
    <w:rsid w:val="009C3C15"/>
    <w:rsid w:val="009C4F5C"/>
    <w:rsid w:val="009C56B9"/>
    <w:rsid w:val="009C6663"/>
    <w:rsid w:val="009C685E"/>
    <w:rsid w:val="009D12A1"/>
    <w:rsid w:val="009D7678"/>
    <w:rsid w:val="009E0998"/>
    <w:rsid w:val="009E0BCC"/>
    <w:rsid w:val="009E2F44"/>
    <w:rsid w:val="009E3515"/>
    <w:rsid w:val="009E453B"/>
    <w:rsid w:val="009E6BFB"/>
    <w:rsid w:val="009F1926"/>
    <w:rsid w:val="009F258F"/>
    <w:rsid w:val="00A0081F"/>
    <w:rsid w:val="00A01992"/>
    <w:rsid w:val="00A02942"/>
    <w:rsid w:val="00A063B2"/>
    <w:rsid w:val="00A066C1"/>
    <w:rsid w:val="00A07024"/>
    <w:rsid w:val="00A14D3B"/>
    <w:rsid w:val="00A167CC"/>
    <w:rsid w:val="00A17071"/>
    <w:rsid w:val="00A2121B"/>
    <w:rsid w:val="00A21281"/>
    <w:rsid w:val="00A21393"/>
    <w:rsid w:val="00A2707F"/>
    <w:rsid w:val="00A2779D"/>
    <w:rsid w:val="00A27B96"/>
    <w:rsid w:val="00A34360"/>
    <w:rsid w:val="00A359A3"/>
    <w:rsid w:val="00A366F0"/>
    <w:rsid w:val="00A370C3"/>
    <w:rsid w:val="00A40D1C"/>
    <w:rsid w:val="00A41701"/>
    <w:rsid w:val="00A420AE"/>
    <w:rsid w:val="00A436BB"/>
    <w:rsid w:val="00A4454A"/>
    <w:rsid w:val="00A47BE6"/>
    <w:rsid w:val="00A531C9"/>
    <w:rsid w:val="00A534F0"/>
    <w:rsid w:val="00A535F3"/>
    <w:rsid w:val="00A57535"/>
    <w:rsid w:val="00A608B4"/>
    <w:rsid w:val="00A63965"/>
    <w:rsid w:val="00A64D34"/>
    <w:rsid w:val="00A64E65"/>
    <w:rsid w:val="00A654F3"/>
    <w:rsid w:val="00A65FF7"/>
    <w:rsid w:val="00A665B1"/>
    <w:rsid w:val="00A7225D"/>
    <w:rsid w:val="00A73333"/>
    <w:rsid w:val="00A74715"/>
    <w:rsid w:val="00A76525"/>
    <w:rsid w:val="00A76E57"/>
    <w:rsid w:val="00A8273A"/>
    <w:rsid w:val="00A82A8E"/>
    <w:rsid w:val="00A86B1B"/>
    <w:rsid w:val="00A90F4A"/>
    <w:rsid w:val="00A930AF"/>
    <w:rsid w:val="00AA0CB1"/>
    <w:rsid w:val="00AA2082"/>
    <w:rsid w:val="00AA7006"/>
    <w:rsid w:val="00AA7CB3"/>
    <w:rsid w:val="00AA7E55"/>
    <w:rsid w:val="00AB1BCB"/>
    <w:rsid w:val="00AC0519"/>
    <w:rsid w:val="00AC0737"/>
    <w:rsid w:val="00AC088A"/>
    <w:rsid w:val="00AC1D22"/>
    <w:rsid w:val="00AC2495"/>
    <w:rsid w:val="00AC6BE7"/>
    <w:rsid w:val="00AC6F42"/>
    <w:rsid w:val="00AD248D"/>
    <w:rsid w:val="00AD25F5"/>
    <w:rsid w:val="00AD33AB"/>
    <w:rsid w:val="00AD5FEF"/>
    <w:rsid w:val="00AD6C3C"/>
    <w:rsid w:val="00AD7C0D"/>
    <w:rsid w:val="00AE0FA0"/>
    <w:rsid w:val="00AE1ED0"/>
    <w:rsid w:val="00AE21F7"/>
    <w:rsid w:val="00AE2693"/>
    <w:rsid w:val="00AF066C"/>
    <w:rsid w:val="00AF10E0"/>
    <w:rsid w:val="00AF17EE"/>
    <w:rsid w:val="00AF1CE8"/>
    <w:rsid w:val="00AF431C"/>
    <w:rsid w:val="00AF6F02"/>
    <w:rsid w:val="00AF7A26"/>
    <w:rsid w:val="00B0009D"/>
    <w:rsid w:val="00B0275D"/>
    <w:rsid w:val="00B03291"/>
    <w:rsid w:val="00B074A3"/>
    <w:rsid w:val="00B07ACE"/>
    <w:rsid w:val="00B10DE5"/>
    <w:rsid w:val="00B113AC"/>
    <w:rsid w:val="00B11760"/>
    <w:rsid w:val="00B13D04"/>
    <w:rsid w:val="00B14C08"/>
    <w:rsid w:val="00B20DB2"/>
    <w:rsid w:val="00B23DB1"/>
    <w:rsid w:val="00B33D93"/>
    <w:rsid w:val="00B35204"/>
    <w:rsid w:val="00B3645D"/>
    <w:rsid w:val="00B3675D"/>
    <w:rsid w:val="00B36C4A"/>
    <w:rsid w:val="00B371F3"/>
    <w:rsid w:val="00B42A04"/>
    <w:rsid w:val="00B43C6C"/>
    <w:rsid w:val="00B45580"/>
    <w:rsid w:val="00B458EB"/>
    <w:rsid w:val="00B476E2"/>
    <w:rsid w:val="00B47926"/>
    <w:rsid w:val="00B50B68"/>
    <w:rsid w:val="00B50BF6"/>
    <w:rsid w:val="00B52707"/>
    <w:rsid w:val="00B54BDA"/>
    <w:rsid w:val="00B55FCF"/>
    <w:rsid w:val="00B62E78"/>
    <w:rsid w:val="00B657F2"/>
    <w:rsid w:val="00B65A36"/>
    <w:rsid w:val="00B70A18"/>
    <w:rsid w:val="00B7172F"/>
    <w:rsid w:val="00B71B32"/>
    <w:rsid w:val="00B75AC2"/>
    <w:rsid w:val="00B83A53"/>
    <w:rsid w:val="00B8517D"/>
    <w:rsid w:val="00B85952"/>
    <w:rsid w:val="00B90257"/>
    <w:rsid w:val="00B9051D"/>
    <w:rsid w:val="00B94356"/>
    <w:rsid w:val="00B97AB3"/>
    <w:rsid w:val="00B97F05"/>
    <w:rsid w:val="00BA1774"/>
    <w:rsid w:val="00BA2341"/>
    <w:rsid w:val="00BA2D1B"/>
    <w:rsid w:val="00BA5590"/>
    <w:rsid w:val="00BA608F"/>
    <w:rsid w:val="00BA6E86"/>
    <w:rsid w:val="00BA7579"/>
    <w:rsid w:val="00BA7BEF"/>
    <w:rsid w:val="00BB1365"/>
    <w:rsid w:val="00BB184E"/>
    <w:rsid w:val="00BB462B"/>
    <w:rsid w:val="00BB4CFB"/>
    <w:rsid w:val="00BB6989"/>
    <w:rsid w:val="00BC01A0"/>
    <w:rsid w:val="00BC2B9A"/>
    <w:rsid w:val="00BC3D7A"/>
    <w:rsid w:val="00BD1CFA"/>
    <w:rsid w:val="00BD3860"/>
    <w:rsid w:val="00BD4196"/>
    <w:rsid w:val="00BD55B3"/>
    <w:rsid w:val="00BD5AE8"/>
    <w:rsid w:val="00BD6788"/>
    <w:rsid w:val="00BE13E3"/>
    <w:rsid w:val="00BE18BF"/>
    <w:rsid w:val="00BE2C56"/>
    <w:rsid w:val="00BE5C4E"/>
    <w:rsid w:val="00BE62EC"/>
    <w:rsid w:val="00BE6C81"/>
    <w:rsid w:val="00BE6FB8"/>
    <w:rsid w:val="00BF187C"/>
    <w:rsid w:val="00BF741D"/>
    <w:rsid w:val="00C01E59"/>
    <w:rsid w:val="00C061C5"/>
    <w:rsid w:val="00C06E29"/>
    <w:rsid w:val="00C10A0F"/>
    <w:rsid w:val="00C13179"/>
    <w:rsid w:val="00C134F7"/>
    <w:rsid w:val="00C16E20"/>
    <w:rsid w:val="00C172CE"/>
    <w:rsid w:val="00C20D37"/>
    <w:rsid w:val="00C211BB"/>
    <w:rsid w:val="00C2168F"/>
    <w:rsid w:val="00C27167"/>
    <w:rsid w:val="00C27970"/>
    <w:rsid w:val="00C27DFE"/>
    <w:rsid w:val="00C30072"/>
    <w:rsid w:val="00C3028A"/>
    <w:rsid w:val="00C32D7A"/>
    <w:rsid w:val="00C3345B"/>
    <w:rsid w:val="00C34AD0"/>
    <w:rsid w:val="00C35F84"/>
    <w:rsid w:val="00C36176"/>
    <w:rsid w:val="00C37A8A"/>
    <w:rsid w:val="00C37AA1"/>
    <w:rsid w:val="00C41B09"/>
    <w:rsid w:val="00C41E86"/>
    <w:rsid w:val="00C430D7"/>
    <w:rsid w:val="00C45EEB"/>
    <w:rsid w:val="00C5081B"/>
    <w:rsid w:val="00C52597"/>
    <w:rsid w:val="00C54A29"/>
    <w:rsid w:val="00C56CA3"/>
    <w:rsid w:val="00C60971"/>
    <w:rsid w:val="00C653B2"/>
    <w:rsid w:val="00C662DF"/>
    <w:rsid w:val="00C66BA1"/>
    <w:rsid w:val="00C67027"/>
    <w:rsid w:val="00C7224D"/>
    <w:rsid w:val="00C736C4"/>
    <w:rsid w:val="00C73974"/>
    <w:rsid w:val="00C75C4C"/>
    <w:rsid w:val="00C764A4"/>
    <w:rsid w:val="00C7733F"/>
    <w:rsid w:val="00C80FE8"/>
    <w:rsid w:val="00C81323"/>
    <w:rsid w:val="00C81B9F"/>
    <w:rsid w:val="00C83024"/>
    <w:rsid w:val="00C84504"/>
    <w:rsid w:val="00C849B4"/>
    <w:rsid w:val="00C85F37"/>
    <w:rsid w:val="00C86175"/>
    <w:rsid w:val="00C86907"/>
    <w:rsid w:val="00C9037B"/>
    <w:rsid w:val="00C937EF"/>
    <w:rsid w:val="00C97D7D"/>
    <w:rsid w:val="00CB7E71"/>
    <w:rsid w:val="00CC28B5"/>
    <w:rsid w:val="00CC2A69"/>
    <w:rsid w:val="00CC30F2"/>
    <w:rsid w:val="00CC313D"/>
    <w:rsid w:val="00CC546B"/>
    <w:rsid w:val="00CC5CD1"/>
    <w:rsid w:val="00CD0BCE"/>
    <w:rsid w:val="00CD2348"/>
    <w:rsid w:val="00CD4775"/>
    <w:rsid w:val="00CE1613"/>
    <w:rsid w:val="00CE1A2F"/>
    <w:rsid w:val="00CE30DF"/>
    <w:rsid w:val="00CE4A2F"/>
    <w:rsid w:val="00CE6006"/>
    <w:rsid w:val="00CE6023"/>
    <w:rsid w:val="00CE6E7B"/>
    <w:rsid w:val="00CF27B4"/>
    <w:rsid w:val="00CF2DF3"/>
    <w:rsid w:val="00CF526B"/>
    <w:rsid w:val="00D00B18"/>
    <w:rsid w:val="00D0130B"/>
    <w:rsid w:val="00D01AE1"/>
    <w:rsid w:val="00D02093"/>
    <w:rsid w:val="00D02574"/>
    <w:rsid w:val="00D031CE"/>
    <w:rsid w:val="00D039BE"/>
    <w:rsid w:val="00D03F42"/>
    <w:rsid w:val="00D05340"/>
    <w:rsid w:val="00D127F8"/>
    <w:rsid w:val="00D142AF"/>
    <w:rsid w:val="00D20A35"/>
    <w:rsid w:val="00D22E76"/>
    <w:rsid w:val="00D252EC"/>
    <w:rsid w:val="00D26BE1"/>
    <w:rsid w:val="00D270C3"/>
    <w:rsid w:val="00D270FD"/>
    <w:rsid w:val="00D350D5"/>
    <w:rsid w:val="00D35413"/>
    <w:rsid w:val="00D37493"/>
    <w:rsid w:val="00D379EB"/>
    <w:rsid w:val="00D43700"/>
    <w:rsid w:val="00D43853"/>
    <w:rsid w:val="00D4441A"/>
    <w:rsid w:val="00D45B58"/>
    <w:rsid w:val="00D502EE"/>
    <w:rsid w:val="00D523AC"/>
    <w:rsid w:val="00D53B96"/>
    <w:rsid w:val="00D53FFF"/>
    <w:rsid w:val="00D540F2"/>
    <w:rsid w:val="00D54B10"/>
    <w:rsid w:val="00D5556B"/>
    <w:rsid w:val="00D57BCC"/>
    <w:rsid w:val="00D57E37"/>
    <w:rsid w:val="00D622F2"/>
    <w:rsid w:val="00D6386B"/>
    <w:rsid w:val="00D63E56"/>
    <w:rsid w:val="00D66666"/>
    <w:rsid w:val="00D677FE"/>
    <w:rsid w:val="00D67805"/>
    <w:rsid w:val="00D70265"/>
    <w:rsid w:val="00D73A96"/>
    <w:rsid w:val="00D7523D"/>
    <w:rsid w:val="00D77B9F"/>
    <w:rsid w:val="00D80F40"/>
    <w:rsid w:val="00D822FA"/>
    <w:rsid w:val="00D848D8"/>
    <w:rsid w:val="00D8579C"/>
    <w:rsid w:val="00D8784B"/>
    <w:rsid w:val="00D90D85"/>
    <w:rsid w:val="00D927D5"/>
    <w:rsid w:val="00D92B77"/>
    <w:rsid w:val="00D92E3F"/>
    <w:rsid w:val="00D94E44"/>
    <w:rsid w:val="00D957BE"/>
    <w:rsid w:val="00D960B3"/>
    <w:rsid w:val="00DA64EF"/>
    <w:rsid w:val="00DA6DDA"/>
    <w:rsid w:val="00DA7B09"/>
    <w:rsid w:val="00DB253F"/>
    <w:rsid w:val="00DB35FE"/>
    <w:rsid w:val="00DB5A8B"/>
    <w:rsid w:val="00DC0064"/>
    <w:rsid w:val="00DC0E51"/>
    <w:rsid w:val="00DC4BBE"/>
    <w:rsid w:val="00DC6C84"/>
    <w:rsid w:val="00DC7812"/>
    <w:rsid w:val="00DE03FB"/>
    <w:rsid w:val="00DE39B1"/>
    <w:rsid w:val="00DE4E44"/>
    <w:rsid w:val="00DE5CA3"/>
    <w:rsid w:val="00DE62D1"/>
    <w:rsid w:val="00DE6837"/>
    <w:rsid w:val="00DE6D60"/>
    <w:rsid w:val="00DF2A8F"/>
    <w:rsid w:val="00DF4730"/>
    <w:rsid w:val="00DF7FFB"/>
    <w:rsid w:val="00E01584"/>
    <w:rsid w:val="00E0314B"/>
    <w:rsid w:val="00E041F5"/>
    <w:rsid w:val="00E045F7"/>
    <w:rsid w:val="00E048D7"/>
    <w:rsid w:val="00E069D4"/>
    <w:rsid w:val="00E06ED9"/>
    <w:rsid w:val="00E10D3B"/>
    <w:rsid w:val="00E10EE1"/>
    <w:rsid w:val="00E11620"/>
    <w:rsid w:val="00E11D2C"/>
    <w:rsid w:val="00E13397"/>
    <w:rsid w:val="00E178B9"/>
    <w:rsid w:val="00E17FD9"/>
    <w:rsid w:val="00E20B99"/>
    <w:rsid w:val="00E216F4"/>
    <w:rsid w:val="00E2596B"/>
    <w:rsid w:val="00E26673"/>
    <w:rsid w:val="00E26767"/>
    <w:rsid w:val="00E27371"/>
    <w:rsid w:val="00E275ED"/>
    <w:rsid w:val="00E31AA8"/>
    <w:rsid w:val="00E32B9F"/>
    <w:rsid w:val="00E34CDE"/>
    <w:rsid w:val="00E374F0"/>
    <w:rsid w:val="00E42AA2"/>
    <w:rsid w:val="00E4318F"/>
    <w:rsid w:val="00E55516"/>
    <w:rsid w:val="00E56964"/>
    <w:rsid w:val="00E60026"/>
    <w:rsid w:val="00E620A3"/>
    <w:rsid w:val="00E6508E"/>
    <w:rsid w:val="00E65E1C"/>
    <w:rsid w:val="00E66450"/>
    <w:rsid w:val="00E70677"/>
    <w:rsid w:val="00E7219D"/>
    <w:rsid w:val="00E73C27"/>
    <w:rsid w:val="00E81367"/>
    <w:rsid w:val="00E8172D"/>
    <w:rsid w:val="00E87960"/>
    <w:rsid w:val="00E90355"/>
    <w:rsid w:val="00E90C9C"/>
    <w:rsid w:val="00E9323D"/>
    <w:rsid w:val="00EA4CA7"/>
    <w:rsid w:val="00EB03B9"/>
    <w:rsid w:val="00EB3EF3"/>
    <w:rsid w:val="00EC36EE"/>
    <w:rsid w:val="00EC4218"/>
    <w:rsid w:val="00EC49EA"/>
    <w:rsid w:val="00EC5656"/>
    <w:rsid w:val="00EC7B1B"/>
    <w:rsid w:val="00EC7BD2"/>
    <w:rsid w:val="00ED0BD2"/>
    <w:rsid w:val="00ED1F85"/>
    <w:rsid w:val="00ED2E74"/>
    <w:rsid w:val="00ED6484"/>
    <w:rsid w:val="00EE0D32"/>
    <w:rsid w:val="00EE1B6C"/>
    <w:rsid w:val="00EE3C92"/>
    <w:rsid w:val="00EE4BDC"/>
    <w:rsid w:val="00EE6701"/>
    <w:rsid w:val="00EE6CC9"/>
    <w:rsid w:val="00EF0E56"/>
    <w:rsid w:val="00EF18F8"/>
    <w:rsid w:val="00EF1DE9"/>
    <w:rsid w:val="00EF3074"/>
    <w:rsid w:val="00EF3E02"/>
    <w:rsid w:val="00EF49BA"/>
    <w:rsid w:val="00EF7540"/>
    <w:rsid w:val="00F02734"/>
    <w:rsid w:val="00F04BFD"/>
    <w:rsid w:val="00F04CB4"/>
    <w:rsid w:val="00F05F8C"/>
    <w:rsid w:val="00F102B8"/>
    <w:rsid w:val="00F1152E"/>
    <w:rsid w:val="00F115BD"/>
    <w:rsid w:val="00F13540"/>
    <w:rsid w:val="00F15ABF"/>
    <w:rsid w:val="00F20D5A"/>
    <w:rsid w:val="00F21D37"/>
    <w:rsid w:val="00F23625"/>
    <w:rsid w:val="00F23A51"/>
    <w:rsid w:val="00F24FFD"/>
    <w:rsid w:val="00F2521B"/>
    <w:rsid w:val="00F27AE0"/>
    <w:rsid w:val="00F31828"/>
    <w:rsid w:val="00F33999"/>
    <w:rsid w:val="00F43571"/>
    <w:rsid w:val="00F44BCF"/>
    <w:rsid w:val="00F46B1E"/>
    <w:rsid w:val="00F47B81"/>
    <w:rsid w:val="00F5043C"/>
    <w:rsid w:val="00F5181D"/>
    <w:rsid w:val="00F5246E"/>
    <w:rsid w:val="00F54244"/>
    <w:rsid w:val="00F54B52"/>
    <w:rsid w:val="00F550E9"/>
    <w:rsid w:val="00F56E31"/>
    <w:rsid w:val="00F56E63"/>
    <w:rsid w:val="00F61AEB"/>
    <w:rsid w:val="00F62B55"/>
    <w:rsid w:val="00F633B4"/>
    <w:rsid w:val="00F63F60"/>
    <w:rsid w:val="00F65BF5"/>
    <w:rsid w:val="00F725C5"/>
    <w:rsid w:val="00F76142"/>
    <w:rsid w:val="00F80AB6"/>
    <w:rsid w:val="00F846FE"/>
    <w:rsid w:val="00F85932"/>
    <w:rsid w:val="00F8621C"/>
    <w:rsid w:val="00F90A71"/>
    <w:rsid w:val="00F91732"/>
    <w:rsid w:val="00F91F69"/>
    <w:rsid w:val="00F9491D"/>
    <w:rsid w:val="00F95823"/>
    <w:rsid w:val="00FA146B"/>
    <w:rsid w:val="00FA1C2B"/>
    <w:rsid w:val="00FA3888"/>
    <w:rsid w:val="00FB2358"/>
    <w:rsid w:val="00FB6EF4"/>
    <w:rsid w:val="00FB7B5C"/>
    <w:rsid w:val="00FC1816"/>
    <w:rsid w:val="00FC21A9"/>
    <w:rsid w:val="00FC364B"/>
    <w:rsid w:val="00FC41B5"/>
    <w:rsid w:val="00FC597F"/>
    <w:rsid w:val="00FC5E6A"/>
    <w:rsid w:val="00FC7CDA"/>
    <w:rsid w:val="00FD204B"/>
    <w:rsid w:val="00FD252D"/>
    <w:rsid w:val="00FD2DB9"/>
    <w:rsid w:val="00FE0269"/>
    <w:rsid w:val="00FE0A9D"/>
    <w:rsid w:val="00FE1A40"/>
    <w:rsid w:val="00FE46B4"/>
    <w:rsid w:val="00FE6CEB"/>
    <w:rsid w:val="00FF04F9"/>
    <w:rsid w:val="00FF1AAB"/>
    <w:rsid w:val="00FF306A"/>
    <w:rsid w:val="00FF6475"/>
    <w:rsid w:val="00FF6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4"/>
      </w:numPr>
      <w:spacing w:before="240" w:after="60"/>
      <w:jc w:val="left"/>
      <w:outlineLvl w:val="0"/>
    </w:pPr>
    <w:rPr>
      <w:rFonts w:cs="Arial"/>
      <w:b/>
      <w:bCs/>
      <w:kern w:val="32"/>
      <w:sz w:val="44"/>
      <w:szCs w:val="32"/>
    </w:rPr>
  </w:style>
  <w:style w:type="paragraph" w:styleId="Heading2">
    <w:name w:val="heading 2"/>
    <w:basedOn w:val="Heading5"/>
    <w:next w:val="Normal"/>
    <w:link w:val="Heading2Char"/>
    <w:uiPriority w:val="99"/>
    <w:qFormat/>
    <w:rsid w:val="00DC6C84"/>
    <w:pPr>
      <w:outlineLvl w:val="1"/>
    </w:pPr>
  </w:style>
  <w:style w:type="paragraph" w:styleId="Heading3">
    <w:name w:val="heading 3"/>
    <w:basedOn w:val="Heading6"/>
    <w:next w:val="Normal"/>
    <w:link w:val="Heading3Char"/>
    <w:uiPriority w:val="99"/>
    <w:qFormat/>
    <w:rsid w:val="00DC6C84"/>
    <w:pPr>
      <w:outlineLvl w:val="2"/>
    </w:pPr>
    <w:rPr>
      <w:rFonts w:cs="Arial"/>
    </w:rPr>
  </w:style>
  <w:style w:type="paragraph" w:styleId="Heading4">
    <w:name w:val="heading 4"/>
    <w:basedOn w:val="Heading7"/>
    <w:next w:val="Normal"/>
    <w:link w:val="Heading4Char"/>
    <w:uiPriority w:val="99"/>
    <w:qFormat/>
    <w:rsid w:val="00DC6C84"/>
    <w:pPr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numPr>
        <w:numId w:val="3"/>
      </w:numPr>
      <w:tabs>
        <w:tab w:val="clear" w:pos="587"/>
        <w:tab w:val="left" w:pos="284"/>
      </w:tabs>
      <w:ind w:left="0" w:firstLine="0"/>
      <w:jc w:val="left"/>
      <w:outlineLvl w:val="4"/>
    </w:pPr>
    <w:rPr>
      <w:b/>
      <w:sz w:val="3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hd w:val="clear" w:color="auto" w:fill="D9D9D9"/>
      <w:jc w:val="left"/>
      <w:outlineLvl w:val="5"/>
    </w:pPr>
    <w:rPr>
      <w:b/>
      <w:sz w:val="3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pPr>
      <w:keepNext/>
      <w:jc w:val="left"/>
      <w:outlineLvl w:val="6"/>
    </w:pPr>
    <w:rPr>
      <w:rFonts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rFonts w:cs="Arial"/>
      <w:sz w:val="4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78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78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78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781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781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781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781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781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pPr>
      <w:jc w:val="left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781"/>
    <w:rPr>
      <w:sz w:val="0"/>
      <w:szCs w:val="0"/>
    </w:rPr>
  </w:style>
  <w:style w:type="paragraph" w:customStyle="1" w:styleId="OmniPage257">
    <w:name w:val="OmniPage #257"/>
    <w:basedOn w:val="Normal"/>
    <w:uiPriority w:val="99"/>
    <w:pPr>
      <w:tabs>
        <w:tab w:val="right" w:pos="4127"/>
      </w:tabs>
      <w:spacing w:line="241" w:lineRule="exact"/>
      <w:ind w:left="75" w:right="570"/>
      <w:jc w:val="left"/>
    </w:pPr>
    <w:rPr>
      <w:rFonts w:ascii="Times New Roman" w:hAnsi="Times New Roman"/>
      <w:noProof/>
      <w:sz w:val="20"/>
      <w:szCs w:val="20"/>
    </w:rPr>
  </w:style>
  <w:style w:type="paragraph" w:customStyle="1" w:styleId="OmniPage258">
    <w:name w:val="OmniPage #258"/>
    <w:basedOn w:val="Normal"/>
    <w:uiPriority w:val="99"/>
    <w:pPr>
      <w:spacing w:line="240" w:lineRule="exact"/>
      <w:ind w:right="60"/>
    </w:pPr>
    <w:rPr>
      <w:rFonts w:ascii="Times New Roman" w:hAnsi="Times New Roman"/>
      <w:noProof/>
      <w:sz w:val="20"/>
      <w:szCs w:val="20"/>
    </w:rPr>
  </w:style>
  <w:style w:type="paragraph" w:customStyle="1" w:styleId="OmniPage259">
    <w:name w:val="OmniPage #259"/>
    <w:basedOn w:val="Normal"/>
    <w:uiPriority w:val="99"/>
    <w:pPr>
      <w:tabs>
        <w:tab w:val="right" w:pos="4652"/>
      </w:tabs>
      <w:spacing w:line="241" w:lineRule="exact"/>
      <w:ind w:left="75" w:right="45"/>
      <w:jc w:val="left"/>
    </w:pPr>
    <w:rPr>
      <w:rFonts w:ascii="Times New Roman" w:hAnsi="Times New Roman"/>
      <w:noProof/>
      <w:sz w:val="20"/>
      <w:szCs w:val="20"/>
    </w:rPr>
  </w:style>
  <w:style w:type="paragraph" w:customStyle="1" w:styleId="OmniPage260">
    <w:name w:val="OmniPage #260"/>
    <w:basedOn w:val="Normal"/>
    <w:uiPriority w:val="99"/>
    <w:pPr>
      <w:spacing w:line="240" w:lineRule="exact"/>
      <w:ind w:right="75"/>
    </w:pPr>
    <w:rPr>
      <w:rFonts w:ascii="Times New Roman" w:hAnsi="Times New Roman"/>
      <w:noProof/>
      <w:sz w:val="20"/>
      <w:szCs w:val="20"/>
    </w:rPr>
  </w:style>
  <w:style w:type="paragraph" w:customStyle="1" w:styleId="OmniPage261">
    <w:name w:val="OmniPage #261"/>
    <w:basedOn w:val="Normal"/>
    <w:uiPriority w:val="99"/>
    <w:pPr>
      <w:tabs>
        <w:tab w:val="right" w:pos="4412"/>
      </w:tabs>
      <w:spacing w:line="241" w:lineRule="exact"/>
      <w:ind w:left="90" w:right="285"/>
      <w:jc w:val="left"/>
    </w:pPr>
    <w:rPr>
      <w:rFonts w:ascii="Times New Roman" w:hAnsi="Times New Roman"/>
      <w:noProof/>
      <w:sz w:val="20"/>
      <w:szCs w:val="20"/>
    </w:rPr>
  </w:style>
  <w:style w:type="paragraph" w:customStyle="1" w:styleId="OmniPage262">
    <w:name w:val="OmniPage #262"/>
    <w:basedOn w:val="Normal"/>
    <w:uiPriority w:val="99"/>
    <w:pPr>
      <w:spacing w:line="240" w:lineRule="exact"/>
      <w:ind w:left="60" w:right="75"/>
    </w:pPr>
    <w:rPr>
      <w:rFonts w:ascii="Times New Roman" w:hAnsi="Times New Roman"/>
      <w:noProof/>
      <w:sz w:val="20"/>
      <w:szCs w:val="20"/>
    </w:rPr>
  </w:style>
  <w:style w:type="paragraph" w:customStyle="1" w:styleId="OmniPage263">
    <w:name w:val="OmniPage #263"/>
    <w:basedOn w:val="Normal"/>
    <w:uiPriority w:val="99"/>
    <w:pPr>
      <w:tabs>
        <w:tab w:val="right" w:pos="3962"/>
      </w:tabs>
      <w:spacing w:line="241" w:lineRule="exact"/>
      <w:ind w:left="90" w:right="735"/>
      <w:jc w:val="left"/>
    </w:pPr>
    <w:rPr>
      <w:rFonts w:ascii="Times New Roman" w:hAnsi="Times New Roman"/>
      <w:noProof/>
      <w:sz w:val="20"/>
      <w:szCs w:val="20"/>
    </w:rPr>
  </w:style>
  <w:style w:type="paragraph" w:customStyle="1" w:styleId="OmniPage264">
    <w:name w:val="OmniPage #264"/>
    <w:basedOn w:val="Normal"/>
    <w:uiPriority w:val="99"/>
    <w:pPr>
      <w:spacing w:line="240" w:lineRule="exact"/>
      <w:ind w:left="75" w:right="75"/>
    </w:pPr>
    <w:rPr>
      <w:rFonts w:ascii="Times New Roman" w:hAnsi="Times New Roman"/>
      <w:noProof/>
      <w:sz w:val="20"/>
      <w:szCs w:val="20"/>
    </w:rPr>
  </w:style>
  <w:style w:type="paragraph" w:customStyle="1" w:styleId="OmniPage265">
    <w:name w:val="OmniPage #265"/>
    <w:basedOn w:val="Normal"/>
    <w:uiPriority w:val="99"/>
    <w:pPr>
      <w:tabs>
        <w:tab w:val="right" w:pos="3302"/>
      </w:tabs>
      <w:spacing w:line="241" w:lineRule="exact"/>
      <w:ind w:left="90" w:right="1395"/>
      <w:jc w:val="left"/>
    </w:pPr>
    <w:rPr>
      <w:rFonts w:ascii="Times New Roman" w:hAnsi="Times New Roman"/>
      <w:noProof/>
      <w:sz w:val="20"/>
      <w:szCs w:val="20"/>
    </w:rPr>
  </w:style>
  <w:style w:type="paragraph" w:customStyle="1" w:styleId="OmniPage266">
    <w:name w:val="OmniPage #266"/>
    <w:basedOn w:val="Normal"/>
    <w:uiPriority w:val="99"/>
    <w:pPr>
      <w:spacing w:line="240" w:lineRule="exact"/>
      <w:ind w:left="60" w:right="60"/>
    </w:pPr>
    <w:rPr>
      <w:rFonts w:ascii="Times New Roman" w:hAnsi="Times New Roman"/>
      <w:noProof/>
      <w:sz w:val="20"/>
      <w:szCs w:val="20"/>
    </w:rPr>
  </w:style>
  <w:style w:type="paragraph" w:customStyle="1" w:styleId="OmniPage267">
    <w:name w:val="OmniPage #267"/>
    <w:basedOn w:val="Normal"/>
    <w:uiPriority w:val="99"/>
    <w:pPr>
      <w:tabs>
        <w:tab w:val="right" w:pos="2462"/>
      </w:tabs>
      <w:spacing w:line="241" w:lineRule="exact"/>
      <w:ind w:left="90" w:right="2235"/>
      <w:jc w:val="left"/>
    </w:pPr>
    <w:rPr>
      <w:rFonts w:ascii="Times New Roman" w:hAnsi="Times New Roman"/>
      <w:noProof/>
      <w:sz w:val="20"/>
      <w:szCs w:val="20"/>
    </w:rPr>
  </w:style>
  <w:style w:type="paragraph" w:customStyle="1" w:styleId="OmniPage268">
    <w:name w:val="OmniPage #268"/>
    <w:basedOn w:val="Normal"/>
    <w:uiPriority w:val="99"/>
    <w:pPr>
      <w:spacing w:line="240" w:lineRule="exact"/>
      <w:ind w:left="60" w:right="60"/>
    </w:pPr>
    <w:rPr>
      <w:rFonts w:ascii="Times New Roman" w:hAnsi="Times New Roman"/>
      <w:noProof/>
      <w:sz w:val="20"/>
      <w:szCs w:val="20"/>
    </w:rPr>
  </w:style>
  <w:style w:type="paragraph" w:customStyle="1" w:styleId="OmniPage269">
    <w:name w:val="OmniPage #269"/>
    <w:basedOn w:val="Normal"/>
    <w:uiPriority w:val="99"/>
    <w:pPr>
      <w:tabs>
        <w:tab w:val="right" w:pos="2852"/>
      </w:tabs>
      <w:spacing w:line="241" w:lineRule="exact"/>
      <w:ind w:left="105" w:right="1845"/>
      <w:jc w:val="left"/>
    </w:pPr>
    <w:rPr>
      <w:rFonts w:ascii="Times New Roman" w:hAnsi="Times New Roman"/>
      <w:noProof/>
      <w:sz w:val="20"/>
      <w:szCs w:val="20"/>
    </w:rPr>
  </w:style>
  <w:style w:type="paragraph" w:customStyle="1" w:styleId="OmniPage1">
    <w:name w:val="OmniPage #1"/>
    <w:basedOn w:val="Normal"/>
    <w:uiPriority w:val="99"/>
    <w:pPr>
      <w:tabs>
        <w:tab w:val="right" w:pos="2526"/>
      </w:tabs>
      <w:spacing w:line="241" w:lineRule="exact"/>
      <w:ind w:left="75" w:right="2220"/>
      <w:jc w:val="left"/>
    </w:pPr>
    <w:rPr>
      <w:rFonts w:ascii="Times New Roman" w:hAnsi="Times New Roman"/>
      <w:noProof/>
      <w:sz w:val="20"/>
      <w:szCs w:val="20"/>
    </w:rPr>
  </w:style>
  <w:style w:type="paragraph" w:customStyle="1" w:styleId="OmniPage2">
    <w:name w:val="OmniPage #2"/>
    <w:basedOn w:val="Normal"/>
    <w:uiPriority w:val="99"/>
    <w:pPr>
      <w:spacing w:line="240" w:lineRule="exact"/>
      <w:ind w:right="135"/>
    </w:pPr>
    <w:rPr>
      <w:rFonts w:ascii="Times New Roman" w:hAnsi="Times New Roman"/>
      <w:noProof/>
      <w:sz w:val="20"/>
      <w:szCs w:val="20"/>
    </w:rPr>
  </w:style>
  <w:style w:type="paragraph" w:customStyle="1" w:styleId="OmniPage3">
    <w:name w:val="OmniPage #3"/>
    <w:basedOn w:val="Normal"/>
    <w:uiPriority w:val="99"/>
    <w:pPr>
      <w:tabs>
        <w:tab w:val="right" w:pos="3276"/>
      </w:tabs>
      <w:spacing w:line="241" w:lineRule="exact"/>
      <w:ind w:left="75" w:right="1470"/>
      <w:jc w:val="left"/>
    </w:pPr>
    <w:rPr>
      <w:rFonts w:ascii="Times New Roman" w:hAnsi="Times New Roman"/>
      <w:noProof/>
      <w:sz w:val="20"/>
      <w:szCs w:val="20"/>
    </w:rPr>
  </w:style>
  <w:style w:type="paragraph" w:customStyle="1" w:styleId="OmniPage4">
    <w:name w:val="OmniPage #4"/>
    <w:basedOn w:val="Normal"/>
    <w:uiPriority w:val="99"/>
    <w:pPr>
      <w:spacing w:line="240" w:lineRule="exact"/>
      <w:ind w:right="120"/>
    </w:pPr>
    <w:rPr>
      <w:rFonts w:ascii="Times New Roman" w:hAnsi="Times New Roman"/>
      <w:noProof/>
      <w:sz w:val="20"/>
      <w:szCs w:val="20"/>
    </w:rPr>
  </w:style>
  <w:style w:type="paragraph" w:customStyle="1" w:styleId="OmniPage5">
    <w:name w:val="OmniPage #5"/>
    <w:basedOn w:val="Normal"/>
    <w:uiPriority w:val="99"/>
    <w:pPr>
      <w:tabs>
        <w:tab w:val="left" w:pos="4335"/>
        <w:tab w:val="right" w:pos="4701"/>
      </w:tabs>
      <w:spacing w:line="240" w:lineRule="exact"/>
      <w:ind w:left="75" w:right="45"/>
      <w:jc w:val="left"/>
    </w:pPr>
    <w:rPr>
      <w:rFonts w:ascii="Times New Roman" w:hAnsi="Times New Roman"/>
      <w:noProof/>
      <w:sz w:val="20"/>
      <w:szCs w:val="20"/>
    </w:rPr>
  </w:style>
  <w:style w:type="paragraph" w:customStyle="1" w:styleId="OmniPage6">
    <w:name w:val="OmniPage #6"/>
    <w:basedOn w:val="Normal"/>
    <w:uiPriority w:val="99"/>
    <w:pPr>
      <w:spacing w:line="240" w:lineRule="exact"/>
      <w:ind w:right="150"/>
    </w:pPr>
    <w:rPr>
      <w:rFonts w:ascii="Times New Roman" w:hAnsi="Times New Roman"/>
      <w:noProof/>
      <w:sz w:val="20"/>
      <w:szCs w:val="20"/>
    </w:rPr>
  </w:style>
  <w:style w:type="paragraph" w:customStyle="1" w:styleId="OmniPage7">
    <w:name w:val="OmniPage #7"/>
    <w:basedOn w:val="Normal"/>
    <w:uiPriority w:val="99"/>
    <w:pPr>
      <w:tabs>
        <w:tab w:val="right" w:pos="2781"/>
      </w:tabs>
      <w:spacing w:line="241" w:lineRule="exact"/>
      <w:ind w:left="75" w:right="1965"/>
      <w:jc w:val="left"/>
    </w:pPr>
    <w:rPr>
      <w:rFonts w:ascii="Times New Roman" w:hAnsi="Times New Roman"/>
      <w:noProof/>
      <w:sz w:val="20"/>
      <w:szCs w:val="20"/>
    </w:rPr>
  </w:style>
  <w:style w:type="paragraph" w:customStyle="1" w:styleId="OmniPage8">
    <w:name w:val="OmniPage #8"/>
    <w:basedOn w:val="Normal"/>
    <w:uiPriority w:val="99"/>
    <w:pPr>
      <w:spacing w:line="240" w:lineRule="exact"/>
      <w:ind w:left="60" w:right="135"/>
    </w:pPr>
    <w:rPr>
      <w:rFonts w:ascii="Times New Roman" w:hAnsi="Times New Roman"/>
      <w:noProof/>
      <w:sz w:val="20"/>
      <w:szCs w:val="20"/>
    </w:rPr>
  </w:style>
  <w:style w:type="paragraph" w:customStyle="1" w:styleId="OmniPage9">
    <w:name w:val="OmniPage #9"/>
    <w:basedOn w:val="Normal"/>
    <w:uiPriority w:val="99"/>
    <w:pPr>
      <w:tabs>
        <w:tab w:val="right" w:pos="3426"/>
      </w:tabs>
      <w:spacing w:line="241" w:lineRule="exact"/>
      <w:ind w:left="75" w:right="1320"/>
      <w:jc w:val="left"/>
    </w:pPr>
    <w:rPr>
      <w:rFonts w:ascii="Times New Roman" w:hAnsi="Times New Roman"/>
      <w:noProof/>
      <w:sz w:val="20"/>
      <w:szCs w:val="20"/>
    </w:rPr>
  </w:style>
  <w:style w:type="paragraph" w:customStyle="1" w:styleId="OmniPage10">
    <w:name w:val="OmniPage #10"/>
    <w:basedOn w:val="Normal"/>
    <w:uiPriority w:val="99"/>
    <w:pPr>
      <w:spacing w:line="240" w:lineRule="exact"/>
      <w:ind w:right="135"/>
    </w:pPr>
    <w:rPr>
      <w:rFonts w:ascii="Times New Roman" w:hAnsi="Times New Roman"/>
      <w:noProof/>
      <w:sz w:val="20"/>
      <w:szCs w:val="20"/>
    </w:rPr>
  </w:style>
  <w:style w:type="paragraph" w:customStyle="1" w:styleId="OmniPage11">
    <w:name w:val="OmniPage #11"/>
    <w:basedOn w:val="Normal"/>
    <w:uiPriority w:val="99"/>
    <w:pPr>
      <w:tabs>
        <w:tab w:val="right" w:pos="2616"/>
      </w:tabs>
      <w:spacing w:line="241" w:lineRule="exact"/>
      <w:ind w:left="75" w:right="2130"/>
      <w:jc w:val="left"/>
    </w:pPr>
    <w:rPr>
      <w:rFonts w:ascii="Times New Roman" w:hAnsi="Times New Roman"/>
      <w:noProof/>
      <w:sz w:val="20"/>
      <w:szCs w:val="20"/>
    </w:rPr>
  </w:style>
  <w:style w:type="paragraph" w:customStyle="1" w:styleId="OmniPage12">
    <w:name w:val="OmniPage #12"/>
    <w:basedOn w:val="Normal"/>
    <w:uiPriority w:val="99"/>
    <w:pPr>
      <w:spacing w:line="240" w:lineRule="exact"/>
      <w:ind w:right="120"/>
    </w:pPr>
    <w:rPr>
      <w:rFonts w:ascii="Times New Roman" w:hAnsi="Times New Roman"/>
      <w:noProof/>
      <w:sz w:val="20"/>
      <w:szCs w:val="20"/>
    </w:rPr>
  </w:style>
  <w:style w:type="paragraph" w:customStyle="1" w:styleId="OmniPage13">
    <w:name w:val="OmniPage #13"/>
    <w:basedOn w:val="Normal"/>
    <w:uiPriority w:val="99"/>
    <w:pPr>
      <w:tabs>
        <w:tab w:val="right" w:pos="4206"/>
      </w:tabs>
      <w:spacing w:line="241" w:lineRule="exact"/>
      <w:ind w:left="75" w:right="540"/>
      <w:jc w:val="left"/>
    </w:pPr>
    <w:rPr>
      <w:rFonts w:ascii="Times New Roman" w:hAnsi="Times New Roman"/>
      <w:noProof/>
      <w:sz w:val="20"/>
      <w:szCs w:val="20"/>
    </w:rPr>
  </w:style>
  <w:style w:type="paragraph" w:customStyle="1" w:styleId="OmniPage14">
    <w:name w:val="OmniPage #14"/>
    <w:basedOn w:val="Normal"/>
    <w:uiPriority w:val="99"/>
    <w:pPr>
      <w:spacing w:line="240" w:lineRule="exact"/>
      <w:ind w:left="60" w:right="135"/>
    </w:pPr>
    <w:rPr>
      <w:rFonts w:ascii="Times New Roman" w:hAnsi="Times New Roman"/>
      <w:noProof/>
      <w:sz w:val="20"/>
      <w:szCs w:val="20"/>
    </w:rPr>
  </w:style>
  <w:style w:type="paragraph" w:customStyle="1" w:styleId="OmniPage15">
    <w:name w:val="OmniPage #15"/>
    <w:basedOn w:val="Normal"/>
    <w:uiPriority w:val="99"/>
    <w:pPr>
      <w:tabs>
        <w:tab w:val="right" w:pos="4026"/>
      </w:tabs>
      <w:spacing w:line="241" w:lineRule="exact"/>
      <w:ind w:left="75" w:right="720"/>
      <w:jc w:val="left"/>
    </w:pPr>
    <w:rPr>
      <w:rFonts w:ascii="Times New Roman" w:hAnsi="Times New Roman"/>
      <w:noProof/>
      <w:sz w:val="20"/>
      <w:szCs w:val="20"/>
    </w:rPr>
  </w:style>
  <w:style w:type="character" w:customStyle="1" w:styleId="lauftext1">
    <w:name w:val="lauftext1"/>
    <w:basedOn w:val="DefaultParagraphFont"/>
    <w:uiPriority w:val="99"/>
    <w:rPr>
      <w:rFonts w:ascii="Arial" w:hAnsi="Arial" w:cs="Arial"/>
      <w:color w:val="000000"/>
      <w:sz w:val="26"/>
      <w:szCs w:val="26"/>
      <w:u w:val="none"/>
      <w:effect w:val="none"/>
    </w:rPr>
  </w:style>
  <w:style w:type="paragraph" w:customStyle="1" w:styleId="Listenabsatz">
    <w:name w:val="Listenabsatz"/>
    <w:basedOn w:val="Normal"/>
    <w:uiPriority w:val="99"/>
    <w:pPr>
      <w:spacing w:after="200" w:line="276" w:lineRule="auto"/>
      <w:ind w:left="720"/>
      <w:jc w:val="left"/>
    </w:pPr>
    <w:rPr>
      <w:rFonts w:ascii="Calibri" w:hAnsi="Calibri"/>
      <w:sz w:val="22"/>
      <w:szCs w:val="22"/>
      <w:lang w:eastAsia="en-US"/>
    </w:rPr>
  </w:style>
  <w:style w:type="paragraph" w:customStyle="1" w:styleId="TabellenInhalt">
    <w:name w:val="Tabellen Inhalt"/>
    <w:basedOn w:val="Normal"/>
    <w:uiPriority w:val="99"/>
    <w:pPr>
      <w:suppressLineNumbers/>
      <w:suppressAutoHyphens/>
      <w:spacing w:after="200" w:line="276" w:lineRule="auto"/>
      <w:jc w:val="left"/>
    </w:pPr>
    <w:rPr>
      <w:rFonts w:ascii="Calibri" w:hAnsi="Calibri"/>
      <w:sz w:val="22"/>
      <w:szCs w:val="22"/>
      <w:lang w:eastAsia="ar-SA"/>
    </w:rPr>
  </w:style>
  <w:style w:type="paragraph" w:customStyle="1" w:styleId="p7">
    <w:name w:val="p7"/>
    <w:basedOn w:val="Normal"/>
    <w:uiPriority w:val="99"/>
    <w:pPr>
      <w:widowControl w:val="0"/>
      <w:tabs>
        <w:tab w:val="left" w:pos="204"/>
      </w:tabs>
      <w:autoSpaceDE w:val="0"/>
      <w:autoSpaceDN w:val="0"/>
      <w:adjustRightInd w:val="0"/>
      <w:jc w:val="left"/>
    </w:pPr>
    <w:rPr>
      <w:rFonts w:ascii="Times New Roman" w:hAnsi="Times New Roman"/>
      <w:sz w:val="24"/>
      <w:lang w:val="en-US"/>
    </w:rPr>
  </w:style>
  <w:style w:type="paragraph" w:customStyle="1" w:styleId="p9">
    <w:name w:val="p9"/>
    <w:basedOn w:val="Normal"/>
    <w:uiPriority w:val="99"/>
    <w:pPr>
      <w:widowControl w:val="0"/>
      <w:tabs>
        <w:tab w:val="left" w:pos="328"/>
      </w:tabs>
      <w:autoSpaceDE w:val="0"/>
      <w:autoSpaceDN w:val="0"/>
      <w:adjustRightInd w:val="0"/>
      <w:ind w:left="1112" w:hanging="328"/>
    </w:pPr>
    <w:rPr>
      <w:rFonts w:ascii="Times New Roman" w:hAnsi="Times New Roman"/>
      <w:sz w:val="24"/>
      <w:lang w:val="en-US"/>
    </w:rPr>
  </w:style>
  <w:style w:type="paragraph" w:customStyle="1" w:styleId="p3">
    <w:name w:val="p3"/>
    <w:basedOn w:val="Normal"/>
    <w:uiPriority w:val="99"/>
    <w:pPr>
      <w:widowControl w:val="0"/>
      <w:tabs>
        <w:tab w:val="left" w:pos="634"/>
      </w:tabs>
      <w:autoSpaceDE w:val="0"/>
      <w:autoSpaceDN w:val="0"/>
      <w:adjustRightInd w:val="0"/>
      <w:jc w:val="left"/>
    </w:pPr>
    <w:rPr>
      <w:rFonts w:ascii="Times New Roman" w:hAnsi="Times New Roman"/>
      <w:sz w:val="24"/>
      <w:lang w:val="en-US"/>
    </w:rPr>
  </w:style>
  <w:style w:type="paragraph" w:customStyle="1" w:styleId="p4">
    <w:name w:val="p4"/>
    <w:basedOn w:val="Normal"/>
    <w:uiPriority w:val="99"/>
    <w:pPr>
      <w:widowControl w:val="0"/>
      <w:autoSpaceDE w:val="0"/>
      <w:autoSpaceDN w:val="0"/>
      <w:adjustRightInd w:val="0"/>
      <w:ind w:left="1055" w:hanging="385"/>
      <w:jc w:val="left"/>
    </w:pPr>
    <w:rPr>
      <w:rFonts w:ascii="Times New Roman" w:hAnsi="Times New Roman"/>
      <w:sz w:val="24"/>
      <w:lang w:val="en-US"/>
    </w:rPr>
  </w:style>
  <w:style w:type="paragraph" w:customStyle="1" w:styleId="c8">
    <w:name w:val="c8"/>
    <w:basedOn w:val="Normal"/>
    <w:uiPriority w:val="99"/>
    <w:pPr>
      <w:widowControl w:val="0"/>
      <w:autoSpaceDE w:val="0"/>
      <w:autoSpaceDN w:val="0"/>
      <w:adjustRightInd w:val="0"/>
      <w:jc w:val="center"/>
    </w:pPr>
    <w:rPr>
      <w:rFonts w:ascii="Times New Roman" w:hAnsi="Times New Roman"/>
      <w:sz w:val="24"/>
      <w:lang w:val="en-US"/>
    </w:rPr>
  </w:style>
  <w:style w:type="paragraph" w:customStyle="1" w:styleId="bodytext24">
    <w:name w:val="bodytext24"/>
    <w:basedOn w:val="Normal"/>
    <w:uiPriority w:val="9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character" w:customStyle="1" w:styleId="spelle">
    <w:name w:val="spelle"/>
    <w:basedOn w:val="DefaultParagraphFont"/>
    <w:uiPriority w:val="99"/>
    <w:rPr>
      <w:rFonts w:cs="Times New Roman"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</w:rPr>
  </w:style>
  <w:style w:type="paragraph" w:styleId="TOC1">
    <w:name w:val="toc 1"/>
    <w:basedOn w:val="Normal"/>
    <w:next w:val="Normal"/>
    <w:autoRedefine/>
    <w:uiPriority w:val="99"/>
    <w:pPr>
      <w:tabs>
        <w:tab w:val="left" w:pos="560"/>
        <w:tab w:val="left" w:pos="900"/>
        <w:tab w:val="right" w:leader="dot" w:pos="9628"/>
      </w:tabs>
      <w:ind w:left="180"/>
    </w:pPr>
    <w:rPr>
      <w:noProof/>
      <w:szCs w:val="44"/>
    </w:rPr>
  </w:style>
  <w:style w:type="paragraph" w:styleId="TOC2">
    <w:name w:val="toc 2"/>
    <w:basedOn w:val="Normal"/>
    <w:next w:val="Normal"/>
    <w:autoRedefine/>
    <w:uiPriority w:val="99"/>
    <w:pPr>
      <w:ind w:left="280"/>
    </w:pPr>
  </w:style>
  <w:style w:type="paragraph" w:styleId="TOC3">
    <w:name w:val="toc 3"/>
    <w:basedOn w:val="Normal"/>
    <w:next w:val="Normal"/>
    <w:autoRedefine/>
    <w:uiPriority w:val="99"/>
    <w:pPr>
      <w:ind w:left="560"/>
    </w:pPr>
  </w:style>
  <w:style w:type="paragraph" w:styleId="TOC4">
    <w:name w:val="toc 4"/>
    <w:basedOn w:val="Normal"/>
    <w:next w:val="Normal"/>
    <w:autoRedefine/>
    <w:uiPriority w:val="99"/>
    <w:pPr>
      <w:ind w:left="840"/>
    </w:pPr>
  </w:style>
  <w:style w:type="paragraph" w:styleId="TOC5">
    <w:name w:val="toc 5"/>
    <w:basedOn w:val="Normal"/>
    <w:next w:val="Normal"/>
    <w:autoRedefine/>
    <w:uiPriority w:val="99"/>
    <w:pPr>
      <w:tabs>
        <w:tab w:val="left" w:leader="dot" w:pos="851"/>
        <w:tab w:val="left" w:pos="1680"/>
        <w:tab w:val="right" w:leader="dot" w:pos="9639"/>
      </w:tabs>
      <w:ind w:left="567"/>
      <w:outlineLvl w:val="4"/>
    </w:pPr>
    <w:rPr>
      <w:rFonts w:cs="Arial"/>
      <w:noProof/>
      <w:szCs w:val="36"/>
    </w:rPr>
  </w:style>
  <w:style w:type="paragraph" w:styleId="TOC6">
    <w:name w:val="toc 6"/>
    <w:basedOn w:val="Normal"/>
    <w:next w:val="Normal"/>
    <w:autoRedefine/>
    <w:uiPriority w:val="99"/>
    <w:pPr>
      <w:tabs>
        <w:tab w:val="right" w:leader="dot" w:pos="9628"/>
      </w:tabs>
      <w:ind w:left="851"/>
    </w:pPr>
    <w:rPr>
      <w:rFonts w:cs="Arial"/>
      <w:noProof/>
      <w:szCs w:val="32"/>
    </w:rPr>
  </w:style>
  <w:style w:type="paragraph" w:styleId="TOC7">
    <w:name w:val="toc 7"/>
    <w:basedOn w:val="Normal"/>
    <w:next w:val="Normal"/>
    <w:autoRedefine/>
    <w:uiPriority w:val="99"/>
    <w:pPr>
      <w:ind w:left="1680"/>
    </w:pPr>
  </w:style>
  <w:style w:type="paragraph" w:styleId="TOC8">
    <w:name w:val="toc 8"/>
    <w:basedOn w:val="Normal"/>
    <w:next w:val="Normal"/>
    <w:autoRedefine/>
    <w:uiPriority w:val="99"/>
    <w:pPr>
      <w:ind w:left="1960"/>
    </w:pPr>
  </w:style>
  <w:style w:type="paragraph" w:styleId="TOC9">
    <w:name w:val="toc 9"/>
    <w:basedOn w:val="Normal"/>
    <w:next w:val="Normal"/>
    <w:autoRedefine/>
    <w:uiPriority w:val="99"/>
    <w:pPr>
      <w:ind w:left="2240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2781"/>
    <w:rPr>
      <w:rFonts w:ascii="Arial" w:hAnsi="Arial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2781"/>
    <w:rPr>
      <w:rFonts w:ascii="Arial" w:hAnsi="Arial"/>
      <w:sz w:val="28"/>
      <w:szCs w:val="24"/>
    </w:rPr>
  </w:style>
  <w:style w:type="character" w:styleId="PageNumber">
    <w:name w:val="page number"/>
    <w:basedOn w:val="DefaultParagraphFont"/>
    <w:uiPriority w:val="99"/>
    <w:semiHidden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pPr>
      <w:jc w:val="left"/>
    </w:pPr>
    <w:rPr>
      <w:rFonts w:cs="Arial"/>
      <w:color w:val="FF6600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62781"/>
    <w:rPr>
      <w:rFonts w:ascii="Arial" w:hAnsi="Arial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278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BodyText2">
    <w:name w:val="Body Text 2"/>
    <w:basedOn w:val="Normal"/>
    <w:link w:val="BodyText2Char"/>
    <w:uiPriority w:val="99"/>
    <w:semiHidden/>
    <w:pPr>
      <w:jc w:val="left"/>
    </w:pPr>
    <w:rPr>
      <w:rFonts w:cs="Arial"/>
      <w:color w:val="FF660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2781"/>
    <w:rPr>
      <w:rFonts w:ascii="Arial" w:hAnsi="Arial"/>
      <w:sz w:val="28"/>
      <w:szCs w:val="24"/>
    </w:rPr>
  </w:style>
  <w:style w:type="paragraph" w:customStyle="1" w:styleId="Inhaltsverzeichnisberschrift">
    <w:name w:val="Inhaltsverzeichnisüberschrift"/>
    <w:basedOn w:val="Heading1"/>
    <w:next w:val="Normal"/>
    <w:uiPriority w:val="99"/>
    <w:semiHidden/>
    <w:rsid w:val="00DC6C8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DocumentMap">
    <w:name w:val="Document Map"/>
    <w:basedOn w:val="Normal"/>
    <w:link w:val="DocumentMapChar1"/>
    <w:uiPriority w:val="99"/>
    <w:semiHidden/>
    <w:rsid w:val="00DC6C8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2781"/>
    <w:rPr>
      <w:sz w:val="0"/>
      <w:szCs w:val="0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locked/>
    <w:rsid w:val="00DC6C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6E5CA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2F271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2F27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781"/>
    <w:rPr>
      <w:rFonts w:ascii="Arial" w:hAnsi="Arial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2F2714"/>
    <w:rPr>
      <w:rFonts w:ascii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e.wikipedia.org/wiki/Edward_Davis_%28Pirat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476</Pages>
  <Words>-32766</Words>
  <Characters>-32766</Characters>
  <Application>Microsoft Office Outlook</Application>
  <DocSecurity>0</DocSecurity>
  <Lines>0</Lines>
  <Paragraphs>0</Paragraphs>
  <ScaleCrop>false</ScaleCrop>
  <Company>CvO Universität Oldenburg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Holger Lindemann</dc:title>
  <dc:subject/>
  <dc:creator>User</dc:creator>
  <cp:keywords/>
  <dc:description/>
  <cp:lastModifiedBy>pglatza</cp:lastModifiedBy>
  <cp:revision>2</cp:revision>
  <cp:lastPrinted>2011-02-09T13:09:00Z</cp:lastPrinted>
  <dcterms:created xsi:type="dcterms:W3CDTF">2011-06-09T09:40:00Z</dcterms:created>
  <dcterms:modified xsi:type="dcterms:W3CDTF">2011-06-09T09:40:00Z</dcterms:modified>
</cp:coreProperties>
</file>